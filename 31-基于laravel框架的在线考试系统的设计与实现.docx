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398B1AC" w14:textId="77777777" w:rsidR="00A03AFC" w:rsidRPr="001065C6" w:rsidRDefault="00467849" w:rsidP="00D65464">
      <w:pPr>
        <w:pStyle w:val="TOC1"/>
        <w:tabs>
          <w:tab w:val="left" w:pos="425"/>
        </w:tabs>
        <w:spacing w:line="300" w:lineRule="auto"/>
        <w:jc w:val="center"/>
        <w:rPr>
          <w:rFonts w:ascii="Times New Roman" w:eastAsia="黑体" w:hAnsi="Times New Roman"/>
          <w:sz w:val="32"/>
          <w:szCs w:val="32"/>
        </w:rPr>
      </w:pPr>
      <w:r w:rsidRPr="001065C6">
        <w:rPr>
          <w:rFonts w:ascii="Times New Roman" w:eastAsia="黑体" w:hAnsi="Times New Roman"/>
          <w:b/>
          <w:bCs w:val="0"/>
          <w:sz w:val="32"/>
          <w:szCs w:val="32"/>
        </w:rPr>
        <w:t>目</w:t>
      </w:r>
      <w:r w:rsidRPr="001065C6">
        <w:rPr>
          <w:rFonts w:ascii="Times New Roman" w:eastAsia="黑体" w:hAnsi="Times New Roman"/>
          <w:b/>
          <w:bCs w:val="0"/>
          <w:sz w:val="32"/>
          <w:szCs w:val="32"/>
        </w:rPr>
        <w:t xml:space="preserve">  </w:t>
      </w:r>
      <w:r w:rsidRPr="001065C6">
        <w:rPr>
          <w:rFonts w:ascii="Times New Roman" w:eastAsia="黑体" w:hAnsi="Times New Roman"/>
          <w:b/>
          <w:bCs w:val="0"/>
          <w:sz w:val="32"/>
          <w:szCs w:val="32"/>
        </w:rPr>
        <w:t>录</w:t>
      </w:r>
    </w:p>
    <w:p w14:paraId="3E7C7A1D" w14:textId="7839EFBB" w:rsidR="00E57CD9" w:rsidRPr="001065C6" w:rsidRDefault="00467849" w:rsidP="00D65464">
      <w:pPr>
        <w:pStyle w:val="TOC1"/>
        <w:tabs>
          <w:tab w:val="right" w:leader="dot" w:pos="9061"/>
        </w:tabs>
        <w:spacing w:line="300" w:lineRule="auto"/>
        <w:rPr>
          <w:rFonts w:ascii="Times New Roman" w:eastAsia="黑体" w:hAnsi="Times New Roman"/>
          <w:b/>
          <w:caps w:val="0"/>
          <w:noProof/>
          <w:sz w:val="21"/>
          <w:szCs w:val="22"/>
        </w:rPr>
      </w:pPr>
      <w:r w:rsidRPr="00B945D6">
        <w:rPr>
          <w:rFonts w:ascii="Times New Roman" w:eastAsia="黑体" w:hAnsi="Times New Roman"/>
        </w:rPr>
        <w:fldChar w:fldCharType="begin"/>
      </w:r>
      <w:r w:rsidRPr="001065C6">
        <w:rPr>
          <w:rFonts w:ascii="Times New Roman" w:eastAsia="黑体" w:hAnsi="Times New Roman"/>
        </w:rPr>
        <w:instrText xml:space="preserve"> TOC \o "1-3" \h \z \u </w:instrText>
      </w:r>
      <w:r w:rsidRPr="00B945D6">
        <w:rPr>
          <w:rFonts w:ascii="Times New Roman" w:eastAsia="黑体" w:hAnsi="Times New Roman"/>
        </w:rPr>
        <w:fldChar w:fldCharType="separate"/>
      </w:r>
      <w:hyperlink w:anchor="_Toc39141455" w:history="1">
        <w:r w:rsidR="00E57CD9" w:rsidRPr="001065C6">
          <w:rPr>
            <w:rStyle w:val="af9"/>
            <w:rFonts w:ascii="Times New Roman" w:eastAsia="黑体" w:hAnsi="Times New Roman"/>
            <w:b/>
            <w:noProof/>
            <w:kern w:val="44"/>
            <w:u w:val="none"/>
          </w:rPr>
          <w:t xml:space="preserve">1 </w:t>
        </w:r>
        <w:r w:rsidR="00E57CD9" w:rsidRPr="001065C6">
          <w:rPr>
            <w:rStyle w:val="af9"/>
            <w:rFonts w:ascii="Times New Roman" w:eastAsia="黑体" w:hAnsi="Times New Roman" w:hint="eastAsia"/>
            <w:b/>
            <w:noProof/>
            <w:kern w:val="44"/>
            <w:u w:val="none"/>
          </w:rPr>
          <w:t>绪</w:t>
        </w:r>
        <w:r w:rsidR="00E57CD9" w:rsidRPr="001065C6">
          <w:rPr>
            <w:rStyle w:val="af9"/>
            <w:rFonts w:ascii="Times New Roman" w:eastAsia="黑体" w:hAnsi="Times New Roman"/>
            <w:b/>
            <w:noProof/>
            <w:kern w:val="44"/>
            <w:u w:val="none"/>
          </w:rPr>
          <w:t xml:space="preserve"> </w:t>
        </w:r>
        <w:r w:rsidR="00E57CD9" w:rsidRPr="001065C6">
          <w:rPr>
            <w:rStyle w:val="af9"/>
            <w:rFonts w:ascii="Times New Roman" w:eastAsia="黑体" w:hAnsi="Times New Roman" w:hint="eastAsia"/>
            <w:b/>
            <w:noProof/>
            <w:kern w:val="44"/>
            <w:u w:val="none"/>
          </w:rPr>
          <w:t>论</w:t>
        </w:r>
        <w:r w:rsidR="00E57CD9" w:rsidRPr="001065C6">
          <w:rPr>
            <w:rFonts w:ascii="Times New Roman" w:eastAsia="黑体" w:hAnsi="Times New Roman"/>
            <w:b/>
            <w:noProof/>
            <w:webHidden/>
          </w:rPr>
          <w:tab/>
        </w:r>
        <w:r w:rsidR="00E57CD9" w:rsidRPr="00B945D6">
          <w:rPr>
            <w:rFonts w:ascii="Times New Roman" w:eastAsia="黑体" w:hAnsi="Times New Roman"/>
            <w:b/>
            <w:noProof/>
            <w:webHidden/>
          </w:rPr>
          <w:fldChar w:fldCharType="begin"/>
        </w:r>
        <w:r w:rsidR="00E57CD9" w:rsidRPr="001065C6">
          <w:rPr>
            <w:rFonts w:ascii="Times New Roman" w:eastAsia="黑体" w:hAnsi="Times New Roman"/>
            <w:b/>
            <w:noProof/>
            <w:webHidden/>
          </w:rPr>
          <w:instrText xml:space="preserve"> PAGEREF _Toc39141455 \h </w:instrText>
        </w:r>
        <w:r w:rsidR="00E57CD9" w:rsidRPr="00B945D6">
          <w:rPr>
            <w:rFonts w:ascii="Times New Roman" w:eastAsia="黑体" w:hAnsi="Times New Roman"/>
            <w:b/>
            <w:noProof/>
            <w:webHidden/>
          </w:rPr>
        </w:r>
        <w:r w:rsidR="00E57CD9" w:rsidRPr="00B945D6">
          <w:rPr>
            <w:rFonts w:ascii="Times New Roman" w:eastAsia="黑体" w:hAnsi="Times New Roman"/>
            <w:b/>
            <w:noProof/>
            <w:webHidden/>
          </w:rPr>
          <w:fldChar w:fldCharType="separate"/>
        </w:r>
        <w:r w:rsidR="00291D33">
          <w:rPr>
            <w:rFonts w:ascii="Times New Roman" w:eastAsia="黑体" w:hAnsi="Times New Roman"/>
            <w:b/>
            <w:noProof/>
            <w:webHidden/>
          </w:rPr>
          <w:t>1</w:t>
        </w:r>
        <w:r w:rsidR="00E57CD9" w:rsidRPr="00B945D6">
          <w:rPr>
            <w:rFonts w:ascii="Times New Roman" w:eastAsia="黑体" w:hAnsi="Times New Roman"/>
            <w:b/>
            <w:noProof/>
            <w:webHidden/>
          </w:rPr>
          <w:fldChar w:fldCharType="end"/>
        </w:r>
      </w:hyperlink>
    </w:p>
    <w:p w14:paraId="4865930F" w14:textId="66355CDE"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56" w:history="1">
        <w:r w:rsidR="00E57CD9" w:rsidRPr="001065C6">
          <w:rPr>
            <w:rStyle w:val="af9"/>
            <w:rFonts w:eastAsiaTheme="majorEastAsia"/>
            <w:noProof/>
            <w:u w:val="none"/>
          </w:rPr>
          <w:t xml:space="preserve">1.1 </w:t>
        </w:r>
        <w:r w:rsidR="00E57CD9" w:rsidRPr="001065C6">
          <w:rPr>
            <w:rStyle w:val="af9"/>
            <w:rFonts w:eastAsiaTheme="majorEastAsia" w:hint="eastAsia"/>
            <w:noProof/>
            <w:u w:val="none"/>
          </w:rPr>
          <w:t>研究的背景及意义</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_Toc39141456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1</w:t>
        </w:r>
        <w:r w:rsidR="00E57CD9" w:rsidRPr="00B945D6">
          <w:rPr>
            <w:rFonts w:eastAsiaTheme="majorEastAsia"/>
            <w:noProof/>
            <w:webHidden/>
          </w:rPr>
          <w:fldChar w:fldCharType="end"/>
        </w:r>
      </w:hyperlink>
    </w:p>
    <w:p w14:paraId="7BC78F32" w14:textId="2B4AAB8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57" w:history="1">
        <w:r w:rsidR="00E57CD9" w:rsidRPr="001065C6">
          <w:rPr>
            <w:rStyle w:val="af9"/>
            <w:rFonts w:eastAsiaTheme="majorEastAsia"/>
            <w:b w:val="0"/>
            <w:noProof/>
            <w:u w:val="none"/>
          </w:rPr>
          <w:t xml:space="preserve">1.1.1 </w:t>
        </w:r>
        <w:r w:rsidR="00E57CD9" w:rsidRPr="001065C6">
          <w:rPr>
            <w:rStyle w:val="af9"/>
            <w:rFonts w:eastAsiaTheme="majorEastAsia" w:hint="eastAsia"/>
            <w:b w:val="0"/>
            <w:noProof/>
            <w:u w:val="none"/>
          </w:rPr>
          <w:t>选题的背景</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_Toc39141457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1</w:t>
        </w:r>
        <w:r w:rsidR="00E57CD9" w:rsidRPr="00B945D6">
          <w:rPr>
            <w:rFonts w:eastAsiaTheme="majorEastAsia"/>
            <w:b w:val="0"/>
            <w:noProof/>
            <w:webHidden/>
          </w:rPr>
          <w:fldChar w:fldCharType="end"/>
        </w:r>
      </w:hyperlink>
    </w:p>
    <w:p w14:paraId="31CD6ED2" w14:textId="6E093615"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58" w:history="1">
        <w:r w:rsidR="00E57CD9" w:rsidRPr="001065C6">
          <w:rPr>
            <w:rStyle w:val="af9"/>
            <w:rFonts w:eastAsiaTheme="majorEastAsia"/>
            <w:b w:val="0"/>
            <w:noProof/>
            <w:u w:val="none"/>
          </w:rPr>
          <w:t xml:space="preserve">1.1.2 </w:t>
        </w:r>
        <w:r w:rsidR="00E57CD9" w:rsidRPr="001065C6">
          <w:rPr>
            <w:rStyle w:val="af9"/>
            <w:rFonts w:eastAsiaTheme="majorEastAsia" w:hint="eastAsia"/>
            <w:b w:val="0"/>
            <w:noProof/>
            <w:u w:val="none"/>
          </w:rPr>
          <w:t>国内外研究现状</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_Toc39141458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1</w:t>
        </w:r>
        <w:r w:rsidR="00E57CD9" w:rsidRPr="00B945D6">
          <w:rPr>
            <w:rFonts w:eastAsiaTheme="majorEastAsia"/>
            <w:b w:val="0"/>
            <w:noProof/>
            <w:webHidden/>
          </w:rPr>
          <w:fldChar w:fldCharType="end"/>
        </w:r>
      </w:hyperlink>
    </w:p>
    <w:p w14:paraId="3121394B" w14:textId="3EBC700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59" w:history="1">
        <w:r w:rsidR="00E57CD9" w:rsidRPr="001065C6">
          <w:rPr>
            <w:rStyle w:val="af9"/>
            <w:rFonts w:eastAsiaTheme="majorEastAsia"/>
            <w:b w:val="0"/>
            <w:noProof/>
            <w:u w:val="none"/>
          </w:rPr>
          <w:t xml:space="preserve">1.1.3 </w:t>
        </w:r>
        <w:r w:rsidR="00E57CD9" w:rsidRPr="001065C6">
          <w:rPr>
            <w:rStyle w:val="af9"/>
            <w:rFonts w:eastAsiaTheme="majorEastAsia" w:hint="eastAsia"/>
            <w:b w:val="0"/>
            <w:noProof/>
            <w:u w:val="none"/>
          </w:rPr>
          <w:t>研究的意义</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_Toc39141459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2</w:t>
        </w:r>
        <w:r w:rsidR="00E57CD9" w:rsidRPr="00B945D6">
          <w:rPr>
            <w:rFonts w:eastAsiaTheme="majorEastAsia"/>
            <w:b w:val="0"/>
            <w:noProof/>
            <w:webHidden/>
          </w:rPr>
          <w:fldChar w:fldCharType="end"/>
        </w:r>
      </w:hyperlink>
    </w:p>
    <w:p w14:paraId="629FC544" w14:textId="6590D4C4"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60" w:history="1">
        <w:r w:rsidR="00E57CD9" w:rsidRPr="001065C6">
          <w:rPr>
            <w:rStyle w:val="af9"/>
            <w:rFonts w:eastAsiaTheme="majorEastAsia"/>
            <w:noProof/>
            <w:u w:val="none"/>
          </w:rPr>
          <w:t xml:space="preserve">1.2 </w:t>
        </w:r>
        <w:r w:rsidR="00E57CD9" w:rsidRPr="001065C6">
          <w:rPr>
            <w:rStyle w:val="af9"/>
            <w:rFonts w:eastAsiaTheme="majorEastAsia" w:hint="eastAsia"/>
            <w:noProof/>
            <w:u w:val="none"/>
          </w:rPr>
          <w:t>系统目标</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_Toc39141460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2</w:t>
        </w:r>
        <w:r w:rsidR="00E57CD9" w:rsidRPr="00B945D6">
          <w:rPr>
            <w:rFonts w:eastAsiaTheme="majorEastAsia"/>
            <w:noProof/>
            <w:webHidden/>
          </w:rPr>
          <w:fldChar w:fldCharType="end"/>
        </w:r>
      </w:hyperlink>
    </w:p>
    <w:p w14:paraId="265FA56F" w14:textId="4FDF1276"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461" w:history="1">
        <w:r w:rsidR="00E57CD9" w:rsidRPr="001065C6">
          <w:rPr>
            <w:rStyle w:val="af9"/>
            <w:rFonts w:ascii="Times New Roman" w:eastAsia="黑体" w:hAnsi="Times New Roman"/>
            <w:b/>
            <w:bCs w:val="0"/>
            <w:noProof/>
            <w:u w:val="none"/>
          </w:rPr>
          <w:t xml:space="preserve">2 </w:t>
        </w:r>
        <w:r w:rsidR="00E57CD9" w:rsidRPr="001065C6">
          <w:rPr>
            <w:rStyle w:val="af9"/>
            <w:rFonts w:ascii="Times New Roman" w:eastAsia="黑体" w:hAnsi="Times New Roman" w:hint="eastAsia"/>
            <w:b/>
            <w:bCs w:val="0"/>
            <w:noProof/>
            <w:u w:val="none"/>
          </w:rPr>
          <w:t>需求分析</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_Toc39141461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3</w:t>
        </w:r>
        <w:r w:rsidR="00E57CD9" w:rsidRPr="00B945D6">
          <w:rPr>
            <w:rFonts w:ascii="Times New Roman" w:eastAsia="黑体" w:hAnsi="Times New Roman"/>
            <w:b/>
            <w:bCs w:val="0"/>
            <w:noProof/>
            <w:webHidden/>
          </w:rPr>
          <w:fldChar w:fldCharType="end"/>
        </w:r>
      </w:hyperlink>
    </w:p>
    <w:p w14:paraId="3E5A6419" w14:textId="3BE64E1F"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62" w:history="1">
        <w:r w:rsidR="00E57CD9" w:rsidRPr="001065C6">
          <w:rPr>
            <w:rStyle w:val="af9"/>
            <w:rFonts w:eastAsiaTheme="majorEastAsia"/>
            <w:noProof/>
            <w:u w:val="none"/>
          </w:rPr>
          <w:t xml:space="preserve">2.1 </w:t>
        </w:r>
        <w:r w:rsidR="00E57CD9" w:rsidRPr="001065C6">
          <w:rPr>
            <w:rStyle w:val="af9"/>
            <w:rFonts w:eastAsiaTheme="majorEastAsia" w:hint="eastAsia"/>
            <w:noProof/>
            <w:u w:val="none"/>
          </w:rPr>
          <w:t>业务需求</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_Toc39141462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w:t>
        </w:r>
        <w:r w:rsidR="00E57CD9" w:rsidRPr="00B945D6">
          <w:rPr>
            <w:rFonts w:eastAsiaTheme="majorEastAsia"/>
            <w:noProof/>
            <w:webHidden/>
          </w:rPr>
          <w:fldChar w:fldCharType="end"/>
        </w:r>
      </w:hyperlink>
    </w:p>
    <w:p w14:paraId="2CBEE594" w14:textId="42743214"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63" w:history="1">
        <w:r w:rsidR="00E57CD9" w:rsidRPr="001065C6">
          <w:rPr>
            <w:rStyle w:val="af9"/>
            <w:rFonts w:eastAsiaTheme="majorEastAsia"/>
            <w:noProof/>
            <w:u w:val="none"/>
          </w:rPr>
          <w:t>2.2</w:t>
        </w:r>
        <w:r w:rsidR="00E57CD9" w:rsidRPr="001065C6">
          <w:rPr>
            <w:rStyle w:val="af9"/>
            <w:rFonts w:eastAsiaTheme="majorEastAsia" w:hint="eastAsia"/>
            <w:noProof/>
            <w:u w:val="none"/>
          </w:rPr>
          <w:t>业务流程</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_Toc39141463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w:t>
        </w:r>
        <w:r w:rsidR="00E57CD9" w:rsidRPr="00B945D6">
          <w:rPr>
            <w:rFonts w:eastAsiaTheme="majorEastAsia"/>
            <w:noProof/>
            <w:webHidden/>
          </w:rPr>
          <w:fldChar w:fldCharType="end"/>
        </w:r>
      </w:hyperlink>
    </w:p>
    <w:p w14:paraId="327A3815" w14:textId="1222082A"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64" w:history="1">
        <w:r w:rsidR="00E57CD9" w:rsidRPr="001065C6">
          <w:rPr>
            <w:rStyle w:val="af9"/>
            <w:rFonts w:eastAsiaTheme="majorEastAsia"/>
            <w:b w:val="0"/>
            <w:noProof/>
            <w:u w:val="none"/>
          </w:rPr>
          <w:t>2.2.1</w:t>
        </w:r>
        <w:r w:rsidR="00E57CD9" w:rsidRPr="001065C6">
          <w:rPr>
            <w:rStyle w:val="af9"/>
            <w:rFonts w:eastAsiaTheme="majorEastAsia" w:hint="eastAsia"/>
            <w:b w:val="0"/>
            <w:noProof/>
            <w:u w:val="none"/>
          </w:rPr>
          <w:t>用户操作业务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_Toc39141464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w:t>
        </w:r>
        <w:r w:rsidR="00E57CD9" w:rsidRPr="00B945D6">
          <w:rPr>
            <w:rFonts w:eastAsiaTheme="majorEastAsia"/>
            <w:b w:val="0"/>
            <w:noProof/>
            <w:webHidden/>
          </w:rPr>
          <w:fldChar w:fldCharType="end"/>
        </w:r>
      </w:hyperlink>
    </w:p>
    <w:p w14:paraId="15C644E3" w14:textId="3201E0C7"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65" w:history="1">
        <w:r w:rsidR="00E57CD9" w:rsidRPr="001065C6">
          <w:rPr>
            <w:rStyle w:val="af9"/>
            <w:rFonts w:eastAsiaTheme="majorEastAsia"/>
            <w:b w:val="0"/>
            <w:noProof/>
            <w:u w:val="none"/>
          </w:rPr>
          <w:t>2.2.2</w:t>
        </w:r>
        <w:r w:rsidR="00E57CD9" w:rsidRPr="001065C6">
          <w:rPr>
            <w:rStyle w:val="af9"/>
            <w:rFonts w:eastAsiaTheme="majorEastAsia" w:hint="eastAsia"/>
            <w:b w:val="0"/>
            <w:noProof/>
            <w:u w:val="none"/>
          </w:rPr>
          <w:t>考试系统业务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_Toc39141465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w:t>
        </w:r>
        <w:r w:rsidR="00E57CD9" w:rsidRPr="00B945D6">
          <w:rPr>
            <w:rFonts w:eastAsiaTheme="majorEastAsia"/>
            <w:b w:val="0"/>
            <w:noProof/>
            <w:webHidden/>
          </w:rPr>
          <w:fldChar w:fldCharType="end"/>
        </w:r>
      </w:hyperlink>
    </w:p>
    <w:p w14:paraId="724D8856" w14:textId="3119AFFE"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66" w:history="1">
        <w:r w:rsidR="00E57CD9" w:rsidRPr="001065C6">
          <w:rPr>
            <w:rStyle w:val="af9"/>
            <w:rFonts w:eastAsiaTheme="majorEastAsia"/>
            <w:b w:val="0"/>
            <w:noProof/>
            <w:u w:val="none"/>
          </w:rPr>
          <w:t>2.2.3</w:t>
        </w:r>
        <w:r w:rsidR="00E57CD9" w:rsidRPr="001065C6">
          <w:rPr>
            <w:rStyle w:val="af9"/>
            <w:rFonts w:eastAsiaTheme="majorEastAsia" w:hint="eastAsia"/>
            <w:b w:val="0"/>
            <w:noProof/>
            <w:u w:val="none"/>
          </w:rPr>
          <w:t>信息管理业务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_Toc39141466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6</w:t>
        </w:r>
        <w:r w:rsidR="00E57CD9" w:rsidRPr="00B945D6">
          <w:rPr>
            <w:rFonts w:eastAsiaTheme="majorEastAsia"/>
            <w:b w:val="0"/>
            <w:noProof/>
            <w:webHidden/>
          </w:rPr>
          <w:fldChar w:fldCharType="end"/>
        </w:r>
      </w:hyperlink>
    </w:p>
    <w:p w14:paraId="23743D36" w14:textId="0893C0C9"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67" w:history="1">
        <w:r w:rsidR="00E57CD9" w:rsidRPr="001065C6">
          <w:rPr>
            <w:rStyle w:val="af9"/>
            <w:rFonts w:eastAsiaTheme="majorEastAsia"/>
            <w:b w:val="0"/>
            <w:noProof/>
            <w:u w:val="none"/>
          </w:rPr>
          <w:t>2.2.4</w:t>
        </w:r>
        <w:r w:rsidR="00E57CD9" w:rsidRPr="001065C6">
          <w:rPr>
            <w:rStyle w:val="af9"/>
            <w:rFonts w:eastAsiaTheme="majorEastAsia" w:hint="eastAsia"/>
            <w:b w:val="0"/>
            <w:noProof/>
            <w:u w:val="none"/>
          </w:rPr>
          <w:t>统计业务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_Toc39141467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8</w:t>
        </w:r>
        <w:r w:rsidR="00E57CD9" w:rsidRPr="00B945D6">
          <w:rPr>
            <w:rFonts w:eastAsiaTheme="majorEastAsia"/>
            <w:b w:val="0"/>
            <w:noProof/>
            <w:webHidden/>
          </w:rPr>
          <w:fldChar w:fldCharType="end"/>
        </w:r>
      </w:hyperlink>
    </w:p>
    <w:p w14:paraId="3D5CFEBC" w14:textId="360DCC40"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68" w:history="1">
        <w:r w:rsidR="00E57CD9" w:rsidRPr="001065C6">
          <w:rPr>
            <w:rStyle w:val="af9"/>
            <w:rFonts w:eastAsiaTheme="majorEastAsia"/>
            <w:noProof/>
            <w:u w:val="none"/>
          </w:rPr>
          <w:t xml:space="preserve">2.2 </w:t>
        </w:r>
        <w:r w:rsidR="00E57CD9" w:rsidRPr="001065C6">
          <w:rPr>
            <w:rStyle w:val="af9"/>
            <w:rFonts w:eastAsiaTheme="majorEastAsia" w:hint="eastAsia"/>
            <w:noProof/>
            <w:u w:val="none"/>
          </w:rPr>
          <w:t>功能需求</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_Toc39141468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10</w:t>
        </w:r>
        <w:r w:rsidR="00E57CD9" w:rsidRPr="00B945D6">
          <w:rPr>
            <w:rFonts w:eastAsiaTheme="majorEastAsia"/>
            <w:noProof/>
            <w:webHidden/>
          </w:rPr>
          <w:fldChar w:fldCharType="end"/>
        </w:r>
      </w:hyperlink>
    </w:p>
    <w:p w14:paraId="33A53C07" w14:textId="6B11BB2A"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69" w:history="1">
        <w:r w:rsidR="00E57CD9" w:rsidRPr="001065C6">
          <w:rPr>
            <w:rStyle w:val="af9"/>
            <w:rFonts w:eastAsiaTheme="majorEastAsia"/>
            <w:b w:val="0"/>
            <w:noProof/>
            <w:u w:val="none"/>
          </w:rPr>
          <w:t xml:space="preserve">2.2.1 </w:t>
        </w:r>
        <w:r w:rsidR="00E57CD9" w:rsidRPr="001065C6">
          <w:rPr>
            <w:rStyle w:val="af9"/>
            <w:rFonts w:eastAsiaTheme="majorEastAsia" w:hint="eastAsia"/>
            <w:b w:val="0"/>
            <w:noProof/>
            <w:u w:val="none"/>
          </w:rPr>
          <w:t>角色分析</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_Toc39141469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10</w:t>
        </w:r>
        <w:r w:rsidR="00E57CD9" w:rsidRPr="00B945D6">
          <w:rPr>
            <w:rFonts w:eastAsiaTheme="majorEastAsia"/>
            <w:b w:val="0"/>
            <w:noProof/>
            <w:webHidden/>
          </w:rPr>
          <w:fldChar w:fldCharType="end"/>
        </w:r>
      </w:hyperlink>
    </w:p>
    <w:p w14:paraId="64FCA831" w14:textId="7B28717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70" w:history="1">
        <w:r w:rsidR="00E57CD9" w:rsidRPr="001065C6">
          <w:rPr>
            <w:rStyle w:val="af9"/>
            <w:rFonts w:eastAsiaTheme="majorEastAsia"/>
            <w:b w:val="0"/>
            <w:noProof/>
            <w:u w:val="none"/>
          </w:rPr>
          <w:t xml:space="preserve">2.2.2 </w:t>
        </w:r>
        <w:r w:rsidR="00E57CD9" w:rsidRPr="001065C6">
          <w:rPr>
            <w:rStyle w:val="af9"/>
            <w:rFonts w:eastAsiaTheme="majorEastAsia" w:hint="eastAsia"/>
            <w:b w:val="0"/>
            <w:noProof/>
            <w:u w:val="none"/>
          </w:rPr>
          <w:t>业务功能</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_Toc39141470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10</w:t>
        </w:r>
        <w:r w:rsidR="00E57CD9" w:rsidRPr="00B945D6">
          <w:rPr>
            <w:rFonts w:eastAsiaTheme="majorEastAsia"/>
            <w:b w:val="0"/>
            <w:noProof/>
            <w:webHidden/>
          </w:rPr>
          <w:fldChar w:fldCharType="end"/>
        </w:r>
      </w:hyperlink>
    </w:p>
    <w:p w14:paraId="4BCD3CDC" w14:textId="50F0486F"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71" w:history="1">
        <w:r w:rsidR="00E57CD9" w:rsidRPr="001065C6">
          <w:rPr>
            <w:rStyle w:val="af9"/>
            <w:rFonts w:eastAsiaTheme="majorEastAsia"/>
            <w:noProof/>
            <w:u w:val="none"/>
          </w:rPr>
          <w:t xml:space="preserve">2.3 </w:t>
        </w:r>
        <w:r w:rsidR="00E57CD9" w:rsidRPr="001065C6">
          <w:rPr>
            <w:rStyle w:val="af9"/>
            <w:rFonts w:eastAsiaTheme="majorEastAsia" w:hint="eastAsia"/>
            <w:noProof/>
            <w:u w:val="none"/>
          </w:rPr>
          <w:t>非功能需求</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_Toc39141471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27</w:t>
        </w:r>
        <w:r w:rsidR="00E57CD9" w:rsidRPr="00B945D6">
          <w:rPr>
            <w:rFonts w:eastAsiaTheme="majorEastAsia"/>
            <w:noProof/>
            <w:webHidden/>
          </w:rPr>
          <w:fldChar w:fldCharType="end"/>
        </w:r>
      </w:hyperlink>
    </w:p>
    <w:p w14:paraId="1BA4B4B1" w14:textId="5D612BB2"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72" w:history="1">
        <w:r w:rsidR="00E57CD9" w:rsidRPr="001065C6">
          <w:rPr>
            <w:rStyle w:val="af9"/>
            <w:rFonts w:eastAsiaTheme="majorEastAsia"/>
            <w:b w:val="0"/>
            <w:noProof/>
            <w:u w:val="none"/>
          </w:rPr>
          <w:t>2.3.1</w:t>
        </w:r>
        <w:r w:rsidR="00E57CD9" w:rsidRPr="001065C6">
          <w:rPr>
            <w:rStyle w:val="af9"/>
            <w:rFonts w:eastAsiaTheme="majorEastAsia" w:hint="eastAsia"/>
            <w:b w:val="0"/>
            <w:noProof/>
            <w:u w:val="none"/>
          </w:rPr>
          <w:t>环境需求</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_Toc39141472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27</w:t>
        </w:r>
        <w:r w:rsidR="00E57CD9" w:rsidRPr="00B945D6">
          <w:rPr>
            <w:rFonts w:eastAsiaTheme="majorEastAsia"/>
            <w:b w:val="0"/>
            <w:noProof/>
            <w:webHidden/>
          </w:rPr>
          <w:fldChar w:fldCharType="end"/>
        </w:r>
      </w:hyperlink>
    </w:p>
    <w:p w14:paraId="18B4ABF1" w14:textId="64CE205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73" w:history="1">
        <w:r w:rsidR="00E57CD9" w:rsidRPr="001065C6">
          <w:rPr>
            <w:rStyle w:val="af9"/>
            <w:rFonts w:eastAsiaTheme="majorEastAsia"/>
            <w:b w:val="0"/>
            <w:noProof/>
            <w:u w:val="none"/>
          </w:rPr>
          <w:t xml:space="preserve">2.3.2 </w:t>
        </w:r>
        <w:r w:rsidR="00E57CD9" w:rsidRPr="001065C6">
          <w:rPr>
            <w:rStyle w:val="af9"/>
            <w:rFonts w:eastAsiaTheme="majorEastAsia" w:hint="eastAsia"/>
            <w:b w:val="0"/>
            <w:noProof/>
            <w:u w:val="none"/>
          </w:rPr>
          <w:t>性能需求</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_Toc39141473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28</w:t>
        </w:r>
        <w:r w:rsidR="00E57CD9" w:rsidRPr="00B945D6">
          <w:rPr>
            <w:rFonts w:eastAsiaTheme="majorEastAsia"/>
            <w:b w:val="0"/>
            <w:noProof/>
            <w:webHidden/>
          </w:rPr>
          <w:fldChar w:fldCharType="end"/>
        </w:r>
      </w:hyperlink>
    </w:p>
    <w:p w14:paraId="6634F485" w14:textId="4015DC5C" w:rsidR="00E57CD9" w:rsidRPr="001065C6" w:rsidRDefault="00000000" w:rsidP="00D65464">
      <w:pPr>
        <w:pStyle w:val="TOC3"/>
        <w:tabs>
          <w:tab w:val="right" w:leader="dot" w:pos="9061"/>
        </w:tabs>
        <w:spacing w:line="300" w:lineRule="auto"/>
        <w:rPr>
          <w:rFonts w:eastAsiaTheme="minorEastAsia"/>
          <w:b w:val="0"/>
          <w:iCs w:val="0"/>
          <w:noProof/>
          <w:sz w:val="21"/>
          <w:szCs w:val="22"/>
        </w:rPr>
      </w:pPr>
      <w:hyperlink w:anchor="_Toc39141474" w:history="1">
        <w:r w:rsidR="00E57CD9" w:rsidRPr="001065C6">
          <w:rPr>
            <w:rStyle w:val="af9"/>
            <w:rFonts w:eastAsiaTheme="majorEastAsia"/>
            <w:b w:val="0"/>
            <w:noProof/>
            <w:u w:val="none"/>
          </w:rPr>
          <w:t xml:space="preserve">2.3.3 </w:t>
        </w:r>
        <w:r w:rsidR="00E57CD9" w:rsidRPr="001065C6">
          <w:rPr>
            <w:rStyle w:val="af9"/>
            <w:rFonts w:eastAsiaTheme="majorEastAsia" w:hint="eastAsia"/>
            <w:b w:val="0"/>
            <w:noProof/>
            <w:u w:val="none"/>
          </w:rPr>
          <w:t>安全需求</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_Toc39141474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28</w:t>
        </w:r>
        <w:r w:rsidR="00E57CD9" w:rsidRPr="00B945D6">
          <w:rPr>
            <w:rFonts w:eastAsiaTheme="majorEastAsia"/>
            <w:b w:val="0"/>
            <w:noProof/>
            <w:webHidden/>
          </w:rPr>
          <w:fldChar w:fldCharType="end"/>
        </w:r>
      </w:hyperlink>
    </w:p>
    <w:p w14:paraId="18958675" w14:textId="4BD6467D"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475" w:history="1">
        <w:r w:rsidR="00E57CD9" w:rsidRPr="001065C6">
          <w:rPr>
            <w:rStyle w:val="af9"/>
            <w:rFonts w:ascii="Times New Roman" w:eastAsia="黑体" w:hAnsi="Times New Roman"/>
            <w:b/>
            <w:bCs w:val="0"/>
            <w:noProof/>
            <w:kern w:val="44"/>
            <w:u w:val="none"/>
          </w:rPr>
          <w:t xml:space="preserve">3 </w:t>
        </w:r>
        <w:r w:rsidR="00E57CD9" w:rsidRPr="001065C6">
          <w:rPr>
            <w:rStyle w:val="af9"/>
            <w:rFonts w:ascii="Times New Roman" w:eastAsia="黑体" w:hAnsi="Times New Roman" w:hint="eastAsia"/>
            <w:b/>
            <w:bCs w:val="0"/>
            <w:noProof/>
            <w:kern w:val="44"/>
            <w:u w:val="none"/>
          </w:rPr>
          <w:t>总体设计</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_Toc39141475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29</w:t>
        </w:r>
        <w:r w:rsidR="00E57CD9" w:rsidRPr="00B945D6">
          <w:rPr>
            <w:rFonts w:ascii="Times New Roman" w:eastAsia="黑体" w:hAnsi="Times New Roman"/>
            <w:b/>
            <w:bCs w:val="0"/>
            <w:noProof/>
            <w:webHidden/>
          </w:rPr>
          <w:fldChar w:fldCharType="end"/>
        </w:r>
      </w:hyperlink>
    </w:p>
    <w:p w14:paraId="3B53FECF" w14:textId="055A841A"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76" w:history="1">
        <w:r w:rsidR="00E57CD9" w:rsidRPr="001065C6">
          <w:rPr>
            <w:rStyle w:val="af9"/>
            <w:rFonts w:eastAsiaTheme="majorEastAsia"/>
            <w:noProof/>
            <w:u w:val="none"/>
          </w:rPr>
          <w:t>3.1</w:t>
        </w:r>
        <w:r w:rsidR="00E57CD9" w:rsidRPr="001065C6">
          <w:rPr>
            <w:rStyle w:val="af9"/>
            <w:rFonts w:eastAsiaTheme="majorEastAsia" w:hint="eastAsia"/>
            <w:noProof/>
            <w:u w:val="none"/>
          </w:rPr>
          <w:t>系统设计的原则</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_Toc39141476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29</w:t>
        </w:r>
        <w:r w:rsidR="00E57CD9" w:rsidRPr="00B945D6">
          <w:rPr>
            <w:rFonts w:eastAsiaTheme="majorEastAsia"/>
            <w:noProof/>
            <w:webHidden/>
          </w:rPr>
          <w:fldChar w:fldCharType="end"/>
        </w:r>
      </w:hyperlink>
    </w:p>
    <w:p w14:paraId="20632FE8" w14:textId="5059B9E9"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77" w:history="1">
        <w:r w:rsidR="00E57CD9" w:rsidRPr="001065C6">
          <w:rPr>
            <w:rStyle w:val="af9"/>
            <w:rFonts w:eastAsiaTheme="majorEastAsia"/>
            <w:noProof/>
            <w:u w:val="none"/>
          </w:rPr>
          <w:t xml:space="preserve">3.2 </w:t>
        </w:r>
        <w:r w:rsidR="00E57CD9" w:rsidRPr="001065C6">
          <w:rPr>
            <w:rStyle w:val="af9"/>
            <w:rFonts w:eastAsiaTheme="majorEastAsia" w:hint="eastAsia"/>
            <w:noProof/>
            <w:u w:val="none"/>
          </w:rPr>
          <w:t>系统体系结构设计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_Toc39141477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29</w:t>
        </w:r>
        <w:r w:rsidR="00E57CD9" w:rsidRPr="00B945D6">
          <w:rPr>
            <w:rFonts w:eastAsiaTheme="majorEastAsia"/>
            <w:noProof/>
            <w:webHidden/>
          </w:rPr>
          <w:fldChar w:fldCharType="end"/>
        </w:r>
      </w:hyperlink>
    </w:p>
    <w:p w14:paraId="18318F8E" w14:textId="46E36063"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78" w:history="1">
        <w:r w:rsidR="00E57CD9" w:rsidRPr="001065C6">
          <w:rPr>
            <w:rStyle w:val="af9"/>
            <w:rFonts w:eastAsiaTheme="majorEastAsia"/>
            <w:noProof/>
            <w:u w:val="none"/>
          </w:rPr>
          <w:t xml:space="preserve">3.3 </w:t>
        </w:r>
        <w:r w:rsidR="00E57CD9" w:rsidRPr="001065C6">
          <w:rPr>
            <w:rStyle w:val="af9"/>
            <w:rFonts w:eastAsiaTheme="majorEastAsia" w:hint="eastAsia"/>
            <w:noProof/>
            <w:u w:val="none"/>
          </w:rPr>
          <w:t>系统功能结构设计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_Toc39141478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30</w:t>
        </w:r>
        <w:r w:rsidR="00E57CD9" w:rsidRPr="00B945D6">
          <w:rPr>
            <w:rFonts w:eastAsiaTheme="majorEastAsia"/>
            <w:noProof/>
            <w:webHidden/>
          </w:rPr>
          <w:fldChar w:fldCharType="end"/>
        </w:r>
      </w:hyperlink>
    </w:p>
    <w:p w14:paraId="405CFDDF" w14:textId="2C65E40E"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479" w:history="1">
        <w:r w:rsidR="00E57CD9" w:rsidRPr="001065C6">
          <w:rPr>
            <w:rStyle w:val="af9"/>
            <w:rFonts w:ascii="Times New Roman" w:eastAsia="黑体" w:hAnsi="Times New Roman"/>
            <w:b/>
            <w:bCs w:val="0"/>
            <w:noProof/>
            <w:u w:val="none"/>
          </w:rPr>
          <w:t xml:space="preserve">4 </w:t>
        </w:r>
        <w:r w:rsidR="00E57CD9" w:rsidRPr="001065C6">
          <w:rPr>
            <w:rStyle w:val="af9"/>
            <w:rFonts w:ascii="Times New Roman" w:eastAsia="黑体" w:hAnsi="Times New Roman" w:hint="eastAsia"/>
            <w:b/>
            <w:bCs w:val="0"/>
            <w:noProof/>
            <w:u w:val="none"/>
          </w:rPr>
          <w:t>数据库设计</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_Toc39141479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32</w:t>
        </w:r>
        <w:r w:rsidR="00E57CD9" w:rsidRPr="00B945D6">
          <w:rPr>
            <w:rFonts w:ascii="Times New Roman" w:eastAsia="黑体" w:hAnsi="Times New Roman"/>
            <w:b/>
            <w:bCs w:val="0"/>
            <w:noProof/>
            <w:webHidden/>
          </w:rPr>
          <w:fldChar w:fldCharType="end"/>
        </w:r>
      </w:hyperlink>
    </w:p>
    <w:p w14:paraId="4A843232" w14:textId="7FB85316"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80" w:history="1">
        <w:r w:rsidR="00E57CD9" w:rsidRPr="001065C6">
          <w:rPr>
            <w:rStyle w:val="af9"/>
            <w:rFonts w:eastAsiaTheme="majorEastAsia"/>
            <w:noProof/>
            <w:u w:val="none"/>
          </w:rPr>
          <w:t xml:space="preserve">4.1 </w:t>
        </w:r>
        <w:r w:rsidR="00E57CD9" w:rsidRPr="001065C6">
          <w:rPr>
            <w:rStyle w:val="af9"/>
            <w:rFonts w:eastAsiaTheme="majorEastAsia" w:hint="eastAsia"/>
            <w:noProof/>
            <w:u w:val="none"/>
          </w:rPr>
          <w:t>概念结构设计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_Toc39141480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32</w:t>
        </w:r>
        <w:r w:rsidR="00E57CD9" w:rsidRPr="00B945D6">
          <w:rPr>
            <w:rFonts w:eastAsiaTheme="majorEastAsia"/>
            <w:noProof/>
            <w:webHidden/>
          </w:rPr>
          <w:fldChar w:fldCharType="end"/>
        </w:r>
      </w:hyperlink>
    </w:p>
    <w:p w14:paraId="4C868E5E" w14:textId="43FD4DA9"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1" w:history="1">
        <w:r w:rsidR="00E57CD9" w:rsidRPr="001065C6">
          <w:rPr>
            <w:rStyle w:val="af9"/>
            <w:rFonts w:eastAsiaTheme="majorEastAsia"/>
            <w:b w:val="0"/>
            <w:noProof/>
            <w:u w:val="none"/>
          </w:rPr>
          <w:t xml:space="preserve">4.1.1 </w:t>
        </w:r>
        <w:r w:rsidR="00E57CD9" w:rsidRPr="001065C6">
          <w:rPr>
            <w:rStyle w:val="af9"/>
            <w:rFonts w:eastAsiaTheme="majorEastAsia" w:hint="eastAsia"/>
            <w:b w:val="0"/>
            <w:noProof/>
            <w:u w:val="none"/>
          </w:rPr>
          <w:t>设计思路</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_Toc39141481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32</w:t>
        </w:r>
        <w:r w:rsidR="00E57CD9" w:rsidRPr="00B945D6">
          <w:rPr>
            <w:rFonts w:eastAsiaTheme="majorEastAsia"/>
            <w:b w:val="0"/>
            <w:noProof/>
            <w:webHidden/>
          </w:rPr>
          <w:fldChar w:fldCharType="end"/>
        </w:r>
      </w:hyperlink>
    </w:p>
    <w:p w14:paraId="61107CB2" w14:textId="0F0E983A"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2" w:history="1">
        <w:r w:rsidR="00E57CD9" w:rsidRPr="001065C6">
          <w:rPr>
            <w:rStyle w:val="af9"/>
            <w:rFonts w:eastAsiaTheme="majorEastAsia"/>
            <w:b w:val="0"/>
            <w:noProof/>
            <w:u w:val="none"/>
          </w:rPr>
          <w:t>4.1.2 E-R</w:t>
        </w:r>
        <w:r w:rsidR="00E57CD9" w:rsidRPr="001065C6">
          <w:rPr>
            <w:rStyle w:val="af9"/>
            <w:rFonts w:eastAsiaTheme="majorEastAsia" w:hint="eastAsia"/>
            <w:b w:val="0"/>
            <w:noProof/>
            <w:u w:val="none"/>
          </w:rPr>
          <w:t>图</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_Toc39141482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32</w:t>
        </w:r>
        <w:r w:rsidR="00E57CD9" w:rsidRPr="00B945D6">
          <w:rPr>
            <w:rFonts w:eastAsiaTheme="majorEastAsia"/>
            <w:b w:val="0"/>
            <w:noProof/>
            <w:webHidden/>
          </w:rPr>
          <w:fldChar w:fldCharType="end"/>
        </w:r>
      </w:hyperlink>
    </w:p>
    <w:p w14:paraId="508C9C9E" w14:textId="05681AE6"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3" w:history="1">
        <w:r w:rsidR="00E57CD9" w:rsidRPr="001065C6">
          <w:rPr>
            <w:rStyle w:val="af9"/>
            <w:rFonts w:eastAsiaTheme="majorEastAsia"/>
            <w:b w:val="0"/>
            <w:noProof/>
            <w:u w:val="none"/>
          </w:rPr>
          <w:t xml:space="preserve">4.1.3 </w:t>
        </w:r>
        <w:r w:rsidR="00E57CD9" w:rsidRPr="001065C6">
          <w:rPr>
            <w:rStyle w:val="af9"/>
            <w:rFonts w:eastAsiaTheme="majorEastAsia" w:hint="eastAsia"/>
            <w:b w:val="0"/>
            <w:noProof/>
            <w:u w:val="none"/>
          </w:rPr>
          <w:t>实体属性设计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_Toc39141483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32</w:t>
        </w:r>
        <w:r w:rsidR="00E57CD9" w:rsidRPr="00B945D6">
          <w:rPr>
            <w:rFonts w:eastAsiaTheme="majorEastAsia"/>
            <w:b w:val="0"/>
            <w:noProof/>
            <w:webHidden/>
          </w:rPr>
          <w:fldChar w:fldCharType="end"/>
        </w:r>
      </w:hyperlink>
    </w:p>
    <w:p w14:paraId="3D613F14" w14:textId="4DC94396"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84" w:history="1">
        <w:r w:rsidR="00E57CD9" w:rsidRPr="001065C6">
          <w:rPr>
            <w:rStyle w:val="af9"/>
            <w:rFonts w:eastAsiaTheme="majorEastAsia"/>
            <w:noProof/>
            <w:u w:val="none"/>
          </w:rPr>
          <w:t xml:space="preserve">4.2 </w:t>
        </w:r>
        <w:r w:rsidR="00E57CD9" w:rsidRPr="001065C6">
          <w:rPr>
            <w:rStyle w:val="af9"/>
            <w:rFonts w:eastAsiaTheme="majorEastAsia" w:hint="eastAsia"/>
            <w:noProof/>
            <w:u w:val="none"/>
          </w:rPr>
          <w:t>逻辑结构设计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_Toc39141484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34</w:t>
        </w:r>
        <w:r w:rsidR="00E57CD9" w:rsidRPr="00B945D6">
          <w:rPr>
            <w:rFonts w:eastAsiaTheme="majorEastAsia"/>
            <w:noProof/>
            <w:webHidden/>
          </w:rPr>
          <w:fldChar w:fldCharType="end"/>
        </w:r>
      </w:hyperlink>
    </w:p>
    <w:p w14:paraId="56BDA866" w14:textId="4A6CB7AD"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5" w:history="1">
        <w:r w:rsidR="00E57CD9" w:rsidRPr="001065C6">
          <w:rPr>
            <w:rStyle w:val="af9"/>
            <w:rFonts w:eastAsiaTheme="majorEastAsia"/>
            <w:b w:val="0"/>
            <w:noProof/>
            <w:u w:val="none"/>
          </w:rPr>
          <w:t xml:space="preserve">4.2.1 </w:t>
        </w:r>
        <w:r w:rsidR="00E57CD9" w:rsidRPr="001065C6">
          <w:rPr>
            <w:rStyle w:val="af9"/>
            <w:rFonts w:eastAsiaTheme="majorEastAsia" w:hint="eastAsia"/>
            <w:b w:val="0"/>
            <w:noProof/>
            <w:u w:val="none"/>
          </w:rPr>
          <w:t>设计思路</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_Toc39141485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34</w:t>
        </w:r>
        <w:r w:rsidR="00E57CD9" w:rsidRPr="00B945D6">
          <w:rPr>
            <w:rFonts w:eastAsiaTheme="majorEastAsia"/>
            <w:b w:val="0"/>
            <w:noProof/>
            <w:webHidden/>
          </w:rPr>
          <w:fldChar w:fldCharType="end"/>
        </w:r>
      </w:hyperlink>
    </w:p>
    <w:p w14:paraId="44F22B7E" w14:textId="723E6753"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6" w:history="1">
        <w:r w:rsidR="00E57CD9" w:rsidRPr="001065C6">
          <w:rPr>
            <w:rStyle w:val="af9"/>
            <w:rFonts w:eastAsiaTheme="majorEastAsia"/>
            <w:b w:val="0"/>
            <w:noProof/>
            <w:u w:val="none"/>
          </w:rPr>
          <w:t xml:space="preserve">4.2.2 </w:t>
        </w:r>
        <w:r w:rsidR="00E57CD9" w:rsidRPr="001065C6">
          <w:rPr>
            <w:rStyle w:val="af9"/>
            <w:rFonts w:eastAsiaTheme="majorEastAsia" w:hint="eastAsia"/>
            <w:b w:val="0"/>
            <w:noProof/>
            <w:u w:val="none"/>
          </w:rPr>
          <w:t>逻辑模型</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_Toc39141486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34</w:t>
        </w:r>
        <w:r w:rsidR="00E57CD9" w:rsidRPr="00B945D6">
          <w:rPr>
            <w:rFonts w:eastAsiaTheme="majorEastAsia"/>
            <w:b w:val="0"/>
            <w:noProof/>
            <w:webHidden/>
          </w:rPr>
          <w:fldChar w:fldCharType="end"/>
        </w:r>
      </w:hyperlink>
    </w:p>
    <w:p w14:paraId="197B63D5" w14:textId="50A54141"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87" w:history="1">
        <w:r w:rsidR="00E57CD9" w:rsidRPr="001065C6">
          <w:rPr>
            <w:rStyle w:val="af9"/>
            <w:rFonts w:eastAsiaTheme="majorEastAsia"/>
            <w:noProof/>
            <w:u w:val="none"/>
          </w:rPr>
          <w:t xml:space="preserve">4.3 </w:t>
        </w:r>
        <w:r w:rsidR="00E57CD9" w:rsidRPr="001065C6">
          <w:rPr>
            <w:rStyle w:val="af9"/>
            <w:rFonts w:eastAsiaTheme="majorEastAsia" w:hint="eastAsia"/>
            <w:noProof/>
            <w:u w:val="none"/>
          </w:rPr>
          <w:t>物理结构设计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_Toc39141487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34</w:t>
        </w:r>
        <w:r w:rsidR="00E57CD9" w:rsidRPr="00B945D6">
          <w:rPr>
            <w:rFonts w:eastAsiaTheme="majorEastAsia"/>
            <w:noProof/>
            <w:webHidden/>
          </w:rPr>
          <w:fldChar w:fldCharType="end"/>
        </w:r>
      </w:hyperlink>
    </w:p>
    <w:p w14:paraId="2DB19ACD" w14:textId="157F623E"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8" w:history="1">
        <w:r w:rsidR="00E57CD9" w:rsidRPr="001065C6">
          <w:rPr>
            <w:rStyle w:val="af9"/>
            <w:rFonts w:eastAsiaTheme="majorEastAsia"/>
            <w:b w:val="0"/>
            <w:noProof/>
            <w:u w:val="none"/>
          </w:rPr>
          <w:t xml:space="preserve">4.3.1 </w:t>
        </w:r>
        <w:r w:rsidR="00E57CD9" w:rsidRPr="001065C6">
          <w:rPr>
            <w:rStyle w:val="af9"/>
            <w:rFonts w:eastAsiaTheme="majorEastAsia" w:hint="eastAsia"/>
            <w:b w:val="0"/>
            <w:noProof/>
            <w:u w:val="none"/>
          </w:rPr>
          <w:t>存取方式</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_Toc39141488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34</w:t>
        </w:r>
        <w:r w:rsidR="00E57CD9" w:rsidRPr="00B945D6">
          <w:rPr>
            <w:rFonts w:eastAsiaTheme="majorEastAsia"/>
            <w:b w:val="0"/>
            <w:noProof/>
            <w:webHidden/>
          </w:rPr>
          <w:fldChar w:fldCharType="end"/>
        </w:r>
      </w:hyperlink>
    </w:p>
    <w:p w14:paraId="118C7BB3" w14:textId="28010B3E"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89" w:history="1">
        <w:r w:rsidR="00E57CD9" w:rsidRPr="001065C6">
          <w:rPr>
            <w:rStyle w:val="af9"/>
            <w:rFonts w:eastAsiaTheme="majorEastAsia"/>
            <w:b w:val="0"/>
            <w:noProof/>
            <w:u w:val="none"/>
          </w:rPr>
          <w:t xml:space="preserve">4.3.2 </w:t>
        </w:r>
        <w:r w:rsidR="00E57CD9" w:rsidRPr="001065C6">
          <w:rPr>
            <w:rStyle w:val="af9"/>
            <w:rFonts w:eastAsiaTheme="majorEastAsia" w:hint="eastAsia"/>
            <w:b w:val="0"/>
            <w:noProof/>
            <w:u w:val="none"/>
          </w:rPr>
          <w:t>存储结构</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_Toc39141489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34</w:t>
        </w:r>
        <w:r w:rsidR="00E57CD9" w:rsidRPr="00B945D6">
          <w:rPr>
            <w:rFonts w:eastAsiaTheme="majorEastAsia"/>
            <w:b w:val="0"/>
            <w:noProof/>
            <w:webHidden/>
          </w:rPr>
          <w:fldChar w:fldCharType="end"/>
        </w:r>
      </w:hyperlink>
    </w:p>
    <w:p w14:paraId="5572319B" w14:textId="2F700CA1"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490" w:history="1">
        <w:r w:rsidR="00E57CD9" w:rsidRPr="001065C6">
          <w:rPr>
            <w:rStyle w:val="af9"/>
            <w:rFonts w:ascii="Times New Roman" w:eastAsia="黑体" w:hAnsi="Times New Roman"/>
            <w:b/>
            <w:bCs w:val="0"/>
            <w:noProof/>
            <w:kern w:val="44"/>
            <w:u w:val="none"/>
          </w:rPr>
          <w:t xml:space="preserve">5 </w:t>
        </w:r>
        <w:r w:rsidR="00E57CD9" w:rsidRPr="001065C6">
          <w:rPr>
            <w:rStyle w:val="af9"/>
            <w:rFonts w:ascii="Times New Roman" w:eastAsia="黑体" w:hAnsi="Times New Roman" w:hint="eastAsia"/>
            <w:b/>
            <w:bCs w:val="0"/>
            <w:noProof/>
            <w:kern w:val="44"/>
            <w:u w:val="none"/>
          </w:rPr>
          <w:t>界面设计</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_Toc39141490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38</w:t>
        </w:r>
        <w:r w:rsidR="00E57CD9" w:rsidRPr="00B945D6">
          <w:rPr>
            <w:rFonts w:ascii="Times New Roman" w:eastAsia="黑体" w:hAnsi="Times New Roman"/>
            <w:b/>
            <w:bCs w:val="0"/>
            <w:noProof/>
            <w:webHidden/>
          </w:rPr>
          <w:fldChar w:fldCharType="end"/>
        </w:r>
      </w:hyperlink>
    </w:p>
    <w:p w14:paraId="18E5EE43" w14:textId="4676B997"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91" w:history="1">
        <w:r w:rsidR="00E57CD9" w:rsidRPr="001065C6">
          <w:rPr>
            <w:rStyle w:val="af9"/>
            <w:rFonts w:eastAsiaTheme="majorEastAsia"/>
            <w:noProof/>
            <w:u w:val="none"/>
          </w:rPr>
          <w:t xml:space="preserve">5.1 </w:t>
        </w:r>
        <w:r w:rsidR="00E57CD9" w:rsidRPr="001065C6">
          <w:rPr>
            <w:rStyle w:val="af9"/>
            <w:rFonts w:eastAsiaTheme="majorEastAsia" w:hint="eastAsia"/>
            <w:noProof/>
            <w:u w:val="none"/>
          </w:rPr>
          <w:t>界面关系图或工作流图</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_Toc39141491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38</w:t>
        </w:r>
        <w:r w:rsidR="00E57CD9" w:rsidRPr="00B945D6">
          <w:rPr>
            <w:rFonts w:eastAsiaTheme="majorEastAsia"/>
            <w:noProof/>
            <w:webHidden/>
          </w:rPr>
          <w:fldChar w:fldCharType="end"/>
        </w:r>
      </w:hyperlink>
    </w:p>
    <w:p w14:paraId="47F249D8" w14:textId="47F147EC"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92" w:history="1">
        <w:r w:rsidR="00E57CD9" w:rsidRPr="001065C6">
          <w:rPr>
            <w:rStyle w:val="af9"/>
            <w:rFonts w:eastAsiaTheme="majorEastAsia"/>
            <w:noProof/>
            <w:u w:val="none"/>
          </w:rPr>
          <w:t xml:space="preserve">5.2 </w:t>
        </w:r>
        <w:r w:rsidR="00E57CD9" w:rsidRPr="001065C6">
          <w:rPr>
            <w:rStyle w:val="af9"/>
            <w:rFonts w:eastAsiaTheme="majorEastAsia" w:hint="eastAsia"/>
            <w:noProof/>
            <w:u w:val="none"/>
          </w:rPr>
          <w:t>界面设计成果</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_Toc39141492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38</w:t>
        </w:r>
        <w:r w:rsidR="00E57CD9" w:rsidRPr="00B945D6">
          <w:rPr>
            <w:rFonts w:eastAsiaTheme="majorEastAsia"/>
            <w:noProof/>
            <w:webHidden/>
          </w:rPr>
          <w:fldChar w:fldCharType="end"/>
        </w:r>
      </w:hyperlink>
    </w:p>
    <w:p w14:paraId="3507C494" w14:textId="73AE63BB"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93" w:history="1">
        <w:r w:rsidR="00E57CD9" w:rsidRPr="001065C6">
          <w:rPr>
            <w:rStyle w:val="af9"/>
            <w:rFonts w:eastAsiaTheme="majorEastAsia"/>
            <w:b w:val="0"/>
            <w:noProof/>
            <w:u w:val="none"/>
          </w:rPr>
          <w:t xml:space="preserve">5.2.1 </w:t>
        </w:r>
        <w:r w:rsidR="00E57CD9" w:rsidRPr="001065C6">
          <w:rPr>
            <w:rStyle w:val="af9"/>
            <w:rFonts w:eastAsiaTheme="majorEastAsia" w:hint="eastAsia"/>
            <w:b w:val="0"/>
            <w:noProof/>
            <w:u w:val="none"/>
          </w:rPr>
          <w:t>主界面</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_Toc39141493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38</w:t>
        </w:r>
        <w:r w:rsidR="00E57CD9" w:rsidRPr="00B945D6">
          <w:rPr>
            <w:rFonts w:eastAsiaTheme="majorEastAsia"/>
            <w:b w:val="0"/>
            <w:noProof/>
            <w:webHidden/>
          </w:rPr>
          <w:fldChar w:fldCharType="end"/>
        </w:r>
      </w:hyperlink>
    </w:p>
    <w:p w14:paraId="060D24D5" w14:textId="0F81B37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94" w:history="1">
        <w:r w:rsidR="00E57CD9" w:rsidRPr="001065C6">
          <w:rPr>
            <w:rStyle w:val="af9"/>
            <w:rFonts w:eastAsiaTheme="majorEastAsia"/>
            <w:b w:val="0"/>
            <w:noProof/>
            <w:u w:val="none"/>
          </w:rPr>
          <w:t xml:space="preserve">5.2.2 </w:t>
        </w:r>
        <w:r w:rsidR="00E57CD9" w:rsidRPr="001065C6">
          <w:rPr>
            <w:rStyle w:val="af9"/>
            <w:rFonts w:eastAsiaTheme="majorEastAsia" w:hint="eastAsia"/>
            <w:b w:val="0"/>
            <w:noProof/>
            <w:u w:val="none"/>
          </w:rPr>
          <w:t>子界面</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_Toc39141494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39</w:t>
        </w:r>
        <w:r w:rsidR="00E57CD9" w:rsidRPr="00B945D6">
          <w:rPr>
            <w:rFonts w:eastAsiaTheme="majorEastAsia"/>
            <w:b w:val="0"/>
            <w:noProof/>
            <w:webHidden/>
          </w:rPr>
          <w:fldChar w:fldCharType="end"/>
        </w:r>
      </w:hyperlink>
    </w:p>
    <w:p w14:paraId="414AA24C" w14:textId="2EE08DBD"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495" w:history="1">
        <w:r w:rsidR="00E57CD9" w:rsidRPr="001065C6">
          <w:rPr>
            <w:rStyle w:val="af9"/>
            <w:rFonts w:ascii="Times New Roman" w:eastAsia="黑体" w:hAnsi="Times New Roman"/>
            <w:b/>
            <w:bCs w:val="0"/>
            <w:noProof/>
            <w:kern w:val="44"/>
            <w:u w:val="none"/>
          </w:rPr>
          <w:t xml:space="preserve">6 </w:t>
        </w:r>
        <w:r w:rsidR="00E57CD9" w:rsidRPr="001065C6">
          <w:rPr>
            <w:rStyle w:val="af9"/>
            <w:rFonts w:ascii="Times New Roman" w:eastAsia="黑体" w:hAnsi="Times New Roman" w:hint="eastAsia"/>
            <w:b/>
            <w:bCs w:val="0"/>
            <w:noProof/>
            <w:kern w:val="44"/>
            <w:u w:val="none"/>
          </w:rPr>
          <w:t>详细设计</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_Toc39141495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41</w:t>
        </w:r>
        <w:r w:rsidR="00E57CD9" w:rsidRPr="00B945D6">
          <w:rPr>
            <w:rFonts w:ascii="Times New Roman" w:eastAsia="黑体" w:hAnsi="Times New Roman"/>
            <w:b/>
            <w:bCs w:val="0"/>
            <w:noProof/>
            <w:webHidden/>
          </w:rPr>
          <w:fldChar w:fldCharType="end"/>
        </w:r>
      </w:hyperlink>
    </w:p>
    <w:p w14:paraId="674109CF" w14:textId="2575753C"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496" w:history="1">
        <w:r w:rsidR="00E57CD9" w:rsidRPr="001065C6">
          <w:rPr>
            <w:rStyle w:val="af9"/>
            <w:rFonts w:eastAsiaTheme="majorEastAsia"/>
            <w:noProof/>
            <w:u w:val="none"/>
          </w:rPr>
          <w:t xml:space="preserve">6.1 </w:t>
        </w:r>
        <w:r w:rsidR="00E57CD9" w:rsidRPr="001065C6">
          <w:rPr>
            <w:rStyle w:val="af9"/>
            <w:rFonts w:eastAsiaTheme="majorEastAsia" w:hint="eastAsia"/>
            <w:noProof/>
            <w:u w:val="none"/>
          </w:rPr>
          <w:t>系统主要功能模块介绍</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_Toc39141496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41</w:t>
        </w:r>
        <w:r w:rsidR="00E57CD9" w:rsidRPr="00B945D6">
          <w:rPr>
            <w:rFonts w:eastAsiaTheme="majorEastAsia"/>
            <w:noProof/>
            <w:webHidden/>
          </w:rPr>
          <w:fldChar w:fldCharType="end"/>
        </w:r>
      </w:hyperlink>
    </w:p>
    <w:p w14:paraId="45223FFD" w14:textId="4BF2C09B"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97" w:history="1">
        <w:r w:rsidR="00E57CD9" w:rsidRPr="001065C6">
          <w:rPr>
            <w:rStyle w:val="af9"/>
            <w:rFonts w:eastAsiaTheme="majorEastAsia"/>
            <w:b w:val="0"/>
            <w:noProof/>
            <w:u w:val="none"/>
          </w:rPr>
          <w:t>6.1.1</w:t>
        </w:r>
        <w:r w:rsidR="00E57CD9" w:rsidRPr="001065C6">
          <w:rPr>
            <w:rStyle w:val="af9"/>
            <w:rFonts w:eastAsiaTheme="majorEastAsia" w:hint="eastAsia"/>
            <w:b w:val="0"/>
            <w:noProof/>
            <w:u w:val="none"/>
          </w:rPr>
          <w:t>考试模块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_Toc39141497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4DFD9511" w14:textId="3B12877D"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98" w:history="1">
        <w:r w:rsidR="00E57CD9" w:rsidRPr="001065C6">
          <w:rPr>
            <w:rStyle w:val="af9"/>
            <w:rFonts w:eastAsiaTheme="majorEastAsia"/>
            <w:b w:val="0"/>
            <w:noProof/>
            <w:u w:val="none"/>
          </w:rPr>
          <w:t>6.1.2</w:t>
        </w:r>
        <w:r w:rsidR="00E57CD9" w:rsidRPr="001065C6">
          <w:rPr>
            <w:rStyle w:val="af9"/>
            <w:rFonts w:eastAsiaTheme="majorEastAsia" w:hint="eastAsia"/>
            <w:b w:val="0"/>
            <w:noProof/>
            <w:u w:val="none"/>
          </w:rPr>
          <w:t>信息管理模块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_Toc39141498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144C83F2" w14:textId="209979E1"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499" w:history="1">
        <w:r w:rsidR="00E57CD9" w:rsidRPr="001065C6">
          <w:rPr>
            <w:rStyle w:val="af9"/>
            <w:rFonts w:eastAsiaTheme="majorEastAsia"/>
            <w:b w:val="0"/>
            <w:noProof/>
            <w:u w:val="none"/>
          </w:rPr>
          <w:t>6.1.3</w:t>
        </w:r>
        <w:r w:rsidR="00E57CD9" w:rsidRPr="001065C6">
          <w:rPr>
            <w:rStyle w:val="af9"/>
            <w:rFonts w:eastAsiaTheme="majorEastAsia" w:hint="eastAsia"/>
            <w:b w:val="0"/>
            <w:noProof/>
            <w:u w:val="none"/>
          </w:rPr>
          <w:t>统计模块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_Toc39141499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566E9B6D" w14:textId="53A645A7"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0" w:history="1">
        <w:r w:rsidR="00E57CD9" w:rsidRPr="001065C6">
          <w:rPr>
            <w:rStyle w:val="af9"/>
            <w:rFonts w:eastAsiaTheme="majorEastAsia"/>
            <w:b w:val="0"/>
            <w:noProof/>
            <w:u w:val="none"/>
          </w:rPr>
          <w:t>6.1.4</w:t>
        </w:r>
        <w:r w:rsidR="00E57CD9" w:rsidRPr="001065C6">
          <w:rPr>
            <w:rStyle w:val="af9"/>
            <w:rFonts w:eastAsiaTheme="majorEastAsia" w:hint="eastAsia"/>
            <w:b w:val="0"/>
            <w:noProof/>
            <w:u w:val="none"/>
          </w:rPr>
          <w:t>用户操作模块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_Toc39141500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6C4D8D7F" w14:textId="051AE5E1"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1" w:history="1">
        <w:r w:rsidR="00E57CD9" w:rsidRPr="001065C6">
          <w:rPr>
            <w:rStyle w:val="af9"/>
            <w:rFonts w:eastAsiaTheme="majorEastAsia"/>
            <w:b w:val="0"/>
            <w:noProof/>
            <w:u w:val="none"/>
          </w:rPr>
          <w:t xml:space="preserve">6.1.5 </w:t>
        </w:r>
        <w:r w:rsidR="00E57CD9" w:rsidRPr="001065C6">
          <w:rPr>
            <w:rStyle w:val="af9"/>
            <w:rFonts w:eastAsiaTheme="majorEastAsia" w:hint="eastAsia"/>
            <w:b w:val="0"/>
            <w:noProof/>
            <w:u w:val="none"/>
          </w:rPr>
          <w:t>详细设计图</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_Toc39141501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763A265D" w14:textId="4CCEE1C7"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02" w:history="1">
        <w:r w:rsidR="00E57CD9" w:rsidRPr="001065C6">
          <w:rPr>
            <w:rStyle w:val="af9"/>
            <w:rFonts w:eastAsiaTheme="majorEastAsia"/>
            <w:noProof/>
            <w:u w:val="none"/>
          </w:rPr>
          <w:t>6.2</w:t>
        </w:r>
        <w:r w:rsidR="00E57CD9" w:rsidRPr="001065C6">
          <w:rPr>
            <w:rStyle w:val="af9"/>
            <w:rFonts w:eastAsiaTheme="majorEastAsia" w:hint="eastAsia"/>
            <w:noProof/>
            <w:u w:val="none"/>
          </w:rPr>
          <w:t>功能模块设计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_Toc39141502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41</w:t>
        </w:r>
        <w:r w:rsidR="00E57CD9" w:rsidRPr="00B945D6">
          <w:rPr>
            <w:rFonts w:eastAsiaTheme="majorEastAsia"/>
            <w:noProof/>
            <w:webHidden/>
          </w:rPr>
          <w:fldChar w:fldCharType="end"/>
        </w:r>
      </w:hyperlink>
    </w:p>
    <w:p w14:paraId="2FDEA6E9" w14:textId="3C07D1FE"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3" w:history="1">
        <w:r w:rsidR="00E57CD9" w:rsidRPr="001065C6">
          <w:rPr>
            <w:rStyle w:val="af9"/>
            <w:rFonts w:eastAsiaTheme="majorEastAsia"/>
            <w:b w:val="0"/>
            <w:noProof/>
            <w:u w:val="none"/>
          </w:rPr>
          <w:t>6.2.1</w:t>
        </w:r>
        <w:r w:rsidR="00E57CD9" w:rsidRPr="001065C6">
          <w:rPr>
            <w:rStyle w:val="af9"/>
            <w:rFonts w:eastAsiaTheme="majorEastAsia" w:hint="eastAsia"/>
            <w:b w:val="0"/>
            <w:noProof/>
            <w:u w:val="none"/>
          </w:rPr>
          <w:t>考试模块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_Toc39141503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41</w:t>
        </w:r>
        <w:r w:rsidR="00E57CD9" w:rsidRPr="00B945D6">
          <w:rPr>
            <w:rFonts w:eastAsiaTheme="majorEastAsia"/>
            <w:b w:val="0"/>
            <w:noProof/>
            <w:webHidden/>
          </w:rPr>
          <w:fldChar w:fldCharType="end"/>
        </w:r>
      </w:hyperlink>
    </w:p>
    <w:p w14:paraId="0BB60C7E" w14:textId="4A34DBB2"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4" w:history="1">
        <w:r w:rsidR="00E57CD9" w:rsidRPr="001065C6">
          <w:rPr>
            <w:rStyle w:val="af9"/>
            <w:rFonts w:eastAsiaTheme="majorEastAsia"/>
            <w:b w:val="0"/>
            <w:noProof/>
            <w:u w:val="none"/>
          </w:rPr>
          <w:t>6.2.2</w:t>
        </w:r>
        <w:r w:rsidR="00E57CD9" w:rsidRPr="001065C6">
          <w:rPr>
            <w:rStyle w:val="af9"/>
            <w:rFonts w:eastAsiaTheme="majorEastAsia" w:hint="eastAsia"/>
            <w:b w:val="0"/>
            <w:noProof/>
            <w:u w:val="none"/>
          </w:rPr>
          <w:t>信息管理模块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_Toc39141504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44</w:t>
        </w:r>
        <w:r w:rsidR="00E57CD9" w:rsidRPr="00B945D6">
          <w:rPr>
            <w:rFonts w:eastAsiaTheme="majorEastAsia"/>
            <w:b w:val="0"/>
            <w:noProof/>
            <w:webHidden/>
          </w:rPr>
          <w:fldChar w:fldCharType="end"/>
        </w:r>
      </w:hyperlink>
    </w:p>
    <w:p w14:paraId="6209FB10" w14:textId="7FD3E76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5" w:history="1">
        <w:r w:rsidR="00E57CD9" w:rsidRPr="001065C6">
          <w:rPr>
            <w:rStyle w:val="af9"/>
            <w:rFonts w:eastAsiaTheme="majorEastAsia"/>
            <w:b w:val="0"/>
            <w:noProof/>
            <w:u w:val="none"/>
          </w:rPr>
          <w:t>6.2.3</w:t>
        </w:r>
        <w:r w:rsidR="00E57CD9" w:rsidRPr="001065C6">
          <w:rPr>
            <w:rStyle w:val="af9"/>
            <w:rFonts w:eastAsiaTheme="majorEastAsia" w:hint="eastAsia"/>
            <w:b w:val="0"/>
            <w:noProof/>
            <w:u w:val="none"/>
          </w:rPr>
          <w:t>统计模块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_Toc39141505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48</w:t>
        </w:r>
        <w:r w:rsidR="00E57CD9" w:rsidRPr="00B945D6">
          <w:rPr>
            <w:rFonts w:eastAsiaTheme="majorEastAsia"/>
            <w:b w:val="0"/>
            <w:noProof/>
            <w:webHidden/>
          </w:rPr>
          <w:fldChar w:fldCharType="end"/>
        </w:r>
      </w:hyperlink>
    </w:p>
    <w:p w14:paraId="33F184FB" w14:textId="24C3EA16"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06" w:history="1">
        <w:r w:rsidR="00E57CD9" w:rsidRPr="001065C6">
          <w:rPr>
            <w:rStyle w:val="af9"/>
            <w:rFonts w:eastAsiaTheme="majorEastAsia"/>
            <w:b w:val="0"/>
            <w:noProof/>
            <w:u w:val="none"/>
          </w:rPr>
          <w:t>6.2.4</w:t>
        </w:r>
        <w:r w:rsidR="00E57CD9" w:rsidRPr="001065C6">
          <w:rPr>
            <w:rStyle w:val="af9"/>
            <w:rFonts w:eastAsiaTheme="majorEastAsia" w:hint="eastAsia"/>
            <w:b w:val="0"/>
            <w:noProof/>
            <w:u w:val="none"/>
          </w:rPr>
          <w:t>用户操作模块</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_Toc39141506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50</w:t>
        </w:r>
        <w:r w:rsidR="00E57CD9" w:rsidRPr="00B945D6">
          <w:rPr>
            <w:rFonts w:eastAsiaTheme="majorEastAsia"/>
            <w:b w:val="0"/>
            <w:noProof/>
            <w:webHidden/>
          </w:rPr>
          <w:fldChar w:fldCharType="end"/>
        </w:r>
      </w:hyperlink>
    </w:p>
    <w:p w14:paraId="538767CD" w14:textId="3A3EF135"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07" w:history="1">
        <w:r w:rsidR="00E57CD9" w:rsidRPr="001065C6">
          <w:rPr>
            <w:rStyle w:val="af9"/>
            <w:rFonts w:ascii="Times New Roman" w:eastAsia="黑体" w:hAnsi="Times New Roman"/>
            <w:b/>
            <w:bCs w:val="0"/>
            <w:noProof/>
            <w:kern w:val="44"/>
            <w:u w:val="none"/>
          </w:rPr>
          <w:t xml:space="preserve">7 </w:t>
        </w:r>
        <w:r w:rsidR="00E57CD9" w:rsidRPr="001065C6">
          <w:rPr>
            <w:rStyle w:val="af9"/>
            <w:rFonts w:ascii="Times New Roman" w:eastAsia="黑体" w:hAnsi="Times New Roman" w:hint="eastAsia"/>
            <w:b/>
            <w:bCs w:val="0"/>
            <w:noProof/>
            <w:kern w:val="44"/>
            <w:u w:val="none"/>
          </w:rPr>
          <w:t>编码</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_Toc39141507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53</w:t>
        </w:r>
        <w:r w:rsidR="00E57CD9" w:rsidRPr="00B945D6">
          <w:rPr>
            <w:rFonts w:ascii="Times New Roman" w:eastAsia="黑体" w:hAnsi="Times New Roman"/>
            <w:b/>
            <w:bCs w:val="0"/>
            <w:noProof/>
            <w:webHidden/>
          </w:rPr>
          <w:fldChar w:fldCharType="end"/>
        </w:r>
      </w:hyperlink>
    </w:p>
    <w:p w14:paraId="0CA5FC6A" w14:textId="04670E07"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08" w:history="1">
        <w:r w:rsidR="00E57CD9" w:rsidRPr="001065C6">
          <w:rPr>
            <w:rStyle w:val="af9"/>
            <w:rFonts w:eastAsiaTheme="majorEastAsia"/>
            <w:noProof/>
            <w:u w:val="none"/>
          </w:rPr>
          <w:t xml:space="preserve">7.1 </w:t>
        </w:r>
        <w:r w:rsidR="00E57CD9" w:rsidRPr="001065C6">
          <w:rPr>
            <w:rStyle w:val="af9"/>
            <w:rFonts w:eastAsiaTheme="majorEastAsia" w:hint="eastAsia"/>
            <w:noProof/>
            <w:u w:val="none"/>
          </w:rPr>
          <w:t>代码实现与核心算法</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_Toc39141508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53</w:t>
        </w:r>
        <w:r w:rsidR="00E57CD9" w:rsidRPr="00B945D6">
          <w:rPr>
            <w:rFonts w:eastAsiaTheme="majorEastAsia"/>
            <w:noProof/>
            <w:webHidden/>
          </w:rPr>
          <w:fldChar w:fldCharType="end"/>
        </w:r>
      </w:hyperlink>
    </w:p>
    <w:p w14:paraId="56D13949" w14:textId="2E89D250"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09" w:history="1">
        <w:r w:rsidR="00E57CD9" w:rsidRPr="001065C6">
          <w:rPr>
            <w:rStyle w:val="af9"/>
            <w:rFonts w:eastAsiaTheme="majorEastAsia"/>
            <w:noProof/>
            <w:u w:val="none"/>
          </w:rPr>
          <w:t xml:space="preserve">7.2 </w:t>
        </w:r>
        <w:r w:rsidR="00E57CD9" w:rsidRPr="001065C6">
          <w:rPr>
            <w:rStyle w:val="af9"/>
            <w:rFonts w:eastAsiaTheme="majorEastAsia" w:hint="eastAsia"/>
            <w:noProof/>
            <w:u w:val="none"/>
          </w:rPr>
          <w:t>代码优化分析</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_Toc39141509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56</w:t>
        </w:r>
        <w:r w:rsidR="00E57CD9" w:rsidRPr="00B945D6">
          <w:rPr>
            <w:rFonts w:eastAsiaTheme="majorEastAsia"/>
            <w:noProof/>
            <w:webHidden/>
          </w:rPr>
          <w:fldChar w:fldCharType="end"/>
        </w:r>
      </w:hyperlink>
    </w:p>
    <w:p w14:paraId="338F8A00" w14:textId="5BFB0012"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10" w:history="1">
        <w:r w:rsidR="00E57CD9" w:rsidRPr="001065C6">
          <w:rPr>
            <w:rStyle w:val="af9"/>
            <w:rFonts w:ascii="Times New Roman" w:eastAsia="黑体" w:hAnsi="Times New Roman"/>
            <w:b/>
            <w:bCs w:val="0"/>
            <w:noProof/>
            <w:kern w:val="44"/>
            <w:u w:val="none"/>
          </w:rPr>
          <w:t xml:space="preserve">8 </w:t>
        </w:r>
        <w:r w:rsidR="00E57CD9" w:rsidRPr="001065C6">
          <w:rPr>
            <w:rStyle w:val="af9"/>
            <w:rFonts w:ascii="Times New Roman" w:eastAsia="黑体" w:hAnsi="Times New Roman" w:hint="eastAsia"/>
            <w:b/>
            <w:bCs w:val="0"/>
            <w:noProof/>
            <w:kern w:val="44"/>
            <w:u w:val="none"/>
          </w:rPr>
          <w:t>测试</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_Toc39141510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57</w:t>
        </w:r>
        <w:r w:rsidR="00E57CD9" w:rsidRPr="00B945D6">
          <w:rPr>
            <w:rFonts w:ascii="Times New Roman" w:eastAsia="黑体" w:hAnsi="Times New Roman"/>
            <w:b/>
            <w:bCs w:val="0"/>
            <w:noProof/>
            <w:webHidden/>
          </w:rPr>
          <w:fldChar w:fldCharType="end"/>
        </w:r>
      </w:hyperlink>
    </w:p>
    <w:p w14:paraId="24ADEBBB" w14:textId="0E64EA19"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11" w:history="1">
        <w:r w:rsidR="00E57CD9" w:rsidRPr="001065C6">
          <w:rPr>
            <w:rStyle w:val="af9"/>
            <w:rFonts w:eastAsiaTheme="majorEastAsia"/>
            <w:noProof/>
            <w:u w:val="none"/>
          </w:rPr>
          <w:t xml:space="preserve">8.1 </w:t>
        </w:r>
        <w:r w:rsidR="00E57CD9" w:rsidRPr="001065C6">
          <w:rPr>
            <w:rStyle w:val="af9"/>
            <w:rFonts w:eastAsiaTheme="majorEastAsia" w:hint="eastAsia"/>
            <w:noProof/>
            <w:u w:val="none"/>
          </w:rPr>
          <w:t>测试方案设计</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_Toc39141511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57</w:t>
        </w:r>
        <w:r w:rsidR="00E57CD9" w:rsidRPr="00B945D6">
          <w:rPr>
            <w:rFonts w:eastAsiaTheme="majorEastAsia"/>
            <w:noProof/>
            <w:webHidden/>
          </w:rPr>
          <w:fldChar w:fldCharType="end"/>
        </w:r>
      </w:hyperlink>
    </w:p>
    <w:p w14:paraId="3F393495" w14:textId="6EE5D756"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2" w:history="1">
        <w:r w:rsidR="00E57CD9" w:rsidRPr="001065C6">
          <w:rPr>
            <w:rStyle w:val="af9"/>
            <w:rFonts w:eastAsiaTheme="majorEastAsia"/>
            <w:b w:val="0"/>
            <w:noProof/>
            <w:u w:val="none"/>
          </w:rPr>
          <w:t xml:space="preserve">8.1.1 </w:t>
        </w:r>
        <w:r w:rsidR="00E57CD9" w:rsidRPr="001065C6">
          <w:rPr>
            <w:rStyle w:val="af9"/>
            <w:rFonts w:eastAsiaTheme="majorEastAsia" w:hint="eastAsia"/>
            <w:b w:val="0"/>
            <w:noProof/>
            <w:u w:val="none"/>
          </w:rPr>
          <w:t>测试策略</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_Toc39141512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57</w:t>
        </w:r>
        <w:r w:rsidR="00E57CD9" w:rsidRPr="00B945D6">
          <w:rPr>
            <w:rFonts w:eastAsiaTheme="majorEastAsia"/>
            <w:b w:val="0"/>
            <w:noProof/>
            <w:webHidden/>
          </w:rPr>
          <w:fldChar w:fldCharType="end"/>
        </w:r>
      </w:hyperlink>
    </w:p>
    <w:p w14:paraId="10A31531" w14:textId="15776148"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3" w:history="1">
        <w:r w:rsidR="00E57CD9" w:rsidRPr="001065C6">
          <w:rPr>
            <w:rStyle w:val="af9"/>
            <w:rFonts w:eastAsiaTheme="majorEastAsia"/>
            <w:b w:val="0"/>
            <w:noProof/>
            <w:u w:val="none"/>
          </w:rPr>
          <w:t xml:space="preserve">8.1.2 </w:t>
        </w:r>
        <w:r w:rsidR="00E57CD9" w:rsidRPr="001065C6">
          <w:rPr>
            <w:rStyle w:val="af9"/>
            <w:rFonts w:eastAsiaTheme="majorEastAsia" w:hint="eastAsia"/>
            <w:b w:val="0"/>
            <w:noProof/>
            <w:u w:val="none"/>
          </w:rPr>
          <w:t>测试进度安排</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_Toc39141513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57</w:t>
        </w:r>
        <w:r w:rsidR="00E57CD9" w:rsidRPr="00B945D6">
          <w:rPr>
            <w:rFonts w:eastAsiaTheme="majorEastAsia"/>
            <w:b w:val="0"/>
            <w:noProof/>
            <w:webHidden/>
          </w:rPr>
          <w:fldChar w:fldCharType="end"/>
        </w:r>
      </w:hyperlink>
    </w:p>
    <w:p w14:paraId="5B70C334" w14:textId="55A79FC9"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4" w:history="1">
        <w:r w:rsidR="00E57CD9" w:rsidRPr="001065C6">
          <w:rPr>
            <w:rStyle w:val="af9"/>
            <w:rFonts w:eastAsiaTheme="majorEastAsia"/>
            <w:b w:val="0"/>
            <w:noProof/>
            <w:u w:val="none"/>
          </w:rPr>
          <w:t xml:space="preserve">8.1.3 </w:t>
        </w:r>
        <w:r w:rsidR="00E57CD9" w:rsidRPr="001065C6">
          <w:rPr>
            <w:rStyle w:val="af9"/>
            <w:rFonts w:eastAsiaTheme="majorEastAsia" w:hint="eastAsia"/>
            <w:b w:val="0"/>
            <w:noProof/>
            <w:u w:val="none"/>
          </w:rPr>
          <w:t>测试资源</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_Toc39141514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58</w:t>
        </w:r>
        <w:r w:rsidR="00E57CD9" w:rsidRPr="00B945D6">
          <w:rPr>
            <w:rFonts w:eastAsiaTheme="majorEastAsia"/>
            <w:b w:val="0"/>
            <w:noProof/>
            <w:webHidden/>
          </w:rPr>
          <w:fldChar w:fldCharType="end"/>
        </w:r>
      </w:hyperlink>
    </w:p>
    <w:p w14:paraId="0FFD89E5" w14:textId="175DD22A"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5" w:history="1">
        <w:r w:rsidR="00E57CD9" w:rsidRPr="001065C6">
          <w:rPr>
            <w:rStyle w:val="af9"/>
            <w:rFonts w:eastAsiaTheme="majorEastAsia"/>
            <w:b w:val="0"/>
            <w:noProof/>
            <w:u w:val="none"/>
          </w:rPr>
          <w:t xml:space="preserve">8.1.4 </w:t>
        </w:r>
        <w:r w:rsidR="00E57CD9" w:rsidRPr="001065C6">
          <w:rPr>
            <w:rStyle w:val="af9"/>
            <w:rFonts w:eastAsiaTheme="majorEastAsia" w:hint="eastAsia"/>
            <w:b w:val="0"/>
            <w:noProof/>
            <w:u w:val="none"/>
          </w:rPr>
          <w:t>关键测试点</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_Toc39141515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58</w:t>
        </w:r>
        <w:r w:rsidR="00E57CD9" w:rsidRPr="00B945D6">
          <w:rPr>
            <w:rFonts w:eastAsiaTheme="majorEastAsia"/>
            <w:b w:val="0"/>
            <w:noProof/>
            <w:webHidden/>
          </w:rPr>
          <w:fldChar w:fldCharType="end"/>
        </w:r>
      </w:hyperlink>
    </w:p>
    <w:p w14:paraId="0C9FCE2B" w14:textId="20AF4F2F"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16" w:history="1">
        <w:r w:rsidR="00E57CD9" w:rsidRPr="001065C6">
          <w:rPr>
            <w:rStyle w:val="af9"/>
            <w:rFonts w:eastAsiaTheme="majorEastAsia"/>
            <w:noProof/>
            <w:u w:val="none"/>
          </w:rPr>
          <w:t xml:space="preserve">8.2 </w:t>
        </w:r>
        <w:r w:rsidR="00E57CD9" w:rsidRPr="001065C6">
          <w:rPr>
            <w:rStyle w:val="af9"/>
            <w:rFonts w:eastAsiaTheme="majorEastAsia" w:hint="eastAsia"/>
            <w:noProof/>
            <w:u w:val="none"/>
          </w:rPr>
          <w:t>测试用例构建</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_Toc39141516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59</w:t>
        </w:r>
        <w:r w:rsidR="00E57CD9" w:rsidRPr="00B945D6">
          <w:rPr>
            <w:rFonts w:eastAsiaTheme="majorEastAsia"/>
            <w:noProof/>
            <w:webHidden/>
          </w:rPr>
          <w:fldChar w:fldCharType="end"/>
        </w:r>
      </w:hyperlink>
    </w:p>
    <w:p w14:paraId="69B4EF08" w14:textId="28A365FB"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7" w:history="1">
        <w:r w:rsidR="00E57CD9" w:rsidRPr="001065C6">
          <w:rPr>
            <w:rStyle w:val="af9"/>
            <w:rFonts w:eastAsiaTheme="majorEastAsia"/>
            <w:b w:val="0"/>
            <w:noProof/>
            <w:u w:val="none"/>
          </w:rPr>
          <w:t xml:space="preserve">8.2.1 </w:t>
        </w:r>
        <w:r w:rsidR="00E57CD9" w:rsidRPr="001065C6">
          <w:rPr>
            <w:rStyle w:val="af9"/>
            <w:rFonts w:eastAsiaTheme="majorEastAsia" w:hint="eastAsia"/>
            <w:b w:val="0"/>
            <w:noProof/>
            <w:u w:val="none"/>
          </w:rPr>
          <w:t>测试用例编写约定</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_Toc39141517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59</w:t>
        </w:r>
        <w:r w:rsidR="00E57CD9" w:rsidRPr="00B945D6">
          <w:rPr>
            <w:rFonts w:eastAsiaTheme="majorEastAsia"/>
            <w:b w:val="0"/>
            <w:noProof/>
            <w:webHidden/>
          </w:rPr>
          <w:fldChar w:fldCharType="end"/>
        </w:r>
      </w:hyperlink>
    </w:p>
    <w:p w14:paraId="5D42F493" w14:textId="5C1CFDBF"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8" w:history="1">
        <w:r w:rsidR="00E57CD9" w:rsidRPr="001065C6">
          <w:rPr>
            <w:rStyle w:val="af9"/>
            <w:rFonts w:eastAsiaTheme="majorEastAsia"/>
            <w:b w:val="0"/>
            <w:noProof/>
            <w:u w:val="none"/>
          </w:rPr>
          <w:t xml:space="preserve">8.2.2 </w:t>
        </w:r>
        <w:r w:rsidR="00E57CD9" w:rsidRPr="001065C6">
          <w:rPr>
            <w:rStyle w:val="af9"/>
            <w:rFonts w:eastAsiaTheme="majorEastAsia" w:hint="eastAsia"/>
            <w:b w:val="0"/>
            <w:noProof/>
            <w:u w:val="none"/>
          </w:rPr>
          <w:t>测试用例设计</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_Toc39141518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59</w:t>
        </w:r>
        <w:r w:rsidR="00E57CD9" w:rsidRPr="00B945D6">
          <w:rPr>
            <w:rFonts w:eastAsiaTheme="majorEastAsia"/>
            <w:b w:val="0"/>
            <w:noProof/>
            <w:webHidden/>
          </w:rPr>
          <w:fldChar w:fldCharType="end"/>
        </w:r>
      </w:hyperlink>
    </w:p>
    <w:p w14:paraId="6CAD901B" w14:textId="394DA83D"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19" w:history="1">
        <w:r w:rsidR="00E57CD9" w:rsidRPr="001065C6">
          <w:rPr>
            <w:rStyle w:val="af9"/>
            <w:rFonts w:eastAsiaTheme="majorEastAsia"/>
            <w:b w:val="0"/>
            <w:noProof/>
            <w:u w:val="none"/>
          </w:rPr>
          <w:t xml:space="preserve">8.2.3 </w:t>
        </w:r>
        <w:r w:rsidR="00E57CD9" w:rsidRPr="001065C6">
          <w:rPr>
            <w:rStyle w:val="af9"/>
            <w:rFonts w:eastAsiaTheme="majorEastAsia" w:hint="eastAsia"/>
            <w:b w:val="0"/>
            <w:noProof/>
            <w:u w:val="none"/>
          </w:rPr>
          <w:t>关键测试用例</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_Toc39141519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61</w:t>
        </w:r>
        <w:r w:rsidR="00E57CD9" w:rsidRPr="00B945D6">
          <w:rPr>
            <w:rFonts w:eastAsiaTheme="majorEastAsia"/>
            <w:b w:val="0"/>
            <w:noProof/>
            <w:webHidden/>
          </w:rPr>
          <w:fldChar w:fldCharType="end"/>
        </w:r>
      </w:hyperlink>
    </w:p>
    <w:p w14:paraId="597E3A71" w14:textId="22D89EF4" w:rsidR="00E57CD9" w:rsidRPr="001065C6" w:rsidRDefault="00000000" w:rsidP="00D65464">
      <w:pPr>
        <w:pStyle w:val="TOC3"/>
        <w:tabs>
          <w:tab w:val="right" w:leader="dot" w:pos="9061"/>
        </w:tabs>
        <w:spacing w:line="300" w:lineRule="auto"/>
        <w:rPr>
          <w:rFonts w:eastAsiaTheme="majorEastAsia"/>
          <w:b w:val="0"/>
          <w:iCs w:val="0"/>
          <w:noProof/>
          <w:sz w:val="21"/>
          <w:szCs w:val="22"/>
        </w:rPr>
      </w:pPr>
      <w:hyperlink w:anchor="_Toc39141520" w:history="1">
        <w:r w:rsidR="00E57CD9" w:rsidRPr="001065C6">
          <w:rPr>
            <w:rStyle w:val="af9"/>
            <w:rFonts w:eastAsiaTheme="majorEastAsia"/>
            <w:b w:val="0"/>
            <w:noProof/>
            <w:u w:val="none"/>
          </w:rPr>
          <w:t xml:space="preserve">8.2.4 </w:t>
        </w:r>
        <w:r w:rsidR="00E57CD9" w:rsidRPr="001065C6">
          <w:rPr>
            <w:rStyle w:val="af9"/>
            <w:rFonts w:eastAsiaTheme="majorEastAsia" w:hint="eastAsia"/>
            <w:b w:val="0"/>
            <w:noProof/>
            <w:u w:val="none"/>
          </w:rPr>
          <w:t>测试用例维护</w:t>
        </w:r>
        <w:r w:rsidR="00E57CD9" w:rsidRPr="001065C6">
          <w:rPr>
            <w:rFonts w:eastAsiaTheme="majorEastAsia"/>
            <w:b w:val="0"/>
            <w:noProof/>
            <w:webHidden/>
          </w:rPr>
          <w:tab/>
        </w:r>
        <w:r w:rsidR="00E57CD9" w:rsidRPr="00B945D6">
          <w:rPr>
            <w:rFonts w:eastAsiaTheme="majorEastAsia"/>
            <w:b w:val="0"/>
            <w:noProof/>
            <w:webHidden/>
          </w:rPr>
          <w:fldChar w:fldCharType="begin"/>
        </w:r>
        <w:r w:rsidR="00E57CD9" w:rsidRPr="001065C6">
          <w:rPr>
            <w:rFonts w:eastAsiaTheme="majorEastAsia"/>
            <w:b w:val="0"/>
            <w:noProof/>
            <w:webHidden/>
          </w:rPr>
          <w:instrText xml:space="preserve"> PAGEREF _Toc39141520 \h </w:instrText>
        </w:r>
        <w:r w:rsidR="00E57CD9" w:rsidRPr="00B945D6">
          <w:rPr>
            <w:rFonts w:eastAsiaTheme="majorEastAsia"/>
            <w:b w:val="0"/>
            <w:noProof/>
            <w:webHidden/>
          </w:rPr>
        </w:r>
        <w:r w:rsidR="00E57CD9" w:rsidRPr="00B945D6">
          <w:rPr>
            <w:rFonts w:eastAsiaTheme="majorEastAsia"/>
            <w:b w:val="0"/>
            <w:noProof/>
            <w:webHidden/>
          </w:rPr>
          <w:fldChar w:fldCharType="separate"/>
        </w:r>
        <w:r w:rsidR="00291D33">
          <w:rPr>
            <w:rFonts w:eastAsiaTheme="majorEastAsia"/>
            <w:b w:val="0"/>
            <w:noProof/>
            <w:webHidden/>
          </w:rPr>
          <w:t>62</w:t>
        </w:r>
        <w:r w:rsidR="00E57CD9" w:rsidRPr="00B945D6">
          <w:rPr>
            <w:rFonts w:eastAsiaTheme="majorEastAsia"/>
            <w:b w:val="0"/>
            <w:noProof/>
            <w:webHidden/>
          </w:rPr>
          <w:fldChar w:fldCharType="end"/>
        </w:r>
      </w:hyperlink>
    </w:p>
    <w:p w14:paraId="5A94EAC6" w14:textId="43668B61"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1" w:history="1">
        <w:r w:rsidR="00E57CD9" w:rsidRPr="001065C6">
          <w:rPr>
            <w:rStyle w:val="af9"/>
            <w:rFonts w:ascii="Times New Roman" w:eastAsia="黑体" w:hAnsi="Times New Roman"/>
            <w:b/>
            <w:bCs w:val="0"/>
            <w:noProof/>
            <w:kern w:val="44"/>
            <w:u w:val="none"/>
          </w:rPr>
          <w:t xml:space="preserve">9 </w:t>
        </w:r>
        <w:r w:rsidR="00E57CD9" w:rsidRPr="001065C6">
          <w:rPr>
            <w:rStyle w:val="af9"/>
            <w:rFonts w:ascii="Times New Roman" w:eastAsia="黑体" w:hAnsi="Times New Roman" w:hint="eastAsia"/>
            <w:b/>
            <w:bCs w:val="0"/>
            <w:noProof/>
            <w:kern w:val="44"/>
            <w:u w:val="none"/>
          </w:rPr>
          <w:t>总结与展望</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_Toc39141521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63</w:t>
        </w:r>
        <w:r w:rsidR="00E57CD9" w:rsidRPr="00B945D6">
          <w:rPr>
            <w:rFonts w:ascii="Times New Roman" w:eastAsia="黑体" w:hAnsi="Times New Roman"/>
            <w:b/>
            <w:bCs w:val="0"/>
            <w:noProof/>
            <w:webHidden/>
          </w:rPr>
          <w:fldChar w:fldCharType="end"/>
        </w:r>
      </w:hyperlink>
    </w:p>
    <w:p w14:paraId="1DFF9316" w14:textId="75A6D98B"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22" w:history="1">
        <w:r w:rsidR="00E57CD9" w:rsidRPr="001065C6">
          <w:rPr>
            <w:rStyle w:val="af9"/>
            <w:rFonts w:eastAsiaTheme="majorEastAsia"/>
            <w:noProof/>
            <w:u w:val="none"/>
          </w:rPr>
          <w:t xml:space="preserve">9.1 </w:t>
        </w:r>
        <w:r w:rsidR="00E57CD9" w:rsidRPr="001065C6">
          <w:rPr>
            <w:rStyle w:val="af9"/>
            <w:rFonts w:eastAsiaTheme="majorEastAsia" w:hint="eastAsia"/>
            <w:noProof/>
            <w:u w:val="none"/>
          </w:rPr>
          <w:t>设计工作总结</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_Toc39141522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63</w:t>
        </w:r>
        <w:r w:rsidR="00E57CD9" w:rsidRPr="00B945D6">
          <w:rPr>
            <w:rFonts w:eastAsiaTheme="majorEastAsia"/>
            <w:noProof/>
            <w:webHidden/>
          </w:rPr>
          <w:fldChar w:fldCharType="end"/>
        </w:r>
      </w:hyperlink>
    </w:p>
    <w:p w14:paraId="70BA6EB5" w14:textId="1D6AB6F6" w:rsidR="00E57CD9" w:rsidRPr="001065C6" w:rsidRDefault="00000000" w:rsidP="00D65464">
      <w:pPr>
        <w:pStyle w:val="TOC2"/>
        <w:tabs>
          <w:tab w:val="right" w:leader="dot" w:pos="9061"/>
        </w:tabs>
        <w:spacing w:line="300" w:lineRule="auto"/>
        <w:rPr>
          <w:rFonts w:eastAsiaTheme="majorEastAsia"/>
          <w:smallCaps w:val="0"/>
          <w:noProof/>
          <w:sz w:val="21"/>
          <w:szCs w:val="22"/>
        </w:rPr>
      </w:pPr>
      <w:hyperlink w:anchor="_Toc39141523" w:history="1">
        <w:r w:rsidR="00E57CD9" w:rsidRPr="001065C6">
          <w:rPr>
            <w:rStyle w:val="af9"/>
            <w:rFonts w:eastAsiaTheme="majorEastAsia"/>
            <w:noProof/>
            <w:u w:val="none"/>
          </w:rPr>
          <w:t xml:space="preserve">9.2 </w:t>
        </w:r>
        <w:r w:rsidR="00E57CD9" w:rsidRPr="001065C6">
          <w:rPr>
            <w:rStyle w:val="af9"/>
            <w:rFonts w:eastAsiaTheme="majorEastAsia" w:hint="eastAsia"/>
            <w:noProof/>
            <w:u w:val="none"/>
          </w:rPr>
          <w:t>未来工作展望</w:t>
        </w:r>
        <w:r w:rsidR="00E57CD9" w:rsidRPr="001065C6">
          <w:rPr>
            <w:rFonts w:eastAsiaTheme="majorEastAsia"/>
            <w:noProof/>
            <w:webHidden/>
          </w:rPr>
          <w:tab/>
        </w:r>
        <w:r w:rsidR="00E57CD9" w:rsidRPr="00B945D6">
          <w:rPr>
            <w:rFonts w:eastAsiaTheme="majorEastAsia"/>
            <w:noProof/>
            <w:webHidden/>
          </w:rPr>
          <w:fldChar w:fldCharType="begin"/>
        </w:r>
        <w:r w:rsidR="00E57CD9" w:rsidRPr="001065C6">
          <w:rPr>
            <w:rFonts w:eastAsiaTheme="majorEastAsia"/>
            <w:noProof/>
            <w:webHidden/>
          </w:rPr>
          <w:instrText xml:space="preserve"> PAGEREF _Toc39141523 \h </w:instrText>
        </w:r>
        <w:r w:rsidR="00E57CD9" w:rsidRPr="00B945D6">
          <w:rPr>
            <w:rFonts w:eastAsiaTheme="majorEastAsia"/>
            <w:noProof/>
            <w:webHidden/>
          </w:rPr>
        </w:r>
        <w:r w:rsidR="00E57CD9" w:rsidRPr="00B945D6">
          <w:rPr>
            <w:rFonts w:eastAsiaTheme="majorEastAsia"/>
            <w:noProof/>
            <w:webHidden/>
          </w:rPr>
          <w:fldChar w:fldCharType="separate"/>
        </w:r>
        <w:r w:rsidR="00291D33">
          <w:rPr>
            <w:rFonts w:eastAsiaTheme="majorEastAsia"/>
            <w:noProof/>
            <w:webHidden/>
          </w:rPr>
          <w:t>63</w:t>
        </w:r>
        <w:r w:rsidR="00E57CD9" w:rsidRPr="00B945D6">
          <w:rPr>
            <w:rFonts w:eastAsiaTheme="majorEastAsia"/>
            <w:noProof/>
            <w:webHidden/>
          </w:rPr>
          <w:fldChar w:fldCharType="end"/>
        </w:r>
      </w:hyperlink>
    </w:p>
    <w:p w14:paraId="3B360D0A" w14:textId="42EAA039"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4" w:history="1">
        <w:r w:rsidR="00E57CD9" w:rsidRPr="001065C6">
          <w:rPr>
            <w:rStyle w:val="af9"/>
            <w:rFonts w:ascii="Times New Roman" w:eastAsia="黑体" w:hAnsi="Times New Roman" w:hint="eastAsia"/>
            <w:b/>
            <w:bCs w:val="0"/>
            <w:noProof/>
            <w:kern w:val="44"/>
            <w:u w:val="none"/>
          </w:rPr>
          <w:t>谢</w:t>
        </w:r>
        <w:r w:rsidR="00E57CD9" w:rsidRPr="001065C6">
          <w:rPr>
            <w:rStyle w:val="af9"/>
            <w:rFonts w:ascii="Times New Roman" w:eastAsia="黑体" w:hAnsi="Times New Roman"/>
            <w:b/>
            <w:bCs w:val="0"/>
            <w:noProof/>
            <w:kern w:val="44"/>
            <w:u w:val="none"/>
          </w:rPr>
          <w:t xml:space="preserve"> </w:t>
        </w:r>
        <w:r w:rsidR="00E57CD9" w:rsidRPr="001065C6">
          <w:rPr>
            <w:rStyle w:val="af9"/>
            <w:rFonts w:ascii="Times New Roman" w:eastAsia="黑体" w:hAnsi="Times New Roman" w:hint="eastAsia"/>
            <w:b/>
            <w:bCs w:val="0"/>
            <w:noProof/>
            <w:kern w:val="44"/>
            <w:u w:val="none"/>
          </w:rPr>
          <w:t>辞</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_Toc39141524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64</w:t>
        </w:r>
        <w:r w:rsidR="00E57CD9" w:rsidRPr="00B945D6">
          <w:rPr>
            <w:rFonts w:ascii="Times New Roman" w:eastAsia="黑体" w:hAnsi="Times New Roman"/>
            <w:b/>
            <w:bCs w:val="0"/>
            <w:noProof/>
            <w:webHidden/>
          </w:rPr>
          <w:fldChar w:fldCharType="end"/>
        </w:r>
      </w:hyperlink>
    </w:p>
    <w:p w14:paraId="239F1911" w14:textId="0976B880"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5" w:history="1">
        <w:r w:rsidR="00E57CD9" w:rsidRPr="001065C6">
          <w:rPr>
            <w:rStyle w:val="af9"/>
            <w:rFonts w:ascii="Times New Roman" w:eastAsia="黑体" w:hAnsi="Times New Roman" w:hint="eastAsia"/>
            <w:b/>
            <w:bCs w:val="0"/>
            <w:noProof/>
            <w:kern w:val="44"/>
            <w:u w:val="none"/>
          </w:rPr>
          <w:t>参考文献</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_Toc39141525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65</w:t>
        </w:r>
        <w:r w:rsidR="00E57CD9" w:rsidRPr="00B945D6">
          <w:rPr>
            <w:rFonts w:ascii="Times New Roman" w:eastAsia="黑体" w:hAnsi="Times New Roman"/>
            <w:b/>
            <w:bCs w:val="0"/>
            <w:noProof/>
            <w:webHidden/>
          </w:rPr>
          <w:fldChar w:fldCharType="end"/>
        </w:r>
      </w:hyperlink>
    </w:p>
    <w:p w14:paraId="29917240" w14:textId="115483A1"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6" w:history="1">
        <w:r w:rsidR="00E57CD9" w:rsidRPr="001065C6">
          <w:rPr>
            <w:rStyle w:val="af9"/>
            <w:rFonts w:ascii="Times New Roman" w:eastAsia="黑体" w:hAnsi="Times New Roman" w:hint="eastAsia"/>
            <w:b/>
            <w:bCs w:val="0"/>
            <w:noProof/>
            <w:kern w:val="44"/>
            <w:u w:val="none"/>
          </w:rPr>
          <w:t>附录</w:t>
        </w:r>
        <w:r w:rsidR="00E57CD9" w:rsidRPr="001065C6">
          <w:rPr>
            <w:rStyle w:val="af9"/>
            <w:rFonts w:ascii="Times New Roman" w:eastAsia="黑体" w:hAnsi="Times New Roman"/>
            <w:b/>
            <w:bCs w:val="0"/>
            <w:noProof/>
            <w:kern w:val="44"/>
            <w:u w:val="none"/>
          </w:rPr>
          <w:t xml:space="preserve">A </w:t>
        </w:r>
        <w:r w:rsidR="00E57CD9" w:rsidRPr="001065C6">
          <w:rPr>
            <w:rStyle w:val="af9"/>
            <w:rFonts w:ascii="Times New Roman" w:eastAsia="黑体" w:hAnsi="Times New Roman" w:hint="eastAsia"/>
            <w:b/>
            <w:bCs w:val="0"/>
            <w:noProof/>
            <w:kern w:val="44"/>
            <w:u w:val="none"/>
          </w:rPr>
          <w:t>外文翻译</w:t>
        </w:r>
        <w:r w:rsidR="00E57CD9" w:rsidRPr="001065C6">
          <w:rPr>
            <w:rStyle w:val="af9"/>
            <w:rFonts w:ascii="Times New Roman" w:eastAsia="黑体" w:hAnsi="Times New Roman"/>
            <w:b/>
            <w:bCs w:val="0"/>
            <w:noProof/>
            <w:kern w:val="44"/>
            <w:u w:val="none"/>
          </w:rPr>
          <w:t>—</w:t>
        </w:r>
        <w:r w:rsidR="00E57CD9" w:rsidRPr="001065C6">
          <w:rPr>
            <w:rStyle w:val="af9"/>
            <w:rFonts w:ascii="Times New Roman" w:eastAsia="黑体" w:hAnsi="Times New Roman" w:hint="eastAsia"/>
            <w:b/>
            <w:bCs w:val="0"/>
            <w:noProof/>
            <w:kern w:val="44"/>
            <w:u w:val="none"/>
          </w:rPr>
          <w:t>原文部分</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_Toc39141526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67</w:t>
        </w:r>
        <w:r w:rsidR="00E57CD9" w:rsidRPr="00B945D6">
          <w:rPr>
            <w:rFonts w:ascii="Times New Roman" w:eastAsia="黑体" w:hAnsi="Times New Roman"/>
            <w:b/>
            <w:bCs w:val="0"/>
            <w:noProof/>
            <w:webHidden/>
          </w:rPr>
          <w:fldChar w:fldCharType="end"/>
        </w:r>
      </w:hyperlink>
    </w:p>
    <w:p w14:paraId="4BD8C941" w14:textId="18BD342E"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7" w:history="1">
        <w:r w:rsidR="00E57CD9" w:rsidRPr="001065C6">
          <w:rPr>
            <w:rStyle w:val="af9"/>
            <w:rFonts w:ascii="Times New Roman" w:eastAsia="黑体" w:hAnsi="Times New Roman" w:hint="eastAsia"/>
            <w:b/>
            <w:bCs w:val="0"/>
            <w:noProof/>
            <w:kern w:val="44"/>
            <w:u w:val="none"/>
          </w:rPr>
          <w:t>附录</w:t>
        </w:r>
        <w:r w:rsidR="00E57CD9" w:rsidRPr="001065C6">
          <w:rPr>
            <w:rStyle w:val="af9"/>
            <w:rFonts w:ascii="Times New Roman" w:eastAsia="黑体" w:hAnsi="Times New Roman"/>
            <w:b/>
            <w:bCs w:val="0"/>
            <w:noProof/>
            <w:kern w:val="44"/>
            <w:u w:val="none"/>
          </w:rPr>
          <w:t xml:space="preserve">B </w:t>
        </w:r>
        <w:r w:rsidR="00E57CD9" w:rsidRPr="001065C6">
          <w:rPr>
            <w:rStyle w:val="af9"/>
            <w:rFonts w:ascii="Times New Roman" w:eastAsia="黑体" w:hAnsi="Times New Roman" w:hint="eastAsia"/>
            <w:b/>
            <w:bCs w:val="0"/>
            <w:noProof/>
            <w:kern w:val="44"/>
            <w:u w:val="none"/>
          </w:rPr>
          <w:t>外文翻译</w:t>
        </w:r>
        <w:r w:rsidR="00E57CD9" w:rsidRPr="001065C6">
          <w:rPr>
            <w:rStyle w:val="af9"/>
            <w:rFonts w:ascii="Times New Roman" w:eastAsia="黑体" w:hAnsi="Times New Roman"/>
            <w:b/>
            <w:bCs w:val="0"/>
            <w:noProof/>
            <w:kern w:val="44"/>
            <w:u w:val="none"/>
          </w:rPr>
          <w:t>—</w:t>
        </w:r>
        <w:r w:rsidR="00E57CD9" w:rsidRPr="001065C6">
          <w:rPr>
            <w:rStyle w:val="af9"/>
            <w:rFonts w:ascii="Times New Roman" w:eastAsia="黑体" w:hAnsi="Times New Roman" w:hint="eastAsia"/>
            <w:b/>
            <w:bCs w:val="0"/>
            <w:noProof/>
            <w:kern w:val="44"/>
            <w:u w:val="none"/>
          </w:rPr>
          <w:t>译文部分</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_Toc39141527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69</w:t>
        </w:r>
        <w:r w:rsidR="00E57CD9" w:rsidRPr="00B945D6">
          <w:rPr>
            <w:rFonts w:ascii="Times New Roman" w:eastAsia="黑体" w:hAnsi="Times New Roman"/>
            <w:b/>
            <w:bCs w:val="0"/>
            <w:noProof/>
            <w:webHidden/>
          </w:rPr>
          <w:fldChar w:fldCharType="end"/>
        </w:r>
      </w:hyperlink>
    </w:p>
    <w:p w14:paraId="56ADB1CE" w14:textId="509932D7"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8" w:history="1">
        <w:r w:rsidR="00E57CD9" w:rsidRPr="001065C6">
          <w:rPr>
            <w:rStyle w:val="af9"/>
            <w:rFonts w:ascii="Times New Roman" w:eastAsia="黑体" w:hAnsi="Times New Roman" w:hint="eastAsia"/>
            <w:b/>
            <w:bCs w:val="0"/>
            <w:noProof/>
            <w:kern w:val="44"/>
            <w:u w:val="none"/>
          </w:rPr>
          <w:t>附录</w:t>
        </w:r>
        <w:r w:rsidR="00E57CD9" w:rsidRPr="001065C6">
          <w:rPr>
            <w:rStyle w:val="af9"/>
            <w:rFonts w:ascii="Times New Roman" w:eastAsia="黑体" w:hAnsi="Times New Roman"/>
            <w:b/>
            <w:bCs w:val="0"/>
            <w:noProof/>
            <w:kern w:val="44"/>
            <w:u w:val="none"/>
          </w:rPr>
          <w:t xml:space="preserve">C </w:t>
        </w:r>
        <w:r w:rsidR="00E57CD9" w:rsidRPr="001065C6">
          <w:rPr>
            <w:rStyle w:val="af9"/>
            <w:rFonts w:ascii="Times New Roman" w:eastAsia="黑体" w:hAnsi="Times New Roman" w:hint="eastAsia"/>
            <w:b/>
            <w:bCs w:val="0"/>
            <w:noProof/>
            <w:kern w:val="44"/>
            <w:u w:val="none"/>
          </w:rPr>
          <w:t>软件使用说明书</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_Toc39141528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70</w:t>
        </w:r>
        <w:r w:rsidR="00E57CD9" w:rsidRPr="00B945D6">
          <w:rPr>
            <w:rFonts w:ascii="Times New Roman" w:eastAsia="黑体" w:hAnsi="Times New Roman"/>
            <w:b/>
            <w:bCs w:val="0"/>
            <w:noProof/>
            <w:webHidden/>
          </w:rPr>
          <w:fldChar w:fldCharType="end"/>
        </w:r>
      </w:hyperlink>
    </w:p>
    <w:p w14:paraId="608B1AF4" w14:textId="2D6D582A" w:rsidR="00E57CD9" w:rsidRPr="001065C6" w:rsidRDefault="00000000" w:rsidP="00D65464">
      <w:pPr>
        <w:pStyle w:val="TOC1"/>
        <w:tabs>
          <w:tab w:val="right" w:leader="dot" w:pos="9061"/>
        </w:tabs>
        <w:spacing w:line="300" w:lineRule="auto"/>
        <w:rPr>
          <w:rFonts w:ascii="Times New Roman" w:eastAsia="黑体" w:hAnsi="Times New Roman"/>
          <w:b/>
          <w:bCs w:val="0"/>
          <w:caps w:val="0"/>
          <w:noProof/>
          <w:sz w:val="21"/>
          <w:szCs w:val="22"/>
        </w:rPr>
      </w:pPr>
      <w:hyperlink w:anchor="_Toc39141529" w:history="1">
        <w:r w:rsidR="00E57CD9" w:rsidRPr="001065C6">
          <w:rPr>
            <w:rStyle w:val="af9"/>
            <w:rFonts w:ascii="Times New Roman" w:eastAsia="黑体" w:hAnsi="Times New Roman" w:hint="eastAsia"/>
            <w:b/>
            <w:bCs w:val="0"/>
            <w:noProof/>
            <w:kern w:val="44"/>
            <w:u w:val="none"/>
          </w:rPr>
          <w:t>附录</w:t>
        </w:r>
        <w:r w:rsidR="00E57CD9" w:rsidRPr="001065C6">
          <w:rPr>
            <w:rStyle w:val="af9"/>
            <w:rFonts w:ascii="Times New Roman" w:eastAsia="黑体" w:hAnsi="Times New Roman"/>
            <w:b/>
            <w:bCs w:val="0"/>
            <w:noProof/>
            <w:kern w:val="44"/>
            <w:u w:val="none"/>
          </w:rPr>
          <w:t xml:space="preserve">D </w:t>
        </w:r>
        <w:r w:rsidR="00E57CD9" w:rsidRPr="001065C6">
          <w:rPr>
            <w:rStyle w:val="af9"/>
            <w:rFonts w:ascii="Times New Roman" w:eastAsia="黑体" w:hAnsi="Times New Roman" w:hint="eastAsia"/>
            <w:b/>
            <w:bCs w:val="0"/>
            <w:noProof/>
            <w:kern w:val="44"/>
            <w:u w:val="none"/>
          </w:rPr>
          <w:t>主要源代码</w:t>
        </w:r>
        <w:r w:rsidR="00E57CD9" w:rsidRPr="001065C6">
          <w:rPr>
            <w:rFonts w:ascii="Times New Roman" w:eastAsia="黑体" w:hAnsi="Times New Roman"/>
            <w:b/>
            <w:bCs w:val="0"/>
            <w:noProof/>
            <w:webHidden/>
          </w:rPr>
          <w:tab/>
        </w:r>
        <w:r w:rsidR="00E57CD9" w:rsidRPr="00B945D6">
          <w:rPr>
            <w:rFonts w:ascii="Times New Roman" w:eastAsia="黑体" w:hAnsi="Times New Roman"/>
            <w:b/>
            <w:bCs w:val="0"/>
            <w:noProof/>
            <w:webHidden/>
          </w:rPr>
          <w:fldChar w:fldCharType="begin"/>
        </w:r>
        <w:r w:rsidR="00E57CD9" w:rsidRPr="001065C6">
          <w:rPr>
            <w:rFonts w:ascii="Times New Roman" w:eastAsia="黑体" w:hAnsi="Times New Roman"/>
            <w:b/>
            <w:bCs w:val="0"/>
            <w:noProof/>
            <w:webHidden/>
          </w:rPr>
          <w:instrText xml:space="preserve"> PAGEREF _Toc39141529 \h </w:instrText>
        </w:r>
        <w:r w:rsidR="00E57CD9" w:rsidRPr="00B945D6">
          <w:rPr>
            <w:rFonts w:ascii="Times New Roman" w:eastAsia="黑体" w:hAnsi="Times New Roman"/>
            <w:b/>
            <w:bCs w:val="0"/>
            <w:noProof/>
            <w:webHidden/>
          </w:rPr>
        </w:r>
        <w:r w:rsidR="00E57CD9" w:rsidRPr="00B945D6">
          <w:rPr>
            <w:rFonts w:ascii="Times New Roman" w:eastAsia="黑体" w:hAnsi="Times New Roman"/>
            <w:b/>
            <w:bCs w:val="0"/>
            <w:noProof/>
            <w:webHidden/>
          </w:rPr>
          <w:fldChar w:fldCharType="separate"/>
        </w:r>
        <w:r w:rsidR="00291D33">
          <w:rPr>
            <w:rFonts w:ascii="Times New Roman" w:eastAsia="黑体" w:hAnsi="Times New Roman"/>
            <w:b/>
            <w:bCs w:val="0"/>
            <w:noProof/>
            <w:webHidden/>
          </w:rPr>
          <w:t>73</w:t>
        </w:r>
        <w:r w:rsidR="00E57CD9" w:rsidRPr="00B945D6">
          <w:rPr>
            <w:rFonts w:ascii="Times New Roman" w:eastAsia="黑体" w:hAnsi="Times New Roman"/>
            <w:b/>
            <w:bCs w:val="0"/>
            <w:noProof/>
            <w:webHidden/>
          </w:rPr>
          <w:fldChar w:fldCharType="end"/>
        </w:r>
      </w:hyperlink>
    </w:p>
    <w:p w14:paraId="4CDBE3F3" w14:textId="77777777" w:rsidR="00544CE5" w:rsidRDefault="00467849" w:rsidP="00D65464">
      <w:pPr>
        <w:spacing w:line="300" w:lineRule="auto"/>
        <w:rPr>
          <w:rFonts w:eastAsia="黑体"/>
          <w:szCs w:val="20"/>
        </w:rPr>
        <w:sectPr w:rsidR="00544CE5" w:rsidSect="00B47D26">
          <w:headerReference w:type="default" r:id="rId9"/>
          <w:footerReference w:type="default" r:id="rId10"/>
          <w:headerReference w:type="first" r:id="rId11"/>
          <w:footerReference w:type="first" r:id="rId12"/>
          <w:pgSz w:w="11906" w:h="16838"/>
          <w:pgMar w:top="1418" w:right="1134" w:bottom="1418" w:left="1418" w:header="851" w:footer="992" w:gutter="0"/>
          <w:cols w:space="720"/>
          <w:docGrid w:type="lines" w:linePitch="312"/>
        </w:sectPr>
      </w:pPr>
      <w:r w:rsidRPr="00B945D6">
        <w:rPr>
          <w:rFonts w:eastAsia="黑体"/>
          <w:szCs w:val="20"/>
        </w:rPr>
        <w:fldChar w:fldCharType="end"/>
      </w:r>
    </w:p>
    <w:p w14:paraId="75914186" w14:textId="2743118D" w:rsidR="00A03AFC" w:rsidRPr="001065C6" w:rsidRDefault="00467849" w:rsidP="00D65464">
      <w:pPr>
        <w:pageBreakBefore/>
        <w:spacing w:line="300" w:lineRule="auto"/>
        <w:jc w:val="center"/>
        <w:outlineLvl w:val="0"/>
      </w:pPr>
      <w:bookmarkStart w:id="0" w:name="_Toc310950823"/>
      <w:bookmarkStart w:id="1" w:name="_Toc39141455"/>
      <w:r w:rsidRPr="001065C6">
        <w:rPr>
          <w:rStyle w:val="10"/>
          <w:szCs w:val="32"/>
        </w:rPr>
        <w:lastRenderedPageBreak/>
        <w:t xml:space="preserve">1 </w:t>
      </w:r>
      <w:r w:rsidRPr="001065C6">
        <w:rPr>
          <w:rStyle w:val="10"/>
          <w:rFonts w:hint="eastAsia"/>
          <w:szCs w:val="32"/>
        </w:rPr>
        <w:t>绪</w:t>
      </w:r>
      <w:r w:rsidRPr="001065C6">
        <w:rPr>
          <w:rStyle w:val="10"/>
          <w:szCs w:val="32"/>
        </w:rPr>
        <w:t xml:space="preserve"> </w:t>
      </w:r>
      <w:r w:rsidRPr="001065C6">
        <w:rPr>
          <w:rStyle w:val="10"/>
          <w:rFonts w:hint="eastAsia"/>
          <w:szCs w:val="32"/>
        </w:rPr>
        <w:t>论</w:t>
      </w:r>
      <w:bookmarkEnd w:id="0"/>
      <w:bookmarkEnd w:id="1"/>
    </w:p>
    <w:p w14:paraId="5C0E98CE" w14:textId="023E334F" w:rsidR="00A03AFC" w:rsidRPr="001065C6" w:rsidRDefault="00467849" w:rsidP="00D65464">
      <w:pPr>
        <w:pStyle w:val="2"/>
        <w:spacing w:before="0" w:after="0" w:line="300" w:lineRule="auto"/>
        <w:rPr>
          <w:rFonts w:ascii="Times New Roman" w:hAnsi="Times New Roman"/>
          <w:szCs w:val="28"/>
        </w:rPr>
      </w:pPr>
      <w:bookmarkStart w:id="2" w:name="_Toc310950824"/>
      <w:bookmarkStart w:id="3" w:name="_Toc39141456"/>
      <w:r w:rsidRPr="001065C6">
        <w:rPr>
          <w:rFonts w:ascii="Times New Roman" w:hAnsi="Times New Roman"/>
          <w:szCs w:val="28"/>
        </w:rPr>
        <w:t xml:space="preserve">1.1 </w:t>
      </w:r>
      <w:r w:rsidRPr="001065C6">
        <w:rPr>
          <w:rFonts w:ascii="Times New Roman" w:hAnsi="Times New Roman" w:hint="eastAsia"/>
          <w:szCs w:val="28"/>
        </w:rPr>
        <w:t>研究的背景及意义</w:t>
      </w:r>
      <w:bookmarkEnd w:id="2"/>
      <w:bookmarkEnd w:id="3"/>
    </w:p>
    <w:p w14:paraId="6FC90EB4" w14:textId="22B1B680" w:rsidR="00A03AFC" w:rsidRPr="001065C6" w:rsidRDefault="00467849" w:rsidP="00D65464">
      <w:pPr>
        <w:pStyle w:val="3"/>
        <w:spacing w:before="0" w:after="0" w:line="300" w:lineRule="auto"/>
        <w:rPr>
          <w:color w:val="FF0000"/>
        </w:rPr>
      </w:pPr>
      <w:bookmarkStart w:id="4" w:name="_Toc310950825"/>
      <w:bookmarkStart w:id="5" w:name="_Toc39141457"/>
      <w:r w:rsidRPr="001065C6">
        <w:rPr>
          <w:rStyle w:val="30"/>
          <w:bCs/>
        </w:rPr>
        <w:t>1.</w:t>
      </w:r>
      <w:r w:rsidRPr="001065C6">
        <w:rPr>
          <w:rStyle w:val="30"/>
          <w:bCs/>
          <w:szCs w:val="24"/>
        </w:rPr>
        <w:t>1.1</w:t>
      </w:r>
      <w:r w:rsidRPr="001065C6">
        <w:rPr>
          <w:rStyle w:val="30"/>
          <w:b/>
          <w:szCs w:val="24"/>
        </w:rPr>
        <w:t xml:space="preserve"> </w:t>
      </w:r>
      <w:r w:rsidRPr="001065C6">
        <w:rPr>
          <w:rStyle w:val="30"/>
          <w:rFonts w:hint="eastAsia"/>
          <w:bCs/>
          <w:szCs w:val="24"/>
        </w:rPr>
        <w:t>选题的背景</w:t>
      </w:r>
      <w:bookmarkEnd w:id="4"/>
      <w:bookmarkEnd w:id="5"/>
      <w:r w:rsidRPr="001065C6">
        <w:rPr>
          <w:rStyle w:val="30"/>
          <w:b/>
          <w:szCs w:val="24"/>
        </w:rPr>
        <w:t xml:space="preserve"> </w:t>
      </w:r>
    </w:p>
    <w:p w14:paraId="59B200F1" w14:textId="0763BAF5" w:rsidR="0036541C" w:rsidRPr="001065C6" w:rsidRDefault="0036541C" w:rsidP="00D65464">
      <w:pPr>
        <w:spacing w:line="300" w:lineRule="auto"/>
        <w:rPr>
          <w:rFonts w:eastAsiaTheme="minorEastAsia"/>
        </w:rPr>
      </w:pPr>
      <w:r w:rsidRPr="001065C6">
        <w:rPr>
          <w:color w:val="FF0000"/>
        </w:rPr>
        <w:tab/>
      </w:r>
      <w:r w:rsidRPr="001065C6">
        <w:rPr>
          <w:rFonts w:eastAsiaTheme="minorEastAsia" w:hint="eastAsia"/>
        </w:rPr>
        <w:t>第三次工业革命的核心</w:t>
      </w:r>
      <w:r w:rsidRPr="001065C6">
        <w:rPr>
          <w:rFonts w:eastAsiaTheme="minorEastAsia"/>
        </w:rPr>
        <w:t>——</w:t>
      </w:r>
      <w:r w:rsidRPr="001065C6">
        <w:rPr>
          <w:rFonts w:eastAsiaTheme="minorEastAsia" w:hint="eastAsia"/>
        </w:rPr>
        <w:t>互联网技术已经渗透到我们生活的方方面面，衣食住行无不有</w:t>
      </w:r>
      <w:r w:rsidR="00A52F8A" w:rsidRPr="001065C6">
        <w:rPr>
          <w:rFonts w:eastAsiaTheme="minorEastAsia" w:hint="eastAsia"/>
        </w:rPr>
        <w:t>着</w:t>
      </w:r>
      <w:r w:rsidRPr="001065C6">
        <w:rPr>
          <w:rFonts w:eastAsiaTheme="minorEastAsia" w:hint="eastAsia"/>
        </w:rPr>
        <w:t>新兴计算机技术的影子。教育考试作为社会的选拔人才的方式，对推动社会进步</w:t>
      </w:r>
      <w:r w:rsidR="006C1826" w:rsidRPr="001065C6">
        <w:rPr>
          <w:rFonts w:eastAsiaTheme="minorEastAsia" w:hint="eastAsia"/>
        </w:rPr>
        <w:t>有着巨大的作用</w:t>
      </w:r>
      <w:r w:rsidR="00940204" w:rsidRPr="001065C6">
        <w:rPr>
          <w:rFonts w:eastAsiaTheme="minorEastAsia" w:hint="eastAsia"/>
        </w:rPr>
        <w:t>，</w:t>
      </w:r>
      <w:r w:rsidR="00666D5A" w:rsidRPr="001065C6">
        <w:rPr>
          <w:rFonts w:eastAsiaTheme="minorEastAsia" w:hint="eastAsia"/>
        </w:rPr>
        <w:t>因此互联网与就考试相结合已成了必然趋势，</w:t>
      </w:r>
      <w:r w:rsidR="00940204" w:rsidRPr="001065C6">
        <w:rPr>
          <w:rFonts w:eastAsiaTheme="minorEastAsia" w:hint="eastAsia"/>
        </w:rPr>
        <w:t>例如现今的驾照考试系统则采用的线上考试平台。</w:t>
      </w:r>
      <w:r w:rsidR="00666D5A" w:rsidRPr="001065C6">
        <w:rPr>
          <w:rFonts w:eastAsiaTheme="minorEastAsia" w:hint="eastAsia"/>
        </w:rPr>
        <w:t>现如今</w:t>
      </w:r>
      <w:r w:rsidR="00EE32BD" w:rsidRPr="001065C6">
        <w:rPr>
          <w:rFonts w:eastAsiaTheme="minorEastAsia" w:hint="eastAsia"/>
        </w:rPr>
        <w:t>需要</w:t>
      </w:r>
      <w:r w:rsidR="00666D5A" w:rsidRPr="001065C6">
        <w:rPr>
          <w:rFonts w:eastAsiaTheme="minorEastAsia" w:hint="eastAsia"/>
        </w:rPr>
        <w:t>一个</w:t>
      </w:r>
      <w:r w:rsidR="00666D5A" w:rsidRPr="001065C6">
        <w:rPr>
          <w:rFonts w:eastAsiaTheme="minorEastAsia" w:hint="eastAsia"/>
          <w:noProof/>
        </w:rPr>
        <w:t>统一</w:t>
      </w:r>
      <w:r w:rsidR="00666D5A" w:rsidRPr="001065C6">
        <w:rPr>
          <w:rFonts w:eastAsiaTheme="minorEastAsia" w:hint="eastAsia"/>
        </w:rPr>
        <w:t>线上考试系统</w:t>
      </w:r>
      <w:r w:rsidR="00940204" w:rsidRPr="001065C6">
        <w:rPr>
          <w:rFonts w:eastAsiaTheme="minorEastAsia" w:hint="eastAsia"/>
        </w:rPr>
        <w:t>，来满足各行各业的教育考试及测评的要求</w:t>
      </w:r>
      <w:r w:rsidR="00EE32BD" w:rsidRPr="001065C6">
        <w:rPr>
          <w:rFonts w:eastAsiaTheme="minorEastAsia" w:hint="eastAsia"/>
        </w:rPr>
        <w:t>。计算机技术不断的发展下，分布式系统平台已经能满足极大并发量的要求，教育考试将发展的更加同一及公平。</w:t>
      </w:r>
    </w:p>
    <w:p w14:paraId="6482860A" w14:textId="69AF7DED" w:rsidR="00A03AFC" w:rsidRPr="001065C6" w:rsidRDefault="00EE32BD" w:rsidP="00D65464">
      <w:pPr>
        <w:spacing w:line="300" w:lineRule="auto"/>
        <w:rPr>
          <w:rFonts w:eastAsiaTheme="minorEastAsia"/>
          <w:color w:val="0000FF"/>
        </w:rPr>
      </w:pPr>
      <w:r w:rsidRPr="001065C6">
        <w:rPr>
          <w:rFonts w:eastAsiaTheme="minorEastAsia"/>
        </w:rPr>
        <w:tab/>
      </w:r>
      <w:r w:rsidRPr="001065C6">
        <w:rPr>
          <w:rFonts w:eastAsiaTheme="minorEastAsia" w:hint="eastAsia"/>
        </w:rPr>
        <w:t>线上考试是为了方便考生考试的需求，提供更公平的考试平台而创立，运用计算机管理的考试系统可以有效防止试卷运输过程中的试题泄露，也可减少考试用纸的资源使用，符合环保要求，有利于可持续发展。</w:t>
      </w:r>
    </w:p>
    <w:p w14:paraId="27E347FB" w14:textId="5FCCBFC1" w:rsidR="001A43CA" w:rsidRPr="001065C6" w:rsidRDefault="00467849" w:rsidP="00D65464">
      <w:pPr>
        <w:pStyle w:val="3"/>
        <w:spacing w:before="0" w:after="0" w:line="300" w:lineRule="auto"/>
        <w:rPr>
          <w:color w:val="FF0000"/>
          <w:szCs w:val="24"/>
        </w:rPr>
      </w:pPr>
      <w:bookmarkStart w:id="6" w:name="_Toc310950826"/>
      <w:bookmarkStart w:id="7" w:name="_Toc39141458"/>
      <w:r w:rsidRPr="001065C6">
        <w:rPr>
          <w:szCs w:val="24"/>
        </w:rPr>
        <w:t xml:space="preserve">1.1.2 </w:t>
      </w:r>
      <w:r w:rsidRPr="001065C6">
        <w:rPr>
          <w:rFonts w:hint="eastAsia"/>
          <w:szCs w:val="24"/>
        </w:rPr>
        <w:t>国内外研究现状</w:t>
      </w:r>
      <w:bookmarkEnd w:id="6"/>
      <w:bookmarkEnd w:id="7"/>
      <w:r w:rsidRPr="001065C6">
        <w:rPr>
          <w:szCs w:val="24"/>
        </w:rPr>
        <w:t xml:space="preserve">  </w:t>
      </w:r>
    </w:p>
    <w:p w14:paraId="151B906C" w14:textId="637D721F" w:rsidR="00AB2270" w:rsidRPr="001065C6" w:rsidRDefault="00AB2270" w:rsidP="00D65464">
      <w:pPr>
        <w:spacing w:line="300" w:lineRule="auto"/>
        <w:ind w:firstLine="420"/>
        <w:rPr>
          <w:rFonts w:eastAsiaTheme="minorEastAsia"/>
        </w:rPr>
      </w:pPr>
      <w:r w:rsidRPr="001065C6">
        <w:rPr>
          <w:rFonts w:eastAsiaTheme="minorEastAsia" w:hint="eastAsia"/>
        </w:rPr>
        <w:t>目前许多的考试仍采用的纸质试卷，而纸质化试卷存在着很多的问题，如，运输成本，以及运输过程中的保密问题。如今的大部分公立试卷都由考试中心印发转运，中间存在着许多的运输成本。再者，在运输途中会接手许多人，因此存在着试题泄露的风险。从另一方面来说，纸质化试卷对于考生也存在着不利影响，第一，因为运输途中存在着丢失或损毁的风险，如若发生此类风险，则对考生带来极大的不利影响；第二，目前的纸质化答题存在着不公的情况，如有些考生可以做特殊标记示意批卷人，并且某些考生常因为字迹问题被无端扣除分数，而答题内容并无不妥。等等的此类情况。与之对比，线上考试的优点在于：一，不需要运输纸质试卷，节省了成本；二，极大的降低了试卷丢失损毁的几率；三，统一的字体且不允许做标记则不会影响公平性。</w:t>
      </w:r>
    </w:p>
    <w:p w14:paraId="554D3B5A" w14:textId="1808077F" w:rsidR="001A43CA" w:rsidRPr="001065C6" w:rsidRDefault="00AB2270" w:rsidP="00D65464">
      <w:pPr>
        <w:spacing w:line="300" w:lineRule="auto"/>
        <w:ind w:firstLine="420"/>
        <w:rPr>
          <w:rFonts w:eastAsiaTheme="minorEastAsia"/>
        </w:rPr>
      </w:pPr>
      <w:r w:rsidRPr="001065C6">
        <w:rPr>
          <w:rFonts w:eastAsiaTheme="minorEastAsia" w:hint="eastAsia"/>
        </w:rPr>
        <w:t>虽然</w:t>
      </w:r>
      <w:r w:rsidR="00A52F8A" w:rsidRPr="001065C6">
        <w:rPr>
          <w:rFonts w:eastAsiaTheme="minorEastAsia" w:hint="eastAsia"/>
        </w:rPr>
        <w:t>国内已经出现一些集问卷调查与在线考试于一体的第三方平台，</w:t>
      </w:r>
      <w:r w:rsidR="005D63E1" w:rsidRPr="001065C6">
        <w:rPr>
          <w:rFonts w:eastAsiaTheme="minorEastAsia" w:hint="eastAsia"/>
        </w:rPr>
        <w:t>比如日常使用中最广泛的问卷星</w:t>
      </w:r>
      <w:r w:rsidRPr="001065C6">
        <w:rPr>
          <w:rFonts w:eastAsiaTheme="minorEastAsia" w:hint="eastAsia"/>
        </w:rPr>
        <w:t>，然而在日常使用中存在着一些用户需求上的问题。</w:t>
      </w:r>
      <w:r w:rsidR="005D63E1" w:rsidRPr="001065C6">
        <w:rPr>
          <w:rFonts w:eastAsiaTheme="minorEastAsia" w:hint="eastAsia"/>
        </w:rPr>
        <w:t>首先，目前存在的此类平台的特点为开放式，即面向所有注册或者未注册的用户，这种状况则导致试卷答题人的身份未知，使得冒用身份答题作弊概率变得极大，再者会出现非邀请用户误答的情形。再者，所有的题目都交由此类平台保存时，平台会将其保存至私有数据库中，</w:t>
      </w:r>
      <w:r w:rsidRPr="001065C6">
        <w:rPr>
          <w:rFonts w:eastAsiaTheme="minorEastAsia" w:hint="eastAsia"/>
        </w:rPr>
        <w:t>且对任何用户可见，在大版权时代的今天，这会情况造成一些不愿意共享自身劳动成果出题人群体的担忧。因此建立该系统的目的在于解决答题人限定以及对出题人劳动成果的保护。</w:t>
      </w:r>
    </w:p>
    <w:p w14:paraId="0BB51FD4" w14:textId="262C718B" w:rsidR="001A43CA" w:rsidRPr="001065C6" w:rsidRDefault="00172AFB" w:rsidP="00D65464">
      <w:pPr>
        <w:spacing w:line="300" w:lineRule="auto"/>
        <w:ind w:firstLine="420"/>
        <w:rPr>
          <w:rFonts w:eastAsiaTheme="minorEastAsia"/>
        </w:rPr>
      </w:pPr>
      <w:r w:rsidRPr="001065C6">
        <w:rPr>
          <w:rFonts w:eastAsiaTheme="minorEastAsia" w:hint="eastAsia"/>
        </w:rPr>
        <w:t>在国外尤其是以美国为首的西方发达国家互联网产业发达，早已</w:t>
      </w:r>
      <w:r w:rsidR="00A52F8A" w:rsidRPr="001065C6">
        <w:rPr>
          <w:rFonts w:eastAsiaTheme="minorEastAsia" w:hint="eastAsia"/>
        </w:rPr>
        <w:t>普遍</w:t>
      </w:r>
      <w:r w:rsidRPr="001065C6">
        <w:rPr>
          <w:rFonts w:eastAsiaTheme="minorEastAsia" w:hint="eastAsia"/>
        </w:rPr>
        <w:t>使用了线上的考试系统</w:t>
      </w:r>
      <w:r w:rsidR="00A52F8A" w:rsidRPr="001065C6">
        <w:rPr>
          <w:rFonts w:eastAsiaTheme="minorEastAsia" w:hint="eastAsia"/>
        </w:rPr>
        <w:t>，第三方平台如</w:t>
      </w:r>
      <w:r w:rsidR="00A52F8A" w:rsidRPr="001065C6">
        <w:rPr>
          <w:rFonts w:eastAsiaTheme="minorEastAsia"/>
        </w:rPr>
        <w:t>TCExam</w:t>
      </w:r>
      <w:r w:rsidR="00A52F8A" w:rsidRPr="001065C6">
        <w:rPr>
          <w:rFonts w:eastAsiaTheme="minorEastAsia" w:hint="eastAsia"/>
        </w:rPr>
        <w:t>、</w:t>
      </w:r>
      <w:r w:rsidR="00A52F8A" w:rsidRPr="001065C6">
        <w:rPr>
          <w:rFonts w:eastAsiaTheme="minorEastAsia"/>
        </w:rPr>
        <w:t>Virtual</w:t>
      </w:r>
      <w:r w:rsidR="00A52F8A" w:rsidRPr="001065C6">
        <w:rPr>
          <w:rFonts w:eastAsiaTheme="minorEastAsia" w:hint="eastAsia"/>
        </w:rPr>
        <w:t>等</w:t>
      </w:r>
      <w:r w:rsidRPr="001065C6">
        <w:rPr>
          <w:rFonts w:eastAsiaTheme="minorEastAsia" w:hint="eastAsia"/>
        </w:rPr>
        <w:t>，</w:t>
      </w:r>
      <w:r w:rsidR="00A52F8A" w:rsidRPr="001065C6">
        <w:rPr>
          <w:rFonts w:eastAsiaTheme="minorEastAsia" w:hint="eastAsia"/>
        </w:rPr>
        <w:t>再如官方所使用的</w:t>
      </w:r>
      <w:r w:rsidRPr="001065C6">
        <w:rPr>
          <w:rFonts w:eastAsiaTheme="minorEastAsia" w:hint="eastAsia"/>
        </w:rPr>
        <w:t>美国思而文学习系统有限公司的有关产品</w:t>
      </w:r>
      <w:r w:rsidR="00A52F8A" w:rsidRPr="001065C6">
        <w:rPr>
          <w:rFonts w:eastAsiaTheme="minorEastAsia" w:hint="eastAsia"/>
        </w:rPr>
        <w:t>——</w:t>
      </w:r>
      <w:r w:rsidRPr="001065C6">
        <w:rPr>
          <w:rFonts w:eastAsiaTheme="minorEastAsia" w:hint="eastAsia"/>
        </w:rPr>
        <w:t>世界最大考试机构即美国教育考试服务中心所采用的自适应考试模式。</w:t>
      </w:r>
    </w:p>
    <w:p w14:paraId="668C2E78" w14:textId="120CB293" w:rsidR="00A03AFC" w:rsidRPr="001065C6" w:rsidRDefault="001A43CA" w:rsidP="00D65464">
      <w:pPr>
        <w:spacing w:line="300" w:lineRule="auto"/>
        <w:ind w:firstLine="420"/>
        <w:rPr>
          <w:rFonts w:eastAsiaTheme="minorEastAsia"/>
        </w:rPr>
      </w:pPr>
      <w:r w:rsidRPr="001065C6">
        <w:rPr>
          <w:rFonts w:eastAsiaTheme="minorEastAsia" w:hint="eastAsia"/>
        </w:rPr>
        <w:t>未来的智能考试系统将不再是分散式的处理模式，而是建立一个考试数据中心，将所</w:t>
      </w:r>
      <w:r w:rsidRPr="001065C6">
        <w:rPr>
          <w:rFonts w:eastAsiaTheme="minorEastAsia" w:hint="eastAsia"/>
        </w:rPr>
        <w:lastRenderedPageBreak/>
        <w:t>有的试题试卷集中化，实现云考试。随着云教育的推广，各地教育资源不公的现状将得到改善，因此建立更加公平的考试系统是必要的，当今社会各个地区有着差异性的试卷，而采用云考试系统则相对于更加公平。</w:t>
      </w:r>
    </w:p>
    <w:p w14:paraId="7C245D98" w14:textId="77777777" w:rsidR="00A03AFC" w:rsidRPr="001065C6" w:rsidRDefault="00467849" w:rsidP="00D65464">
      <w:pPr>
        <w:pStyle w:val="3"/>
        <w:spacing w:before="0" w:after="0" w:line="300" w:lineRule="auto"/>
        <w:rPr>
          <w:szCs w:val="24"/>
        </w:rPr>
      </w:pPr>
      <w:bookmarkStart w:id="8" w:name="_Toc310950827"/>
      <w:bookmarkStart w:id="9" w:name="_Toc39141459"/>
      <w:r w:rsidRPr="001065C6">
        <w:rPr>
          <w:szCs w:val="24"/>
        </w:rPr>
        <w:t xml:space="preserve">1.1.3 </w:t>
      </w:r>
      <w:r w:rsidRPr="001065C6">
        <w:rPr>
          <w:rFonts w:hint="eastAsia"/>
          <w:szCs w:val="24"/>
        </w:rPr>
        <w:t>研究的意义</w:t>
      </w:r>
      <w:bookmarkEnd w:id="8"/>
      <w:bookmarkEnd w:id="9"/>
      <w:r w:rsidRPr="001065C6">
        <w:rPr>
          <w:szCs w:val="24"/>
        </w:rPr>
        <w:t xml:space="preserve"> </w:t>
      </w:r>
    </w:p>
    <w:p w14:paraId="4D3513A6" w14:textId="0C2B6A0D" w:rsidR="001A43CA" w:rsidRPr="001065C6" w:rsidRDefault="001A43CA" w:rsidP="00D65464">
      <w:pPr>
        <w:spacing w:line="300" w:lineRule="auto"/>
        <w:rPr>
          <w:rFonts w:eastAsiaTheme="minorEastAsia"/>
        </w:rPr>
      </w:pPr>
      <w:r w:rsidRPr="001065C6">
        <w:rPr>
          <w:rFonts w:eastAsiaTheme="minorEastAsia"/>
        </w:rPr>
        <w:t xml:space="preserve"> </w:t>
      </w:r>
      <w:r w:rsidRPr="001065C6">
        <w:rPr>
          <w:rFonts w:eastAsiaTheme="minorEastAsia"/>
        </w:rPr>
        <w:tab/>
      </w:r>
      <w:r w:rsidRPr="001065C6">
        <w:rPr>
          <w:rFonts w:eastAsiaTheme="minorEastAsia" w:hint="eastAsia"/>
        </w:rPr>
        <w:t>此项目用于替代具有标准答案的纸质化试卷，实现考试的网络化和无纸化管理，充分利用现有的计算机网络资源，打破传统考试模式在时间、空间上的限制，克服传统考试方式的一些弊端，简化考试的流程与削减成本，针对考生分布广泛、不易集中的远程教育进行改进。</w:t>
      </w:r>
    </w:p>
    <w:p w14:paraId="1ABA3C40" w14:textId="7890347C" w:rsidR="00A03AFC" w:rsidRPr="001065C6" w:rsidRDefault="001A43CA" w:rsidP="00D65464">
      <w:pPr>
        <w:spacing w:line="300" w:lineRule="auto"/>
        <w:ind w:firstLine="420"/>
        <w:rPr>
          <w:rFonts w:eastAsiaTheme="minorEastAsia"/>
        </w:rPr>
      </w:pPr>
      <w:r w:rsidRPr="001065C6">
        <w:rPr>
          <w:rFonts w:eastAsiaTheme="minorEastAsia" w:hint="eastAsia"/>
        </w:rPr>
        <w:t>在当今各种考试不可避免的情况下，各种考试层出不穷，为了实现可持续发展，打造绿色环保的生态系统，许多考试已经逐渐被线上考试系统所替代。</w:t>
      </w:r>
      <w:r w:rsidR="00FD458D">
        <w:rPr>
          <w:rFonts w:eastAsiaTheme="minorEastAsia" w:hint="eastAsia"/>
        </w:rPr>
        <w:t>在线考试系统</w:t>
      </w:r>
      <w:r w:rsidRPr="001065C6">
        <w:rPr>
          <w:rFonts w:eastAsiaTheme="minorEastAsia" w:hint="eastAsia"/>
        </w:rPr>
        <w:t>可实现快速</w:t>
      </w:r>
      <w:r w:rsidR="00FD458D">
        <w:rPr>
          <w:rFonts w:eastAsiaTheme="minorEastAsia" w:hint="eastAsia"/>
        </w:rPr>
        <w:t>自动</w:t>
      </w:r>
      <w:r w:rsidRPr="001065C6">
        <w:rPr>
          <w:rFonts w:eastAsiaTheme="minorEastAsia" w:hint="eastAsia"/>
        </w:rPr>
        <w:t>批卷，节约许多的重复劳动力，</w:t>
      </w:r>
      <w:r w:rsidR="00FD458D">
        <w:rPr>
          <w:rFonts w:eastAsiaTheme="minorEastAsia" w:hint="eastAsia"/>
        </w:rPr>
        <w:t>相对于纸质化试卷</w:t>
      </w:r>
      <w:r w:rsidRPr="001065C6">
        <w:rPr>
          <w:rFonts w:eastAsiaTheme="minorEastAsia" w:hint="eastAsia"/>
        </w:rPr>
        <w:t>在安全性方面，由于保密试卷经由的人手更少，因此保密状况更好。</w:t>
      </w:r>
      <w:r w:rsidR="00FD458D">
        <w:rPr>
          <w:rFonts w:eastAsiaTheme="minorEastAsia" w:hint="eastAsia"/>
        </w:rPr>
        <w:t>同时为用户教师设置是否公开的选项的有利于让不愿公开试题的教师拥有更多的选择。</w:t>
      </w:r>
    </w:p>
    <w:p w14:paraId="75A6294E" w14:textId="77777777" w:rsidR="00A03AFC" w:rsidRPr="001065C6" w:rsidRDefault="00467849" w:rsidP="00D65464">
      <w:pPr>
        <w:pStyle w:val="2"/>
        <w:spacing w:before="0" w:after="0" w:line="300" w:lineRule="auto"/>
        <w:rPr>
          <w:rFonts w:ascii="Times New Roman" w:hAnsi="Times New Roman"/>
          <w:szCs w:val="28"/>
        </w:rPr>
      </w:pPr>
      <w:bookmarkStart w:id="10" w:name="_Toc310950828"/>
      <w:bookmarkStart w:id="11" w:name="_Toc39141460"/>
      <w:r w:rsidRPr="001065C6">
        <w:rPr>
          <w:rFonts w:ascii="Times New Roman" w:hAnsi="Times New Roman"/>
          <w:szCs w:val="28"/>
        </w:rPr>
        <w:t xml:space="preserve">1.2 </w:t>
      </w:r>
      <w:bookmarkEnd w:id="10"/>
      <w:r w:rsidRPr="001065C6">
        <w:rPr>
          <w:rFonts w:ascii="Times New Roman" w:hAnsi="Times New Roman" w:hint="eastAsia"/>
          <w:szCs w:val="28"/>
        </w:rPr>
        <w:t>系统目标</w:t>
      </w:r>
      <w:bookmarkEnd w:id="11"/>
    </w:p>
    <w:p w14:paraId="395E04AF" w14:textId="77777777" w:rsidR="00F61D1C" w:rsidRDefault="00DA2DE6" w:rsidP="00D65464">
      <w:pPr>
        <w:spacing w:line="300" w:lineRule="auto"/>
        <w:rPr>
          <w:rFonts w:eastAsiaTheme="minorEastAsia"/>
        </w:rPr>
      </w:pPr>
      <w:r w:rsidRPr="001065C6">
        <w:rPr>
          <w:rFonts w:eastAsiaTheme="minorEastAsia"/>
        </w:rPr>
        <w:tab/>
      </w:r>
      <w:r w:rsidR="00F61D1C">
        <w:rPr>
          <w:rFonts w:eastAsiaTheme="minorEastAsia" w:hint="eastAsia"/>
        </w:rPr>
        <w:t>在线考试系统目的为用户提供一个半封闭式的线上考试平台，为教师提供在线编辑试卷、试题的功能，亦可为初次使用的教师提供一键发布的模板。该平台的特点在于半封闭式的考试流程，只有与教师绑定的考生才可被允许参与教师发布的考试，同时教师自己编辑的试卷集以及试题集可选择是否开放，为一些题目在保密方面做到更好。</w:t>
      </w:r>
    </w:p>
    <w:p w14:paraId="66E68AA2" w14:textId="77777777" w:rsidR="00F61D1C" w:rsidRDefault="00F61D1C" w:rsidP="00D65464">
      <w:pPr>
        <w:spacing w:line="300" w:lineRule="auto"/>
        <w:rPr>
          <w:rFonts w:eastAsiaTheme="minorEastAsia"/>
        </w:rPr>
      </w:pPr>
      <w:r>
        <w:rPr>
          <w:rFonts w:eastAsiaTheme="minorEastAsia"/>
        </w:rPr>
        <w:tab/>
      </w:r>
      <w:r>
        <w:rPr>
          <w:rFonts w:eastAsiaTheme="minorEastAsia" w:hint="eastAsia"/>
        </w:rPr>
        <w:t>该系统的设计过程中运用了</w:t>
      </w:r>
      <w:r>
        <w:rPr>
          <w:rFonts w:eastAsiaTheme="minorEastAsia" w:hint="eastAsia"/>
        </w:rPr>
        <w:t>U</w:t>
      </w:r>
      <w:r>
        <w:rPr>
          <w:rFonts w:eastAsiaTheme="minorEastAsia"/>
        </w:rPr>
        <w:t>ML</w:t>
      </w:r>
      <w:r>
        <w:rPr>
          <w:rFonts w:eastAsiaTheme="minorEastAsia" w:hint="eastAsia"/>
        </w:rPr>
        <w:t>，并且使用了</w:t>
      </w:r>
      <w:r>
        <w:rPr>
          <w:rFonts w:eastAsiaTheme="minorEastAsia" w:hint="eastAsia"/>
        </w:rPr>
        <w:t>P</w:t>
      </w:r>
      <w:r>
        <w:rPr>
          <w:rFonts w:eastAsiaTheme="minorEastAsia"/>
        </w:rPr>
        <w:t>S</w:t>
      </w:r>
      <w:r>
        <w:rPr>
          <w:rFonts w:eastAsiaTheme="minorEastAsia" w:hint="eastAsia"/>
        </w:rPr>
        <w:t>、</w:t>
      </w:r>
      <w:r>
        <w:rPr>
          <w:rFonts w:eastAsiaTheme="minorEastAsia" w:hint="eastAsia"/>
        </w:rPr>
        <w:t>Dreamweaver</w:t>
      </w:r>
      <w:r>
        <w:rPr>
          <w:rFonts w:eastAsiaTheme="minorEastAsia" w:hint="eastAsia"/>
        </w:rPr>
        <w:t>等设计工具，同时技术上实现完全的前后端分离，面向</w:t>
      </w:r>
      <w:r>
        <w:rPr>
          <w:rFonts w:eastAsiaTheme="minorEastAsia" w:hint="eastAsia"/>
        </w:rPr>
        <w:t>A</w:t>
      </w:r>
      <w:r>
        <w:rPr>
          <w:rFonts w:eastAsiaTheme="minorEastAsia"/>
        </w:rPr>
        <w:t>PI</w:t>
      </w:r>
      <w:r>
        <w:rPr>
          <w:rFonts w:eastAsiaTheme="minorEastAsia" w:hint="eastAsia"/>
        </w:rPr>
        <w:t>编程的同时，还注重了身份验证以减少或防止非法操作的发生。</w:t>
      </w:r>
    </w:p>
    <w:p w14:paraId="3561599F" w14:textId="77777777" w:rsidR="00F61D1C" w:rsidRPr="00E318E2" w:rsidRDefault="00F61D1C" w:rsidP="00D65464">
      <w:pPr>
        <w:spacing w:line="300" w:lineRule="auto"/>
        <w:rPr>
          <w:rFonts w:eastAsiaTheme="minorEastAsia"/>
        </w:rPr>
      </w:pPr>
      <w:r>
        <w:rPr>
          <w:rFonts w:eastAsiaTheme="minorEastAsia"/>
        </w:rPr>
        <w:tab/>
      </w:r>
      <w:r>
        <w:rPr>
          <w:rFonts w:eastAsiaTheme="minorEastAsia" w:hint="eastAsia"/>
        </w:rPr>
        <w:t>该系统设计上总共分成四大模块，分别为用户操作模块、考试模块、信息管理模块以及统计模块。用户操作模块可为考生提供参与考试、下载准考证、更改个人信息以及考试报名的功能；考试模块则为教师提供了试卷及试题编辑、试卷发布、编辑个人信息的功能；信息管理模块则对管理员开放，为管理员提供了考生信息管理、教师信息管理、考试信息管理以及通知信息管理的操作；统计模块可供考生查询自己的成绩单，也可为教师生成成绩报表。</w:t>
      </w:r>
    </w:p>
    <w:p w14:paraId="028B8F2C" w14:textId="2F9FB17B" w:rsidR="00A03AFC" w:rsidRPr="001065C6" w:rsidRDefault="00A03AFC" w:rsidP="00D65464">
      <w:pPr>
        <w:spacing w:line="300" w:lineRule="auto"/>
        <w:rPr>
          <w:rFonts w:eastAsiaTheme="minorEastAsia"/>
        </w:rPr>
      </w:pPr>
    </w:p>
    <w:p w14:paraId="04C07709" w14:textId="46047A2A" w:rsidR="00A03AFC" w:rsidRPr="001065C6" w:rsidRDefault="00467849" w:rsidP="00D65464">
      <w:pPr>
        <w:pStyle w:val="1"/>
        <w:keepNext w:val="0"/>
        <w:keepLines w:val="0"/>
        <w:pageBreakBefore/>
        <w:numPr>
          <w:ilvl w:val="0"/>
          <w:numId w:val="0"/>
        </w:numPr>
        <w:spacing w:before="0" w:after="0" w:line="300" w:lineRule="auto"/>
        <w:jc w:val="center"/>
        <w:rPr>
          <w:szCs w:val="32"/>
        </w:rPr>
      </w:pPr>
      <w:bookmarkStart w:id="12" w:name="_Toc310950832"/>
      <w:bookmarkStart w:id="13" w:name="_Toc39141461"/>
      <w:r w:rsidRPr="001065C6">
        <w:rPr>
          <w:szCs w:val="32"/>
        </w:rPr>
        <w:lastRenderedPageBreak/>
        <w:t xml:space="preserve">2 </w:t>
      </w:r>
      <w:r w:rsidRPr="001065C6">
        <w:rPr>
          <w:rFonts w:hint="eastAsia"/>
          <w:szCs w:val="32"/>
        </w:rPr>
        <w:t>需求分析</w:t>
      </w:r>
      <w:bookmarkEnd w:id="12"/>
      <w:bookmarkEnd w:id="13"/>
    </w:p>
    <w:p w14:paraId="66A34C2A" w14:textId="11D82701" w:rsidR="00A03AFC" w:rsidRDefault="00467849" w:rsidP="00D65464">
      <w:pPr>
        <w:pStyle w:val="2"/>
        <w:spacing w:line="300" w:lineRule="auto"/>
        <w:rPr>
          <w:rFonts w:ascii="Times New Roman" w:hAnsi="Times New Roman"/>
          <w:szCs w:val="28"/>
        </w:rPr>
      </w:pPr>
      <w:bookmarkStart w:id="14" w:name="_Toc446517030"/>
      <w:bookmarkStart w:id="15" w:name="_Toc39141462"/>
      <w:r w:rsidRPr="001065C6">
        <w:rPr>
          <w:rFonts w:ascii="Times New Roman" w:hAnsi="Times New Roman"/>
          <w:szCs w:val="28"/>
        </w:rPr>
        <w:t xml:space="preserve">2.1 </w:t>
      </w:r>
      <w:r w:rsidRPr="001065C6">
        <w:rPr>
          <w:rFonts w:ascii="Times New Roman" w:hAnsi="Times New Roman" w:hint="eastAsia"/>
          <w:szCs w:val="28"/>
        </w:rPr>
        <w:t>业务</w:t>
      </w:r>
      <w:bookmarkEnd w:id="14"/>
      <w:r w:rsidRPr="001065C6">
        <w:rPr>
          <w:rFonts w:ascii="Times New Roman" w:hAnsi="Times New Roman" w:hint="eastAsia"/>
          <w:szCs w:val="28"/>
        </w:rPr>
        <w:t>需求</w:t>
      </w:r>
      <w:bookmarkEnd w:id="15"/>
    </w:p>
    <w:p w14:paraId="2C5CF914" w14:textId="03170BCD" w:rsidR="009F3797" w:rsidRPr="009F3797" w:rsidRDefault="009F3797" w:rsidP="009F3797">
      <w:r>
        <w:tab/>
      </w:r>
      <w:r>
        <w:rPr>
          <w:rFonts w:hint="eastAsia"/>
        </w:rPr>
        <w:t>经过分析用户需求</w:t>
      </w:r>
      <w:r w:rsidR="00BA7CD5">
        <w:rPr>
          <w:rFonts w:hint="eastAsia"/>
        </w:rPr>
        <w:t>，模拟用户流程中的业务，得出以下业务需求：</w:t>
      </w:r>
    </w:p>
    <w:p w14:paraId="4172B2D5" w14:textId="77777777" w:rsidR="00FE610C" w:rsidRPr="001065C6" w:rsidRDefault="00FE610C" w:rsidP="00D65464">
      <w:pPr>
        <w:numPr>
          <w:ilvl w:val="1"/>
          <w:numId w:val="2"/>
        </w:numPr>
        <w:spacing w:line="300" w:lineRule="auto"/>
        <w:rPr>
          <w:rFonts w:eastAsiaTheme="minorEastAsia"/>
        </w:rPr>
      </w:pPr>
      <w:bookmarkStart w:id="16" w:name="_Hlk38976444"/>
      <w:r w:rsidRPr="001065C6">
        <w:rPr>
          <w:rFonts w:eastAsiaTheme="minorEastAsia" w:hint="eastAsia"/>
        </w:rPr>
        <w:t>实现角色的登录注册和个人信息的修改</w:t>
      </w:r>
    </w:p>
    <w:p w14:paraId="684376A2" w14:textId="77777777" w:rsidR="00FE610C" w:rsidRPr="001065C6" w:rsidRDefault="00FE610C" w:rsidP="00D65464">
      <w:pPr>
        <w:numPr>
          <w:ilvl w:val="1"/>
          <w:numId w:val="2"/>
        </w:numPr>
        <w:spacing w:line="300" w:lineRule="auto"/>
        <w:rPr>
          <w:rFonts w:eastAsiaTheme="minorEastAsia"/>
        </w:rPr>
      </w:pPr>
      <w:r w:rsidRPr="001065C6">
        <w:rPr>
          <w:rFonts w:eastAsiaTheme="minorEastAsia" w:hint="eastAsia"/>
        </w:rPr>
        <w:t>实现用户线上考试，查阅成绩，查看历史试卷的功能</w:t>
      </w:r>
    </w:p>
    <w:p w14:paraId="7F2B1C35" w14:textId="77777777" w:rsidR="00FE610C" w:rsidRPr="001065C6" w:rsidRDefault="00FE610C" w:rsidP="00D65464">
      <w:pPr>
        <w:numPr>
          <w:ilvl w:val="1"/>
          <w:numId w:val="2"/>
        </w:numPr>
        <w:spacing w:line="300" w:lineRule="auto"/>
        <w:rPr>
          <w:rFonts w:eastAsiaTheme="minorEastAsia"/>
        </w:rPr>
      </w:pPr>
      <w:r w:rsidRPr="001065C6">
        <w:rPr>
          <w:rFonts w:eastAsiaTheme="minorEastAsia" w:hint="eastAsia"/>
        </w:rPr>
        <w:t>实现教师编辑试卷，添加试卷，发布试卷，批阅试卷的功能</w:t>
      </w:r>
    </w:p>
    <w:p w14:paraId="33E62B05" w14:textId="77777777" w:rsidR="00FE610C" w:rsidRPr="001065C6" w:rsidRDefault="00FE610C" w:rsidP="00D65464">
      <w:pPr>
        <w:numPr>
          <w:ilvl w:val="1"/>
          <w:numId w:val="2"/>
        </w:numPr>
        <w:spacing w:line="300" w:lineRule="auto"/>
        <w:rPr>
          <w:rFonts w:eastAsiaTheme="minorEastAsia"/>
        </w:rPr>
      </w:pPr>
      <w:r w:rsidRPr="001065C6">
        <w:rPr>
          <w:rFonts w:eastAsiaTheme="minorEastAsia" w:hint="eastAsia"/>
        </w:rPr>
        <w:t>实现管理员管理用户信息，管理教师信息，管理通知信息和管理试卷信息的功能</w:t>
      </w:r>
    </w:p>
    <w:p w14:paraId="200D2BC5" w14:textId="77777777" w:rsidR="00FE610C" w:rsidRPr="001065C6" w:rsidRDefault="00FE610C" w:rsidP="00D65464">
      <w:pPr>
        <w:numPr>
          <w:ilvl w:val="1"/>
          <w:numId w:val="2"/>
        </w:numPr>
        <w:spacing w:line="300" w:lineRule="auto"/>
        <w:rPr>
          <w:rFonts w:eastAsiaTheme="minorEastAsia"/>
        </w:rPr>
      </w:pPr>
      <w:r w:rsidRPr="001065C6">
        <w:rPr>
          <w:rFonts w:eastAsiaTheme="minorEastAsia" w:hint="eastAsia"/>
        </w:rPr>
        <w:t>实现成绩查阅，成绩单的功能</w:t>
      </w:r>
      <w:bookmarkEnd w:id="16"/>
    </w:p>
    <w:p w14:paraId="5D5D5D84" w14:textId="299C793A" w:rsidR="00846B81" w:rsidRPr="001065C6" w:rsidRDefault="00846B81" w:rsidP="00D65464">
      <w:pPr>
        <w:pStyle w:val="2"/>
        <w:spacing w:line="300" w:lineRule="auto"/>
        <w:rPr>
          <w:rFonts w:ascii="Times New Roman" w:hAnsi="Times New Roman"/>
          <w:szCs w:val="28"/>
        </w:rPr>
      </w:pPr>
      <w:bookmarkStart w:id="17" w:name="_Toc39141463"/>
      <w:r w:rsidRPr="001065C6">
        <w:rPr>
          <w:rFonts w:ascii="Times New Roman" w:hAnsi="Times New Roman"/>
          <w:szCs w:val="28"/>
        </w:rPr>
        <w:t>2.2</w:t>
      </w:r>
      <w:r w:rsidRPr="001065C6">
        <w:rPr>
          <w:rFonts w:ascii="Times New Roman" w:hAnsi="Times New Roman" w:hint="eastAsia"/>
          <w:szCs w:val="28"/>
        </w:rPr>
        <w:t>业务流程</w:t>
      </w:r>
      <w:bookmarkEnd w:id="17"/>
    </w:p>
    <w:p w14:paraId="161C5E0E" w14:textId="5AEBACF2" w:rsidR="009A1110" w:rsidRPr="009A1110" w:rsidRDefault="00846B81" w:rsidP="009A1110">
      <w:pPr>
        <w:pStyle w:val="3"/>
        <w:spacing w:line="300" w:lineRule="auto"/>
        <w:rPr>
          <w:szCs w:val="24"/>
        </w:rPr>
      </w:pPr>
      <w:bookmarkStart w:id="18" w:name="_Toc30102926"/>
      <w:bookmarkStart w:id="19" w:name="_Toc39141464"/>
      <w:r w:rsidRPr="001065C6">
        <w:rPr>
          <w:szCs w:val="24"/>
        </w:rPr>
        <w:t>2.2.1</w:t>
      </w:r>
      <w:r w:rsidRPr="001065C6">
        <w:rPr>
          <w:rFonts w:hint="eastAsia"/>
          <w:szCs w:val="24"/>
        </w:rPr>
        <w:t>用户操作业务</w:t>
      </w:r>
      <w:bookmarkEnd w:id="18"/>
      <w:bookmarkEnd w:id="19"/>
    </w:p>
    <w:p w14:paraId="7D954E30" w14:textId="1E90D9A8" w:rsidR="00846B81" w:rsidRPr="001065C6" w:rsidRDefault="00846B81" w:rsidP="00C903C2">
      <w:pPr>
        <w:pStyle w:val="a4"/>
        <w:numPr>
          <w:ilvl w:val="0"/>
          <w:numId w:val="5"/>
        </w:numPr>
        <w:spacing w:line="300" w:lineRule="auto"/>
        <w:rPr>
          <w:rFonts w:eastAsiaTheme="minorEastAsia"/>
        </w:rPr>
      </w:pPr>
      <w:bookmarkStart w:id="20" w:name="_Toc30102927"/>
      <w:r w:rsidRPr="001065C6">
        <w:rPr>
          <w:rFonts w:eastAsiaTheme="minorEastAsia" w:hint="eastAsia"/>
        </w:rPr>
        <w:t>业务需求描述</w:t>
      </w:r>
      <w:bookmarkEnd w:id="20"/>
    </w:p>
    <w:p w14:paraId="63E58C49" w14:textId="14FD10F3" w:rsidR="00846B81" w:rsidRPr="001065C6" w:rsidRDefault="00846B81" w:rsidP="00D65464">
      <w:pPr>
        <w:spacing w:line="300" w:lineRule="auto"/>
        <w:ind w:firstLine="420"/>
        <w:rPr>
          <w:rFonts w:eastAsiaTheme="minorEastAsia"/>
          <w:iCs/>
          <w:lang w:val="x-none"/>
        </w:rPr>
      </w:pPr>
      <w:r w:rsidRPr="001065C6">
        <w:rPr>
          <w:rFonts w:eastAsiaTheme="minorEastAsia" w:hint="eastAsia"/>
          <w:iCs/>
          <w:lang w:val="x-none"/>
        </w:rPr>
        <w:t>已注册的考生需通过身份验证才能进行登录，而未注册的考生则需要注册为会员，登入系统后考生可</w:t>
      </w:r>
      <w:r w:rsidR="00B45EEE" w:rsidRPr="001065C6">
        <w:rPr>
          <w:rFonts w:eastAsiaTheme="minorEastAsia" w:hint="eastAsia"/>
          <w:iCs/>
          <w:lang w:val="x-none"/>
        </w:rPr>
        <w:t>下载电子</w:t>
      </w:r>
      <w:r w:rsidRPr="001065C6">
        <w:rPr>
          <w:rFonts w:eastAsiaTheme="minorEastAsia" w:hint="eastAsia"/>
          <w:iCs/>
          <w:lang w:val="x-none"/>
        </w:rPr>
        <w:t>准考证，考生凭借</w:t>
      </w:r>
      <w:r w:rsidR="00B45EEE" w:rsidRPr="001065C6">
        <w:rPr>
          <w:rFonts w:eastAsiaTheme="minorEastAsia" w:hint="eastAsia"/>
          <w:iCs/>
          <w:lang w:val="x-none"/>
        </w:rPr>
        <w:t>电子</w:t>
      </w:r>
      <w:r w:rsidRPr="001065C6">
        <w:rPr>
          <w:rFonts w:eastAsiaTheme="minorEastAsia" w:hint="eastAsia"/>
          <w:iCs/>
          <w:lang w:val="x-none"/>
        </w:rPr>
        <w:t>准考证</w:t>
      </w:r>
      <w:r w:rsidR="00B45EEE" w:rsidRPr="001065C6">
        <w:rPr>
          <w:rFonts w:eastAsiaTheme="minorEastAsia" w:hint="eastAsia"/>
          <w:iCs/>
          <w:lang w:val="x-none"/>
        </w:rPr>
        <w:t>作为</w:t>
      </w:r>
      <w:r w:rsidRPr="001065C6">
        <w:rPr>
          <w:rFonts w:eastAsiaTheme="minorEastAsia" w:hint="eastAsia"/>
          <w:iCs/>
          <w:lang w:val="x-none"/>
        </w:rPr>
        <w:t>参与考试</w:t>
      </w:r>
      <w:r w:rsidR="00B45EEE" w:rsidRPr="001065C6">
        <w:rPr>
          <w:rFonts w:eastAsiaTheme="minorEastAsia" w:hint="eastAsia"/>
          <w:iCs/>
          <w:lang w:val="x-none"/>
        </w:rPr>
        <w:t>的考试证明。</w:t>
      </w:r>
    </w:p>
    <w:p w14:paraId="7843A84E" w14:textId="769339F1" w:rsidR="00846B81" w:rsidRPr="001065C6" w:rsidRDefault="00846B81" w:rsidP="00C903C2">
      <w:pPr>
        <w:pStyle w:val="a4"/>
        <w:numPr>
          <w:ilvl w:val="0"/>
          <w:numId w:val="5"/>
        </w:numPr>
        <w:spacing w:line="300" w:lineRule="auto"/>
        <w:rPr>
          <w:rFonts w:eastAsiaTheme="minorEastAsia"/>
        </w:rPr>
      </w:pPr>
      <w:bookmarkStart w:id="21" w:name="_Toc30102928"/>
      <w:r w:rsidRPr="001065C6">
        <w:rPr>
          <w:rFonts w:eastAsiaTheme="minorEastAsia" w:hint="eastAsia"/>
        </w:rPr>
        <w:t>业务流程</w:t>
      </w:r>
      <w:bookmarkEnd w:id="21"/>
    </w:p>
    <w:p w14:paraId="569CA5BB" w14:textId="2DDDC105" w:rsidR="00846B81" w:rsidRPr="001065C6" w:rsidRDefault="004D3FD6" w:rsidP="00D65464">
      <w:pPr>
        <w:spacing w:line="300" w:lineRule="auto"/>
        <w:ind w:firstLine="420"/>
        <w:rPr>
          <w:rFonts w:eastAsiaTheme="minorEastAsia"/>
          <w:iCs/>
          <w:lang w:val="x-none"/>
        </w:rPr>
      </w:pPr>
      <w:r w:rsidRPr="00B945D6">
        <w:rPr>
          <w:rFonts w:eastAsiaTheme="minorEastAsia"/>
          <w:iCs/>
          <w:lang w:val="x-none"/>
        </w:rPr>
        <w:fldChar w:fldCharType="begin"/>
      </w:r>
      <w:r w:rsidRPr="001065C6">
        <w:rPr>
          <w:rFonts w:eastAsiaTheme="minorEastAsia"/>
          <w:iCs/>
          <w:lang w:val="x-none"/>
        </w:rPr>
        <w:instrText xml:space="preserve"> = 1 \* GB3 </w:instrText>
      </w:r>
      <w:r w:rsidRPr="00B945D6">
        <w:rPr>
          <w:rFonts w:eastAsiaTheme="minorEastAsia"/>
          <w:iCs/>
          <w:lang w:val="x-none"/>
        </w:rPr>
        <w:fldChar w:fldCharType="separate"/>
      </w:r>
      <w:r w:rsidR="00AB774B" w:rsidRPr="001065C6">
        <w:rPr>
          <w:rFonts w:eastAsiaTheme="minorEastAsia" w:hint="eastAsia"/>
          <w:iCs/>
          <w:noProof/>
          <w:lang w:val="x-none"/>
        </w:rPr>
        <w:t>①</w:t>
      </w:r>
      <w:r w:rsidRPr="00B945D6">
        <w:rPr>
          <w:rFonts w:eastAsiaTheme="minorEastAsia"/>
          <w:iCs/>
          <w:lang w:val="x-none"/>
        </w:rPr>
        <w:fldChar w:fldCharType="end"/>
      </w:r>
      <w:r w:rsidR="00846B81" w:rsidRPr="001065C6">
        <w:rPr>
          <w:rFonts w:eastAsiaTheme="minorEastAsia" w:hint="eastAsia"/>
          <w:iCs/>
          <w:lang w:val="x-none"/>
        </w:rPr>
        <w:t>考生登录注册</w:t>
      </w:r>
      <w:r w:rsidR="00B45EEE" w:rsidRPr="001065C6">
        <w:rPr>
          <w:rFonts w:eastAsiaTheme="minorEastAsia" w:hint="eastAsia"/>
          <w:iCs/>
          <w:lang w:val="x-none"/>
        </w:rPr>
        <w:t>活动</w:t>
      </w:r>
      <w:r w:rsidR="00256826" w:rsidRPr="001065C6">
        <w:rPr>
          <w:rFonts w:eastAsiaTheme="minorEastAsia" w:hint="eastAsia"/>
          <w:iCs/>
          <w:lang w:val="x-none"/>
        </w:rPr>
        <w:t>图如下图</w:t>
      </w:r>
      <w:r w:rsidR="00256826" w:rsidRPr="001065C6">
        <w:rPr>
          <w:rFonts w:eastAsiaTheme="minorEastAsia"/>
          <w:iCs/>
          <w:lang w:val="x-none"/>
        </w:rPr>
        <w:t>2-1</w:t>
      </w:r>
      <w:r w:rsidR="00256826" w:rsidRPr="001065C6">
        <w:rPr>
          <w:rFonts w:eastAsiaTheme="minorEastAsia" w:hint="eastAsia"/>
          <w:iCs/>
          <w:lang w:val="x-none"/>
        </w:rPr>
        <w:t>所示：</w:t>
      </w:r>
    </w:p>
    <w:p w14:paraId="528ED844" w14:textId="428BFEA5" w:rsidR="00846B81" w:rsidRPr="001065C6" w:rsidRDefault="00B45EEE" w:rsidP="00D65464">
      <w:pPr>
        <w:spacing w:line="300" w:lineRule="auto"/>
        <w:jc w:val="center"/>
        <w:rPr>
          <w:rFonts w:eastAsiaTheme="minorEastAsia"/>
          <w:i/>
          <w:lang w:val="x-none"/>
        </w:rPr>
      </w:pPr>
      <w:r w:rsidRPr="00B945D6">
        <w:rPr>
          <w:noProof/>
        </w:rPr>
        <w:drawing>
          <wp:inline distT="0" distB="0" distL="0" distR="0" wp14:anchorId="48A8E688" wp14:editId="37E69448">
            <wp:extent cx="3177540" cy="3421966"/>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6475" cy="3442357"/>
                    </a:xfrm>
                    <a:prstGeom prst="rect">
                      <a:avLst/>
                    </a:prstGeom>
                  </pic:spPr>
                </pic:pic>
              </a:graphicData>
            </a:graphic>
          </wp:inline>
        </w:drawing>
      </w:r>
    </w:p>
    <w:p w14:paraId="4D0B80AB" w14:textId="3659106E"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-1</w:t>
      </w:r>
      <w:r w:rsidR="009F3797">
        <w:rPr>
          <w:rFonts w:eastAsia="黑体" w:hint="eastAsia"/>
          <w:sz w:val="21"/>
          <w:szCs w:val="21"/>
          <w:lang w:val="x-none"/>
        </w:rPr>
        <w:t xml:space="preserve"> </w:t>
      </w:r>
      <w:r w:rsidRPr="001065C6">
        <w:rPr>
          <w:rFonts w:eastAsia="黑体" w:hint="eastAsia"/>
          <w:sz w:val="21"/>
          <w:szCs w:val="21"/>
          <w:lang w:val="x-none"/>
        </w:rPr>
        <w:t>考生登录注册业务</w:t>
      </w:r>
      <w:r w:rsidR="00B45EEE" w:rsidRPr="001065C6">
        <w:rPr>
          <w:rFonts w:eastAsia="黑体" w:hint="eastAsia"/>
          <w:sz w:val="21"/>
          <w:szCs w:val="21"/>
          <w:lang w:val="x-none"/>
        </w:rPr>
        <w:t>活动图</w:t>
      </w:r>
    </w:p>
    <w:p w14:paraId="2B1353BF" w14:textId="11333215" w:rsidR="00846B81" w:rsidRPr="001065C6" w:rsidRDefault="004D3FD6" w:rsidP="00D65464">
      <w:pPr>
        <w:pageBreakBefore/>
        <w:spacing w:line="300" w:lineRule="auto"/>
        <w:ind w:firstLine="420"/>
        <w:rPr>
          <w:rFonts w:eastAsiaTheme="minorEastAsia"/>
          <w:lang w:val="x-none"/>
        </w:rPr>
      </w:pPr>
      <w:r w:rsidRPr="00B945D6">
        <w:rPr>
          <w:rFonts w:eastAsiaTheme="minorEastAsia"/>
          <w:lang w:val="x-none"/>
        </w:rPr>
        <w:lastRenderedPageBreak/>
        <w:fldChar w:fldCharType="begin"/>
      </w:r>
      <w:r w:rsidRPr="001065C6">
        <w:rPr>
          <w:rFonts w:eastAsiaTheme="minorEastAsia"/>
          <w:lang w:val="x-none"/>
        </w:rPr>
        <w:instrText xml:space="preserve"> = 2 \* GB3 </w:instrText>
      </w:r>
      <w:r w:rsidRPr="00B945D6">
        <w:rPr>
          <w:rFonts w:eastAsiaTheme="minorEastAsia"/>
          <w:lang w:val="x-none"/>
        </w:rPr>
        <w:fldChar w:fldCharType="separate"/>
      </w:r>
      <w:r w:rsidR="00AB774B" w:rsidRPr="001065C6">
        <w:rPr>
          <w:rFonts w:eastAsiaTheme="minorEastAsia" w:hint="eastAsia"/>
          <w:noProof/>
          <w:lang w:val="x-none"/>
        </w:rPr>
        <w:t>②</w:t>
      </w:r>
      <w:r w:rsidRPr="00B945D6">
        <w:rPr>
          <w:rFonts w:eastAsiaTheme="minorEastAsia"/>
          <w:lang w:val="x-none"/>
        </w:rPr>
        <w:fldChar w:fldCharType="end"/>
      </w:r>
      <w:r w:rsidR="00846B81" w:rsidRPr="001065C6">
        <w:rPr>
          <w:rFonts w:eastAsiaTheme="minorEastAsia" w:hint="eastAsia"/>
          <w:lang w:val="x-none"/>
        </w:rPr>
        <w:t>考生考试系统</w:t>
      </w:r>
      <w:r w:rsidR="00B45EEE" w:rsidRPr="001065C6">
        <w:rPr>
          <w:rFonts w:eastAsiaTheme="minorEastAsia" w:hint="eastAsia"/>
          <w:lang w:val="x-none"/>
        </w:rPr>
        <w:t>活动</w:t>
      </w:r>
      <w:r w:rsidR="00256826" w:rsidRPr="001065C6">
        <w:rPr>
          <w:rFonts w:eastAsiaTheme="minorEastAsia" w:hint="eastAsia"/>
          <w:lang w:val="x-none"/>
        </w:rPr>
        <w:t>图如下图</w:t>
      </w:r>
      <w:r w:rsidR="00256826" w:rsidRPr="001065C6">
        <w:rPr>
          <w:rFonts w:eastAsiaTheme="minorEastAsia"/>
          <w:lang w:val="x-none"/>
        </w:rPr>
        <w:t>2-2</w:t>
      </w:r>
      <w:r w:rsidR="00256826" w:rsidRPr="001065C6">
        <w:rPr>
          <w:rFonts w:eastAsiaTheme="minorEastAsia" w:hint="eastAsia"/>
          <w:lang w:val="x-none"/>
        </w:rPr>
        <w:t>所示</w:t>
      </w:r>
      <w:r w:rsidR="00846B81" w:rsidRPr="001065C6">
        <w:rPr>
          <w:rFonts w:eastAsiaTheme="minorEastAsia" w:hint="eastAsia"/>
          <w:lang w:val="x-none"/>
        </w:rPr>
        <w:t>：</w:t>
      </w:r>
    </w:p>
    <w:p w14:paraId="1F808B40" w14:textId="4765489E" w:rsidR="00846B81" w:rsidRPr="001065C6" w:rsidRDefault="00F37666" w:rsidP="00D65464">
      <w:pPr>
        <w:spacing w:line="300" w:lineRule="auto"/>
        <w:jc w:val="center"/>
        <w:rPr>
          <w:rFonts w:eastAsiaTheme="minorEastAsia"/>
          <w:lang w:val="x-none"/>
        </w:rPr>
      </w:pPr>
      <w:r w:rsidRPr="00B945D6">
        <w:rPr>
          <w:noProof/>
        </w:rPr>
        <w:drawing>
          <wp:inline distT="0" distB="0" distL="0" distR="0" wp14:anchorId="3796E847" wp14:editId="117ADA74">
            <wp:extent cx="4465320" cy="287920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642" cy="2897463"/>
                    </a:xfrm>
                    <a:prstGeom prst="rect">
                      <a:avLst/>
                    </a:prstGeom>
                  </pic:spPr>
                </pic:pic>
              </a:graphicData>
            </a:graphic>
          </wp:inline>
        </w:drawing>
      </w:r>
    </w:p>
    <w:p w14:paraId="216AC6F5" w14:textId="239290FD"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 xml:space="preserve">-2 </w:t>
      </w:r>
      <w:r w:rsidRPr="001065C6">
        <w:rPr>
          <w:rFonts w:eastAsia="黑体" w:hint="eastAsia"/>
          <w:sz w:val="21"/>
          <w:szCs w:val="21"/>
          <w:lang w:val="x-none"/>
        </w:rPr>
        <w:t>考生考试系统</w:t>
      </w:r>
      <w:r w:rsidR="00B45EEE" w:rsidRPr="001065C6">
        <w:rPr>
          <w:rFonts w:eastAsia="黑体" w:hint="eastAsia"/>
          <w:sz w:val="21"/>
          <w:szCs w:val="21"/>
          <w:lang w:val="x-none"/>
        </w:rPr>
        <w:t>活动</w:t>
      </w:r>
      <w:r w:rsidRPr="001065C6">
        <w:rPr>
          <w:rFonts w:eastAsia="黑体" w:hint="eastAsia"/>
          <w:sz w:val="21"/>
          <w:szCs w:val="21"/>
          <w:lang w:val="x-none"/>
        </w:rPr>
        <w:t>图</w:t>
      </w:r>
    </w:p>
    <w:p w14:paraId="185F5B08" w14:textId="3268574A" w:rsidR="00846B81" w:rsidRPr="001065C6" w:rsidRDefault="00846B81" w:rsidP="00D65464">
      <w:pPr>
        <w:pStyle w:val="3"/>
        <w:spacing w:line="300" w:lineRule="auto"/>
        <w:rPr>
          <w:szCs w:val="24"/>
        </w:rPr>
      </w:pPr>
      <w:bookmarkStart w:id="22" w:name="_Toc30102929"/>
      <w:bookmarkStart w:id="23" w:name="_Toc39141465"/>
      <w:r w:rsidRPr="001065C6">
        <w:rPr>
          <w:szCs w:val="24"/>
        </w:rPr>
        <w:t>2.2.2</w:t>
      </w:r>
      <w:r w:rsidRPr="001065C6">
        <w:rPr>
          <w:rFonts w:hint="eastAsia"/>
          <w:szCs w:val="24"/>
        </w:rPr>
        <w:t>考试系统业务</w:t>
      </w:r>
      <w:bookmarkEnd w:id="22"/>
      <w:bookmarkEnd w:id="23"/>
    </w:p>
    <w:bookmarkStart w:id="24" w:name="_Toc30102930"/>
    <w:p w14:paraId="1D33F3F6" w14:textId="05051D7E"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1 \* GB2 </w:instrText>
      </w:r>
      <w:r w:rsidRPr="00B945D6">
        <w:rPr>
          <w:rFonts w:eastAsiaTheme="minorEastAsia"/>
        </w:rPr>
        <w:fldChar w:fldCharType="separate"/>
      </w:r>
      <w:r w:rsidR="00AB774B" w:rsidRPr="001065C6">
        <w:rPr>
          <w:rFonts w:eastAsiaTheme="minorEastAsia" w:hint="eastAsia"/>
          <w:noProof/>
        </w:rPr>
        <w:t>⑴</w:t>
      </w:r>
      <w:r w:rsidRPr="00B945D6">
        <w:rPr>
          <w:rFonts w:eastAsiaTheme="minorEastAsia"/>
        </w:rPr>
        <w:fldChar w:fldCharType="end"/>
      </w:r>
      <w:r w:rsidR="00846B81" w:rsidRPr="001065C6">
        <w:rPr>
          <w:rFonts w:eastAsiaTheme="minorEastAsia" w:hint="eastAsia"/>
        </w:rPr>
        <w:t>业务需求描述</w:t>
      </w:r>
      <w:bookmarkEnd w:id="24"/>
    </w:p>
    <w:p w14:paraId="6D22E4BA" w14:textId="77777777" w:rsidR="00846B81" w:rsidRPr="001065C6" w:rsidRDefault="00846B81" w:rsidP="00D65464">
      <w:pPr>
        <w:spacing w:line="300" w:lineRule="auto"/>
        <w:ind w:firstLine="420"/>
        <w:rPr>
          <w:rFonts w:eastAsiaTheme="minorEastAsia"/>
          <w:lang w:val="x-none"/>
        </w:rPr>
      </w:pPr>
      <w:r w:rsidRPr="001065C6">
        <w:rPr>
          <w:rFonts w:eastAsiaTheme="minorEastAsia" w:hint="eastAsia"/>
          <w:lang w:val="x-none"/>
        </w:rPr>
        <w:t>教师登入考试系统，可以编辑试卷，对已存在的试卷进行修改，也可以重新创建一张试卷，并填写考试结束日期，对试卷进行发布。教师也可以选择一张试卷编辑答案，系统将根据教师编辑的答案对客观题进行批阅，然后将主观题交由教师批改。</w:t>
      </w:r>
    </w:p>
    <w:bookmarkStart w:id="25" w:name="_Toc30102931"/>
    <w:p w14:paraId="6EADB4E5" w14:textId="6250D0CA"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2 \* GB2 </w:instrText>
      </w:r>
      <w:r w:rsidRPr="00B945D6">
        <w:rPr>
          <w:rFonts w:eastAsiaTheme="minorEastAsia"/>
        </w:rPr>
        <w:fldChar w:fldCharType="separate"/>
      </w:r>
      <w:r w:rsidR="00AB774B" w:rsidRPr="001065C6">
        <w:rPr>
          <w:rFonts w:eastAsiaTheme="minorEastAsia" w:hint="eastAsia"/>
          <w:noProof/>
        </w:rPr>
        <w:t>⑵</w:t>
      </w:r>
      <w:r w:rsidRPr="00B945D6">
        <w:rPr>
          <w:rFonts w:eastAsiaTheme="minorEastAsia"/>
        </w:rPr>
        <w:fldChar w:fldCharType="end"/>
      </w:r>
      <w:r w:rsidR="00846B81" w:rsidRPr="001065C6">
        <w:rPr>
          <w:rFonts w:eastAsiaTheme="minorEastAsia" w:hint="eastAsia"/>
        </w:rPr>
        <w:t>业务流程</w:t>
      </w:r>
      <w:bookmarkEnd w:id="25"/>
    </w:p>
    <w:p w14:paraId="1901A2D0" w14:textId="2B5E0F99"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1 \* GB3 </w:instrText>
      </w:r>
      <w:r w:rsidRPr="00B945D6">
        <w:rPr>
          <w:rFonts w:eastAsiaTheme="minorEastAsia"/>
          <w:lang w:val="x-none"/>
        </w:rPr>
        <w:fldChar w:fldCharType="separate"/>
      </w:r>
      <w:r w:rsidR="00AB774B" w:rsidRPr="001065C6">
        <w:rPr>
          <w:rFonts w:eastAsiaTheme="minorEastAsia" w:hint="eastAsia"/>
          <w:noProof/>
          <w:lang w:val="x-none"/>
        </w:rPr>
        <w:t>①</w:t>
      </w:r>
      <w:r w:rsidRPr="00B945D6">
        <w:rPr>
          <w:rFonts w:eastAsiaTheme="minorEastAsia"/>
          <w:lang w:val="x-none"/>
        </w:rPr>
        <w:fldChar w:fldCharType="end"/>
      </w:r>
      <w:r w:rsidR="00846B81" w:rsidRPr="001065C6">
        <w:rPr>
          <w:rFonts w:eastAsiaTheme="minorEastAsia" w:hint="eastAsia"/>
          <w:lang w:val="x-none"/>
        </w:rPr>
        <w:t>教师登录</w:t>
      </w:r>
      <w:r w:rsidR="00B45EEE" w:rsidRPr="001065C6">
        <w:rPr>
          <w:rFonts w:eastAsiaTheme="minorEastAsia" w:hint="eastAsia"/>
          <w:lang w:val="x-none"/>
        </w:rPr>
        <w:t>活动</w:t>
      </w:r>
      <w:r w:rsidR="00256826" w:rsidRPr="001065C6">
        <w:rPr>
          <w:rFonts w:eastAsiaTheme="minorEastAsia" w:hint="eastAsia"/>
          <w:lang w:val="x-none"/>
        </w:rPr>
        <w:t>图如下图</w:t>
      </w:r>
      <w:r w:rsidR="00256826" w:rsidRPr="001065C6">
        <w:rPr>
          <w:rFonts w:eastAsiaTheme="minorEastAsia"/>
          <w:lang w:val="x-none"/>
        </w:rPr>
        <w:t>2-3</w:t>
      </w:r>
      <w:r w:rsidR="00256826" w:rsidRPr="001065C6">
        <w:rPr>
          <w:rFonts w:eastAsiaTheme="minorEastAsia" w:hint="eastAsia"/>
          <w:lang w:val="x-none"/>
        </w:rPr>
        <w:t>所示</w:t>
      </w:r>
      <w:r w:rsidR="00846B81" w:rsidRPr="001065C6">
        <w:rPr>
          <w:rFonts w:eastAsiaTheme="minorEastAsia" w:hint="eastAsia"/>
          <w:lang w:val="x-none"/>
        </w:rPr>
        <w:t>：</w:t>
      </w:r>
    </w:p>
    <w:p w14:paraId="6ECFD582"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2535BD75" wp14:editId="13172E88">
            <wp:extent cx="1394460" cy="290582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6701" cy="2910489"/>
                    </a:xfrm>
                    <a:prstGeom prst="rect">
                      <a:avLst/>
                    </a:prstGeom>
                  </pic:spPr>
                </pic:pic>
              </a:graphicData>
            </a:graphic>
          </wp:inline>
        </w:drawing>
      </w:r>
    </w:p>
    <w:p w14:paraId="363ED529" w14:textId="177C8399"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3</w:t>
      </w:r>
      <w:r w:rsidRPr="001065C6">
        <w:rPr>
          <w:rFonts w:eastAsia="黑体"/>
          <w:sz w:val="21"/>
          <w:szCs w:val="21"/>
          <w:lang w:val="x-none"/>
        </w:rPr>
        <w:t xml:space="preserve"> </w:t>
      </w:r>
      <w:r w:rsidRPr="001065C6">
        <w:rPr>
          <w:rFonts w:eastAsia="黑体" w:hint="eastAsia"/>
          <w:sz w:val="21"/>
          <w:szCs w:val="21"/>
          <w:lang w:val="x-none"/>
        </w:rPr>
        <w:t>教师登录</w:t>
      </w:r>
      <w:r w:rsidR="00B45EEE" w:rsidRPr="001065C6">
        <w:rPr>
          <w:rFonts w:eastAsia="黑体" w:hint="eastAsia"/>
          <w:sz w:val="21"/>
          <w:szCs w:val="21"/>
          <w:lang w:val="x-none"/>
        </w:rPr>
        <w:t>活动</w:t>
      </w:r>
      <w:r w:rsidRPr="001065C6">
        <w:rPr>
          <w:rFonts w:eastAsia="黑体" w:hint="eastAsia"/>
          <w:sz w:val="21"/>
          <w:szCs w:val="21"/>
          <w:lang w:val="x-none"/>
        </w:rPr>
        <w:t>图</w:t>
      </w:r>
    </w:p>
    <w:p w14:paraId="23846654" w14:textId="5FAEF872" w:rsidR="00846B81" w:rsidRPr="001065C6" w:rsidRDefault="004D3FD6" w:rsidP="00D65464">
      <w:pPr>
        <w:pageBreakBefore/>
        <w:spacing w:line="300" w:lineRule="auto"/>
        <w:ind w:firstLine="420"/>
        <w:rPr>
          <w:rFonts w:eastAsiaTheme="minorEastAsia"/>
          <w:lang w:val="x-none"/>
        </w:rPr>
      </w:pPr>
      <w:r w:rsidRPr="00B945D6">
        <w:rPr>
          <w:rFonts w:eastAsiaTheme="minorEastAsia"/>
          <w:lang w:val="x-none"/>
        </w:rPr>
        <w:lastRenderedPageBreak/>
        <w:fldChar w:fldCharType="begin"/>
      </w:r>
      <w:r w:rsidRPr="001065C6">
        <w:rPr>
          <w:rFonts w:eastAsiaTheme="minorEastAsia"/>
          <w:lang w:val="x-none"/>
        </w:rPr>
        <w:instrText xml:space="preserve"> = 2 \* GB3 </w:instrText>
      </w:r>
      <w:r w:rsidRPr="00B945D6">
        <w:rPr>
          <w:rFonts w:eastAsiaTheme="minorEastAsia"/>
          <w:lang w:val="x-none"/>
        </w:rPr>
        <w:fldChar w:fldCharType="separate"/>
      </w:r>
      <w:r w:rsidR="00AB774B" w:rsidRPr="001065C6">
        <w:rPr>
          <w:rFonts w:eastAsiaTheme="minorEastAsia" w:hint="eastAsia"/>
          <w:noProof/>
          <w:lang w:val="x-none"/>
        </w:rPr>
        <w:t>②</w:t>
      </w:r>
      <w:r w:rsidRPr="00B945D6">
        <w:rPr>
          <w:rFonts w:eastAsiaTheme="minorEastAsia"/>
          <w:lang w:val="x-none"/>
        </w:rPr>
        <w:fldChar w:fldCharType="end"/>
      </w:r>
      <w:r w:rsidR="00846B81" w:rsidRPr="001065C6">
        <w:rPr>
          <w:rFonts w:eastAsiaTheme="minorEastAsia" w:hint="eastAsia"/>
          <w:lang w:val="x-none"/>
        </w:rPr>
        <w:t>试卷管理</w:t>
      </w:r>
      <w:r w:rsidR="00B45EEE" w:rsidRPr="001065C6">
        <w:rPr>
          <w:rFonts w:eastAsiaTheme="minorEastAsia" w:hint="eastAsia"/>
          <w:lang w:val="x-none"/>
        </w:rPr>
        <w:t>活动</w:t>
      </w:r>
      <w:r w:rsidR="00256826" w:rsidRPr="001065C6">
        <w:rPr>
          <w:rFonts w:eastAsiaTheme="minorEastAsia" w:hint="eastAsia"/>
          <w:lang w:val="x-none"/>
        </w:rPr>
        <w:t>图如下图</w:t>
      </w:r>
      <w:r w:rsidR="00256826" w:rsidRPr="001065C6">
        <w:rPr>
          <w:rFonts w:eastAsiaTheme="minorEastAsia"/>
          <w:lang w:val="x-none"/>
        </w:rPr>
        <w:t>2-4</w:t>
      </w:r>
      <w:r w:rsidR="00256826" w:rsidRPr="001065C6">
        <w:rPr>
          <w:rFonts w:eastAsiaTheme="minorEastAsia" w:hint="eastAsia"/>
          <w:lang w:val="x-none"/>
        </w:rPr>
        <w:t>所示</w:t>
      </w:r>
      <w:r w:rsidR="00846B81" w:rsidRPr="001065C6">
        <w:rPr>
          <w:rFonts w:eastAsiaTheme="minorEastAsia" w:hint="eastAsia"/>
          <w:lang w:val="x-none"/>
        </w:rPr>
        <w:t>：</w:t>
      </w:r>
    </w:p>
    <w:p w14:paraId="29567597" w14:textId="226C9E3C" w:rsidR="00846B81" w:rsidRPr="001065C6" w:rsidRDefault="00D96D28" w:rsidP="00D65464">
      <w:pPr>
        <w:spacing w:line="300" w:lineRule="auto"/>
        <w:jc w:val="center"/>
        <w:rPr>
          <w:rFonts w:eastAsiaTheme="minorEastAsia"/>
          <w:lang w:val="x-none"/>
        </w:rPr>
      </w:pPr>
      <w:r w:rsidRPr="00B945D6">
        <w:rPr>
          <w:noProof/>
        </w:rPr>
        <w:drawing>
          <wp:inline distT="0" distB="0" distL="0" distR="0" wp14:anchorId="46D7D45A" wp14:editId="362E7892">
            <wp:extent cx="4807636" cy="38023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9745" cy="3835685"/>
                    </a:xfrm>
                    <a:prstGeom prst="rect">
                      <a:avLst/>
                    </a:prstGeom>
                  </pic:spPr>
                </pic:pic>
              </a:graphicData>
            </a:graphic>
          </wp:inline>
        </w:drawing>
      </w:r>
    </w:p>
    <w:p w14:paraId="74E9E9DC" w14:textId="1A5BD6DA"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4</w:t>
      </w:r>
      <w:r w:rsidRPr="001065C6">
        <w:rPr>
          <w:rFonts w:eastAsia="黑体"/>
          <w:sz w:val="21"/>
          <w:szCs w:val="21"/>
          <w:lang w:val="x-none"/>
        </w:rPr>
        <w:t xml:space="preserve"> </w:t>
      </w:r>
      <w:r w:rsidRPr="001065C6">
        <w:rPr>
          <w:rFonts w:eastAsia="黑体" w:hint="eastAsia"/>
          <w:sz w:val="21"/>
          <w:szCs w:val="21"/>
          <w:lang w:val="x-none"/>
        </w:rPr>
        <w:t>试卷管理</w:t>
      </w:r>
      <w:r w:rsidR="00B45EEE" w:rsidRPr="001065C6">
        <w:rPr>
          <w:rFonts w:eastAsia="黑体" w:hint="eastAsia"/>
          <w:sz w:val="21"/>
          <w:szCs w:val="21"/>
          <w:lang w:val="x-none"/>
        </w:rPr>
        <w:t>活动</w:t>
      </w:r>
      <w:r w:rsidRPr="001065C6">
        <w:rPr>
          <w:rFonts w:eastAsia="黑体" w:hint="eastAsia"/>
          <w:sz w:val="21"/>
          <w:szCs w:val="21"/>
          <w:lang w:val="x-none"/>
        </w:rPr>
        <w:t>图</w:t>
      </w:r>
    </w:p>
    <w:p w14:paraId="4CBD8C1D" w14:textId="1EF9188E"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3 \* GB3 </w:instrText>
      </w:r>
      <w:r w:rsidRPr="00B945D6">
        <w:rPr>
          <w:rFonts w:eastAsiaTheme="minorEastAsia"/>
          <w:lang w:val="x-none"/>
        </w:rPr>
        <w:fldChar w:fldCharType="separate"/>
      </w:r>
      <w:r w:rsidR="00AB774B" w:rsidRPr="001065C6">
        <w:rPr>
          <w:rFonts w:eastAsiaTheme="minorEastAsia" w:hint="eastAsia"/>
          <w:noProof/>
          <w:lang w:val="x-none"/>
        </w:rPr>
        <w:t>③</w:t>
      </w:r>
      <w:r w:rsidRPr="00B945D6">
        <w:rPr>
          <w:rFonts w:eastAsiaTheme="minorEastAsia"/>
          <w:lang w:val="x-none"/>
        </w:rPr>
        <w:fldChar w:fldCharType="end"/>
      </w:r>
      <w:r w:rsidR="00846B81" w:rsidRPr="001065C6">
        <w:rPr>
          <w:rFonts w:eastAsiaTheme="minorEastAsia" w:hint="eastAsia"/>
          <w:lang w:val="x-none"/>
        </w:rPr>
        <w:t>试卷批改</w:t>
      </w:r>
      <w:r w:rsidR="00B45EEE" w:rsidRPr="001065C6">
        <w:rPr>
          <w:rFonts w:eastAsiaTheme="minorEastAsia" w:hint="eastAsia"/>
          <w:lang w:val="x-none"/>
        </w:rPr>
        <w:t>活动</w:t>
      </w:r>
      <w:r w:rsidR="00256826" w:rsidRPr="001065C6">
        <w:rPr>
          <w:rFonts w:eastAsiaTheme="minorEastAsia" w:hint="eastAsia"/>
          <w:lang w:val="x-none"/>
        </w:rPr>
        <w:t>图如下图</w:t>
      </w:r>
      <w:r w:rsidR="00256826" w:rsidRPr="001065C6">
        <w:rPr>
          <w:rFonts w:eastAsiaTheme="minorEastAsia"/>
          <w:lang w:val="x-none"/>
        </w:rPr>
        <w:t>2-5</w:t>
      </w:r>
      <w:r w:rsidR="00256826" w:rsidRPr="001065C6">
        <w:rPr>
          <w:rFonts w:eastAsiaTheme="minorEastAsia" w:hint="eastAsia"/>
          <w:lang w:val="x-none"/>
        </w:rPr>
        <w:t>所示</w:t>
      </w:r>
      <w:r w:rsidR="00846B81" w:rsidRPr="001065C6">
        <w:rPr>
          <w:rFonts w:eastAsiaTheme="minorEastAsia" w:hint="eastAsia"/>
          <w:lang w:val="x-none"/>
        </w:rPr>
        <w:t>：</w:t>
      </w:r>
    </w:p>
    <w:p w14:paraId="1EB523A8" w14:textId="607C3BAC" w:rsidR="00846B81" w:rsidRPr="001065C6" w:rsidRDefault="00D96D28" w:rsidP="00D65464">
      <w:pPr>
        <w:spacing w:line="300" w:lineRule="auto"/>
        <w:jc w:val="center"/>
        <w:rPr>
          <w:rFonts w:eastAsiaTheme="minorEastAsia"/>
          <w:lang w:val="x-none"/>
        </w:rPr>
      </w:pPr>
      <w:r w:rsidRPr="00B945D6">
        <w:rPr>
          <w:noProof/>
        </w:rPr>
        <w:drawing>
          <wp:inline distT="0" distB="0" distL="0" distR="0" wp14:anchorId="3E8B0F74" wp14:editId="3E6BDB88">
            <wp:extent cx="1584960" cy="3824262"/>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88291" cy="3832300"/>
                    </a:xfrm>
                    <a:prstGeom prst="rect">
                      <a:avLst/>
                    </a:prstGeom>
                  </pic:spPr>
                </pic:pic>
              </a:graphicData>
            </a:graphic>
          </wp:inline>
        </w:drawing>
      </w:r>
    </w:p>
    <w:p w14:paraId="2625A5D2" w14:textId="421E4436"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5</w:t>
      </w:r>
      <w:r w:rsidRPr="001065C6">
        <w:rPr>
          <w:rFonts w:eastAsia="黑体"/>
          <w:sz w:val="21"/>
          <w:szCs w:val="21"/>
          <w:lang w:val="x-none"/>
        </w:rPr>
        <w:t xml:space="preserve"> </w:t>
      </w:r>
      <w:r w:rsidRPr="001065C6">
        <w:rPr>
          <w:rFonts w:eastAsia="黑体" w:hint="eastAsia"/>
          <w:sz w:val="21"/>
          <w:szCs w:val="21"/>
          <w:lang w:val="x-none"/>
        </w:rPr>
        <w:t>试卷批改</w:t>
      </w:r>
      <w:r w:rsidR="00B45EEE" w:rsidRPr="001065C6">
        <w:rPr>
          <w:rFonts w:eastAsia="黑体" w:hint="eastAsia"/>
          <w:sz w:val="21"/>
          <w:szCs w:val="21"/>
          <w:lang w:val="x-none"/>
        </w:rPr>
        <w:t>活动</w:t>
      </w:r>
      <w:r w:rsidRPr="001065C6">
        <w:rPr>
          <w:rFonts w:eastAsia="黑体" w:hint="eastAsia"/>
          <w:sz w:val="21"/>
          <w:szCs w:val="21"/>
          <w:lang w:val="x-none"/>
        </w:rPr>
        <w:t>图</w:t>
      </w:r>
    </w:p>
    <w:p w14:paraId="0D572F33" w14:textId="07027C31" w:rsidR="00846B81" w:rsidRPr="001065C6" w:rsidRDefault="00846B81" w:rsidP="00D65464">
      <w:pPr>
        <w:pStyle w:val="3"/>
        <w:spacing w:line="300" w:lineRule="auto"/>
        <w:rPr>
          <w:szCs w:val="24"/>
        </w:rPr>
      </w:pPr>
      <w:bookmarkStart w:id="26" w:name="_Toc30102932"/>
      <w:bookmarkStart w:id="27" w:name="_Toc39141466"/>
      <w:r w:rsidRPr="001065C6">
        <w:rPr>
          <w:szCs w:val="24"/>
        </w:rPr>
        <w:lastRenderedPageBreak/>
        <w:t>2.2.3</w:t>
      </w:r>
      <w:r w:rsidR="007E0B27" w:rsidRPr="001065C6">
        <w:rPr>
          <w:rFonts w:hint="eastAsia"/>
          <w:szCs w:val="24"/>
        </w:rPr>
        <w:t>信息</w:t>
      </w:r>
      <w:r w:rsidRPr="001065C6">
        <w:rPr>
          <w:rFonts w:hint="eastAsia"/>
          <w:szCs w:val="24"/>
        </w:rPr>
        <w:t>管理业务</w:t>
      </w:r>
      <w:bookmarkEnd w:id="26"/>
      <w:bookmarkEnd w:id="27"/>
    </w:p>
    <w:bookmarkStart w:id="28" w:name="_Toc30102933"/>
    <w:p w14:paraId="64BA7D0F" w14:textId="688C4F35"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1 \* GB2 </w:instrText>
      </w:r>
      <w:r w:rsidRPr="00B945D6">
        <w:rPr>
          <w:rFonts w:eastAsiaTheme="minorEastAsia"/>
        </w:rPr>
        <w:fldChar w:fldCharType="separate"/>
      </w:r>
      <w:r w:rsidR="00AB774B" w:rsidRPr="001065C6">
        <w:rPr>
          <w:rFonts w:eastAsiaTheme="minorEastAsia" w:hint="eastAsia"/>
          <w:noProof/>
        </w:rPr>
        <w:t>⑴</w:t>
      </w:r>
      <w:r w:rsidRPr="00B945D6">
        <w:rPr>
          <w:rFonts w:eastAsiaTheme="minorEastAsia"/>
        </w:rPr>
        <w:fldChar w:fldCharType="end"/>
      </w:r>
      <w:r w:rsidR="00846B81" w:rsidRPr="001065C6">
        <w:rPr>
          <w:rFonts w:eastAsiaTheme="minorEastAsia" w:hint="eastAsia"/>
        </w:rPr>
        <w:t>业务需求描述</w:t>
      </w:r>
      <w:bookmarkEnd w:id="28"/>
    </w:p>
    <w:p w14:paraId="615C97DE" w14:textId="77777777" w:rsidR="00846B81" w:rsidRPr="001065C6" w:rsidRDefault="00846B81" w:rsidP="00D65464">
      <w:pPr>
        <w:spacing w:line="300" w:lineRule="auto"/>
        <w:ind w:firstLine="420"/>
        <w:rPr>
          <w:rFonts w:eastAsiaTheme="minorEastAsia"/>
          <w:lang w:val="x-none"/>
        </w:rPr>
      </w:pPr>
      <w:r w:rsidRPr="001065C6">
        <w:rPr>
          <w:rFonts w:eastAsiaTheme="minorEastAsia" w:hint="eastAsia"/>
          <w:lang w:val="x-none"/>
        </w:rPr>
        <w:t>管理员输入管理员账号和密码，登入后台管理系统。管理员可对通知信息进行修改，修改过的通知将在考生考试系统界面进行提示。管理员可对考生信息进行管理，选中所需修改的考生，点击修改，将弹出考生当前信息，管理员可对当前信息进行修改，在修改完成后，点击保存即可修改考生信息。管理员也可对教师信息进行修改，先选中需要修改的教师，点击修改，将弹出当前选中的教师信息，管理员可对教师信息进行编辑保存。管理员可对考试信息进行修改，编辑考试信息，填写考试时间，考试持续时间，考试科目信息，考试场次的安排等信息进行创建修改。</w:t>
      </w:r>
    </w:p>
    <w:bookmarkStart w:id="29" w:name="_Toc30102934"/>
    <w:p w14:paraId="383AFD4F" w14:textId="6D22152E"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2 \* GB2 </w:instrText>
      </w:r>
      <w:r w:rsidRPr="00B945D6">
        <w:rPr>
          <w:rFonts w:eastAsiaTheme="minorEastAsia"/>
        </w:rPr>
        <w:fldChar w:fldCharType="separate"/>
      </w:r>
      <w:r w:rsidR="00AB774B" w:rsidRPr="001065C6">
        <w:rPr>
          <w:rFonts w:eastAsiaTheme="minorEastAsia" w:hint="eastAsia"/>
          <w:noProof/>
        </w:rPr>
        <w:t>⑵</w:t>
      </w:r>
      <w:r w:rsidRPr="00B945D6">
        <w:rPr>
          <w:rFonts w:eastAsiaTheme="minorEastAsia"/>
        </w:rPr>
        <w:fldChar w:fldCharType="end"/>
      </w:r>
      <w:r w:rsidR="00846B81" w:rsidRPr="001065C6">
        <w:rPr>
          <w:rFonts w:eastAsiaTheme="minorEastAsia" w:hint="eastAsia"/>
        </w:rPr>
        <w:t>业务流程</w:t>
      </w:r>
      <w:bookmarkEnd w:id="29"/>
    </w:p>
    <w:p w14:paraId="4A149B7C" w14:textId="1820F8F7"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1 \* GB3 </w:instrText>
      </w:r>
      <w:r w:rsidRPr="00B945D6">
        <w:rPr>
          <w:rFonts w:eastAsiaTheme="minorEastAsia"/>
          <w:lang w:val="x-none"/>
        </w:rPr>
        <w:fldChar w:fldCharType="separate"/>
      </w:r>
      <w:r w:rsidR="00AB774B" w:rsidRPr="001065C6">
        <w:rPr>
          <w:rFonts w:eastAsiaTheme="minorEastAsia" w:hint="eastAsia"/>
          <w:noProof/>
          <w:lang w:val="x-none"/>
        </w:rPr>
        <w:t>①</w:t>
      </w:r>
      <w:r w:rsidRPr="00B945D6">
        <w:rPr>
          <w:rFonts w:eastAsiaTheme="minorEastAsia"/>
          <w:lang w:val="x-none"/>
        </w:rPr>
        <w:fldChar w:fldCharType="end"/>
      </w:r>
      <w:r w:rsidR="00846B81" w:rsidRPr="001065C6">
        <w:rPr>
          <w:rFonts w:eastAsiaTheme="minorEastAsia" w:hint="eastAsia"/>
          <w:lang w:val="x-none"/>
        </w:rPr>
        <w:t>管理员登录</w:t>
      </w:r>
      <w:r w:rsidR="00B45EEE" w:rsidRPr="001065C6">
        <w:rPr>
          <w:rFonts w:eastAsiaTheme="minorEastAsia" w:hint="eastAsia"/>
          <w:lang w:val="x-none"/>
        </w:rPr>
        <w:t>活动</w:t>
      </w:r>
      <w:r w:rsidR="00F93284" w:rsidRPr="001065C6">
        <w:rPr>
          <w:rFonts w:eastAsiaTheme="minorEastAsia" w:hint="eastAsia"/>
          <w:lang w:val="x-none"/>
        </w:rPr>
        <w:t>图如下图</w:t>
      </w:r>
      <w:r w:rsidR="00F93284" w:rsidRPr="001065C6">
        <w:rPr>
          <w:rFonts w:eastAsiaTheme="minorEastAsia"/>
          <w:lang w:val="x-none"/>
        </w:rPr>
        <w:t>2-6</w:t>
      </w:r>
      <w:r w:rsidR="00F93284" w:rsidRPr="001065C6">
        <w:rPr>
          <w:rFonts w:eastAsiaTheme="minorEastAsia" w:hint="eastAsia"/>
          <w:lang w:val="x-none"/>
        </w:rPr>
        <w:t>所示</w:t>
      </w:r>
      <w:r w:rsidR="00846B81" w:rsidRPr="001065C6">
        <w:rPr>
          <w:rFonts w:eastAsiaTheme="minorEastAsia" w:hint="eastAsia"/>
          <w:lang w:val="x-none"/>
        </w:rPr>
        <w:t>：</w:t>
      </w:r>
    </w:p>
    <w:p w14:paraId="139DD172"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1D7EAD8B" wp14:editId="1FD47581">
            <wp:extent cx="2057578" cy="4282811"/>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7578" cy="4282811"/>
                    </a:xfrm>
                    <a:prstGeom prst="rect">
                      <a:avLst/>
                    </a:prstGeom>
                  </pic:spPr>
                </pic:pic>
              </a:graphicData>
            </a:graphic>
          </wp:inline>
        </w:drawing>
      </w:r>
    </w:p>
    <w:p w14:paraId="2878BD62" w14:textId="0BFE651A"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6</w:t>
      </w:r>
      <w:r w:rsidRPr="001065C6">
        <w:rPr>
          <w:rFonts w:eastAsia="黑体"/>
          <w:sz w:val="21"/>
          <w:szCs w:val="21"/>
          <w:lang w:val="x-none"/>
        </w:rPr>
        <w:t xml:space="preserve"> </w:t>
      </w:r>
      <w:r w:rsidRPr="001065C6">
        <w:rPr>
          <w:rFonts w:eastAsia="黑体" w:hint="eastAsia"/>
          <w:sz w:val="21"/>
          <w:szCs w:val="21"/>
          <w:lang w:val="x-none"/>
        </w:rPr>
        <w:t>管理员登录</w:t>
      </w:r>
      <w:r w:rsidR="00B45EEE" w:rsidRPr="001065C6">
        <w:rPr>
          <w:rFonts w:eastAsia="黑体" w:hint="eastAsia"/>
          <w:sz w:val="21"/>
          <w:szCs w:val="21"/>
          <w:lang w:val="x-none"/>
        </w:rPr>
        <w:t>活动</w:t>
      </w:r>
      <w:r w:rsidRPr="001065C6">
        <w:rPr>
          <w:rFonts w:eastAsia="黑体" w:hint="eastAsia"/>
          <w:sz w:val="21"/>
          <w:szCs w:val="21"/>
          <w:lang w:val="x-none"/>
        </w:rPr>
        <w:t>图</w:t>
      </w:r>
    </w:p>
    <w:p w14:paraId="3B063091" w14:textId="2DAA6EE6" w:rsidR="00846B81" w:rsidRPr="001065C6" w:rsidRDefault="004D3FD6" w:rsidP="00D65464">
      <w:pPr>
        <w:pageBreakBefore/>
        <w:spacing w:line="300" w:lineRule="auto"/>
        <w:ind w:firstLine="420"/>
        <w:rPr>
          <w:rFonts w:eastAsiaTheme="minorEastAsia"/>
          <w:lang w:val="x-none"/>
        </w:rPr>
      </w:pPr>
      <w:r w:rsidRPr="00B945D6">
        <w:rPr>
          <w:rFonts w:eastAsiaTheme="minorEastAsia"/>
          <w:lang w:val="x-none"/>
        </w:rPr>
        <w:lastRenderedPageBreak/>
        <w:fldChar w:fldCharType="begin"/>
      </w:r>
      <w:r w:rsidRPr="001065C6">
        <w:rPr>
          <w:rFonts w:eastAsiaTheme="minorEastAsia"/>
          <w:lang w:val="x-none"/>
        </w:rPr>
        <w:instrText xml:space="preserve"> = 2 \* GB3 </w:instrText>
      </w:r>
      <w:r w:rsidRPr="00B945D6">
        <w:rPr>
          <w:rFonts w:eastAsiaTheme="minorEastAsia"/>
          <w:lang w:val="x-none"/>
        </w:rPr>
        <w:fldChar w:fldCharType="separate"/>
      </w:r>
      <w:r w:rsidR="00AB774B" w:rsidRPr="001065C6">
        <w:rPr>
          <w:rFonts w:eastAsiaTheme="minorEastAsia" w:hint="eastAsia"/>
          <w:noProof/>
          <w:lang w:val="x-none"/>
        </w:rPr>
        <w:t>②</w:t>
      </w:r>
      <w:r w:rsidRPr="00B945D6">
        <w:rPr>
          <w:rFonts w:eastAsiaTheme="minorEastAsia"/>
          <w:lang w:val="x-none"/>
        </w:rPr>
        <w:fldChar w:fldCharType="end"/>
      </w:r>
      <w:r w:rsidR="00846B81" w:rsidRPr="001065C6">
        <w:rPr>
          <w:rFonts w:eastAsiaTheme="minorEastAsia" w:hint="eastAsia"/>
          <w:lang w:val="x-none"/>
        </w:rPr>
        <w:t>通知管理</w:t>
      </w:r>
      <w:r w:rsidR="00B45EEE" w:rsidRPr="001065C6">
        <w:rPr>
          <w:rFonts w:eastAsiaTheme="minorEastAsia" w:hint="eastAsia"/>
          <w:lang w:val="x-none"/>
        </w:rPr>
        <w:t>活动</w:t>
      </w:r>
      <w:r w:rsidR="00F93284" w:rsidRPr="001065C6">
        <w:rPr>
          <w:rFonts w:eastAsiaTheme="minorEastAsia" w:hint="eastAsia"/>
          <w:lang w:val="x-none"/>
        </w:rPr>
        <w:t>图如下图</w:t>
      </w:r>
      <w:r w:rsidR="00F93284" w:rsidRPr="001065C6">
        <w:rPr>
          <w:rFonts w:eastAsiaTheme="minorEastAsia"/>
          <w:lang w:val="x-none"/>
        </w:rPr>
        <w:t>2-7</w:t>
      </w:r>
      <w:r w:rsidR="00F93284" w:rsidRPr="001065C6">
        <w:rPr>
          <w:rFonts w:eastAsiaTheme="minorEastAsia" w:hint="eastAsia"/>
          <w:lang w:val="x-none"/>
        </w:rPr>
        <w:t>所示</w:t>
      </w:r>
      <w:r w:rsidR="00846B81" w:rsidRPr="001065C6">
        <w:rPr>
          <w:rFonts w:eastAsiaTheme="minorEastAsia" w:hint="eastAsia"/>
          <w:lang w:val="x-none"/>
        </w:rPr>
        <w:t>：</w:t>
      </w:r>
    </w:p>
    <w:p w14:paraId="77820DF4"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34AC9EB2" wp14:editId="782D4F4D">
            <wp:extent cx="1796153" cy="3741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011" cy="3755706"/>
                    </a:xfrm>
                    <a:prstGeom prst="rect">
                      <a:avLst/>
                    </a:prstGeom>
                  </pic:spPr>
                </pic:pic>
              </a:graphicData>
            </a:graphic>
          </wp:inline>
        </w:drawing>
      </w:r>
    </w:p>
    <w:p w14:paraId="535E3D54" w14:textId="7CBC9869"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7</w:t>
      </w:r>
      <w:r w:rsidRPr="001065C6">
        <w:rPr>
          <w:rFonts w:eastAsia="黑体"/>
          <w:sz w:val="21"/>
          <w:szCs w:val="21"/>
          <w:lang w:val="x-none"/>
        </w:rPr>
        <w:t xml:space="preserve"> </w:t>
      </w:r>
      <w:r w:rsidRPr="001065C6">
        <w:rPr>
          <w:rFonts w:eastAsia="黑体" w:hint="eastAsia"/>
          <w:sz w:val="21"/>
          <w:szCs w:val="21"/>
          <w:lang w:val="x-none"/>
        </w:rPr>
        <w:t>通知管理</w:t>
      </w:r>
      <w:r w:rsidR="00B45EEE" w:rsidRPr="001065C6">
        <w:rPr>
          <w:rFonts w:eastAsia="黑体" w:hint="eastAsia"/>
          <w:sz w:val="21"/>
          <w:szCs w:val="21"/>
          <w:lang w:val="x-none"/>
        </w:rPr>
        <w:t>活动</w:t>
      </w:r>
      <w:r w:rsidRPr="001065C6">
        <w:rPr>
          <w:rFonts w:eastAsia="黑体" w:hint="eastAsia"/>
          <w:sz w:val="21"/>
          <w:szCs w:val="21"/>
          <w:lang w:val="x-none"/>
        </w:rPr>
        <w:t>图</w:t>
      </w:r>
    </w:p>
    <w:p w14:paraId="6163AABC" w14:textId="352A0781"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3 \* GB3 </w:instrText>
      </w:r>
      <w:r w:rsidRPr="00B945D6">
        <w:rPr>
          <w:rFonts w:eastAsiaTheme="minorEastAsia"/>
          <w:lang w:val="x-none"/>
        </w:rPr>
        <w:fldChar w:fldCharType="separate"/>
      </w:r>
      <w:r w:rsidR="00AB774B" w:rsidRPr="001065C6">
        <w:rPr>
          <w:rFonts w:eastAsiaTheme="minorEastAsia" w:hint="eastAsia"/>
          <w:noProof/>
          <w:lang w:val="x-none"/>
        </w:rPr>
        <w:t>③</w:t>
      </w:r>
      <w:r w:rsidRPr="00B945D6">
        <w:rPr>
          <w:rFonts w:eastAsiaTheme="minorEastAsia"/>
          <w:lang w:val="x-none"/>
        </w:rPr>
        <w:fldChar w:fldCharType="end"/>
      </w:r>
      <w:r w:rsidR="00846B81" w:rsidRPr="001065C6">
        <w:rPr>
          <w:rFonts w:eastAsiaTheme="minorEastAsia" w:hint="eastAsia"/>
          <w:lang w:val="x-none"/>
        </w:rPr>
        <w:t>考生信息管理</w:t>
      </w:r>
      <w:r w:rsidR="00B45EEE" w:rsidRPr="001065C6">
        <w:rPr>
          <w:rFonts w:eastAsiaTheme="minorEastAsia" w:hint="eastAsia"/>
          <w:lang w:val="x-none"/>
        </w:rPr>
        <w:t>活动</w:t>
      </w:r>
      <w:r w:rsidR="00C758A6" w:rsidRPr="001065C6">
        <w:rPr>
          <w:rFonts w:eastAsiaTheme="minorEastAsia" w:hint="eastAsia"/>
          <w:lang w:val="x-none"/>
        </w:rPr>
        <w:t>图如下图</w:t>
      </w:r>
      <w:r w:rsidR="00C758A6" w:rsidRPr="001065C6">
        <w:rPr>
          <w:rFonts w:eastAsiaTheme="minorEastAsia"/>
          <w:lang w:val="x-none"/>
        </w:rPr>
        <w:t>2-8</w:t>
      </w:r>
      <w:r w:rsidR="00C758A6" w:rsidRPr="001065C6">
        <w:rPr>
          <w:rFonts w:eastAsiaTheme="minorEastAsia" w:hint="eastAsia"/>
          <w:lang w:val="x-none"/>
        </w:rPr>
        <w:t>所示</w:t>
      </w:r>
      <w:r w:rsidR="00846B81" w:rsidRPr="001065C6">
        <w:rPr>
          <w:rFonts w:eastAsiaTheme="minorEastAsia" w:hint="eastAsia"/>
          <w:lang w:val="x-none"/>
        </w:rPr>
        <w:t>：</w:t>
      </w:r>
    </w:p>
    <w:p w14:paraId="4799EBBA"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01FE8007" wp14:editId="5FB72EF1">
            <wp:extent cx="1524000" cy="3155641"/>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0616" cy="3169340"/>
                    </a:xfrm>
                    <a:prstGeom prst="rect">
                      <a:avLst/>
                    </a:prstGeom>
                  </pic:spPr>
                </pic:pic>
              </a:graphicData>
            </a:graphic>
          </wp:inline>
        </w:drawing>
      </w:r>
    </w:p>
    <w:p w14:paraId="76F51AF4" w14:textId="4E925713"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8</w:t>
      </w:r>
      <w:r w:rsidRPr="001065C6">
        <w:rPr>
          <w:rFonts w:eastAsia="黑体"/>
          <w:sz w:val="21"/>
          <w:szCs w:val="21"/>
          <w:lang w:val="x-none"/>
        </w:rPr>
        <w:t xml:space="preserve"> </w:t>
      </w:r>
      <w:r w:rsidRPr="001065C6">
        <w:rPr>
          <w:rFonts w:eastAsia="黑体" w:hint="eastAsia"/>
          <w:sz w:val="21"/>
          <w:szCs w:val="21"/>
          <w:lang w:val="x-none"/>
        </w:rPr>
        <w:t>考生信息管理</w:t>
      </w:r>
      <w:r w:rsidR="00B45EEE" w:rsidRPr="001065C6">
        <w:rPr>
          <w:rFonts w:eastAsia="黑体" w:hint="eastAsia"/>
          <w:sz w:val="21"/>
          <w:szCs w:val="21"/>
          <w:lang w:val="x-none"/>
        </w:rPr>
        <w:t>活动</w:t>
      </w:r>
      <w:r w:rsidRPr="001065C6">
        <w:rPr>
          <w:rFonts w:eastAsia="黑体" w:hint="eastAsia"/>
          <w:sz w:val="21"/>
          <w:szCs w:val="21"/>
          <w:lang w:val="x-none"/>
        </w:rPr>
        <w:t>图</w:t>
      </w:r>
    </w:p>
    <w:p w14:paraId="3418016C" w14:textId="35FD05D0"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4 \* GB3 </w:instrText>
      </w:r>
      <w:r w:rsidRPr="00B945D6">
        <w:rPr>
          <w:rFonts w:eastAsiaTheme="minorEastAsia"/>
          <w:lang w:val="x-none"/>
        </w:rPr>
        <w:fldChar w:fldCharType="separate"/>
      </w:r>
      <w:r w:rsidR="00AB774B" w:rsidRPr="001065C6">
        <w:rPr>
          <w:rFonts w:eastAsiaTheme="minorEastAsia" w:hint="eastAsia"/>
          <w:noProof/>
          <w:lang w:val="x-none"/>
        </w:rPr>
        <w:t>④</w:t>
      </w:r>
      <w:r w:rsidRPr="00B945D6">
        <w:rPr>
          <w:rFonts w:eastAsiaTheme="minorEastAsia"/>
          <w:lang w:val="x-none"/>
        </w:rPr>
        <w:fldChar w:fldCharType="end"/>
      </w:r>
      <w:r w:rsidR="00846B81" w:rsidRPr="001065C6">
        <w:rPr>
          <w:rFonts w:eastAsiaTheme="minorEastAsia" w:hint="eastAsia"/>
          <w:lang w:val="x-none"/>
        </w:rPr>
        <w:t>教师信息管理</w:t>
      </w:r>
      <w:r w:rsidR="00B45EEE" w:rsidRPr="001065C6">
        <w:rPr>
          <w:rFonts w:eastAsiaTheme="minorEastAsia" w:hint="eastAsia"/>
          <w:lang w:val="x-none"/>
        </w:rPr>
        <w:t>活动</w:t>
      </w:r>
      <w:r w:rsidR="00C758A6" w:rsidRPr="001065C6">
        <w:rPr>
          <w:rFonts w:eastAsiaTheme="minorEastAsia" w:hint="eastAsia"/>
          <w:lang w:val="x-none"/>
        </w:rPr>
        <w:t>图如下图</w:t>
      </w:r>
      <w:r w:rsidR="00C758A6" w:rsidRPr="001065C6">
        <w:rPr>
          <w:rFonts w:eastAsiaTheme="minorEastAsia"/>
          <w:lang w:val="x-none"/>
        </w:rPr>
        <w:t>2-9</w:t>
      </w:r>
      <w:r w:rsidR="00C758A6" w:rsidRPr="001065C6">
        <w:rPr>
          <w:rFonts w:eastAsiaTheme="minorEastAsia" w:hint="eastAsia"/>
          <w:lang w:val="x-none"/>
        </w:rPr>
        <w:t>所示</w:t>
      </w:r>
      <w:r w:rsidR="00846B81" w:rsidRPr="001065C6">
        <w:rPr>
          <w:rFonts w:eastAsiaTheme="minorEastAsia" w:hint="eastAsia"/>
          <w:lang w:val="x-none"/>
        </w:rPr>
        <w:t>：</w:t>
      </w:r>
    </w:p>
    <w:p w14:paraId="17FB4C9A"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lastRenderedPageBreak/>
        <w:drawing>
          <wp:inline distT="0" distB="0" distL="0" distR="0" wp14:anchorId="6BE233E4" wp14:editId="058A8445">
            <wp:extent cx="1531620" cy="30632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8359" cy="3136718"/>
                    </a:xfrm>
                    <a:prstGeom prst="rect">
                      <a:avLst/>
                    </a:prstGeom>
                  </pic:spPr>
                </pic:pic>
              </a:graphicData>
            </a:graphic>
          </wp:inline>
        </w:drawing>
      </w:r>
    </w:p>
    <w:p w14:paraId="1EB6648C" w14:textId="67816E2B"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w:t>
      </w:r>
      <w:r w:rsidR="004D3FD6" w:rsidRPr="001065C6">
        <w:rPr>
          <w:rFonts w:eastAsia="黑体"/>
          <w:sz w:val="21"/>
          <w:szCs w:val="21"/>
          <w:lang w:val="x-none"/>
        </w:rPr>
        <w:t>9</w:t>
      </w:r>
      <w:r w:rsidRPr="001065C6">
        <w:rPr>
          <w:rFonts w:eastAsia="黑体"/>
          <w:sz w:val="21"/>
          <w:szCs w:val="21"/>
          <w:lang w:val="x-none"/>
        </w:rPr>
        <w:t xml:space="preserve"> </w:t>
      </w:r>
      <w:r w:rsidRPr="001065C6">
        <w:rPr>
          <w:rFonts w:eastAsia="黑体" w:hint="eastAsia"/>
          <w:sz w:val="21"/>
          <w:szCs w:val="21"/>
          <w:lang w:val="x-none"/>
        </w:rPr>
        <w:t>教师信息管理</w:t>
      </w:r>
      <w:r w:rsidR="00B45EEE" w:rsidRPr="001065C6">
        <w:rPr>
          <w:rFonts w:eastAsia="黑体" w:hint="eastAsia"/>
          <w:sz w:val="21"/>
          <w:szCs w:val="21"/>
          <w:lang w:val="x-none"/>
        </w:rPr>
        <w:t>活动</w:t>
      </w:r>
      <w:r w:rsidRPr="001065C6">
        <w:rPr>
          <w:rFonts w:eastAsia="黑体" w:hint="eastAsia"/>
          <w:sz w:val="21"/>
          <w:szCs w:val="21"/>
          <w:lang w:val="x-none"/>
        </w:rPr>
        <w:t>图</w:t>
      </w:r>
    </w:p>
    <w:p w14:paraId="563C15F7" w14:textId="0208A438"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5 \* GB3 </w:instrText>
      </w:r>
      <w:r w:rsidRPr="00B945D6">
        <w:rPr>
          <w:rFonts w:eastAsiaTheme="minorEastAsia"/>
          <w:lang w:val="x-none"/>
        </w:rPr>
        <w:fldChar w:fldCharType="separate"/>
      </w:r>
      <w:r w:rsidR="00AB774B" w:rsidRPr="001065C6">
        <w:rPr>
          <w:rFonts w:eastAsiaTheme="minorEastAsia" w:hint="eastAsia"/>
          <w:noProof/>
          <w:lang w:val="x-none"/>
        </w:rPr>
        <w:t>⑤</w:t>
      </w:r>
      <w:r w:rsidRPr="00B945D6">
        <w:rPr>
          <w:rFonts w:eastAsiaTheme="minorEastAsia"/>
          <w:lang w:val="x-none"/>
        </w:rPr>
        <w:fldChar w:fldCharType="end"/>
      </w:r>
      <w:r w:rsidR="00846B81" w:rsidRPr="001065C6">
        <w:rPr>
          <w:rFonts w:eastAsiaTheme="minorEastAsia" w:hint="eastAsia"/>
          <w:lang w:val="x-none"/>
        </w:rPr>
        <w:t>考试信息管理</w:t>
      </w:r>
      <w:r w:rsidR="00B45EEE" w:rsidRPr="001065C6">
        <w:rPr>
          <w:rFonts w:eastAsiaTheme="minorEastAsia" w:hint="eastAsia"/>
          <w:lang w:val="x-none"/>
        </w:rPr>
        <w:t>活动</w:t>
      </w:r>
      <w:r w:rsidR="00C758A6" w:rsidRPr="001065C6">
        <w:rPr>
          <w:rFonts w:eastAsiaTheme="minorEastAsia" w:hint="eastAsia"/>
          <w:lang w:val="x-none"/>
        </w:rPr>
        <w:t>图如下图</w:t>
      </w:r>
      <w:r w:rsidR="00C758A6" w:rsidRPr="001065C6">
        <w:rPr>
          <w:rFonts w:eastAsiaTheme="minorEastAsia"/>
          <w:lang w:val="x-none"/>
        </w:rPr>
        <w:t>2-10</w:t>
      </w:r>
      <w:r w:rsidR="00C758A6" w:rsidRPr="001065C6">
        <w:rPr>
          <w:rFonts w:eastAsiaTheme="minorEastAsia" w:hint="eastAsia"/>
          <w:lang w:val="x-none"/>
        </w:rPr>
        <w:t>所示</w:t>
      </w:r>
      <w:r w:rsidR="00846B81" w:rsidRPr="001065C6">
        <w:rPr>
          <w:rFonts w:eastAsiaTheme="minorEastAsia" w:hint="eastAsia"/>
          <w:lang w:val="x-none"/>
        </w:rPr>
        <w:t>：</w:t>
      </w:r>
    </w:p>
    <w:p w14:paraId="5A238D08"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38028636" wp14:editId="11CFF76B">
            <wp:extent cx="1539240" cy="3230070"/>
            <wp:effectExtent l="0" t="0" r="381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5175" cy="3263510"/>
                    </a:xfrm>
                    <a:prstGeom prst="rect">
                      <a:avLst/>
                    </a:prstGeom>
                  </pic:spPr>
                </pic:pic>
              </a:graphicData>
            </a:graphic>
          </wp:inline>
        </w:drawing>
      </w:r>
      <w:r w:rsidRPr="001065C6">
        <w:rPr>
          <w:rFonts w:eastAsiaTheme="minorEastAsia"/>
          <w:lang w:val="x-none"/>
        </w:rPr>
        <w:t xml:space="preserve"> </w:t>
      </w:r>
    </w:p>
    <w:p w14:paraId="20E63FC1" w14:textId="370ECFE3"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4D3FD6" w:rsidRPr="001065C6">
        <w:rPr>
          <w:rFonts w:eastAsia="黑体"/>
          <w:sz w:val="21"/>
          <w:szCs w:val="21"/>
          <w:lang w:val="x-none"/>
        </w:rPr>
        <w:t>2</w:t>
      </w:r>
      <w:r w:rsidRPr="001065C6">
        <w:rPr>
          <w:rFonts w:eastAsia="黑体"/>
          <w:sz w:val="21"/>
          <w:szCs w:val="21"/>
          <w:lang w:val="x-none"/>
        </w:rPr>
        <w:t>-1</w:t>
      </w:r>
      <w:r w:rsidR="004D3FD6" w:rsidRPr="001065C6">
        <w:rPr>
          <w:rFonts w:eastAsia="黑体"/>
          <w:sz w:val="21"/>
          <w:szCs w:val="21"/>
          <w:lang w:val="x-none"/>
        </w:rPr>
        <w:t>0</w:t>
      </w:r>
      <w:r w:rsidRPr="001065C6">
        <w:rPr>
          <w:rFonts w:eastAsia="黑体"/>
          <w:sz w:val="21"/>
          <w:szCs w:val="21"/>
          <w:lang w:val="x-none"/>
        </w:rPr>
        <w:t xml:space="preserve"> </w:t>
      </w:r>
      <w:r w:rsidRPr="001065C6">
        <w:rPr>
          <w:rFonts w:eastAsia="黑体" w:hint="eastAsia"/>
          <w:sz w:val="21"/>
          <w:szCs w:val="21"/>
          <w:lang w:val="x-none"/>
        </w:rPr>
        <w:t>考试信息管理</w:t>
      </w:r>
      <w:r w:rsidR="00B45EEE" w:rsidRPr="001065C6">
        <w:rPr>
          <w:rFonts w:eastAsia="黑体" w:hint="eastAsia"/>
          <w:sz w:val="21"/>
          <w:szCs w:val="21"/>
          <w:lang w:val="x-none"/>
        </w:rPr>
        <w:t>活动</w:t>
      </w:r>
      <w:r w:rsidR="004D3FD6" w:rsidRPr="001065C6">
        <w:rPr>
          <w:rFonts w:eastAsia="黑体" w:hint="eastAsia"/>
          <w:sz w:val="21"/>
          <w:szCs w:val="21"/>
          <w:lang w:val="x-none"/>
        </w:rPr>
        <w:t>图</w:t>
      </w:r>
    </w:p>
    <w:p w14:paraId="3C288C68" w14:textId="3B839270" w:rsidR="00846B81" w:rsidRPr="001065C6" w:rsidRDefault="00846B81" w:rsidP="00D65464">
      <w:pPr>
        <w:pStyle w:val="3"/>
        <w:spacing w:line="300" w:lineRule="auto"/>
        <w:rPr>
          <w:szCs w:val="24"/>
        </w:rPr>
      </w:pPr>
      <w:bookmarkStart w:id="30" w:name="_Toc30102935"/>
      <w:bookmarkStart w:id="31" w:name="_Toc39141467"/>
      <w:r w:rsidRPr="001065C6">
        <w:rPr>
          <w:szCs w:val="24"/>
        </w:rPr>
        <w:t>2.2.4</w:t>
      </w:r>
      <w:r w:rsidRPr="001065C6">
        <w:rPr>
          <w:rFonts w:hint="eastAsia"/>
          <w:szCs w:val="24"/>
        </w:rPr>
        <w:t>统计业务</w:t>
      </w:r>
      <w:bookmarkEnd w:id="30"/>
      <w:bookmarkEnd w:id="31"/>
    </w:p>
    <w:bookmarkStart w:id="32" w:name="_Toc30102936"/>
    <w:p w14:paraId="7A9F3B95" w14:textId="3E32EBEC"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1 \* GB2 </w:instrText>
      </w:r>
      <w:r w:rsidRPr="00B945D6">
        <w:rPr>
          <w:rFonts w:eastAsiaTheme="minorEastAsia"/>
        </w:rPr>
        <w:fldChar w:fldCharType="separate"/>
      </w:r>
      <w:r w:rsidR="00AB774B" w:rsidRPr="001065C6">
        <w:rPr>
          <w:rFonts w:eastAsiaTheme="minorEastAsia" w:hint="eastAsia"/>
          <w:noProof/>
        </w:rPr>
        <w:t>⑴</w:t>
      </w:r>
      <w:r w:rsidRPr="00B945D6">
        <w:rPr>
          <w:rFonts w:eastAsiaTheme="minorEastAsia"/>
        </w:rPr>
        <w:fldChar w:fldCharType="end"/>
      </w:r>
      <w:r w:rsidR="00846B81" w:rsidRPr="001065C6">
        <w:rPr>
          <w:rFonts w:eastAsiaTheme="minorEastAsia" w:hint="eastAsia"/>
        </w:rPr>
        <w:t>业务需求描述</w:t>
      </w:r>
      <w:bookmarkEnd w:id="32"/>
    </w:p>
    <w:p w14:paraId="49BDC01C" w14:textId="77777777" w:rsidR="00846B81" w:rsidRPr="001065C6" w:rsidRDefault="00846B81" w:rsidP="00D65464">
      <w:pPr>
        <w:spacing w:line="300" w:lineRule="auto"/>
        <w:ind w:firstLine="420"/>
        <w:rPr>
          <w:rFonts w:eastAsiaTheme="minorEastAsia"/>
          <w:lang w:val="x-none"/>
        </w:rPr>
      </w:pPr>
      <w:r w:rsidRPr="001065C6">
        <w:rPr>
          <w:rFonts w:eastAsiaTheme="minorEastAsia" w:hint="eastAsia"/>
          <w:lang w:val="x-none"/>
        </w:rPr>
        <w:t>教师进入登录界面进行身份验证，验证成功则进入考试系统，在此系统中教师可点击成绩总览，进入成绩总览界面，选中想要查看的科目成绩，如若选中的考试已经结束，且已经过批改，则显示出考试成绩，否则提示教授考试成绩尚未得出，并返回上一页，让教</w:t>
      </w:r>
      <w:r w:rsidRPr="001065C6">
        <w:rPr>
          <w:rFonts w:eastAsiaTheme="minorEastAsia" w:hint="eastAsia"/>
          <w:lang w:val="x-none"/>
        </w:rPr>
        <w:lastRenderedPageBreak/>
        <w:t>师对考试场次进行重新选择。</w:t>
      </w:r>
    </w:p>
    <w:p w14:paraId="0F7FCB1D" w14:textId="77777777" w:rsidR="00846B81" w:rsidRPr="001065C6" w:rsidRDefault="00846B81" w:rsidP="00D65464">
      <w:pPr>
        <w:spacing w:line="300" w:lineRule="auto"/>
        <w:ind w:firstLine="420"/>
        <w:rPr>
          <w:rFonts w:eastAsiaTheme="minorEastAsia"/>
          <w:lang w:val="x-none"/>
        </w:rPr>
      </w:pPr>
      <w:r w:rsidRPr="001065C6">
        <w:rPr>
          <w:rFonts w:eastAsiaTheme="minorEastAsia" w:hint="eastAsia"/>
          <w:lang w:val="x-none"/>
        </w:rPr>
        <w:t>考生登入考生考试系统，选择成绩单，输入准考证信息，查询考试成绩，如若准考证信息正确则显示个人成绩，如若不正确则提示准考证信息错误。</w:t>
      </w:r>
    </w:p>
    <w:bookmarkStart w:id="33" w:name="_Toc30102937"/>
    <w:p w14:paraId="349FE251" w14:textId="531DA696" w:rsidR="00846B81" w:rsidRPr="001065C6" w:rsidRDefault="004D3FD6" w:rsidP="00D65464">
      <w:pPr>
        <w:pStyle w:val="a4"/>
        <w:spacing w:line="300" w:lineRule="auto"/>
        <w:ind w:firstLine="420"/>
        <w:rPr>
          <w:rFonts w:eastAsiaTheme="minorEastAsia"/>
        </w:rPr>
      </w:pPr>
      <w:r w:rsidRPr="00B945D6">
        <w:rPr>
          <w:rFonts w:eastAsiaTheme="minorEastAsia"/>
        </w:rPr>
        <w:fldChar w:fldCharType="begin"/>
      </w:r>
      <w:r w:rsidRPr="001065C6">
        <w:rPr>
          <w:rFonts w:eastAsiaTheme="minorEastAsia"/>
        </w:rPr>
        <w:instrText xml:space="preserve"> = 2 \* GB2 </w:instrText>
      </w:r>
      <w:r w:rsidRPr="00B945D6">
        <w:rPr>
          <w:rFonts w:eastAsiaTheme="minorEastAsia"/>
        </w:rPr>
        <w:fldChar w:fldCharType="separate"/>
      </w:r>
      <w:r w:rsidR="00AB774B" w:rsidRPr="001065C6">
        <w:rPr>
          <w:rFonts w:eastAsiaTheme="minorEastAsia" w:hint="eastAsia"/>
          <w:noProof/>
        </w:rPr>
        <w:t>⑵</w:t>
      </w:r>
      <w:r w:rsidRPr="00B945D6">
        <w:rPr>
          <w:rFonts w:eastAsiaTheme="minorEastAsia"/>
        </w:rPr>
        <w:fldChar w:fldCharType="end"/>
      </w:r>
      <w:r w:rsidR="00846B81" w:rsidRPr="001065C6">
        <w:rPr>
          <w:rFonts w:eastAsiaTheme="minorEastAsia" w:hint="eastAsia"/>
        </w:rPr>
        <w:t>业务流程</w:t>
      </w:r>
      <w:bookmarkEnd w:id="33"/>
    </w:p>
    <w:bookmarkStart w:id="34" w:name="_Hlk39017721"/>
    <w:p w14:paraId="74B9FB8A" w14:textId="2E91E41E"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1 \* GB3 </w:instrText>
      </w:r>
      <w:r w:rsidRPr="00B945D6">
        <w:rPr>
          <w:rFonts w:eastAsiaTheme="minorEastAsia"/>
          <w:lang w:val="x-none"/>
        </w:rPr>
        <w:fldChar w:fldCharType="separate"/>
      </w:r>
      <w:r w:rsidR="00AB774B" w:rsidRPr="001065C6">
        <w:rPr>
          <w:rFonts w:eastAsiaTheme="minorEastAsia" w:hint="eastAsia"/>
          <w:noProof/>
          <w:lang w:val="x-none"/>
        </w:rPr>
        <w:t>①</w:t>
      </w:r>
      <w:r w:rsidRPr="00B945D6">
        <w:rPr>
          <w:rFonts w:eastAsiaTheme="minorEastAsia"/>
          <w:lang w:val="x-none"/>
        </w:rPr>
        <w:fldChar w:fldCharType="end"/>
      </w:r>
      <w:bookmarkEnd w:id="34"/>
      <w:r w:rsidR="00846B81" w:rsidRPr="001065C6">
        <w:rPr>
          <w:rFonts w:eastAsiaTheme="minorEastAsia" w:hint="eastAsia"/>
          <w:lang w:val="x-none"/>
        </w:rPr>
        <w:t>成绩总览</w:t>
      </w:r>
      <w:r w:rsidR="00B45EEE" w:rsidRPr="001065C6">
        <w:rPr>
          <w:rFonts w:eastAsiaTheme="minorEastAsia" w:hint="eastAsia"/>
          <w:lang w:val="x-none"/>
        </w:rPr>
        <w:t>活动</w:t>
      </w:r>
      <w:r w:rsidR="00C758A6" w:rsidRPr="001065C6">
        <w:rPr>
          <w:rFonts w:eastAsiaTheme="minorEastAsia" w:hint="eastAsia"/>
          <w:lang w:val="x-none"/>
        </w:rPr>
        <w:t>图如下图</w:t>
      </w:r>
      <w:r w:rsidR="00C758A6" w:rsidRPr="001065C6">
        <w:rPr>
          <w:rFonts w:eastAsiaTheme="minorEastAsia"/>
          <w:lang w:val="x-none"/>
        </w:rPr>
        <w:t>2-11</w:t>
      </w:r>
      <w:r w:rsidR="00C758A6" w:rsidRPr="001065C6">
        <w:rPr>
          <w:rFonts w:eastAsiaTheme="minorEastAsia" w:hint="eastAsia"/>
          <w:lang w:val="x-none"/>
        </w:rPr>
        <w:t>所示</w:t>
      </w:r>
      <w:r w:rsidR="00846B81" w:rsidRPr="001065C6">
        <w:rPr>
          <w:rFonts w:eastAsiaTheme="minorEastAsia" w:hint="eastAsia"/>
          <w:lang w:val="x-none"/>
        </w:rPr>
        <w:t>：</w:t>
      </w:r>
    </w:p>
    <w:p w14:paraId="1DF3CD3A"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5B2A628D" wp14:editId="277EF3F3">
            <wp:extent cx="1562100" cy="3023964"/>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8894" cy="3095191"/>
                    </a:xfrm>
                    <a:prstGeom prst="rect">
                      <a:avLst/>
                    </a:prstGeom>
                  </pic:spPr>
                </pic:pic>
              </a:graphicData>
            </a:graphic>
          </wp:inline>
        </w:drawing>
      </w:r>
    </w:p>
    <w:p w14:paraId="2D14F9B8" w14:textId="0AEE2A5B"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DF4FF3" w:rsidRPr="001065C6">
        <w:rPr>
          <w:rFonts w:eastAsia="黑体"/>
          <w:sz w:val="21"/>
          <w:szCs w:val="21"/>
          <w:lang w:val="x-none"/>
        </w:rPr>
        <w:t>2</w:t>
      </w:r>
      <w:r w:rsidRPr="001065C6">
        <w:rPr>
          <w:rFonts w:eastAsia="黑体"/>
          <w:sz w:val="21"/>
          <w:szCs w:val="21"/>
          <w:lang w:val="x-none"/>
        </w:rPr>
        <w:t>-1</w:t>
      </w:r>
      <w:r w:rsidR="00DF4FF3" w:rsidRPr="001065C6">
        <w:rPr>
          <w:rFonts w:eastAsia="黑体"/>
          <w:sz w:val="21"/>
          <w:szCs w:val="21"/>
          <w:lang w:val="x-none"/>
        </w:rPr>
        <w:t>1</w:t>
      </w:r>
      <w:r w:rsidRPr="001065C6">
        <w:rPr>
          <w:rFonts w:eastAsia="黑体"/>
          <w:sz w:val="21"/>
          <w:szCs w:val="21"/>
          <w:lang w:val="x-none"/>
        </w:rPr>
        <w:t xml:space="preserve"> </w:t>
      </w:r>
      <w:r w:rsidRPr="001065C6">
        <w:rPr>
          <w:rFonts w:eastAsia="黑体" w:hint="eastAsia"/>
          <w:sz w:val="21"/>
          <w:szCs w:val="21"/>
          <w:lang w:val="x-none"/>
        </w:rPr>
        <w:t>成绩总览</w:t>
      </w:r>
      <w:r w:rsidR="00B45EEE" w:rsidRPr="001065C6">
        <w:rPr>
          <w:rFonts w:eastAsia="黑体" w:hint="eastAsia"/>
          <w:sz w:val="21"/>
          <w:szCs w:val="21"/>
          <w:lang w:val="x-none"/>
        </w:rPr>
        <w:t>活动</w:t>
      </w:r>
      <w:r w:rsidRPr="001065C6">
        <w:rPr>
          <w:rFonts w:eastAsia="黑体" w:hint="eastAsia"/>
          <w:sz w:val="21"/>
          <w:szCs w:val="21"/>
          <w:lang w:val="x-none"/>
        </w:rPr>
        <w:t>图</w:t>
      </w:r>
    </w:p>
    <w:p w14:paraId="18BCE4E8" w14:textId="1D0A5427" w:rsidR="00846B81" w:rsidRPr="001065C6" w:rsidRDefault="004D3FD6" w:rsidP="00D65464">
      <w:pPr>
        <w:spacing w:line="300" w:lineRule="auto"/>
        <w:ind w:firstLine="420"/>
        <w:rPr>
          <w:rFonts w:eastAsiaTheme="minorEastAsia"/>
          <w:lang w:val="x-none"/>
        </w:rPr>
      </w:pPr>
      <w:r w:rsidRPr="00B945D6">
        <w:rPr>
          <w:rFonts w:eastAsiaTheme="minorEastAsia"/>
          <w:lang w:val="x-none"/>
        </w:rPr>
        <w:fldChar w:fldCharType="begin"/>
      </w:r>
      <w:r w:rsidRPr="001065C6">
        <w:rPr>
          <w:rFonts w:eastAsiaTheme="minorEastAsia"/>
          <w:lang w:val="x-none"/>
        </w:rPr>
        <w:instrText xml:space="preserve"> = 2 \* GB3 </w:instrText>
      </w:r>
      <w:r w:rsidRPr="00B945D6">
        <w:rPr>
          <w:rFonts w:eastAsiaTheme="minorEastAsia"/>
          <w:lang w:val="x-none"/>
        </w:rPr>
        <w:fldChar w:fldCharType="separate"/>
      </w:r>
      <w:r w:rsidR="00AB774B" w:rsidRPr="001065C6">
        <w:rPr>
          <w:rFonts w:eastAsiaTheme="minorEastAsia" w:hint="eastAsia"/>
          <w:noProof/>
          <w:lang w:val="x-none"/>
        </w:rPr>
        <w:t>②</w:t>
      </w:r>
      <w:r w:rsidRPr="00B945D6">
        <w:rPr>
          <w:rFonts w:eastAsiaTheme="minorEastAsia"/>
          <w:lang w:val="x-none"/>
        </w:rPr>
        <w:fldChar w:fldCharType="end"/>
      </w:r>
      <w:r w:rsidR="00846B81" w:rsidRPr="001065C6">
        <w:rPr>
          <w:rFonts w:eastAsiaTheme="minorEastAsia" w:hint="eastAsia"/>
          <w:lang w:val="x-none"/>
        </w:rPr>
        <w:t>成绩查询</w:t>
      </w:r>
      <w:r w:rsidR="00B45EEE" w:rsidRPr="001065C6">
        <w:rPr>
          <w:rFonts w:eastAsiaTheme="minorEastAsia" w:hint="eastAsia"/>
          <w:lang w:val="x-none"/>
        </w:rPr>
        <w:t>活动</w:t>
      </w:r>
      <w:r w:rsidR="00C758A6" w:rsidRPr="001065C6">
        <w:rPr>
          <w:rFonts w:eastAsiaTheme="minorEastAsia" w:hint="eastAsia"/>
          <w:lang w:val="x-none"/>
        </w:rPr>
        <w:t>图如下图</w:t>
      </w:r>
      <w:r w:rsidR="00C758A6" w:rsidRPr="001065C6">
        <w:rPr>
          <w:rFonts w:eastAsiaTheme="minorEastAsia"/>
          <w:lang w:val="x-none"/>
        </w:rPr>
        <w:t>2-12</w:t>
      </w:r>
      <w:r w:rsidR="00C758A6" w:rsidRPr="001065C6">
        <w:rPr>
          <w:rFonts w:eastAsiaTheme="minorEastAsia" w:hint="eastAsia"/>
          <w:lang w:val="x-none"/>
        </w:rPr>
        <w:t>所示</w:t>
      </w:r>
      <w:r w:rsidR="00846B81" w:rsidRPr="001065C6">
        <w:rPr>
          <w:rFonts w:eastAsiaTheme="minorEastAsia" w:hint="eastAsia"/>
          <w:lang w:val="x-none"/>
        </w:rPr>
        <w:t>：</w:t>
      </w:r>
    </w:p>
    <w:p w14:paraId="21A662B0" w14:textId="77777777" w:rsidR="00846B81" w:rsidRPr="001065C6" w:rsidRDefault="00846B81" w:rsidP="00D65464">
      <w:pPr>
        <w:spacing w:line="300" w:lineRule="auto"/>
        <w:jc w:val="center"/>
        <w:rPr>
          <w:rFonts w:eastAsiaTheme="minorEastAsia"/>
          <w:lang w:val="x-none"/>
        </w:rPr>
      </w:pPr>
      <w:r w:rsidRPr="00B945D6">
        <w:rPr>
          <w:rFonts w:eastAsiaTheme="minorEastAsia"/>
          <w:noProof/>
        </w:rPr>
        <w:drawing>
          <wp:inline distT="0" distB="0" distL="0" distR="0" wp14:anchorId="7E7B3648" wp14:editId="12832493">
            <wp:extent cx="1569720" cy="32650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4948" cy="3317491"/>
                    </a:xfrm>
                    <a:prstGeom prst="rect">
                      <a:avLst/>
                    </a:prstGeom>
                  </pic:spPr>
                </pic:pic>
              </a:graphicData>
            </a:graphic>
          </wp:inline>
        </w:drawing>
      </w:r>
    </w:p>
    <w:p w14:paraId="32B9D307" w14:textId="1D29C96D" w:rsidR="00846B81" w:rsidRPr="001065C6" w:rsidRDefault="00846B81" w:rsidP="00D65464">
      <w:pPr>
        <w:spacing w:line="300" w:lineRule="auto"/>
        <w:jc w:val="center"/>
        <w:rPr>
          <w:rFonts w:eastAsia="黑体"/>
          <w:sz w:val="21"/>
          <w:szCs w:val="21"/>
          <w:lang w:val="x-none"/>
        </w:rPr>
      </w:pPr>
      <w:r w:rsidRPr="001065C6">
        <w:rPr>
          <w:rFonts w:eastAsia="黑体" w:hint="eastAsia"/>
          <w:sz w:val="21"/>
          <w:szCs w:val="21"/>
          <w:lang w:val="x-none"/>
        </w:rPr>
        <w:t>图</w:t>
      </w:r>
      <w:r w:rsidR="00DF4FF3" w:rsidRPr="001065C6">
        <w:rPr>
          <w:rFonts w:eastAsia="黑体"/>
          <w:sz w:val="21"/>
          <w:szCs w:val="21"/>
          <w:lang w:val="x-none"/>
        </w:rPr>
        <w:t>2</w:t>
      </w:r>
      <w:r w:rsidRPr="001065C6">
        <w:rPr>
          <w:rFonts w:eastAsia="黑体"/>
          <w:sz w:val="21"/>
          <w:szCs w:val="21"/>
          <w:lang w:val="x-none"/>
        </w:rPr>
        <w:t>-1</w:t>
      </w:r>
      <w:r w:rsidR="00DF4FF3" w:rsidRPr="001065C6">
        <w:rPr>
          <w:rFonts w:eastAsia="黑体"/>
          <w:sz w:val="21"/>
          <w:szCs w:val="21"/>
          <w:lang w:val="x-none"/>
        </w:rPr>
        <w:t>2</w:t>
      </w:r>
      <w:r w:rsidRPr="001065C6">
        <w:rPr>
          <w:rFonts w:eastAsia="黑体"/>
          <w:sz w:val="21"/>
          <w:szCs w:val="21"/>
          <w:lang w:val="x-none"/>
        </w:rPr>
        <w:t xml:space="preserve"> </w:t>
      </w:r>
      <w:r w:rsidRPr="001065C6">
        <w:rPr>
          <w:rFonts w:eastAsia="黑体" w:hint="eastAsia"/>
          <w:sz w:val="21"/>
          <w:szCs w:val="21"/>
          <w:lang w:val="x-none"/>
        </w:rPr>
        <w:t>成绩查询</w:t>
      </w:r>
      <w:r w:rsidR="00B45EEE" w:rsidRPr="001065C6">
        <w:rPr>
          <w:rFonts w:eastAsia="黑体" w:hint="eastAsia"/>
          <w:sz w:val="21"/>
          <w:szCs w:val="21"/>
          <w:lang w:val="x-none"/>
        </w:rPr>
        <w:t>活动</w:t>
      </w:r>
      <w:r w:rsidRPr="001065C6">
        <w:rPr>
          <w:rFonts w:eastAsia="黑体" w:hint="eastAsia"/>
          <w:sz w:val="21"/>
          <w:szCs w:val="21"/>
          <w:lang w:val="x-none"/>
        </w:rPr>
        <w:t>图</w:t>
      </w:r>
    </w:p>
    <w:p w14:paraId="5218A942" w14:textId="1B80337F" w:rsidR="00A03AFC" w:rsidRPr="001065C6" w:rsidRDefault="00467849" w:rsidP="00D65464">
      <w:pPr>
        <w:pStyle w:val="2"/>
        <w:keepNext w:val="0"/>
        <w:keepLines w:val="0"/>
        <w:spacing w:line="300" w:lineRule="auto"/>
        <w:rPr>
          <w:rFonts w:ascii="Times New Roman" w:hAnsi="Times New Roman"/>
          <w:szCs w:val="28"/>
        </w:rPr>
      </w:pPr>
      <w:bookmarkStart w:id="35" w:name="_Toc446517032"/>
      <w:bookmarkStart w:id="36" w:name="_Toc39141468"/>
      <w:r w:rsidRPr="001065C6">
        <w:rPr>
          <w:rFonts w:ascii="Times New Roman" w:hAnsi="Times New Roman"/>
          <w:szCs w:val="28"/>
        </w:rPr>
        <w:lastRenderedPageBreak/>
        <w:t xml:space="preserve">2.2 </w:t>
      </w:r>
      <w:r w:rsidRPr="001065C6">
        <w:rPr>
          <w:rFonts w:ascii="Times New Roman" w:hAnsi="Times New Roman" w:hint="eastAsia"/>
          <w:szCs w:val="28"/>
        </w:rPr>
        <w:t>功能需求</w:t>
      </w:r>
      <w:bookmarkEnd w:id="35"/>
      <w:bookmarkEnd w:id="36"/>
    </w:p>
    <w:p w14:paraId="135980B4" w14:textId="7DA99ED6" w:rsidR="00A03AFC" w:rsidRPr="001065C6" w:rsidRDefault="00467849" w:rsidP="00D65464">
      <w:pPr>
        <w:pStyle w:val="3"/>
        <w:spacing w:line="300" w:lineRule="auto"/>
        <w:rPr>
          <w:szCs w:val="24"/>
        </w:rPr>
      </w:pPr>
      <w:bookmarkStart w:id="37" w:name="_Toc446517033"/>
      <w:bookmarkStart w:id="38" w:name="_Toc39141469"/>
      <w:r w:rsidRPr="001065C6">
        <w:rPr>
          <w:szCs w:val="24"/>
        </w:rPr>
        <w:t xml:space="preserve">2.2.1 </w:t>
      </w:r>
      <w:r w:rsidRPr="001065C6">
        <w:rPr>
          <w:rFonts w:hint="eastAsia"/>
          <w:szCs w:val="24"/>
        </w:rPr>
        <w:t>角色分析</w:t>
      </w:r>
      <w:bookmarkEnd w:id="37"/>
      <w:bookmarkEnd w:id="38"/>
    </w:p>
    <w:p w14:paraId="7AC0A178" w14:textId="6C11D339" w:rsidR="00A03AFC" w:rsidRPr="001065C6" w:rsidRDefault="00581DDB" w:rsidP="00D65464">
      <w:pPr>
        <w:spacing w:line="300" w:lineRule="auto"/>
        <w:ind w:firstLineChars="200" w:firstLine="480"/>
        <w:rPr>
          <w:rFonts w:eastAsiaTheme="minorEastAsia"/>
        </w:rPr>
      </w:pPr>
      <w:r w:rsidRPr="001065C6">
        <w:rPr>
          <w:rFonts w:eastAsiaTheme="minorEastAsia" w:hint="eastAsia"/>
        </w:rPr>
        <w:t>需求分析完成之后，得到系统角色表如下表</w:t>
      </w:r>
      <w:r w:rsidRPr="001065C6">
        <w:rPr>
          <w:rFonts w:eastAsiaTheme="minorEastAsia"/>
        </w:rPr>
        <w:t>2-1</w:t>
      </w:r>
      <w:r w:rsidRPr="001065C6">
        <w:rPr>
          <w:rFonts w:eastAsiaTheme="minorEastAsia" w:hint="eastAsia"/>
        </w:rPr>
        <w:t>所示：</w:t>
      </w:r>
    </w:p>
    <w:p w14:paraId="02E122EE" w14:textId="24187959" w:rsidR="00EF5DDC" w:rsidRPr="001065C6" w:rsidRDefault="00EF5DDC"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 xml:space="preserve">2-1 </w:t>
      </w:r>
      <w:r w:rsidRPr="001065C6">
        <w:rPr>
          <w:rFonts w:eastAsia="黑体" w:hint="eastAsia"/>
          <w:sz w:val="21"/>
          <w:szCs w:val="21"/>
        </w:rPr>
        <w:t>系统角色表</w:t>
      </w:r>
    </w:p>
    <w:tbl>
      <w:tblPr>
        <w:tblW w:w="8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6480"/>
      </w:tblGrid>
      <w:tr w:rsidR="00A03AFC" w:rsidRPr="001065C6" w14:paraId="20891124" w14:textId="77777777" w:rsidTr="00F70096">
        <w:trPr>
          <w:jc w:val="center"/>
        </w:trPr>
        <w:tc>
          <w:tcPr>
            <w:tcW w:w="2148" w:type="dxa"/>
            <w:shd w:val="clear" w:color="auto" w:fill="D9D9D9"/>
          </w:tcPr>
          <w:p w14:paraId="4AFF66BD" w14:textId="77777777" w:rsidR="00A03AFC" w:rsidRPr="001065C6" w:rsidRDefault="00467849" w:rsidP="00D65464">
            <w:pPr>
              <w:spacing w:line="300" w:lineRule="auto"/>
              <w:rPr>
                <w:sz w:val="21"/>
                <w:szCs w:val="21"/>
              </w:rPr>
            </w:pPr>
            <w:bookmarkStart w:id="39" w:name="_Toc241914501"/>
            <w:r w:rsidRPr="001065C6">
              <w:rPr>
                <w:rFonts w:hint="eastAsia"/>
                <w:sz w:val="21"/>
                <w:szCs w:val="21"/>
              </w:rPr>
              <w:t>角色</w:t>
            </w:r>
          </w:p>
        </w:tc>
        <w:tc>
          <w:tcPr>
            <w:tcW w:w="6480" w:type="dxa"/>
            <w:shd w:val="clear" w:color="auto" w:fill="D9D9D9"/>
          </w:tcPr>
          <w:p w14:paraId="43153B19" w14:textId="77777777" w:rsidR="00A03AFC" w:rsidRPr="001065C6" w:rsidRDefault="00467849" w:rsidP="00D65464">
            <w:pPr>
              <w:spacing w:line="300" w:lineRule="auto"/>
              <w:rPr>
                <w:sz w:val="21"/>
                <w:szCs w:val="21"/>
              </w:rPr>
            </w:pPr>
            <w:r w:rsidRPr="001065C6">
              <w:rPr>
                <w:rFonts w:hint="eastAsia"/>
                <w:sz w:val="21"/>
                <w:szCs w:val="21"/>
              </w:rPr>
              <w:t>职责或功能</w:t>
            </w:r>
          </w:p>
        </w:tc>
      </w:tr>
      <w:tr w:rsidR="00A03AFC" w:rsidRPr="001065C6" w14:paraId="34394C27" w14:textId="77777777" w:rsidTr="00FD4423">
        <w:trPr>
          <w:jc w:val="center"/>
        </w:trPr>
        <w:tc>
          <w:tcPr>
            <w:tcW w:w="2148" w:type="dxa"/>
            <w:shd w:val="clear" w:color="auto" w:fill="auto"/>
          </w:tcPr>
          <w:p w14:paraId="45634A80" w14:textId="29AC40F4" w:rsidR="00A03AFC" w:rsidRPr="001065C6" w:rsidRDefault="004D3FD6" w:rsidP="00D65464">
            <w:pPr>
              <w:spacing w:line="300" w:lineRule="auto"/>
              <w:rPr>
                <w:sz w:val="21"/>
                <w:szCs w:val="21"/>
              </w:rPr>
            </w:pPr>
            <w:r w:rsidRPr="001065C6">
              <w:rPr>
                <w:rFonts w:hint="eastAsia"/>
                <w:sz w:val="21"/>
                <w:szCs w:val="21"/>
              </w:rPr>
              <w:t>用</w:t>
            </w:r>
            <w:r w:rsidR="00467849" w:rsidRPr="001065C6">
              <w:rPr>
                <w:rFonts w:hint="eastAsia"/>
                <w:sz w:val="21"/>
                <w:szCs w:val="21"/>
              </w:rPr>
              <w:t>户</w:t>
            </w:r>
            <w:r w:rsidR="00467849" w:rsidRPr="001065C6">
              <w:rPr>
                <w:sz w:val="21"/>
                <w:szCs w:val="21"/>
              </w:rPr>
              <w:t>(</w:t>
            </w:r>
            <w:r w:rsidR="00C758A6" w:rsidRPr="001065C6">
              <w:rPr>
                <w:rFonts w:hint="eastAsia"/>
                <w:sz w:val="21"/>
                <w:szCs w:val="21"/>
              </w:rPr>
              <w:t>考</w:t>
            </w:r>
            <w:r w:rsidRPr="001065C6">
              <w:rPr>
                <w:rFonts w:hint="eastAsia"/>
                <w:sz w:val="21"/>
                <w:szCs w:val="21"/>
              </w:rPr>
              <w:t>生</w:t>
            </w:r>
            <w:r w:rsidR="00467849" w:rsidRPr="001065C6">
              <w:rPr>
                <w:sz w:val="21"/>
                <w:szCs w:val="21"/>
              </w:rPr>
              <w:t>)</w:t>
            </w:r>
          </w:p>
        </w:tc>
        <w:tc>
          <w:tcPr>
            <w:tcW w:w="6480" w:type="dxa"/>
            <w:shd w:val="clear" w:color="auto" w:fill="auto"/>
          </w:tcPr>
          <w:p w14:paraId="0D2DE1BA" w14:textId="67211AA9" w:rsidR="00A03AFC" w:rsidRPr="001065C6" w:rsidRDefault="004D3FD6" w:rsidP="00D65464">
            <w:pPr>
              <w:spacing w:line="300" w:lineRule="auto"/>
              <w:rPr>
                <w:sz w:val="21"/>
                <w:szCs w:val="21"/>
              </w:rPr>
            </w:pPr>
            <w:r w:rsidRPr="001065C6">
              <w:rPr>
                <w:rFonts w:hint="eastAsia"/>
                <w:sz w:val="21"/>
                <w:szCs w:val="21"/>
              </w:rPr>
              <w:t>参加考试，</w:t>
            </w:r>
            <w:r w:rsidR="00FD458D">
              <w:rPr>
                <w:rFonts w:hint="eastAsia"/>
                <w:sz w:val="21"/>
                <w:szCs w:val="21"/>
              </w:rPr>
              <w:t>下载</w:t>
            </w:r>
            <w:r w:rsidRPr="001065C6">
              <w:rPr>
                <w:rFonts w:hint="eastAsia"/>
                <w:sz w:val="21"/>
                <w:szCs w:val="21"/>
              </w:rPr>
              <w:t>准考证信息，查询考试成绩</w:t>
            </w:r>
          </w:p>
        </w:tc>
      </w:tr>
      <w:tr w:rsidR="00A03AFC" w:rsidRPr="001065C6" w14:paraId="0038E14B" w14:textId="77777777" w:rsidTr="00FD4423">
        <w:trPr>
          <w:jc w:val="center"/>
        </w:trPr>
        <w:tc>
          <w:tcPr>
            <w:tcW w:w="2148" w:type="dxa"/>
            <w:shd w:val="clear" w:color="auto" w:fill="auto"/>
          </w:tcPr>
          <w:p w14:paraId="152B34C2" w14:textId="422630B6" w:rsidR="00A03AFC" w:rsidRPr="001065C6" w:rsidRDefault="004D3FD6" w:rsidP="00D65464">
            <w:pPr>
              <w:spacing w:line="300" w:lineRule="auto"/>
              <w:rPr>
                <w:sz w:val="21"/>
                <w:szCs w:val="21"/>
              </w:rPr>
            </w:pPr>
            <w:r w:rsidRPr="001065C6">
              <w:rPr>
                <w:rFonts w:hint="eastAsia"/>
                <w:sz w:val="21"/>
                <w:szCs w:val="21"/>
              </w:rPr>
              <w:t>教师</w:t>
            </w:r>
          </w:p>
        </w:tc>
        <w:tc>
          <w:tcPr>
            <w:tcW w:w="6480" w:type="dxa"/>
            <w:shd w:val="clear" w:color="auto" w:fill="auto"/>
          </w:tcPr>
          <w:p w14:paraId="3593BFFB" w14:textId="428462E5" w:rsidR="00A03AFC" w:rsidRPr="001065C6" w:rsidRDefault="004D3FD6" w:rsidP="00D65464">
            <w:pPr>
              <w:spacing w:line="300" w:lineRule="auto"/>
              <w:rPr>
                <w:sz w:val="21"/>
                <w:szCs w:val="21"/>
              </w:rPr>
            </w:pPr>
            <w:r w:rsidRPr="001065C6">
              <w:rPr>
                <w:rFonts w:hint="eastAsia"/>
                <w:sz w:val="21"/>
                <w:szCs w:val="21"/>
              </w:rPr>
              <w:t>编辑试题，编辑试卷，发布试卷，批阅试卷，查阅成绩单</w:t>
            </w:r>
          </w:p>
        </w:tc>
      </w:tr>
      <w:tr w:rsidR="00A03AFC" w:rsidRPr="001065C6" w14:paraId="07503990" w14:textId="77777777" w:rsidTr="00FD4423">
        <w:trPr>
          <w:jc w:val="center"/>
        </w:trPr>
        <w:tc>
          <w:tcPr>
            <w:tcW w:w="2148" w:type="dxa"/>
            <w:shd w:val="clear" w:color="auto" w:fill="auto"/>
          </w:tcPr>
          <w:p w14:paraId="2127BD4F" w14:textId="77777777" w:rsidR="00A03AFC" w:rsidRPr="001065C6" w:rsidRDefault="00467849" w:rsidP="00D65464">
            <w:pPr>
              <w:spacing w:line="300" w:lineRule="auto"/>
              <w:rPr>
                <w:sz w:val="21"/>
                <w:szCs w:val="21"/>
              </w:rPr>
            </w:pPr>
            <w:r w:rsidRPr="001065C6">
              <w:rPr>
                <w:rFonts w:hint="eastAsia"/>
                <w:sz w:val="21"/>
                <w:szCs w:val="21"/>
              </w:rPr>
              <w:t>系统管理员</w:t>
            </w:r>
          </w:p>
        </w:tc>
        <w:tc>
          <w:tcPr>
            <w:tcW w:w="6480" w:type="dxa"/>
            <w:shd w:val="clear" w:color="auto" w:fill="auto"/>
          </w:tcPr>
          <w:p w14:paraId="0C9648FC" w14:textId="34430863" w:rsidR="00A03AFC" w:rsidRPr="001065C6" w:rsidRDefault="004D3FD6" w:rsidP="00D65464">
            <w:pPr>
              <w:spacing w:line="300" w:lineRule="auto"/>
              <w:rPr>
                <w:sz w:val="21"/>
                <w:szCs w:val="21"/>
              </w:rPr>
            </w:pPr>
            <w:r w:rsidRPr="001065C6">
              <w:rPr>
                <w:rFonts w:hint="eastAsia"/>
                <w:sz w:val="21"/>
                <w:szCs w:val="21"/>
              </w:rPr>
              <w:t>管理学生信息，教师信息，通知信息</w:t>
            </w:r>
            <w:r w:rsidR="00C93224" w:rsidRPr="001065C6">
              <w:rPr>
                <w:rFonts w:hint="eastAsia"/>
                <w:sz w:val="21"/>
                <w:szCs w:val="21"/>
              </w:rPr>
              <w:t>，考试信息</w:t>
            </w:r>
          </w:p>
        </w:tc>
      </w:tr>
    </w:tbl>
    <w:p w14:paraId="0BBC28C0" w14:textId="2BBBC88C" w:rsidR="00A03AFC" w:rsidRPr="001065C6" w:rsidRDefault="00467849" w:rsidP="00D65464">
      <w:pPr>
        <w:pStyle w:val="3"/>
        <w:keepNext w:val="0"/>
        <w:keepLines w:val="0"/>
        <w:spacing w:line="300" w:lineRule="auto"/>
        <w:rPr>
          <w:szCs w:val="24"/>
        </w:rPr>
      </w:pPr>
      <w:bookmarkStart w:id="40" w:name="_Toc446517034"/>
      <w:bookmarkStart w:id="41" w:name="_Toc39141470"/>
      <w:bookmarkEnd w:id="39"/>
      <w:r w:rsidRPr="001065C6">
        <w:rPr>
          <w:szCs w:val="24"/>
        </w:rPr>
        <w:t xml:space="preserve">2.2.2 </w:t>
      </w:r>
      <w:r w:rsidRPr="001065C6">
        <w:rPr>
          <w:rFonts w:hint="eastAsia"/>
          <w:szCs w:val="24"/>
        </w:rPr>
        <w:t>业务功能</w:t>
      </w:r>
      <w:bookmarkEnd w:id="40"/>
      <w:bookmarkEnd w:id="41"/>
    </w:p>
    <w:p w14:paraId="17BC32A0" w14:textId="65157C74" w:rsidR="00A03AFC" w:rsidRPr="001065C6" w:rsidRDefault="00DF4FF3" w:rsidP="00D65464">
      <w:pPr>
        <w:spacing w:line="300" w:lineRule="auto"/>
        <w:ind w:firstLine="420"/>
        <w:rPr>
          <w:rFonts w:eastAsiaTheme="minorEastAsia"/>
        </w:rPr>
      </w:pPr>
      <w:r w:rsidRPr="001065C6">
        <w:rPr>
          <w:rFonts w:eastAsiaTheme="minorEastAsia" w:hint="eastAsia"/>
        </w:rPr>
        <w:t>根据系统业务，</w:t>
      </w:r>
      <w:r w:rsidR="00581DDB" w:rsidRPr="001065C6">
        <w:rPr>
          <w:rFonts w:eastAsiaTheme="minorEastAsia" w:hint="eastAsia"/>
        </w:rPr>
        <w:t>在进行了</w:t>
      </w:r>
      <w:r w:rsidR="00FD458D">
        <w:rPr>
          <w:rFonts w:eastAsiaTheme="minorEastAsia" w:hint="eastAsia"/>
        </w:rPr>
        <w:t>在线考试系统</w:t>
      </w:r>
      <w:r w:rsidR="00581DDB" w:rsidRPr="001065C6">
        <w:rPr>
          <w:rFonts w:eastAsiaTheme="minorEastAsia" w:hint="eastAsia"/>
        </w:rPr>
        <w:t>的需求分析之后，将</w:t>
      </w:r>
      <w:r w:rsidR="00FD458D">
        <w:rPr>
          <w:rFonts w:eastAsiaTheme="minorEastAsia" w:hint="eastAsia"/>
        </w:rPr>
        <w:t>在线考试系统</w:t>
      </w:r>
      <w:r w:rsidR="00581DDB" w:rsidRPr="001065C6">
        <w:rPr>
          <w:rFonts w:eastAsiaTheme="minorEastAsia" w:hint="eastAsia"/>
        </w:rPr>
        <w:t>拆分为以下四个子模块：用户操作子模块，考试系统子模块，信息管理子模块</w:t>
      </w:r>
      <w:r w:rsidR="007D1340" w:rsidRPr="001065C6">
        <w:rPr>
          <w:rFonts w:eastAsiaTheme="minorEastAsia" w:hint="eastAsia"/>
        </w:rPr>
        <w:t>，统计子模块</w:t>
      </w:r>
      <w:r w:rsidR="00581DDB" w:rsidRPr="001065C6">
        <w:rPr>
          <w:rFonts w:eastAsiaTheme="minorEastAsia" w:hint="eastAsia"/>
        </w:rPr>
        <w:t>。系统角色包括考生，教师以及管理员。其功能需求总体用例图如下图</w:t>
      </w:r>
      <w:r w:rsidR="00581DDB" w:rsidRPr="001065C6">
        <w:rPr>
          <w:rFonts w:eastAsiaTheme="minorEastAsia"/>
        </w:rPr>
        <w:t>2-3</w:t>
      </w:r>
      <w:r w:rsidR="00581DDB" w:rsidRPr="001065C6">
        <w:rPr>
          <w:rFonts w:eastAsiaTheme="minorEastAsia" w:hint="eastAsia"/>
        </w:rPr>
        <w:t>所示</w:t>
      </w:r>
      <w:r w:rsidR="00467849" w:rsidRPr="001065C6">
        <w:rPr>
          <w:rFonts w:eastAsiaTheme="minorEastAsia" w:hint="eastAsia"/>
        </w:rPr>
        <w:t>：</w:t>
      </w:r>
    </w:p>
    <w:p w14:paraId="29EEF161" w14:textId="0448A74C" w:rsidR="00A03AFC" w:rsidRPr="001065C6" w:rsidRDefault="007D1340" w:rsidP="00D65464">
      <w:pPr>
        <w:spacing w:line="300" w:lineRule="auto"/>
        <w:jc w:val="center"/>
        <w:rPr>
          <w:rFonts w:eastAsiaTheme="minorEastAsia"/>
        </w:rPr>
      </w:pPr>
      <w:r w:rsidRPr="00B945D6">
        <w:rPr>
          <w:rFonts w:eastAsiaTheme="minorEastAsia"/>
          <w:noProof/>
        </w:rPr>
        <w:drawing>
          <wp:inline distT="0" distB="0" distL="0" distR="0" wp14:anchorId="7246BB7D" wp14:editId="1E93A30C">
            <wp:extent cx="3505504" cy="4069433"/>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504" cy="4069433"/>
                    </a:xfrm>
                    <a:prstGeom prst="rect">
                      <a:avLst/>
                    </a:prstGeom>
                  </pic:spPr>
                </pic:pic>
              </a:graphicData>
            </a:graphic>
          </wp:inline>
        </w:drawing>
      </w:r>
    </w:p>
    <w:p w14:paraId="240CD12E" w14:textId="55BE2667" w:rsidR="00A03AFC" w:rsidRPr="00B945D6" w:rsidRDefault="00467849" w:rsidP="00D65464">
      <w:pPr>
        <w:pStyle w:val="aff0"/>
        <w:rPr>
          <w:bCs/>
          <w:szCs w:val="21"/>
        </w:rPr>
      </w:pPr>
      <w:r w:rsidRPr="00B945D6">
        <w:rPr>
          <w:rFonts w:hint="eastAsia"/>
          <w:bCs/>
          <w:szCs w:val="21"/>
        </w:rPr>
        <w:t>图</w:t>
      </w:r>
      <w:r w:rsidR="00DF4FF3" w:rsidRPr="00B945D6">
        <w:rPr>
          <w:bCs/>
          <w:szCs w:val="21"/>
        </w:rPr>
        <w:t>2</w:t>
      </w:r>
      <w:r w:rsidRPr="00B945D6">
        <w:rPr>
          <w:bCs/>
          <w:szCs w:val="21"/>
        </w:rPr>
        <w:t>-</w:t>
      </w:r>
      <w:r w:rsidR="00DF4FF3" w:rsidRPr="00B945D6">
        <w:rPr>
          <w:bCs/>
          <w:szCs w:val="21"/>
        </w:rPr>
        <w:t>13</w:t>
      </w:r>
      <w:r w:rsidRPr="00B945D6">
        <w:rPr>
          <w:rFonts w:hint="eastAsia"/>
          <w:bCs/>
          <w:szCs w:val="21"/>
        </w:rPr>
        <w:t>系统总体用例图</w:t>
      </w:r>
    </w:p>
    <w:p w14:paraId="2F21510D" w14:textId="66B57D7B" w:rsidR="00DF4FF3" w:rsidRPr="00B945D6" w:rsidRDefault="00514C28" w:rsidP="00C903C2">
      <w:pPr>
        <w:pStyle w:val="aff4"/>
        <w:numPr>
          <w:ilvl w:val="0"/>
          <w:numId w:val="44"/>
        </w:numPr>
        <w:spacing w:line="300" w:lineRule="auto"/>
        <w:ind w:firstLineChars="0"/>
        <w:rPr>
          <w:rFonts w:ascii="Times New Roman" w:eastAsiaTheme="minorEastAsia" w:hAnsi="Times New Roman"/>
          <w:sz w:val="24"/>
          <w:szCs w:val="24"/>
        </w:rPr>
      </w:pPr>
      <w:r w:rsidRPr="00B945D6">
        <w:rPr>
          <w:rFonts w:ascii="Times New Roman" w:eastAsiaTheme="minorEastAsia" w:hAnsi="Times New Roman" w:hint="eastAsia"/>
          <w:sz w:val="24"/>
          <w:szCs w:val="24"/>
        </w:rPr>
        <w:t>用户操作</w:t>
      </w:r>
      <w:r w:rsidR="00F3753A" w:rsidRPr="00B945D6">
        <w:rPr>
          <w:rFonts w:ascii="Times New Roman" w:eastAsiaTheme="minorEastAsia" w:hAnsi="Times New Roman" w:hint="eastAsia"/>
          <w:sz w:val="24"/>
          <w:szCs w:val="24"/>
        </w:rPr>
        <w:t>子模块</w:t>
      </w:r>
    </w:p>
    <w:p w14:paraId="2F97B392" w14:textId="3FA40AA4" w:rsidR="00B979A7" w:rsidRPr="001065C6" w:rsidRDefault="009B0C97" w:rsidP="00D65464">
      <w:pPr>
        <w:spacing w:line="300" w:lineRule="auto"/>
        <w:ind w:firstLine="420"/>
        <w:rPr>
          <w:rFonts w:eastAsiaTheme="minorEastAsia"/>
        </w:rPr>
      </w:pPr>
      <w:r w:rsidRPr="001065C6">
        <w:rPr>
          <w:rFonts w:eastAsiaTheme="minorEastAsia" w:hint="eastAsia"/>
        </w:rPr>
        <w:t>此模块是</w:t>
      </w:r>
      <w:r w:rsidR="00B979A7" w:rsidRPr="001065C6">
        <w:rPr>
          <w:rFonts w:eastAsiaTheme="minorEastAsia" w:hint="eastAsia"/>
        </w:rPr>
        <w:t>最重要的前台模块，用户可在此模块中注册为系统会员并登入此模块，在获</w:t>
      </w:r>
      <w:r w:rsidR="00B979A7" w:rsidRPr="001065C6">
        <w:rPr>
          <w:rFonts w:eastAsiaTheme="minorEastAsia" w:hint="eastAsia"/>
        </w:rPr>
        <w:lastRenderedPageBreak/>
        <w:t>取到权限后可对个人信息进行编辑，查询个人参加过得历史考试所获得的成绩，在考试前可</w:t>
      </w:r>
      <w:r w:rsidR="00380E07" w:rsidRPr="001065C6">
        <w:rPr>
          <w:rFonts w:eastAsiaTheme="minorEastAsia" w:hint="eastAsia"/>
        </w:rPr>
        <w:t>查看电子</w:t>
      </w:r>
      <w:r w:rsidR="00B979A7" w:rsidRPr="001065C6">
        <w:rPr>
          <w:rFonts w:eastAsiaTheme="minorEastAsia" w:hint="eastAsia"/>
        </w:rPr>
        <w:t>准考证，下载</w:t>
      </w:r>
      <w:r w:rsidR="00B979A7" w:rsidRPr="001065C6">
        <w:rPr>
          <w:rFonts w:eastAsiaTheme="minorEastAsia"/>
        </w:rPr>
        <w:t>PDF</w:t>
      </w:r>
      <w:r w:rsidR="00B979A7" w:rsidRPr="001065C6">
        <w:rPr>
          <w:rFonts w:eastAsiaTheme="minorEastAsia" w:hint="eastAsia"/>
        </w:rPr>
        <w:t>文件。具体功能需求</w:t>
      </w:r>
      <w:r w:rsidR="00FD5B41">
        <w:rPr>
          <w:rFonts w:eastAsiaTheme="minorEastAsia" w:hint="eastAsia"/>
        </w:rPr>
        <w:t>有注册为系统会员、登入系统、编辑个人信息，下载电子准考证、查询考试成绩。</w:t>
      </w:r>
    </w:p>
    <w:p w14:paraId="5940058F" w14:textId="09758E69" w:rsidR="00F3753A" w:rsidRPr="001065C6" w:rsidRDefault="00F3753A" w:rsidP="00D65464">
      <w:pPr>
        <w:spacing w:line="300" w:lineRule="auto"/>
        <w:ind w:firstLine="420"/>
        <w:rPr>
          <w:rFonts w:eastAsiaTheme="minorEastAsia"/>
        </w:rPr>
      </w:pPr>
      <w:r w:rsidRPr="001065C6">
        <w:rPr>
          <w:rFonts w:eastAsiaTheme="minorEastAsia" w:hint="eastAsia"/>
        </w:rPr>
        <w:t>用户操作</w:t>
      </w:r>
      <w:r w:rsidR="00B046CA" w:rsidRPr="001065C6">
        <w:rPr>
          <w:rFonts w:eastAsiaTheme="minorEastAsia" w:hint="eastAsia"/>
        </w:rPr>
        <w:t>子</w:t>
      </w:r>
      <w:r w:rsidRPr="001065C6">
        <w:rPr>
          <w:rFonts w:eastAsiaTheme="minorEastAsia" w:hint="eastAsia"/>
        </w:rPr>
        <w:t>模块用例图如下图</w:t>
      </w:r>
      <w:r w:rsidRPr="001065C6">
        <w:rPr>
          <w:rFonts w:eastAsiaTheme="minorEastAsia"/>
        </w:rPr>
        <w:t>2-14</w:t>
      </w:r>
      <w:r w:rsidRPr="001065C6">
        <w:rPr>
          <w:rFonts w:eastAsiaTheme="minorEastAsia" w:hint="eastAsia"/>
        </w:rPr>
        <w:t>所示：</w:t>
      </w:r>
    </w:p>
    <w:p w14:paraId="4F1539A6" w14:textId="0F407000" w:rsidR="00F3753A" w:rsidRPr="001065C6" w:rsidRDefault="00380E07" w:rsidP="00D65464">
      <w:pPr>
        <w:pStyle w:val="aff4"/>
        <w:spacing w:line="300" w:lineRule="auto"/>
        <w:ind w:left="420" w:firstLineChars="0" w:firstLine="0"/>
        <w:jc w:val="center"/>
        <w:rPr>
          <w:rFonts w:ascii="Times New Roman" w:eastAsiaTheme="minorEastAsia" w:hAnsi="Times New Roman"/>
          <w:sz w:val="24"/>
          <w:szCs w:val="24"/>
        </w:rPr>
      </w:pPr>
      <w:r w:rsidRPr="00B945D6">
        <w:rPr>
          <w:rFonts w:ascii="Times New Roman" w:hAnsi="Times New Roman"/>
          <w:noProof/>
        </w:rPr>
        <w:drawing>
          <wp:inline distT="0" distB="0" distL="0" distR="0" wp14:anchorId="6E1C1289" wp14:editId="148A731C">
            <wp:extent cx="3246120" cy="334089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4033" cy="3349040"/>
                    </a:xfrm>
                    <a:prstGeom prst="rect">
                      <a:avLst/>
                    </a:prstGeom>
                  </pic:spPr>
                </pic:pic>
              </a:graphicData>
            </a:graphic>
          </wp:inline>
        </w:drawing>
      </w:r>
    </w:p>
    <w:p w14:paraId="4A9B8732" w14:textId="5B9BB26C" w:rsidR="00F3753A" w:rsidRPr="001065C6" w:rsidRDefault="00F3753A" w:rsidP="00D65464">
      <w:pPr>
        <w:pStyle w:val="aff4"/>
        <w:spacing w:line="300" w:lineRule="auto"/>
        <w:ind w:left="420" w:firstLineChars="0" w:firstLine="0"/>
        <w:jc w:val="center"/>
        <w:rPr>
          <w:rFonts w:ascii="Times New Roman" w:eastAsia="黑体" w:hAnsi="Times New Roman"/>
          <w:szCs w:val="21"/>
        </w:rPr>
      </w:pPr>
      <w:r w:rsidRPr="001065C6">
        <w:rPr>
          <w:rFonts w:ascii="Times New Roman" w:eastAsia="黑体" w:hAnsi="Times New Roman" w:hint="eastAsia"/>
          <w:szCs w:val="21"/>
        </w:rPr>
        <w:t>图</w:t>
      </w:r>
      <w:r w:rsidRPr="001065C6">
        <w:rPr>
          <w:rFonts w:ascii="Times New Roman" w:eastAsia="黑体" w:hAnsi="Times New Roman"/>
          <w:szCs w:val="21"/>
        </w:rPr>
        <w:t xml:space="preserve">2-14 </w:t>
      </w:r>
      <w:r w:rsidRPr="001065C6">
        <w:rPr>
          <w:rFonts w:ascii="Times New Roman" w:eastAsia="黑体" w:hAnsi="Times New Roman" w:hint="eastAsia"/>
          <w:szCs w:val="21"/>
        </w:rPr>
        <w:t>用户操作子模块用例图</w:t>
      </w:r>
    </w:p>
    <w:p w14:paraId="086F715A" w14:textId="32102B21" w:rsidR="00F3753A" w:rsidRPr="001065C6" w:rsidRDefault="00F3753A" w:rsidP="00C903C2">
      <w:pPr>
        <w:pStyle w:val="aff4"/>
        <w:numPr>
          <w:ilvl w:val="0"/>
          <w:numId w:val="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登录</w:t>
      </w:r>
    </w:p>
    <w:p w14:paraId="315353C0" w14:textId="45626FDD" w:rsidR="00B979A7" w:rsidRPr="001065C6" w:rsidRDefault="00B979A7" w:rsidP="00D65464">
      <w:pPr>
        <w:spacing w:line="300" w:lineRule="auto"/>
        <w:ind w:firstLine="420"/>
      </w:pPr>
      <w:r w:rsidRPr="001065C6">
        <w:rPr>
          <w:rFonts w:hint="eastAsia"/>
        </w:rPr>
        <w:t>登录功能用例图如下图</w:t>
      </w:r>
      <w:r w:rsidRPr="001065C6">
        <w:t>2-15</w:t>
      </w:r>
      <w:r w:rsidRPr="001065C6">
        <w:rPr>
          <w:rFonts w:hint="eastAsia"/>
        </w:rPr>
        <w:t>所示：</w:t>
      </w:r>
    </w:p>
    <w:p w14:paraId="2C2F28B4"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2754E0FF" wp14:editId="7E485426">
            <wp:extent cx="4701947" cy="3215919"/>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947" cy="3215919"/>
                    </a:xfrm>
                    <a:prstGeom prst="rect">
                      <a:avLst/>
                    </a:prstGeom>
                  </pic:spPr>
                </pic:pic>
              </a:graphicData>
            </a:graphic>
          </wp:inline>
        </w:drawing>
      </w:r>
    </w:p>
    <w:p w14:paraId="7F5124FB" w14:textId="31F4C4D4" w:rsidR="00B979A7" w:rsidRPr="001065C6" w:rsidRDefault="00DF4FF3" w:rsidP="00D65464">
      <w:pPr>
        <w:spacing w:line="300" w:lineRule="auto"/>
        <w:jc w:val="center"/>
        <w:rPr>
          <w:rFonts w:eastAsiaTheme="minorEastAsia"/>
          <w:lang w:val="x-none"/>
        </w:rPr>
      </w:pPr>
      <w:r w:rsidRPr="001065C6">
        <w:rPr>
          <w:rFonts w:eastAsia="黑体" w:hint="eastAsia"/>
          <w:sz w:val="21"/>
          <w:szCs w:val="21"/>
          <w:lang w:val="x-none"/>
        </w:rPr>
        <w:t>图</w:t>
      </w:r>
      <w:r w:rsidR="00B979A7" w:rsidRPr="001065C6">
        <w:rPr>
          <w:rFonts w:eastAsia="黑体"/>
          <w:sz w:val="21"/>
          <w:szCs w:val="21"/>
          <w:lang w:val="x-none"/>
        </w:rPr>
        <w:t>2-15</w:t>
      </w:r>
      <w:r w:rsidRPr="001065C6">
        <w:rPr>
          <w:rFonts w:eastAsia="黑体" w:hint="eastAsia"/>
          <w:sz w:val="21"/>
          <w:szCs w:val="21"/>
          <w:lang w:val="x-none"/>
        </w:rPr>
        <w:t>登录</w:t>
      </w:r>
      <w:r w:rsidR="00B979A7" w:rsidRPr="001065C6">
        <w:rPr>
          <w:rFonts w:eastAsia="黑体" w:hint="eastAsia"/>
          <w:sz w:val="21"/>
          <w:szCs w:val="21"/>
          <w:lang w:val="x-none"/>
        </w:rPr>
        <w:t>功能</w:t>
      </w:r>
      <w:r w:rsidRPr="001065C6">
        <w:rPr>
          <w:rFonts w:eastAsia="黑体" w:hint="eastAsia"/>
          <w:sz w:val="21"/>
          <w:szCs w:val="21"/>
          <w:lang w:val="x-none"/>
        </w:rPr>
        <w:t>用例图</w:t>
      </w:r>
    </w:p>
    <w:p w14:paraId="1D86F45A" w14:textId="05B302A2" w:rsidR="00B979A7" w:rsidRPr="001065C6" w:rsidRDefault="00B979A7" w:rsidP="00D65464">
      <w:pPr>
        <w:spacing w:line="300" w:lineRule="auto"/>
        <w:ind w:firstLine="420"/>
      </w:pPr>
      <w:r w:rsidRPr="001065C6">
        <w:rPr>
          <w:rFonts w:hint="eastAsia"/>
        </w:rPr>
        <w:lastRenderedPageBreak/>
        <w:t>登录功能用例分析表如下表</w:t>
      </w:r>
      <w:r w:rsidRPr="001065C6">
        <w:t>2-</w:t>
      </w:r>
      <w:r w:rsidR="00AB774B">
        <w:rPr>
          <w:rFonts w:hint="eastAsia"/>
        </w:rPr>
        <w:t>2</w:t>
      </w:r>
      <w:r w:rsidRPr="001065C6">
        <w:rPr>
          <w:rFonts w:hint="eastAsia"/>
        </w:rPr>
        <w:t>所示：</w:t>
      </w:r>
    </w:p>
    <w:p w14:paraId="49A09BAC" w14:textId="70070E88" w:rsidR="00EF5DDC" w:rsidRPr="001065C6" w:rsidRDefault="00EF5DDC"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2</w:t>
      </w:r>
      <w:r w:rsidRPr="001065C6">
        <w:rPr>
          <w:rFonts w:eastAsia="黑体"/>
          <w:sz w:val="21"/>
          <w:szCs w:val="21"/>
        </w:rPr>
        <w:t xml:space="preserve"> </w:t>
      </w:r>
      <w:r w:rsidRPr="001065C6">
        <w:rPr>
          <w:rFonts w:eastAsia="黑体" w:hint="eastAsia"/>
          <w:sz w:val="21"/>
          <w:szCs w:val="21"/>
        </w:rPr>
        <w:t>登录功能用例分析表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55C7C48E" w14:textId="77777777" w:rsidTr="00FD4423">
        <w:trPr>
          <w:jc w:val="center"/>
        </w:trPr>
        <w:tc>
          <w:tcPr>
            <w:tcW w:w="2736" w:type="dxa"/>
            <w:shd w:val="clear" w:color="auto" w:fill="D9D9D9" w:themeFill="background1" w:themeFillShade="D9"/>
          </w:tcPr>
          <w:p w14:paraId="3AF4FD8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63AF5DC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0001</w:t>
            </w:r>
          </w:p>
        </w:tc>
        <w:tc>
          <w:tcPr>
            <w:tcW w:w="1219" w:type="dxa"/>
            <w:shd w:val="clear" w:color="auto" w:fill="D9D9D9" w:themeFill="background1" w:themeFillShade="D9"/>
          </w:tcPr>
          <w:p w14:paraId="59ADF33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0159315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登录</w:t>
            </w:r>
          </w:p>
        </w:tc>
      </w:tr>
      <w:tr w:rsidR="00DF4FF3" w:rsidRPr="001065C6" w14:paraId="7E14054E" w14:textId="77777777" w:rsidTr="00FD4423">
        <w:trPr>
          <w:jc w:val="center"/>
        </w:trPr>
        <w:tc>
          <w:tcPr>
            <w:tcW w:w="2736" w:type="dxa"/>
            <w:shd w:val="clear" w:color="auto" w:fill="D9D9D9" w:themeFill="background1" w:themeFillShade="D9"/>
          </w:tcPr>
          <w:p w14:paraId="6BCC5A8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19B98AF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登录是系统进行身份验证的功能模块，用户在提供有效的账号和密码后，发送系统后台进行身份验证，返回验证后的信息，根据返回信息判断身份验证是否通过。</w:t>
            </w:r>
          </w:p>
        </w:tc>
      </w:tr>
      <w:tr w:rsidR="00DF4FF3" w:rsidRPr="001065C6" w14:paraId="29F5A3F4" w14:textId="77777777" w:rsidTr="00FD4423">
        <w:trPr>
          <w:jc w:val="center"/>
        </w:trPr>
        <w:tc>
          <w:tcPr>
            <w:tcW w:w="2736" w:type="dxa"/>
            <w:shd w:val="clear" w:color="auto" w:fill="D9D9D9" w:themeFill="background1" w:themeFillShade="D9"/>
          </w:tcPr>
          <w:p w14:paraId="611C85A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1E4075D8"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考生、教师、管理员</w:t>
            </w:r>
          </w:p>
        </w:tc>
      </w:tr>
      <w:tr w:rsidR="00DF4FF3" w:rsidRPr="001065C6" w14:paraId="64E7485A" w14:textId="77777777" w:rsidTr="00FD4423">
        <w:trPr>
          <w:jc w:val="center"/>
        </w:trPr>
        <w:tc>
          <w:tcPr>
            <w:tcW w:w="2736" w:type="dxa"/>
            <w:shd w:val="clear" w:color="auto" w:fill="D9D9D9" w:themeFill="background1" w:themeFillShade="D9"/>
          </w:tcPr>
          <w:p w14:paraId="4F9FA23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3A1F7C10"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考生，教师或管理员处于登录界面</w:t>
            </w:r>
          </w:p>
        </w:tc>
      </w:tr>
      <w:tr w:rsidR="00DF4FF3" w:rsidRPr="001065C6" w14:paraId="1F5364F1" w14:textId="77777777" w:rsidTr="00FD4423">
        <w:trPr>
          <w:jc w:val="center"/>
        </w:trPr>
        <w:tc>
          <w:tcPr>
            <w:tcW w:w="2736" w:type="dxa"/>
            <w:shd w:val="clear" w:color="auto" w:fill="D9D9D9" w:themeFill="background1" w:themeFillShade="D9"/>
          </w:tcPr>
          <w:p w14:paraId="17CF9D0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12C80ACF"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考生处于考生考试系统，管理员处于后台管理界面，教师处于考试系统</w:t>
            </w:r>
            <w:r w:rsidRPr="001065C6">
              <w:rPr>
                <w:iCs/>
                <w:sz w:val="21"/>
                <w:szCs w:val="21"/>
              </w:rPr>
              <w:t> </w:t>
            </w:r>
          </w:p>
        </w:tc>
      </w:tr>
      <w:tr w:rsidR="00DF4FF3" w:rsidRPr="001065C6" w14:paraId="2D10327D" w14:textId="77777777" w:rsidTr="00FD4423">
        <w:trPr>
          <w:jc w:val="center"/>
        </w:trPr>
        <w:tc>
          <w:tcPr>
            <w:tcW w:w="2736" w:type="dxa"/>
            <w:shd w:val="clear" w:color="auto" w:fill="D9D9D9" w:themeFill="background1" w:themeFillShade="D9"/>
          </w:tcPr>
          <w:p w14:paraId="5D543EC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gridSpan w:val="3"/>
          </w:tcPr>
          <w:p w14:paraId="03FA22BB" w14:textId="162FD209" w:rsidR="00DF4FF3" w:rsidRPr="00B945D6" w:rsidRDefault="00DF4FF3" w:rsidP="00C903C2">
            <w:pPr>
              <w:pStyle w:val="aff4"/>
              <w:numPr>
                <w:ilvl w:val="0"/>
                <w:numId w:val="4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使用者担心密码泄露</w:t>
            </w:r>
            <w:r w:rsidRPr="00B945D6">
              <w:rPr>
                <w:rFonts w:ascii="Times New Roman" w:hAnsi="Times New Roman"/>
                <w:iCs/>
                <w:szCs w:val="21"/>
              </w:rPr>
              <w:t> </w:t>
            </w:r>
          </w:p>
          <w:p w14:paraId="2E1314C2" w14:textId="43994EA7" w:rsidR="00DF4FF3" w:rsidRPr="00B945D6" w:rsidRDefault="00DF4FF3" w:rsidP="00C903C2">
            <w:pPr>
              <w:pStyle w:val="aff4"/>
              <w:numPr>
                <w:ilvl w:val="0"/>
                <w:numId w:val="46"/>
              </w:numPr>
              <w:spacing w:line="300" w:lineRule="auto"/>
              <w:ind w:firstLineChars="0"/>
              <w:jc w:val="left"/>
              <w:rPr>
                <w:rFonts w:ascii="Times New Roman" w:hAnsi="Times New Roman" w:cs="Times New Roman"/>
                <w:szCs w:val="21"/>
              </w:rPr>
            </w:pPr>
            <w:r w:rsidRPr="00B945D6">
              <w:rPr>
                <w:rFonts w:ascii="Times New Roman" w:hAnsi="Times New Roman" w:hint="eastAsia"/>
                <w:iCs/>
                <w:szCs w:val="21"/>
              </w:rPr>
              <w:t>用户希望注销登录后需要重新验证</w:t>
            </w:r>
            <w:r w:rsidRPr="00B945D6">
              <w:rPr>
                <w:rFonts w:ascii="Times New Roman" w:hAnsi="Times New Roman"/>
                <w:iCs/>
                <w:szCs w:val="21"/>
              </w:rPr>
              <w:t> </w:t>
            </w:r>
          </w:p>
        </w:tc>
      </w:tr>
      <w:tr w:rsidR="00DF4FF3" w:rsidRPr="001065C6" w14:paraId="5BA58B10" w14:textId="77777777" w:rsidTr="00FD4423">
        <w:trPr>
          <w:jc w:val="center"/>
        </w:trPr>
        <w:tc>
          <w:tcPr>
            <w:tcW w:w="2736" w:type="dxa"/>
            <w:shd w:val="clear" w:color="auto" w:fill="D9D9D9" w:themeFill="background1" w:themeFillShade="D9"/>
          </w:tcPr>
          <w:p w14:paraId="616DC15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4A9F484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系统登录界面</w:t>
            </w:r>
          </w:p>
        </w:tc>
      </w:tr>
      <w:tr w:rsidR="00084AD2" w:rsidRPr="001065C6" w14:paraId="3C54D107" w14:textId="77777777" w:rsidTr="00FD4423">
        <w:trPr>
          <w:trHeight w:val="566"/>
          <w:jc w:val="center"/>
        </w:trPr>
        <w:tc>
          <w:tcPr>
            <w:tcW w:w="2736" w:type="dxa"/>
            <w:shd w:val="clear" w:color="auto" w:fill="D9D9D9" w:themeFill="background1" w:themeFillShade="D9"/>
          </w:tcPr>
          <w:p w14:paraId="78D4BD86" w14:textId="7D1A9D25" w:rsidR="00084AD2" w:rsidRPr="001065C6" w:rsidRDefault="00084AD2" w:rsidP="00D65464">
            <w:pPr>
              <w:spacing w:line="300" w:lineRule="auto"/>
              <w:jc w:val="left"/>
              <w:rPr>
                <w:rFonts w:ascii="Times New Roman" w:eastAsia="宋体" w:hAnsi="Times New Roman" w:cs="Times New Roman"/>
                <w:sz w:val="21"/>
                <w:szCs w:val="21"/>
              </w:rPr>
            </w:pPr>
            <w:r w:rsidRPr="001065C6">
              <w:rPr>
                <w:rFonts w:hint="eastAsia"/>
                <w:sz w:val="21"/>
                <w:szCs w:val="21"/>
              </w:rPr>
              <w:t>基本事件流</w:t>
            </w:r>
          </w:p>
        </w:tc>
        <w:tc>
          <w:tcPr>
            <w:tcW w:w="6269" w:type="dxa"/>
            <w:gridSpan w:val="3"/>
          </w:tcPr>
          <w:p w14:paraId="1477C048" w14:textId="77777777" w:rsidR="00084AD2" w:rsidRPr="001065C6" w:rsidRDefault="00084AD2" w:rsidP="00D65464">
            <w:pPr>
              <w:spacing w:line="300" w:lineRule="auto"/>
              <w:jc w:val="left"/>
              <w:rPr>
                <w:rFonts w:ascii="Times New Roman" w:eastAsia="宋体" w:hAnsi="Times New Roman" w:cs="Times New Roman"/>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511854B6" w14:textId="6B6B3D06"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填写账号、密码及验证码</w:t>
            </w:r>
            <w:r w:rsidRPr="00B945D6">
              <w:rPr>
                <w:rFonts w:ascii="Times New Roman" w:hAnsi="Times New Roman"/>
                <w:iCs/>
                <w:szCs w:val="21"/>
              </w:rPr>
              <w:t> </w:t>
            </w:r>
          </w:p>
          <w:p w14:paraId="2D7699B1" w14:textId="0C10FFA7"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系统验证账号、密码及验证码是否填写完整</w:t>
            </w:r>
            <w:r w:rsidRPr="00B945D6">
              <w:rPr>
                <w:rFonts w:ascii="Times New Roman" w:hAnsi="Times New Roman"/>
                <w:iCs/>
                <w:szCs w:val="21"/>
              </w:rPr>
              <w:t> </w:t>
            </w:r>
          </w:p>
          <w:p w14:paraId="39F2F165" w14:textId="032C4F83"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如果验证不完整，提示用户按要求填写必要的信息</w:t>
            </w:r>
            <w:r w:rsidRPr="00B945D6">
              <w:rPr>
                <w:rFonts w:ascii="Times New Roman" w:hAnsi="Times New Roman"/>
                <w:iCs/>
                <w:szCs w:val="21"/>
              </w:rPr>
              <w:t> </w:t>
            </w:r>
          </w:p>
          <w:p w14:paraId="38237E38" w14:textId="55F2FDA6"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iCs/>
                <w:szCs w:val="21"/>
              </w:rPr>
              <w:t> </w:t>
            </w:r>
            <w:r w:rsidRPr="00B945D6">
              <w:rPr>
                <w:rFonts w:ascii="Times New Roman" w:hAnsi="Times New Roman" w:hint="eastAsia"/>
                <w:iCs/>
                <w:szCs w:val="21"/>
              </w:rPr>
              <w:t>将有效的用户账号、密码及验证码提交到服务器验</w:t>
            </w:r>
            <w:r w:rsidRPr="003C43C3">
              <w:rPr>
                <w:rFonts w:ascii="Times New Roman" w:hAnsi="Times New Roman" w:hint="eastAsia"/>
                <w:iCs/>
                <w:szCs w:val="21"/>
              </w:rPr>
              <w:t>证</w:t>
            </w:r>
            <w:r w:rsidRPr="00B945D6">
              <w:rPr>
                <w:rFonts w:ascii="Times New Roman" w:hAnsi="Times New Roman"/>
                <w:iCs/>
                <w:szCs w:val="21"/>
              </w:rPr>
              <w:t> </w:t>
            </w:r>
          </w:p>
          <w:p w14:paraId="44ADEB9B" w14:textId="65F9B7D3"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系统根据服务器验证结果进行相应操作</w:t>
            </w:r>
            <w:r w:rsidRPr="00B945D6">
              <w:rPr>
                <w:rFonts w:ascii="Times New Roman" w:hAnsi="Times New Roman"/>
                <w:iCs/>
                <w:szCs w:val="21"/>
              </w:rPr>
              <w:t> </w:t>
            </w:r>
          </w:p>
          <w:p w14:paraId="5F347B2A" w14:textId="380E076C"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如果验证是验证码错误，直接提示重新输入验证码</w:t>
            </w:r>
            <w:r w:rsidRPr="00B945D6">
              <w:rPr>
                <w:rFonts w:ascii="Times New Roman" w:hAnsi="Times New Roman"/>
                <w:iCs/>
                <w:szCs w:val="21"/>
              </w:rPr>
              <w:t> </w:t>
            </w:r>
          </w:p>
          <w:p w14:paraId="7B65DCA3" w14:textId="0D3F980C"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如果是账号或密码操作，直接提示账号或密码有误，不可以直接提示账号错误或密码错误</w:t>
            </w:r>
          </w:p>
          <w:p w14:paraId="0DCE4604" w14:textId="5BB8C7B8" w:rsidR="00084AD2" w:rsidRPr="00B945D6" w:rsidRDefault="00084AD2" w:rsidP="00C903C2">
            <w:pPr>
              <w:pStyle w:val="aff4"/>
              <w:numPr>
                <w:ilvl w:val="0"/>
                <w:numId w:val="4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如果验证通过，直接登录到系统主界面。</w:t>
            </w:r>
          </w:p>
          <w:p w14:paraId="3D60B10A" w14:textId="77777777" w:rsidR="00084AD2" w:rsidRPr="001065C6" w:rsidRDefault="00084AD2" w:rsidP="00D65464">
            <w:pPr>
              <w:spacing w:line="300" w:lineRule="auto"/>
              <w:jc w:val="left"/>
              <w:rPr>
                <w:rFonts w:ascii="Times New Roman" w:eastAsia="宋体" w:hAnsi="Times New Roman" w:cs="Times New Roman"/>
                <w:b/>
                <w:sz w:val="21"/>
                <w:szCs w:val="21"/>
              </w:rPr>
            </w:pPr>
            <w:r w:rsidRPr="001065C6">
              <w:rPr>
                <w:rFonts w:hint="eastAsia"/>
                <w:b/>
                <w:sz w:val="21"/>
                <w:szCs w:val="21"/>
              </w:rPr>
              <w:t>扩展流程（</w:t>
            </w:r>
            <w:r w:rsidRPr="001065C6">
              <w:rPr>
                <w:b/>
                <w:sz w:val="21"/>
                <w:szCs w:val="21"/>
              </w:rPr>
              <w:t>Extend Flow</w:t>
            </w:r>
            <w:r w:rsidRPr="001065C6">
              <w:rPr>
                <w:rFonts w:hint="eastAsia"/>
                <w:b/>
                <w:sz w:val="21"/>
                <w:szCs w:val="21"/>
              </w:rPr>
              <w:t>）</w:t>
            </w:r>
            <w:r w:rsidRPr="001065C6">
              <w:rPr>
                <w:b/>
                <w:sz w:val="21"/>
                <w:szCs w:val="21"/>
              </w:rPr>
              <w:t> </w:t>
            </w:r>
          </w:p>
          <w:p w14:paraId="41749F34" w14:textId="5AD2C2FF" w:rsidR="00084AD2" w:rsidRPr="00B945D6" w:rsidRDefault="00084AD2" w:rsidP="00C903C2">
            <w:pPr>
              <w:pStyle w:val="aff4"/>
              <w:numPr>
                <w:ilvl w:val="0"/>
                <w:numId w:val="4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登录信息不充分：</w:t>
            </w:r>
            <w:r w:rsidRPr="00B945D6">
              <w:rPr>
                <w:rFonts w:ascii="Times New Roman" w:hAnsi="Times New Roman"/>
                <w:iCs/>
                <w:szCs w:val="21"/>
              </w:rPr>
              <w:t> </w:t>
            </w:r>
          </w:p>
          <w:p w14:paraId="320C6E2D" w14:textId="628F92B7" w:rsidR="00084AD2" w:rsidRPr="00B945D6" w:rsidRDefault="00084AD2" w:rsidP="00C903C2">
            <w:pPr>
              <w:pStyle w:val="aff4"/>
              <w:numPr>
                <w:ilvl w:val="0"/>
                <w:numId w:val="49"/>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系统提示登录信息不充分</w:t>
            </w:r>
            <w:r w:rsidRPr="00B945D6">
              <w:rPr>
                <w:rFonts w:ascii="Times New Roman" w:hAnsi="Times New Roman"/>
                <w:iCs/>
                <w:szCs w:val="21"/>
              </w:rPr>
              <w:t>   </w:t>
            </w:r>
          </w:p>
          <w:p w14:paraId="21EB777C" w14:textId="38FC6DC4" w:rsidR="00084AD2" w:rsidRPr="00B945D6" w:rsidRDefault="00084AD2" w:rsidP="00C903C2">
            <w:pPr>
              <w:pStyle w:val="aff4"/>
              <w:numPr>
                <w:ilvl w:val="0"/>
                <w:numId w:val="49"/>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用例结束</w:t>
            </w:r>
            <w:r w:rsidRPr="00B945D6">
              <w:rPr>
                <w:rFonts w:ascii="Times New Roman" w:hAnsi="Times New Roman"/>
                <w:iCs/>
                <w:szCs w:val="21"/>
              </w:rPr>
              <w:t> </w:t>
            </w:r>
          </w:p>
          <w:p w14:paraId="6153A04B" w14:textId="470BD8A3" w:rsidR="00084AD2" w:rsidRPr="00B945D6" w:rsidRDefault="00084AD2" w:rsidP="00C903C2">
            <w:pPr>
              <w:pStyle w:val="aff4"/>
              <w:numPr>
                <w:ilvl w:val="0"/>
                <w:numId w:val="4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验证码错误：</w:t>
            </w:r>
            <w:r w:rsidRPr="00B945D6">
              <w:rPr>
                <w:rFonts w:ascii="Times New Roman" w:hAnsi="Times New Roman"/>
                <w:iCs/>
                <w:szCs w:val="21"/>
              </w:rPr>
              <w:t> </w:t>
            </w:r>
          </w:p>
          <w:p w14:paraId="60394BB0" w14:textId="2C82B64A" w:rsidR="00084AD2" w:rsidRPr="00B945D6" w:rsidRDefault="00084AD2" w:rsidP="00C903C2">
            <w:pPr>
              <w:pStyle w:val="aff4"/>
              <w:numPr>
                <w:ilvl w:val="0"/>
                <w:numId w:val="50"/>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提示重新输入</w:t>
            </w:r>
            <w:r w:rsidRPr="00B945D6">
              <w:rPr>
                <w:rFonts w:ascii="Times New Roman" w:hAnsi="Times New Roman"/>
                <w:iCs/>
                <w:szCs w:val="21"/>
              </w:rPr>
              <w:t> </w:t>
            </w:r>
          </w:p>
          <w:p w14:paraId="1119951A" w14:textId="2D97FCE4" w:rsidR="00084AD2" w:rsidRPr="00B945D6" w:rsidRDefault="00084AD2" w:rsidP="00C903C2">
            <w:pPr>
              <w:pStyle w:val="aff4"/>
              <w:numPr>
                <w:ilvl w:val="0"/>
                <w:numId w:val="50"/>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用例结束</w:t>
            </w:r>
          </w:p>
          <w:p w14:paraId="1D79CB15" w14:textId="77777777" w:rsidR="00084AD2" w:rsidRPr="001065C6" w:rsidRDefault="00084AD2"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6470A6CA" w14:textId="3ACD7FA9" w:rsidR="00084AD2" w:rsidRPr="00B945D6" w:rsidRDefault="00084AD2" w:rsidP="00C903C2">
            <w:pPr>
              <w:pStyle w:val="aff4"/>
              <w:numPr>
                <w:ilvl w:val="0"/>
                <w:numId w:val="5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用户登录信息＝账号＋密码＋验证码</w:t>
            </w:r>
            <w:r w:rsidRPr="00B945D6">
              <w:rPr>
                <w:rFonts w:ascii="Times New Roman" w:hAnsi="Times New Roman"/>
                <w:iCs/>
                <w:szCs w:val="21"/>
              </w:rPr>
              <w:t> </w:t>
            </w:r>
          </w:p>
          <w:p w14:paraId="50BB7C22" w14:textId="77777777" w:rsidR="00084AD2" w:rsidRPr="001065C6" w:rsidRDefault="00084AD2"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34F1D3BD" w14:textId="6A96AD95" w:rsidR="00084AD2" w:rsidRPr="00AB774B" w:rsidRDefault="00084AD2" w:rsidP="00C903C2">
            <w:pPr>
              <w:pStyle w:val="aff4"/>
              <w:numPr>
                <w:ilvl w:val="0"/>
                <w:numId w:val="5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账号不能为空，最长不能超过</w:t>
            </w:r>
            <w:r w:rsidRPr="00B945D6">
              <w:rPr>
                <w:rFonts w:ascii="Times New Roman" w:hAnsi="Times New Roman"/>
                <w:iCs/>
                <w:szCs w:val="21"/>
              </w:rPr>
              <w:t>20</w:t>
            </w:r>
            <w:r w:rsidRPr="00B945D6">
              <w:rPr>
                <w:rFonts w:ascii="Times New Roman" w:hAnsi="Times New Roman" w:hint="eastAsia"/>
                <w:iCs/>
                <w:szCs w:val="21"/>
              </w:rPr>
              <w:t>个字符，必须是由字母</w:t>
            </w:r>
            <w:r w:rsidR="00AB774B" w:rsidRPr="00B945D6">
              <w:rPr>
                <w:rFonts w:ascii="Times New Roman" w:hAnsi="Times New Roman" w:hint="eastAsia"/>
                <w:iCs/>
                <w:szCs w:val="21"/>
              </w:rPr>
              <w:t>或数字或下划线组成；</w:t>
            </w:r>
          </w:p>
        </w:tc>
      </w:tr>
    </w:tbl>
    <w:p w14:paraId="090615FE" w14:textId="13717A49" w:rsidR="009E61C9" w:rsidRPr="00CF685B" w:rsidRDefault="00FD5B41" w:rsidP="00AB774B">
      <w:pPr>
        <w:spacing w:line="300" w:lineRule="auto"/>
        <w:ind w:right="420"/>
        <w:jc w:val="right"/>
        <w:rPr>
          <w:rFonts w:eastAsia="黑体"/>
          <w:sz w:val="21"/>
          <w:szCs w:val="21"/>
        </w:rPr>
      </w:pPr>
      <w:r>
        <w:rPr>
          <w:rFonts w:eastAsia="黑体" w:hint="eastAsia"/>
          <w:sz w:val="21"/>
          <w:szCs w:val="21"/>
        </w:rPr>
        <w:lastRenderedPageBreak/>
        <w:t>续</w:t>
      </w:r>
      <w:r w:rsidR="009E61C9" w:rsidRPr="001065C6">
        <w:rPr>
          <w:rFonts w:eastAsia="黑体" w:hint="eastAsia"/>
          <w:sz w:val="21"/>
          <w:szCs w:val="21"/>
        </w:rPr>
        <w:t>表</w:t>
      </w:r>
      <w:r w:rsidR="009E61C9" w:rsidRPr="001065C6">
        <w:rPr>
          <w:rFonts w:eastAsia="黑体"/>
          <w:sz w:val="21"/>
          <w:szCs w:val="21"/>
        </w:rPr>
        <w:t>2-</w:t>
      </w:r>
      <w:r w:rsidR="00AB774B">
        <w:rPr>
          <w:rFonts w:eastAsia="黑体" w:hint="eastAsia"/>
          <w:sz w:val="21"/>
          <w:szCs w:val="21"/>
        </w:rPr>
        <w:t>2</w:t>
      </w:r>
      <w:r w:rsidR="009E61C9" w:rsidRPr="001065C6">
        <w:rPr>
          <w:rFonts w:eastAsia="黑体"/>
          <w:sz w:val="21"/>
          <w:szCs w:val="21"/>
        </w:rPr>
        <w:t xml:space="preserve"> </w:t>
      </w:r>
      <w:r w:rsidR="009E61C9" w:rsidRPr="001065C6">
        <w:rPr>
          <w:rFonts w:eastAsia="黑体" w:hint="eastAsia"/>
          <w:sz w:val="21"/>
          <w:szCs w:val="21"/>
        </w:rPr>
        <w:t>登录功能用例分析表</w:t>
      </w:r>
    </w:p>
    <w:tbl>
      <w:tblPr>
        <w:tblStyle w:val="aff5"/>
        <w:tblW w:w="0" w:type="auto"/>
        <w:jc w:val="center"/>
        <w:tblLook w:val="04A0" w:firstRow="1" w:lastRow="0" w:firstColumn="1" w:lastColumn="0" w:noHBand="0" w:noVBand="1"/>
      </w:tblPr>
      <w:tblGrid>
        <w:gridCol w:w="2736"/>
        <w:gridCol w:w="6269"/>
      </w:tblGrid>
      <w:tr w:rsidR="00084AD2" w:rsidRPr="001065C6" w14:paraId="0AACFC20" w14:textId="77777777" w:rsidTr="00FD4423">
        <w:trPr>
          <w:trHeight w:val="1416"/>
          <w:jc w:val="center"/>
        </w:trPr>
        <w:tc>
          <w:tcPr>
            <w:tcW w:w="2736" w:type="dxa"/>
            <w:shd w:val="clear" w:color="auto" w:fill="D9D9D9" w:themeFill="background1" w:themeFillShade="D9"/>
          </w:tcPr>
          <w:p w14:paraId="2140D1D7" w14:textId="777CC7B3" w:rsidR="00084AD2" w:rsidRPr="001065C6" w:rsidRDefault="00084AD2" w:rsidP="00D65464">
            <w:pPr>
              <w:spacing w:line="300" w:lineRule="auto"/>
              <w:jc w:val="left"/>
              <w:rPr>
                <w:sz w:val="21"/>
                <w:szCs w:val="21"/>
              </w:rPr>
            </w:pPr>
          </w:p>
        </w:tc>
        <w:tc>
          <w:tcPr>
            <w:tcW w:w="6269" w:type="dxa"/>
          </w:tcPr>
          <w:p w14:paraId="1D2581AB" w14:textId="77777777" w:rsidR="009E61C9" w:rsidRPr="00B945D6" w:rsidRDefault="009E61C9" w:rsidP="00C903C2">
            <w:pPr>
              <w:pStyle w:val="aff4"/>
              <w:numPr>
                <w:ilvl w:val="0"/>
                <w:numId w:val="5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密码不能为空，最长不能超过</w:t>
            </w:r>
            <w:r w:rsidRPr="00B945D6">
              <w:rPr>
                <w:rFonts w:ascii="Times New Roman" w:hAnsi="Times New Roman"/>
                <w:iCs/>
                <w:szCs w:val="21"/>
              </w:rPr>
              <w:t>20</w:t>
            </w:r>
            <w:r w:rsidRPr="00B945D6">
              <w:rPr>
                <w:rFonts w:ascii="Times New Roman" w:hAnsi="Times New Roman" w:hint="eastAsia"/>
                <w:iCs/>
                <w:szCs w:val="21"/>
              </w:rPr>
              <w:t>个字符；</w:t>
            </w:r>
            <w:r w:rsidRPr="00B945D6">
              <w:rPr>
                <w:rFonts w:ascii="Times New Roman" w:hAnsi="Times New Roman"/>
                <w:iCs/>
                <w:szCs w:val="21"/>
              </w:rPr>
              <w:t> </w:t>
            </w:r>
          </w:p>
          <w:p w14:paraId="42EC334B" w14:textId="77777777" w:rsidR="009E61C9" w:rsidRPr="00B945D6" w:rsidRDefault="009E61C9" w:rsidP="00C903C2">
            <w:pPr>
              <w:pStyle w:val="aff4"/>
              <w:numPr>
                <w:ilvl w:val="0"/>
                <w:numId w:val="5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密码必须是加密；</w:t>
            </w:r>
          </w:p>
          <w:p w14:paraId="4EBED98E" w14:textId="7A78AA98" w:rsidR="00084AD2" w:rsidRPr="00DE186E" w:rsidRDefault="009E61C9" w:rsidP="00DE186E">
            <w:pPr>
              <w:pStyle w:val="aff4"/>
              <w:numPr>
                <w:ilvl w:val="0"/>
                <w:numId w:val="52"/>
              </w:numPr>
              <w:spacing w:line="300" w:lineRule="auto"/>
              <w:ind w:firstLineChars="0"/>
              <w:jc w:val="left"/>
              <w:rPr>
                <w:rFonts w:asciiTheme="minorHAnsi" w:hAnsiTheme="minorHAnsi"/>
                <w:b/>
                <w:szCs w:val="21"/>
              </w:rPr>
            </w:pPr>
            <w:r w:rsidRPr="00DE186E">
              <w:rPr>
                <w:rFonts w:hint="eastAsia"/>
                <w:iCs/>
                <w:szCs w:val="21"/>
              </w:rPr>
              <w:t>系统先验证验证码，后验证账号及密码。</w:t>
            </w:r>
          </w:p>
        </w:tc>
      </w:tr>
    </w:tbl>
    <w:p w14:paraId="6A0075FB" w14:textId="241B46D2" w:rsidR="00DF4FF3" w:rsidRPr="00D220C2" w:rsidRDefault="00DF4FF3" w:rsidP="00C903C2">
      <w:pPr>
        <w:pStyle w:val="aff4"/>
        <w:numPr>
          <w:ilvl w:val="0"/>
          <w:numId w:val="6"/>
        </w:numPr>
        <w:spacing w:line="300" w:lineRule="auto"/>
        <w:ind w:firstLineChars="0"/>
        <w:rPr>
          <w:rFonts w:eastAsiaTheme="minorEastAsia"/>
          <w:sz w:val="24"/>
          <w:szCs w:val="24"/>
        </w:rPr>
      </w:pPr>
      <w:bookmarkStart w:id="42" w:name="_Toc30102944"/>
      <w:r w:rsidRPr="00D220C2">
        <w:rPr>
          <w:rFonts w:eastAsiaTheme="minorEastAsia" w:hint="eastAsia"/>
          <w:sz w:val="24"/>
          <w:szCs w:val="24"/>
        </w:rPr>
        <w:t>注册</w:t>
      </w:r>
      <w:bookmarkEnd w:id="42"/>
    </w:p>
    <w:p w14:paraId="45789CE9" w14:textId="6290420C" w:rsidR="00604449" w:rsidRPr="001065C6" w:rsidRDefault="00604449" w:rsidP="00D65464">
      <w:pPr>
        <w:spacing w:line="300" w:lineRule="auto"/>
        <w:ind w:firstLine="420"/>
      </w:pPr>
      <w:r w:rsidRPr="001065C6">
        <w:rPr>
          <w:rFonts w:hint="eastAsia"/>
        </w:rPr>
        <w:t>注册功能用例图如下图</w:t>
      </w:r>
      <w:r w:rsidRPr="001065C6">
        <w:t>2-16</w:t>
      </w:r>
      <w:r w:rsidRPr="001065C6">
        <w:rPr>
          <w:rFonts w:hint="eastAsia"/>
        </w:rPr>
        <w:t>所示：</w:t>
      </w:r>
    </w:p>
    <w:p w14:paraId="2EBB0669" w14:textId="37238CF9" w:rsidR="00DF4FF3" w:rsidRPr="001065C6" w:rsidRDefault="00604449" w:rsidP="00D65464">
      <w:pPr>
        <w:spacing w:line="300" w:lineRule="auto"/>
        <w:jc w:val="center"/>
        <w:rPr>
          <w:rFonts w:eastAsiaTheme="minorEastAsia"/>
          <w:lang w:val="x-none"/>
        </w:rPr>
      </w:pPr>
      <w:r w:rsidRPr="00B945D6">
        <w:rPr>
          <w:rFonts w:eastAsiaTheme="minorEastAsia"/>
          <w:noProof/>
        </w:rPr>
        <w:drawing>
          <wp:inline distT="0" distB="0" distL="0" distR="0" wp14:anchorId="69E3F43C" wp14:editId="691DA272">
            <wp:extent cx="4168501" cy="1371719"/>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501" cy="1371719"/>
                    </a:xfrm>
                    <a:prstGeom prst="rect">
                      <a:avLst/>
                    </a:prstGeom>
                  </pic:spPr>
                </pic:pic>
              </a:graphicData>
            </a:graphic>
          </wp:inline>
        </w:drawing>
      </w:r>
    </w:p>
    <w:p w14:paraId="123D7489" w14:textId="3C00BFEA" w:rsidR="00604449" w:rsidRPr="001065C6" w:rsidRDefault="00DF4FF3" w:rsidP="00D65464">
      <w:pPr>
        <w:spacing w:line="300" w:lineRule="auto"/>
        <w:jc w:val="center"/>
        <w:rPr>
          <w:rFonts w:eastAsia="黑体"/>
          <w:sz w:val="21"/>
          <w:szCs w:val="21"/>
          <w:lang w:val="x-none"/>
        </w:rPr>
      </w:pPr>
      <w:r w:rsidRPr="001065C6">
        <w:rPr>
          <w:rFonts w:eastAsia="黑体" w:hint="eastAsia"/>
          <w:sz w:val="21"/>
          <w:szCs w:val="21"/>
          <w:lang w:val="x-none"/>
        </w:rPr>
        <w:t>图</w:t>
      </w:r>
      <w:r w:rsidR="00604449" w:rsidRPr="001065C6">
        <w:rPr>
          <w:rFonts w:eastAsia="黑体"/>
          <w:sz w:val="21"/>
          <w:szCs w:val="21"/>
          <w:lang w:val="x-none"/>
        </w:rPr>
        <w:t>2-16</w:t>
      </w:r>
      <w:r w:rsidRPr="001065C6">
        <w:rPr>
          <w:rFonts w:eastAsia="黑体"/>
          <w:sz w:val="21"/>
          <w:szCs w:val="21"/>
          <w:lang w:val="x-none"/>
        </w:rPr>
        <w:t xml:space="preserve"> </w:t>
      </w:r>
      <w:r w:rsidRPr="001065C6">
        <w:rPr>
          <w:rFonts w:eastAsia="黑体" w:hint="eastAsia"/>
          <w:sz w:val="21"/>
          <w:szCs w:val="21"/>
          <w:lang w:val="x-none"/>
        </w:rPr>
        <w:t>注册</w:t>
      </w:r>
      <w:r w:rsidR="00604449" w:rsidRPr="001065C6">
        <w:rPr>
          <w:rFonts w:eastAsia="黑体" w:hint="eastAsia"/>
          <w:sz w:val="21"/>
          <w:szCs w:val="21"/>
          <w:lang w:val="x-none"/>
        </w:rPr>
        <w:t>功能</w:t>
      </w:r>
      <w:r w:rsidRPr="001065C6">
        <w:rPr>
          <w:rFonts w:eastAsia="黑体" w:hint="eastAsia"/>
          <w:sz w:val="21"/>
          <w:szCs w:val="21"/>
          <w:lang w:val="x-none"/>
        </w:rPr>
        <w:t>用例图</w:t>
      </w:r>
    </w:p>
    <w:p w14:paraId="235B73B7" w14:textId="1FCAC83E" w:rsidR="00604449" w:rsidRPr="001065C6" w:rsidRDefault="00604449" w:rsidP="00D65464">
      <w:pPr>
        <w:spacing w:line="300" w:lineRule="auto"/>
        <w:ind w:firstLine="420"/>
      </w:pPr>
      <w:r w:rsidRPr="001065C6">
        <w:rPr>
          <w:rFonts w:hint="eastAsia"/>
        </w:rPr>
        <w:t>注册功能用例分析表如下表</w:t>
      </w:r>
      <w:r w:rsidRPr="001065C6">
        <w:t>2-2</w:t>
      </w:r>
      <w:r w:rsidRPr="001065C6">
        <w:rPr>
          <w:rFonts w:hint="eastAsia"/>
        </w:rPr>
        <w:t>所示：</w:t>
      </w:r>
    </w:p>
    <w:p w14:paraId="4170B669" w14:textId="0A283B25" w:rsidR="00EF5DDC" w:rsidRPr="001065C6" w:rsidRDefault="00EF5DDC"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3</w:t>
      </w:r>
      <w:r w:rsidRPr="001065C6">
        <w:rPr>
          <w:rFonts w:eastAsia="黑体"/>
          <w:sz w:val="21"/>
          <w:szCs w:val="21"/>
        </w:rPr>
        <w:t xml:space="preserve"> </w:t>
      </w:r>
      <w:r w:rsidRPr="001065C6">
        <w:rPr>
          <w:rFonts w:eastAsia="黑体" w:hint="eastAsia"/>
          <w:sz w:val="21"/>
          <w:szCs w:val="21"/>
        </w:rPr>
        <w:t>注册功能用例分析表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184B1E5C" w14:textId="77777777" w:rsidTr="00FD4423">
        <w:trPr>
          <w:jc w:val="center"/>
        </w:trPr>
        <w:tc>
          <w:tcPr>
            <w:tcW w:w="2736" w:type="dxa"/>
            <w:shd w:val="clear" w:color="auto" w:fill="D9D9D9" w:themeFill="background1" w:themeFillShade="D9"/>
          </w:tcPr>
          <w:p w14:paraId="6F07229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7FC6EAA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0002</w:t>
            </w:r>
          </w:p>
        </w:tc>
        <w:tc>
          <w:tcPr>
            <w:tcW w:w="1219" w:type="dxa"/>
            <w:shd w:val="clear" w:color="auto" w:fill="D9D9D9" w:themeFill="background1" w:themeFillShade="D9"/>
          </w:tcPr>
          <w:p w14:paraId="0D24BC7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555E28A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考生注册</w:t>
            </w:r>
          </w:p>
        </w:tc>
      </w:tr>
      <w:tr w:rsidR="00DF4FF3" w:rsidRPr="001065C6" w14:paraId="70E93240" w14:textId="77777777" w:rsidTr="00FD4423">
        <w:trPr>
          <w:jc w:val="center"/>
        </w:trPr>
        <w:tc>
          <w:tcPr>
            <w:tcW w:w="2736" w:type="dxa"/>
            <w:shd w:val="clear" w:color="auto" w:fill="D9D9D9" w:themeFill="background1" w:themeFillShade="D9"/>
          </w:tcPr>
          <w:p w14:paraId="14D87B0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4FF4799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考生注册是系统为考生注册为会员的功能模块，用户在相关个人信息及密码后，发送个人信息给系统后台进行身份注册，返回注册信息，根据返回信息判断身份注册是否成功。</w:t>
            </w:r>
          </w:p>
        </w:tc>
      </w:tr>
      <w:tr w:rsidR="00DF4FF3" w:rsidRPr="001065C6" w14:paraId="414A538D" w14:textId="77777777" w:rsidTr="00FD4423">
        <w:trPr>
          <w:jc w:val="center"/>
        </w:trPr>
        <w:tc>
          <w:tcPr>
            <w:tcW w:w="2736" w:type="dxa"/>
            <w:shd w:val="clear" w:color="auto" w:fill="D9D9D9" w:themeFill="background1" w:themeFillShade="D9"/>
          </w:tcPr>
          <w:p w14:paraId="3D39BB6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6AD67B6F"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p>
        </w:tc>
      </w:tr>
      <w:tr w:rsidR="00DF4FF3" w:rsidRPr="001065C6" w14:paraId="6830947E" w14:textId="77777777" w:rsidTr="00FD4423">
        <w:trPr>
          <w:jc w:val="center"/>
        </w:trPr>
        <w:tc>
          <w:tcPr>
            <w:tcW w:w="2736" w:type="dxa"/>
            <w:shd w:val="clear" w:color="auto" w:fill="D9D9D9" w:themeFill="background1" w:themeFillShade="D9"/>
          </w:tcPr>
          <w:p w14:paraId="5B74165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0F8B25AA"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未注册</w:t>
            </w:r>
          </w:p>
        </w:tc>
      </w:tr>
      <w:tr w:rsidR="00DF4FF3" w:rsidRPr="001065C6" w14:paraId="69727869" w14:textId="77777777" w:rsidTr="00FD4423">
        <w:trPr>
          <w:jc w:val="center"/>
        </w:trPr>
        <w:tc>
          <w:tcPr>
            <w:tcW w:w="2736" w:type="dxa"/>
            <w:shd w:val="clear" w:color="auto" w:fill="D9D9D9" w:themeFill="background1" w:themeFillShade="D9"/>
          </w:tcPr>
          <w:p w14:paraId="2ABD864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43D55032"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考生进入考生考试系统</w:t>
            </w:r>
            <w:r w:rsidRPr="001065C6">
              <w:rPr>
                <w:iCs/>
                <w:sz w:val="21"/>
                <w:szCs w:val="21"/>
              </w:rPr>
              <w:t> </w:t>
            </w:r>
          </w:p>
        </w:tc>
      </w:tr>
      <w:tr w:rsidR="00DF4FF3" w:rsidRPr="001065C6" w14:paraId="02CBDC54" w14:textId="77777777" w:rsidTr="00FD4423">
        <w:trPr>
          <w:jc w:val="center"/>
        </w:trPr>
        <w:tc>
          <w:tcPr>
            <w:tcW w:w="2736" w:type="dxa"/>
            <w:shd w:val="clear" w:color="auto" w:fill="D9D9D9" w:themeFill="background1" w:themeFillShade="D9"/>
          </w:tcPr>
          <w:p w14:paraId="678243B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gridSpan w:val="3"/>
          </w:tcPr>
          <w:p w14:paraId="0B6C88B8" w14:textId="2D01F756" w:rsidR="00DF4FF3" w:rsidRPr="00B945D6" w:rsidRDefault="00DF4FF3" w:rsidP="00C903C2">
            <w:pPr>
              <w:pStyle w:val="aff4"/>
              <w:numPr>
                <w:ilvl w:val="0"/>
                <w:numId w:val="5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使用者担心个人信息泄露</w:t>
            </w:r>
            <w:r w:rsidRPr="00B945D6">
              <w:rPr>
                <w:rFonts w:ascii="Times New Roman" w:hAnsi="Times New Roman"/>
                <w:iCs/>
                <w:szCs w:val="21"/>
              </w:rPr>
              <w:t> </w:t>
            </w:r>
          </w:p>
          <w:p w14:paraId="5DC5A806" w14:textId="3F7A564A" w:rsidR="00DF4FF3" w:rsidRPr="00B945D6" w:rsidRDefault="00DF4FF3" w:rsidP="00C903C2">
            <w:pPr>
              <w:pStyle w:val="aff4"/>
              <w:numPr>
                <w:ilvl w:val="0"/>
                <w:numId w:val="5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考生希望注册成功后能够直接进入考试系统</w:t>
            </w:r>
            <w:r w:rsidRPr="00B945D6">
              <w:rPr>
                <w:rFonts w:ascii="Times New Roman" w:hAnsi="Times New Roman"/>
                <w:iCs/>
                <w:szCs w:val="21"/>
              </w:rPr>
              <w:t> </w:t>
            </w:r>
          </w:p>
        </w:tc>
      </w:tr>
      <w:tr w:rsidR="00DF4FF3" w:rsidRPr="001065C6" w14:paraId="2E5409A7" w14:textId="77777777" w:rsidTr="00FD4423">
        <w:trPr>
          <w:jc w:val="center"/>
        </w:trPr>
        <w:tc>
          <w:tcPr>
            <w:tcW w:w="2736" w:type="dxa"/>
            <w:shd w:val="clear" w:color="auto" w:fill="D9D9D9" w:themeFill="background1" w:themeFillShade="D9"/>
          </w:tcPr>
          <w:p w14:paraId="61D0367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0BC5622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考生注册界面</w:t>
            </w:r>
          </w:p>
        </w:tc>
      </w:tr>
      <w:tr w:rsidR="00FD5B41" w:rsidRPr="001065C6" w14:paraId="04813556" w14:textId="77777777" w:rsidTr="00FD4423">
        <w:trPr>
          <w:jc w:val="center"/>
        </w:trPr>
        <w:tc>
          <w:tcPr>
            <w:tcW w:w="2736" w:type="dxa"/>
            <w:shd w:val="clear" w:color="auto" w:fill="D9D9D9" w:themeFill="background1" w:themeFillShade="D9"/>
          </w:tcPr>
          <w:p w14:paraId="389E656C" w14:textId="51B0EB75" w:rsidR="00FD5B41" w:rsidRPr="001065C6" w:rsidRDefault="00FD5B41" w:rsidP="00D65464">
            <w:pPr>
              <w:spacing w:line="300" w:lineRule="auto"/>
              <w:jc w:val="left"/>
              <w:rPr>
                <w:sz w:val="21"/>
                <w:szCs w:val="21"/>
              </w:rPr>
            </w:pPr>
            <w:r>
              <w:rPr>
                <w:rFonts w:hint="eastAsia"/>
                <w:sz w:val="21"/>
                <w:szCs w:val="21"/>
              </w:rPr>
              <w:t>基本事件流</w:t>
            </w:r>
          </w:p>
        </w:tc>
        <w:tc>
          <w:tcPr>
            <w:tcW w:w="6269" w:type="dxa"/>
            <w:gridSpan w:val="3"/>
          </w:tcPr>
          <w:p w14:paraId="37FC8508" w14:textId="77777777" w:rsidR="00FD5B41" w:rsidRPr="001065C6" w:rsidRDefault="00FD5B41" w:rsidP="00D65464">
            <w:pPr>
              <w:spacing w:line="300" w:lineRule="auto"/>
              <w:jc w:val="left"/>
              <w:rPr>
                <w:rFonts w:ascii="Times New Roman" w:eastAsia="宋体" w:hAnsi="Times New Roman" w:cs="Times New Roman"/>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6D884684"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填写个人信息、密码及验证码</w:t>
            </w:r>
          </w:p>
          <w:p w14:paraId="20062227"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系统验证个人信息和密码是否合法</w:t>
            </w:r>
          </w:p>
          <w:p w14:paraId="2658F0BC"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如果验证不合法，提示用户按要求填写必要的信息</w:t>
            </w:r>
            <w:r w:rsidRPr="00B945D6">
              <w:rPr>
                <w:rFonts w:ascii="Times New Roman" w:hAnsi="Times New Roman"/>
                <w:iCs/>
                <w:szCs w:val="21"/>
              </w:rPr>
              <w:t> </w:t>
            </w:r>
          </w:p>
          <w:p w14:paraId="3D182979"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将合法的个人信息、密码及验证码提交到服务器验证</w:t>
            </w:r>
            <w:r w:rsidRPr="00B945D6">
              <w:rPr>
                <w:rFonts w:ascii="Times New Roman" w:hAnsi="Times New Roman"/>
                <w:iCs/>
                <w:szCs w:val="21"/>
              </w:rPr>
              <w:t> </w:t>
            </w:r>
          </w:p>
          <w:p w14:paraId="62FBE43E"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系统根据服务器验证结果进行相应操作</w:t>
            </w:r>
            <w:r w:rsidRPr="00B945D6">
              <w:rPr>
                <w:rFonts w:ascii="Times New Roman" w:hAnsi="Times New Roman"/>
                <w:iCs/>
                <w:szCs w:val="21"/>
              </w:rPr>
              <w:t> </w:t>
            </w:r>
          </w:p>
          <w:p w14:paraId="746FFDD4" w14:textId="77777777" w:rsidR="00FD5B41" w:rsidRPr="00B945D6" w:rsidRDefault="00FD5B41" w:rsidP="00C903C2">
            <w:pPr>
              <w:pStyle w:val="aff4"/>
              <w:numPr>
                <w:ilvl w:val="0"/>
                <w:numId w:val="5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如果验证是验证码错误，直接提示重新输入验证码</w:t>
            </w:r>
            <w:r w:rsidRPr="00B945D6">
              <w:rPr>
                <w:rFonts w:ascii="Times New Roman" w:hAnsi="Times New Roman"/>
                <w:iCs/>
                <w:szCs w:val="21"/>
              </w:rPr>
              <w:t> </w:t>
            </w:r>
          </w:p>
          <w:p w14:paraId="2FA5BE45" w14:textId="02F45754" w:rsidR="00FD5B41" w:rsidRPr="00FD5B41" w:rsidRDefault="00FD5B41" w:rsidP="00C903C2">
            <w:pPr>
              <w:pStyle w:val="aff4"/>
              <w:numPr>
                <w:ilvl w:val="0"/>
                <w:numId w:val="54"/>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如果注册成功，直接登录到考生考试界面。</w:t>
            </w:r>
          </w:p>
        </w:tc>
      </w:tr>
    </w:tbl>
    <w:p w14:paraId="6466056A" w14:textId="561619F8" w:rsidR="003C43C3" w:rsidRPr="003C43C3" w:rsidRDefault="003C43C3" w:rsidP="00AB774B">
      <w:pPr>
        <w:spacing w:line="300" w:lineRule="auto"/>
        <w:ind w:right="480"/>
        <w:jc w:val="right"/>
        <w:rPr>
          <w:rFonts w:eastAsia="黑体"/>
          <w:sz w:val="21"/>
          <w:szCs w:val="21"/>
        </w:rPr>
      </w:pPr>
      <w:r>
        <w:br w:type="page"/>
      </w:r>
      <w:r w:rsidR="00FD5B41">
        <w:rPr>
          <w:rFonts w:hint="eastAsia"/>
        </w:rPr>
        <w:lastRenderedPageBreak/>
        <w:t>续</w:t>
      </w: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3</w:t>
      </w:r>
      <w:r w:rsidRPr="001065C6">
        <w:rPr>
          <w:rFonts w:eastAsia="黑体"/>
          <w:sz w:val="21"/>
          <w:szCs w:val="21"/>
        </w:rPr>
        <w:t xml:space="preserve"> </w:t>
      </w:r>
      <w:r w:rsidRPr="001065C6">
        <w:rPr>
          <w:rFonts w:eastAsia="黑体" w:hint="eastAsia"/>
          <w:sz w:val="21"/>
          <w:szCs w:val="21"/>
        </w:rPr>
        <w:t>注册功能用例分析表</w:t>
      </w:r>
    </w:p>
    <w:tbl>
      <w:tblPr>
        <w:tblStyle w:val="aff5"/>
        <w:tblW w:w="0" w:type="auto"/>
        <w:jc w:val="center"/>
        <w:tblLook w:val="04A0" w:firstRow="1" w:lastRow="0" w:firstColumn="1" w:lastColumn="0" w:noHBand="0" w:noVBand="1"/>
      </w:tblPr>
      <w:tblGrid>
        <w:gridCol w:w="2736"/>
        <w:gridCol w:w="6269"/>
      </w:tblGrid>
      <w:tr w:rsidR="00DF4FF3" w:rsidRPr="001065C6" w14:paraId="4F87D207" w14:textId="77777777" w:rsidTr="00FD4423">
        <w:trPr>
          <w:jc w:val="center"/>
        </w:trPr>
        <w:tc>
          <w:tcPr>
            <w:tcW w:w="2736" w:type="dxa"/>
            <w:shd w:val="clear" w:color="auto" w:fill="D9D9D9" w:themeFill="background1" w:themeFillShade="D9"/>
          </w:tcPr>
          <w:p w14:paraId="69031313" w14:textId="33155347" w:rsidR="00DF4FF3" w:rsidRPr="001065C6" w:rsidRDefault="00DF4FF3" w:rsidP="00D65464">
            <w:pPr>
              <w:spacing w:line="300" w:lineRule="auto"/>
              <w:jc w:val="left"/>
              <w:rPr>
                <w:rFonts w:ascii="Times New Roman" w:eastAsia="宋体" w:hAnsi="Times New Roman" w:cs="Times New Roman"/>
                <w:sz w:val="21"/>
                <w:szCs w:val="21"/>
              </w:rPr>
            </w:pPr>
          </w:p>
        </w:tc>
        <w:tc>
          <w:tcPr>
            <w:tcW w:w="6269" w:type="dxa"/>
          </w:tcPr>
          <w:p w14:paraId="0DCC5834" w14:textId="77777777" w:rsidR="00DF4FF3" w:rsidRPr="001065C6" w:rsidRDefault="00DF4FF3"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73608BA5" w14:textId="0E0BEA8E" w:rsidR="00DF4FF3" w:rsidRPr="00B945D6" w:rsidRDefault="00DF4FF3" w:rsidP="00C903C2">
            <w:pPr>
              <w:pStyle w:val="aff4"/>
              <w:numPr>
                <w:ilvl w:val="0"/>
                <w:numId w:val="55"/>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用户注册信息＝个人信息＋密码＋验证码</w:t>
            </w:r>
            <w:r w:rsidRPr="00B945D6">
              <w:rPr>
                <w:rFonts w:ascii="Times New Roman" w:hAnsi="Times New Roman"/>
                <w:iCs/>
                <w:szCs w:val="21"/>
              </w:rPr>
              <w:t> </w:t>
            </w:r>
          </w:p>
          <w:p w14:paraId="59DA2117" w14:textId="77777777" w:rsidR="00DF4FF3" w:rsidRPr="001065C6" w:rsidRDefault="00DF4FF3"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20345BC7" w14:textId="7A32084C" w:rsidR="00DF4FF3" w:rsidRPr="00B945D6" w:rsidRDefault="00DF4FF3" w:rsidP="00C903C2">
            <w:pPr>
              <w:pStyle w:val="aff4"/>
              <w:numPr>
                <w:ilvl w:val="0"/>
                <w:numId w:val="5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个人信息不能为空；</w:t>
            </w:r>
          </w:p>
          <w:p w14:paraId="13B1B4C4" w14:textId="6C754D15" w:rsidR="00DF4FF3" w:rsidRPr="00B945D6" w:rsidRDefault="00DF4FF3" w:rsidP="00C903C2">
            <w:pPr>
              <w:pStyle w:val="aff4"/>
              <w:numPr>
                <w:ilvl w:val="0"/>
                <w:numId w:val="5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密码不能为空，最长不能超过</w:t>
            </w:r>
            <w:r w:rsidRPr="00B945D6">
              <w:rPr>
                <w:rFonts w:ascii="Times New Roman" w:hAnsi="Times New Roman"/>
                <w:iCs/>
                <w:szCs w:val="21"/>
              </w:rPr>
              <w:t>20</w:t>
            </w:r>
            <w:r w:rsidRPr="00B945D6">
              <w:rPr>
                <w:rFonts w:ascii="Times New Roman" w:hAnsi="Times New Roman" w:hint="eastAsia"/>
                <w:iCs/>
                <w:szCs w:val="21"/>
              </w:rPr>
              <w:t>个字符；</w:t>
            </w:r>
            <w:r w:rsidRPr="00B945D6">
              <w:rPr>
                <w:rFonts w:ascii="Times New Roman" w:hAnsi="Times New Roman"/>
                <w:iCs/>
                <w:szCs w:val="21"/>
              </w:rPr>
              <w:t> </w:t>
            </w:r>
          </w:p>
          <w:p w14:paraId="23708405" w14:textId="6B1B1A09" w:rsidR="00DF4FF3" w:rsidRPr="00B945D6" w:rsidRDefault="00DF4FF3" w:rsidP="00C903C2">
            <w:pPr>
              <w:pStyle w:val="aff4"/>
              <w:numPr>
                <w:ilvl w:val="0"/>
                <w:numId w:val="5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密码必须是加密；</w:t>
            </w:r>
          </w:p>
          <w:p w14:paraId="2E856BDD" w14:textId="09C2AB68" w:rsidR="00DF4FF3" w:rsidRPr="00B945D6" w:rsidRDefault="00DF4FF3" w:rsidP="00C903C2">
            <w:pPr>
              <w:pStyle w:val="aff4"/>
              <w:numPr>
                <w:ilvl w:val="0"/>
                <w:numId w:val="56"/>
              </w:numPr>
              <w:spacing w:line="300" w:lineRule="auto"/>
              <w:ind w:firstLineChars="0"/>
              <w:jc w:val="left"/>
              <w:rPr>
                <w:rFonts w:ascii="Times New Roman" w:hAnsi="Times New Roman" w:cs="Times New Roman"/>
                <w:szCs w:val="21"/>
              </w:rPr>
            </w:pPr>
            <w:r w:rsidRPr="00B945D6">
              <w:rPr>
                <w:rFonts w:ascii="Times New Roman" w:hAnsi="Times New Roman" w:hint="eastAsia"/>
                <w:iCs/>
                <w:szCs w:val="21"/>
              </w:rPr>
              <w:t>系统先验证验证码，后提示注册信息。</w:t>
            </w:r>
            <w:r w:rsidRPr="00B945D6">
              <w:rPr>
                <w:rFonts w:ascii="Times New Roman" w:hAnsi="Times New Roman"/>
                <w:iCs/>
                <w:szCs w:val="21"/>
              </w:rPr>
              <w:t> </w:t>
            </w:r>
          </w:p>
        </w:tc>
      </w:tr>
    </w:tbl>
    <w:p w14:paraId="7889C5E9" w14:textId="0C366A0F" w:rsidR="00380E07" w:rsidRPr="001065C6" w:rsidRDefault="00380E07" w:rsidP="00C903C2">
      <w:pPr>
        <w:pStyle w:val="aff4"/>
        <w:numPr>
          <w:ilvl w:val="0"/>
          <w:numId w:val="53"/>
        </w:numPr>
        <w:spacing w:line="300" w:lineRule="auto"/>
        <w:ind w:firstLineChars="0"/>
        <w:rPr>
          <w:rFonts w:ascii="Times New Roman" w:eastAsiaTheme="minorEastAsia" w:hAnsi="Times New Roman"/>
          <w:sz w:val="24"/>
          <w:szCs w:val="24"/>
        </w:rPr>
      </w:pPr>
      <w:bookmarkStart w:id="43" w:name="_Toc30102945"/>
      <w:r w:rsidRPr="001065C6">
        <w:rPr>
          <w:rFonts w:ascii="Times New Roman" w:eastAsiaTheme="minorEastAsia" w:hAnsi="Times New Roman" w:hint="eastAsia"/>
          <w:sz w:val="24"/>
          <w:szCs w:val="24"/>
        </w:rPr>
        <w:t>下载准考证</w:t>
      </w:r>
      <w:bookmarkEnd w:id="43"/>
    </w:p>
    <w:p w14:paraId="2A299DC9" w14:textId="1E8F7A8C" w:rsidR="00604449" w:rsidRPr="001065C6" w:rsidRDefault="00380E07" w:rsidP="00D65464">
      <w:pPr>
        <w:spacing w:line="300" w:lineRule="auto"/>
        <w:ind w:firstLine="420"/>
      </w:pPr>
      <w:r w:rsidRPr="001065C6">
        <w:rPr>
          <w:rFonts w:hint="eastAsia"/>
        </w:rPr>
        <w:t>下载准考证功能用例图如下图</w:t>
      </w:r>
      <w:r w:rsidRPr="001065C6">
        <w:t>2-17</w:t>
      </w:r>
      <w:r w:rsidRPr="001065C6">
        <w:rPr>
          <w:rFonts w:hint="eastAsia"/>
        </w:rPr>
        <w:t>所示：</w:t>
      </w:r>
    </w:p>
    <w:p w14:paraId="7300216F"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73565156" wp14:editId="517B36F8">
            <wp:extent cx="5273497" cy="1470787"/>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3497" cy="1470787"/>
                    </a:xfrm>
                    <a:prstGeom prst="rect">
                      <a:avLst/>
                    </a:prstGeom>
                  </pic:spPr>
                </pic:pic>
              </a:graphicData>
            </a:graphic>
          </wp:inline>
        </w:drawing>
      </w:r>
    </w:p>
    <w:p w14:paraId="670F9ABB" w14:textId="015D1013" w:rsidR="00DF4FF3" w:rsidRPr="001065C6" w:rsidRDefault="00DF4FF3" w:rsidP="00D65464">
      <w:pPr>
        <w:spacing w:line="300" w:lineRule="auto"/>
        <w:jc w:val="center"/>
        <w:rPr>
          <w:rFonts w:eastAsia="黑体"/>
          <w:sz w:val="21"/>
          <w:szCs w:val="21"/>
          <w:lang w:val="x-none"/>
        </w:rPr>
      </w:pPr>
      <w:r w:rsidRPr="001065C6">
        <w:rPr>
          <w:rFonts w:eastAsia="黑体" w:hint="eastAsia"/>
          <w:sz w:val="21"/>
          <w:szCs w:val="21"/>
          <w:lang w:val="x-none"/>
        </w:rPr>
        <w:t>图</w:t>
      </w:r>
      <w:r w:rsidR="00604449" w:rsidRPr="001065C6">
        <w:rPr>
          <w:rFonts w:eastAsia="黑体"/>
          <w:sz w:val="21"/>
          <w:szCs w:val="21"/>
          <w:lang w:val="x-none"/>
        </w:rPr>
        <w:t>2-17</w:t>
      </w:r>
      <w:r w:rsidRPr="001065C6">
        <w:rPr>
          <w:rFonts w:eastAsia="黑体"/>
          <w:sz w:val="21"/>
          <w:szCs w:val="21"/>
          <w:lang w:val="x-none"/>
        </w:rPr>
        <w:t xml:space="preserve"> </w:t>
      </w:r>
      <w:r w:rsidR="00380E07" w:rsidRPr="001065C6">
        <w:rPr>
          <w:rFonts w:eastAsia="黑体" w:hint="eastAsia"/>
          <w:sz w:val="21"/>
          <w:szCs w:val="21"/>
          <w:lang w:val="x-none"/>
        </w:rPr>
        <w:t>下载</w:t>
      </w:r>
      <w:r w:rsidRPr="001065C6">
        <w:rPr>
          <w:rFonts w:eastAsia="黑体" w:hint="eastAsia"/>
          <w:sz w:val="21"/>
          <w:szCs w:val="21"/>
          <w:lang w:val="x-none"/>
        </w:rPr>
        <w:t>准考证用例图</w:t>
      </w:r>
    </w:p>
    <w:p w14:paraId="55C13622" w14:textId="54ED10FC" w:rsidR="00604449" w:rsidRPr="001065C6" w:rsidRDefault="00380E07" w:rsidP="00D65464">
      <w:pPr>
        <w:spacing w:line="300" w:lineRule="auto"/>
        <w:ind w:firstLine="420"/>
      </w:pPr>
      <w:r w:rsidRPr="001065C6">
        <w:rPr>
          <w:rFonts w:hint="eastAsia"/>
        </w:rPr>
        <w:t>下载准考证功能用例分析表如下表</w:t>
      </w:r>
      <w:r w:rsidRPr="001065C6">
        <w:t>2-</w:t>
      </w:r>
      <w:r w:rsidR="00AB774B">
        <w:rPr>
          <w:rFonts w:hint="eastAsia"/>
        </w:rPr>
        <w:t>4</w:t>
      </w:r>
      <w:r w:rsidRPr="001065C6">
        <w:rPr>
          <w:rFonts w:hint="eastAsia"/>
        </w:rPr>
        <w:t>所示：</w:t>
      </w:r>
    </w:p>
    <w:p w14:paraId="638BE3E8" w14:textId="251145DE" w:rsidR="00EF5DDC" w:rsidRPr="001065C6" w:rsidRDefault="00EF5DDC"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4</w:t>
      </w:r>
      <w:r w:rsidRPr="001065C6">
        <w:rPr>
          <w:rFonts w:eastAsia="黑体"/>
          <w:sz w:val="21"/>
          <w:szCs w:val="21"/>
        </w:rPr>
        <w:t xml:space="preserve"> </w:t>
      </w:r>
      <w:r w:rsidR="00380E07" w:rsidRPr="001065C6">
        <w:rPr>
          <w:rFonts w:eastAsia="黑体" w:hint="eastAsia"/>
          <w:sz w:val="21"/>
          <w:szCs w:val="21"/>
        </w:rPr>
        <w:t>下载</w:t>
      </w:r>
      <w:r w:rsidRPr="001065C6">
        <w:rPr>
          <w:rFonts w:eastAsia="黑体" w:hint="eastAsia"/>
          <w:sz w:val="21"/>
          <w:szCs w:val="21"/>
        </w:rPr>
        <w:t>准考证用例分析表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61CBE657" w14:textId="77777777" w:rsidTr="00FD4423">
        <w:trPr>
          <w:jc w:val="center"/>
        </w:trPr>
        <w:tc>
          <w:tcPr>
            <w:tcW w:w="2736" w:type="dxa"/>
            <w:shd w:val="clear" w:color="auto" w:fill="D9D9D9" w:themeFill="background1" w:themeFillShade="D9"/>
          </w:tcPr>
          <w:p w14:paraId="5CAFD81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6100DFB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0003</w:t>
            </w:r>
          </w:p>
        </w:tc>
        <w:tc>
          <w:tcPr>
            <w:tcW w:w="1219" w:type="dxa"/>
            <w:shd w:val="clear" w:color="auto" w:fill="D9D9D9" w:themeFill="background1" w:themeFillShade="D9"/>
          </w:tcPr>
          <w:p w14:paraId="79942E2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44BB5580" w14:textId="08BD4354" w:rsidR="00DF4FF3" w:rsidRPr="001065C6" w:rsidRDefault="00380E07" w:rsidP="00D65464">
            <w:pPr>
              <w:spacing w:line="300" w:lineRule="auto"/>
              <w:jc w:val="left"/>
              <w:rPr>
                <w:rFonts w:ascii="Times New Roman" w:eastAsia="宋体" w:hAnsi="Times New Roman" w:cs="Times New Roman"/>
                <w:sz w:val="21"/>
                <w:szCs w:val="21"/>
              </w:rPr>
            </w:pPr>
            <w:r w:rsidRPr="001065C6">
              <w:rPr>
                <w:rFonts w:hint="eastAsia"/>
                <w:sz w:val="21"/>
                <w:szCs w:val="21"/>
              </w:rPr>
              <w:t>下载</w:t>
            </w:r>
            <w:r w:rsidR="00DF4FF3" w:rsidRPr="001065C6">
              <w:rPr>
                <w:rFonts w:hint="eastAsia"/>
                <w:sz w:val="21"/>
                <w:szCs w:val="21"/>
              </w:rPr>
              <w:t>准考证</w:t>
            </w:r>
          </w:p>
        </w:tc>
      </w:tr>
      <w:tr w:rsidR="00DF4FF3" w:rsidRPr="001065C6" w14:paraId="703D3A30" w14:textId="77777777" w:rsidTr="00FD4423">
        <w:trPr>
          <w:jc w:val="center"/>
        </w:trPr>
        <w:tc>
          <w:tcPr>
            <w:tcW w:w="2736" w:type="dxa"/>
            <w:shd w:val="clear" w:color="auto" w:fill="D9D9D9" w:themeFill="background1" w:themeFillShade="D9"/>
          </w:tcPr>
          <w:p w14:paraId="66508573"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3A1C718E" w14:textId="5FCCA6AF" w:rsidR="00DF4FF3" w:rsidRPr="001065C6" w:rsidRDefault="00380E07" w:rsidP="00D65464">
            <w:pPr>
              <w:spacing w:line="300" w:lineRule="auto"/>
              <w:jc w:val="left"/>
              <w:rPr>
                <w:rFonts w:ascii="Times New Roman" w:eastAsia="宋体" w:hAnsi="Times New Roman" w:cs="Times New Roman"/>
                <w:sz w:val="21"/>
                <w:szCs w:val="21"/>
              </w:rPr>
            </w:pPr>
            <w:r w:rsidRPr="001065C6">
              <w:rPr>
                <w:rFonts w:hint="eastAsia"/>
                <w:sz w:val="21"/>
                <w:szCs w:val="21"/>
              </w:rPr>
              <w:t>下载</w:t>
            </w:r>
            <w:r w:rsidR="00DF4FF3" w:rsidRPr="001065C6">
              <w:rPr>
                <w:rFonts w:hint="eastAsia"/>
                <w:sz w:val="21"/>
                <w:szCs w:val="21"/>
              </w:rPr>
              <w:t>准考证是系统为考生提供个人凭据以及成绩查询信息的功能</w:t>
            </w:r>
          </w:p>
        </w:tc>
      </w:tr>
      <w:tr w:rsidR="00DF4FF3" w:rsidRPr="001065C6" w14:paraId="394B5B82" w14:textId="77777777" w:rsidTr="00FD4423">
        <w:trPr>
          <w:jc w:val="center"/>
        </w:trPr>
        <w:tc>
          <w:tcPr>
            <w:tcW w:w="2736" w:type="dxa"/>
            <w:shd w:val="clear" w:color="auto" w:fill="D9D9D9" w:themeFill="background1" w:themeFillShade="D9"/>
          </w:tcPr>
          <w:p w14:paraId="77EE28F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06A66A5E"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p>
        </w:tc>
      </w:tr>
      <w:tr w:rsidR="00DF4FF3" w:rsidRPr="001065C6" w14:paraId="57CD20B6" w14:textId="77777777" w:rsidTr="00FD4423">
        <w:trPr>
          <w:jc w:val="center"/>
        </w:trPr>
        <w:tc>
          <w:tcPr>
            <w:tcW w:w="2736" w:type="dxa"/>
            <w:shd w:val="clear" w:color="auto" w:fill="D9D9D9" w:themeFill="background1" w:themeFillShade="D9"/>
          </w:tcPr>
          <w:p w14:paraId="1B026F6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4777BE52"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已注册且参加了考试</w:t>
            </w:r>
          </w:p>
        </w:tc>
      </w:tr>
      <w:tr w:rsidR="00D220C2" w:rsidRPr="001065C6" w14:paraId="6AF7BB5D" w14:textId="77777777" w:rsidTr="00FD4423">
        <w:trPr>
          <w:jc w:val="center"/>
        </w:trPr>
        <w:tc>
          <w:tcPr>
            <w:tcW w:w="2736" w:type="dxa"/>
            <w:shd w:val="clear" w:color="auto" w:fill="D9D9D9" w:themeFill="background1" w:themeFillShade="D9"/>
          </w:tcPr>
          <w:p w14:paraId="60F39A09" w14:textId="1C084022" w:rsidR="00D220C2" w:rsidRPr="001065C6" w:rsidRDefault="00D220C2" w:rsidP="00D65464">
            <w:pPr>
              <w:spacing w:line="300" w:lineRule="auto"/>
              <w:jc w:val="left"/>
              <w:rPr>
                <w:sz w:val="21"/>
                <w:szCs w:val="21"/>
              </w:rPr>
            </w:pPr>
            <w:r w:rsidRPr="001065C6">
              <w:rPr>
                <w:rFonts w:hint="eastAsia"/>
                <w:sz w:val="21"/>
                <w:szCs w:val="21"/>
              </w:rPr>
              <w:t>后置条件</w:t>
            </w:r>
          </w:p>
        </w:tc>
        <w:tc>
          <w:tcPr>
            <w:tcW w:w="6269" w:type="dxa"/>
            <w:gridSpan w:val="3"/>
          </w:tcPr>
          <w:p w14:paraId="7C6933DE" w14:textId="03912934" w:rsidR="00D220C2" w:rsidRPr="001065C6" w:rsidRDefault="00D220C2" w:rsidP="00D65464">
            <w:pPr>
              <w:spacing w:line="300" w:lineRule="auto"/>
              <w:jc w:val="left"/>
              <w:rPr>
                <w:iCs/>
                <w:sz w:val="21"/>
                <w:szCs w:val="21"/>
              </w:rPr>
            </w:pPr>
            <w:r w:rsidRPr="001065C6">
              <w:rPr>
                <w:rFonts w:hint="eastAsia"/>
                <w:iCs/>
                <w:sz w:val="21"/>
                <w:szCs w:val="21"/>
              </w:rPr>
              <w:t>考生下载准考证</w:t>
            </w:r>
          </w:p>
        </w:tc>
      </w:tr>
      <w:tr w:rsidR="00D220C2" w:rsidRPr="001065C6" w14:paraId="5848757C" w14:textId="77777777" w:rsidTr="00FD4423">
        <w:trPr>
          <w:jc w:val="center"/>
        </w:trPr>
        <w:tc>
          <w:tcPr>
            <w:tcW w:w="2736" w:type="dxa"/>
            <w:shd w:val="clear" w:color="auto" w:fill="D9D9D9" w:themeFill="background1" w:themeFillShade="D9"/>
          </w:tcPr>
          <w:p w14:paraId="75D6E64C" w14:textId="6ECFFCB2" w:rsidR="00D220C2" w:rsidRPr="001065C6" w:rsidRDefault="00D220C2" w:rsidP="00D65464">
            <w:pPr>
              <w:spacing w:line="300" w:lineRule="auto"/>
              <w:jc w:val="left"/>
              <w:rPr>
                <w:sz w:val="21"/>
                <w:szCs w:val="21"/>
              </w:rPr>
            </w:pPr>
            <w:r w:rsidRPr="001065C6">
              <w:rPr>
                <w:rFonts w:hint="eastAsia"/>
                <w:sz w:val="21"/>
                <w:szCs w:val="21"/>
              </w:rPr>
              <w:t>涉众利益</w:t>
            </w:r>
          </w:p>
        </w:tc>
        <w:tc>
          <w:tcPr>
            <w:tcW w:w="6269" w:type="dxa"/>
            <w:gridSpan w:val="3"/>
          </w:tcPr>
          <w:p w14:paraId="504DEB4B" w14:textId="3C1E3306" w:rsidR="00D220C2" w:rsidRPr="001065C6" w:rsidRDefault="00D220C2" w:rsidP="00D65464">
            <w:pPr>
              <w:spacing w:line="300" w:lineRule="auto"/>
              <w:jc w:val="left"/>
              <w:rPr>
                <w:iCs/>
                <w:sz w:val="21"/>
                <w:szCs w:val="21"/>
              </w:rPr>
            </w:pPr>
            <w:r w:rsidRPr="001065C6">
              <w:rPr>
                <w:rFonts w:hint="eastAsia"/>
                <w:iCs/>
                <w:sz w:val="21"/>
                <w:szCs w:val="21"/>
              </w:rPr>
              <w:t>无</w:t>
            </w:r>
          </w:p>
        </w:tc>
      </w:tr>
      <w:tr w:rsidR="00D220C2" w:rsidRPr="001065C6" w14:paraId="33761732" w14:textId="77777777" w:rsidTr="00FD4423">
        <w:trPr>
          <w:jc w:val="center"/>
        </w:trPr>
        <w:tc>
          <w:tcPr>
            <w:tcW w:w="2736" w:type="dxa"/>
            <w:shd w:val="clear" w:color="auto" w:fill="D9D9D9" w:themeFill="background1" w:themeFillShade="D9"/>
          </w:tcPr>
          <w:p w14:paraId="5331C203" w14:textId="5464ACC8" w:rsidR="00D220C2" w:rsidRPr="001065C6" w:rsidRDefault="00D220C2" w:rsidP="00D65464">
            <w:pPr>
              <w:spacing w:line="300" w:lineRule="auto"/>
              <w:jc w:val="left"/>
              <w:rPr>
                <w:sz w:val="21"/>
                <w:szCs w:val="21"/>
              </w:rPr>
            </w:pPr>
            <w:r w:rsidRPr="001065C6">
              <w:rPr>
                <w:rFonts w:hint="eastAsia"/>
                <w:sz w:val="21"/>
                <w:szCs w:val="21"/>
              </w:rPr>
              <w:t>用例场景</w:t>
            </w:r>
          </w:p>
        </w:tc>
        <w:tc>
          <w:tcPr>
            <w:tcW w:w="6269" w:type="dxa"/>
            <w:gridSpan w:val="3"/>
          </w:tcPr>
          <w:p w14:paraId="36ECBF5D" w14:textId="354569C5" w:rsidR="00D220C2" w:rsidRPr="001065C6" w:rsidRDefault="00D220C2" w:rsidP="00D65464">
            <w:pPr>
              <w:spacing w:line="300" w:lineRule="auto"/>
              <w:jc w:val="left"/>
              <w:rPr>
                <w:iCs/>
                <w:sz w:val="21"/>
                <w:szCs w:val="21"/>
              </w:rPr>
            </w:pPr>
            <w:r w:rsidRPr="001065C6">
              <w:rPr>
                <w:rFonts w:hint="eastAsia"/>
                <w:sz w:val="21"/>
                <w:szCs w:val="21"/>
              </w:rPr>
              <w:t>考生下载准考证界面</w:t>
            </w:r>
          </w:p>
        </w:tc>
      </w:tr>
      <w:tr w:rsidR="00D220C2" w:rsidRPr="001065C6" w14:paraId="1EE40687" w14:textId="77777777" w:rsidTr="00FD4423">
        <w:trPr>
          <w:jc w:val="center"/>
        </w:trPr>
        <w:tc>
          <w:tcPr>
            <w:tcW w:w="2736" w:type="dxa"/>
            <w:shd w:val="clear" w:color="auto" w:fill="D9D9D9" w:themeFill="background1" w:themeFillShade="D9"/>
          </w:tcPr>
          <w:p w14:paraId="5D0A05E3" w14:textId="2CDB1ADF" w:rsidR="00D220C2" w:rsidRPr="001065C6" w:rsidRDefault="00D220C2" w:rsidP="00D65464">
            <w:pPr>
              <w:spacing w:line="300" w:lineRule="auto"/>
              <w:jc w:val="left"/>
              <w:rPr>
                <w:sz w:val="21"/>
                <w:szCs w:val="21"/>
              </w:rPr>
            </w:pPr>
            <w:r w:rsidRPr="001065C6">
              <w:rPr>
                <w:rFonts w:hint="eastAsia"/>
                <w:sz w:val="21"/>
                <w:szCs w:val="21"/>
              </w:rPr>
              <w:t>基本事件流</w:t>
            </w:r>
          </w:p>
        </w:tc>
        <w:tc>
          <w:tcPr>
            <w:tcW w:w="6269" w:type="dxa"/>
            <w:gridSpan w:val="3"/>
          </w:tcPr>
          <w:p w14:paraId="6CA2AED5" w14:textId="77777777" w:rsidR="00D220C2" w:rsidRPr="001065C6" w:rsidRDefault="00D220C2" w:rsidP="00D65464">
            <w:pPr>
              <w:spacing w:line="300" w:lineRule="auto"/>
              <w:jc w:val="left"/>
              <w:rPr>
                <w:rFonts w:ascii="Times New Roman" w:eastAsia="宋体" w:hAnsi="Times New Roman" w:cs="Times New Roman"/>
                <w:iCs/>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381A08B5" w14:textId="77777777" w:rsidR="00D220C2" w:rsidRPr="00B945D6" w:rsidRDefault="00D220C2" w:rsidP="00C903C2">
            <w:pPr>
              <w:pStyle w:val="aff4"/>
              <w:numPr>
                <w:ilvl w:val="0"/>
                <w:numId w:val="5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考生进入考试系统电子准考证界面</w:t>
            </w:r>
          </w:p>
          <w:p w14:paraId="59CCCDD0" w14:textId="77777777" w:rsidR="00D220C2" w:rsidRPr="00B945D6" w:rsidRDefault="00D220C2" w:rsidP="00C903C2">
            <w:pPr>
              <w:pStyle w:val="aff4"/>
              <w:numPr>
                <w:ilvl w:val="0"/>
                <w:numId w:val="5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考生选择自己参与的考试</w:t>
            </w:r>
          </w:p>
          <w:p w14:paraId="21007809" w14:textId="77777777" w:rsidR="00D220C2" w:rsidRPr="00B945D6" w:rsidRDefault="00D220C2" w:rsidP="00C903C2">
            <w:pPr>
              <w:pStyle w:val="aff4"/>
              <w:numPr>
                <w:ilvl w:val="0"/>
                <w:numId w:val="5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点击下载准考证</w:t>
            </w:r>
          </w:p>
          <w:p w14:paraId="2A09B216" w14:textId="77777777" w:rsidR="00D220C2" w:rsidRPr="00B945D6" w:rsidRDefault="00D220C2" w:rsidP="00C903C2">
            <w:pPr>
              <w:pStyle w:val="aff4"/>
              <w:numPr>
                <w:ilvl w:val="0"/>
                <w:numId w:val="5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系统将相关考试信息及个人信息提交给服务器</w:t>
            </w:r>
          </w:p>
          <w:p w14:paraId="5101AE0A" w14:textId="77777777" w:rsidR="00D220C2" w:rsidRPr="00B945D6" w:rsidRDefault="00D220C2" w:rsidP="00C903C2">
            <w:pPr>
              <w:pStyle w:val="aff4"/>
              <w:numPr>
                <w:ilvl w:val="0"/>
                <w:numId w:val="5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服务器根据信息生成</w:t>
            </w:r>
            <w:r w:rsidRPr="00B945D6">
              <w:rPr>
                <w:rFonts w:ascii="Times New Roman" w:hAnsi="Times New Roman"/>
                <w:iCs/>
                <w:szCs w:val="21"/>
              </w:rPr>
              <w:t>PDF</w:t>
            </w:r>
            <w:r w:rsidRPr="00B945D6">
              <w:rPr>
                <w:rFonts w:ascii="Times New Roman" w:hAnsi="Times New Roman" w:hint="eastAsia"/>
                <w:iCs/>
                <w:szCs w:val="21"/>
              </w:rPr>
              <w:t>准考证</w:t>
            </w:r>
            <w:r w:rsidRPr="00B945D6">
              <w:rPr>
                <w:rFonts w:ascii="Times New Roman" w:hAnsi="Times New Roman"/>
                <w:iCs/>
                <w:szCs w:val="21"/>
              </w:rPr>
              <w:t> </w:t>
            </w:r>
          </w:p>
          <w:p w14:paraId="6490B7B2" w14:textId="487E8A60" w:rsidR="00D220C2" w:rsidRPr="00D220C2" w:rsidRDefault="00D220C2" w:rsidP="00C903C2">
            <w:pPr>
              <w:pStyle w:val="aff4"/>
              <w:numPr>
                <w:ilvl w:val="0"/>
                <w:numId w:val="57"/>
              </w:numPr>
              <w:spacing w:line="300" w:lineRule="auto"/>
              <w:ind w:firstLineChars="0"/>
              <w:jc w:val="left"/>
              <w:rPr>
                <w:rFonts w:asciiTheme="minorHAnsi" w:hAnsiTheme="minorHAnsi"/>
                <w:szCs w:val="21"/>
              </w:rPr>
            </w:pPr>
            <w:r w:rsidRPr="00D220C2">
              <w:rPr>
                <w:rFonts w:hint="eastAsia"/>
                <w:iCs/>
                <w:szCs w:val="21"/>
              </w:rPr>
              <w:t>考生下载准考证</w:t>
            </w:r>
            <w:r w:rsidRPr="00D220C2">
              <w:rPr>
                <w:rFonts w:cs="Times New Roman" w:hint="eastAsia"/>
                <w:iCs/>
                <w:szCs w:val="21"/>
              </w:rPr>
              <w:t>P</w:t>
            </w:r>
            <w:r w:rsidRPr="00D220C2">
              <w:rPr>
                <w:rFonts w:cs="Times New Roman"/>
                <w:iCs/>
                <w:szCs w:val="21"/>
              </w:rPr>
              <w:t>DF</w:t>
            </w:r>
          </w:p>
        </w:tc>
      </w:tr>
    </w:tbl>
    <w:p w14:paraId="7832C3D8" w14:textId="722E7D30" w:rsidR="00236941" w:rsidRPr="00D220C2" w:rsidRDefault="003C43C3" w:rsidP="00C903C2">
      <w:pPr>
        <w:pStyle w:val="aff4"/>
        <w:numPr>
          <w:ilvl w:val="0"/>
          <w:numId w:val="53"/>
        </w:numPr>
        <w:spacing w:line="300" w:lineRule="auto"/>
        <w:ind w:firstLineChars="0"/>
        <w:rPr>
          <w:rFonts w:eastAsiaTheme="minorEastAsia"/>
          <w:sz w:val="24"/>
          <w:szCs w:val="24"/>
        </w:rPr>
      </w:pPr>
      <w:r>
        <w:br w:type="page"/>
      </w:r>
      <w:bookmarkStart w:id="44" w:name="_Toc30102947"/>
      <w:r w:rsidR="00604449" w:rsidRPr="00D220C2">
        <w:rPr>
          <w:rFonts w:eastAsiaTheme="minorEastAsia" w:hint="eastAsia"/>
          <w:sz w:val="24"/>
          <w:szCs w:val="24"/>
        </w:rPr>
        <w:lastRenderedPageBreak/>
        <w:t>成绩查询</w:t>
      </w:r>
      <w:bookmarkEnd w:id="44"/>
    </w:p>
    <w:p w14:paraId="6C2448B8" w14:textId="46DED088" w:rsidR="00604449" w:rsidRPr="001065C6" w:rsidRDefault="00604449" w:rsidP="00D65464">
      <w:pPr>
        <w:spacing w:line="300" w:lineRule="auto"/>
        <w:ind w:firstLine="420"/>
      </w:pPr>
      <w:r w:rsidRPr="001065C6">
        <w:rPr>
          <w:rFonts w:hint="eastAsia"/>
        </w:rPr>
        <w:t>成绩查询功能用例图如下图</w:t>
      </w:r>
      <w:r w:rsidRPr="001065C6">
        <w:t>2-18</w:t>
      </w:r>
      <w:r w:rsidRPr="001065C6">
        <w:rPr>
          <w:rFonts w:hint="eastAsia"/>
        </w:rPr>
        <w:t>所示：</w:t>
      </w:r>
    </w:p>
    <w:p w14:paraId="4E90343F" w14:textId="77777777" w:rsidR="00236941" w:rsidRPr="001065C6" w:rsidRDefault="00236941" w:rsidP="00D65464">
      <w:pPr>
        <w:spacing w:line="300" w:lineRule="auto"/>
        <w:jc w:val="center"/>
        <w:rPr>
          <w:rFonts w:eastAsiaTheme="minorEastAsia"/>
          <w:lang w:val="x-none"/>
        </w:rPr>
      </w:pPr>
      <w:r w:rsidRPr="00B945D6">
        <w:rPr>
          <w:rFonts w:eastAsiaTheme="minorEastAsia"/>
          <w:noProof/>
        </w:rPr>
        <w:drawing>
          <wp:inline distT="0" distB="0" distL="0" distR="0" wp14:anchorId="7AB9307D" wp14:editId="2D8633EE">
            <wp:extent cx="5258256" cy="153175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256" cy="1531753"/>
                    </a:xfrm>
                    <a:prstGeom prst="rect">
                      <a:avLst/>
                    </a:prstGeom>
                  </pic:spPr>
                </pic:pic>
              </a:graphicData>
            </a:graphic>
          </wp:inline>
        </w:drawing>
      </w:r>
    </w:p>
    <w:p w14:paraId="40F83CA2" w14:textId="526E0A73" w:rsidR="00604449" w:rsidRPr="001065C6" w:rsidRDefault="00236941" w:rsidP="00D65464">
      <w:pPr>
        <w:spacing w:line="300" w:lineRule="auto"/>
        <w:jc w:val="center"/>
        <w:rPr>
          <w:rFonts w:eastAsia="黑体"/>
          <w:sz w:val="21"/>
          <w:szCs w:val="21"/>
          <w:lang w:val="x-none"/>
        </w:rPr>
      </w:pPr>
      <w:r w:rsidRPr="001065C6">
        <w:rPr>
          <w:rFonts w:eastAsia="黑体" w:hint="eastAsia"/>
          <w:sz w:val="21"/>
          <w:szCs w:val="21"/>
          <w:lang w:val="x-none"/>
        </w:rPr>
        <w:t>图</w:t>
      </w:r>
      <w:r w:rsidR="00604449" w:rsidRPr="001065C6">
        <w:rPr>
          <w:rFonts w:eastAsia="黑体"/>
          <w:sz w:val="21"/>
          <w:szCs w:val="21"/>
          <w:lang w:val="x-none"/>
        </w:rPr>
        <w:t>2-18</w:t>
      </w:r>
      <w:r w:rsidRPr="001065C6">
        <w:rPr>
          <w:rFonts w:eastAsia="黑体"/>
          <w:sz w:val="21"/>
          <w:szCs w:val="21"/>
          <w:lang w:val="x-none"/>
        </w:rPr>
        <w:t xml:space="preserve"> </w:t>
      </w:r>
      <w:r w:rsidRPr="001065C6">
        <w:rPr>
          <w:rFonts w:eastAsia="黑体" w:hint="eastAsia"/>
          <w:sz w:val="21"/>
          <w:szCs w:val="21"/>
          <w:lang w:val="x-none"/>
        </w:rPr>
        <w:t>成绩查询</w:t>
      </w:r>
      <w:r w:rsidR="00604449" w:rsidRPr="001065C6">
        <w:rPr>
          <w:rFonts w:eastAsia="黑体" w:hint="eastAsia"/>
          <w:sz w:val="21"/>
          <w:szCs w:val="21"/>
          <w:lang w:val="x-none"/>
        </w:rPr>
        <w:t>功能</w:t>
      </w:r>
      <w:r w:rsidRPr="001065C6">
        <w:rPr>
          <w:rFonts w:eastAsia="黑体" w:hint="eastAsia"/>
          <w:sz w:val="21"/>
          <w:szCs w:val="21"/>
          <w:lang w:val="x-none"/>
        </w:rPr>
        <w:t>用例图</w:t>
      </w:r>
    </w:p>
    <w:p w14:paraId="03EAC73F" w14:textId="15ED074B" w:rsidR="00604449" w:rsidRPr="001065C6" w:rsidRDefault="00604449" w:rsidP="00D65464">
      <w:pPr>
        <w:spacing w:line="300" w:lineRule="auto"/>
        <w:ind w:firstLine="420"/>
      </w:pPr>
      <w:r w:rsidRPr="001065C6">
        <w:rPr>
          <w:rFonts w:hint="eastAsia"/>
        </w:rPr>
        <w:t>成绩查询功能用例分析表如下表</w:t>
      </w:r>
      <w:r w:rsidRPr="001065C6">
        <w:t>2-</w:t>
      </w:r>
      <w:r w:rsidR="00AB774B">
        <w:rPr>
          <w:rFonts w:hint="eastAsia"/>
        </w:rPr>
        <w:t>5</w:t>
      </w:r>
      <w:r w:rsidRPr="001065C6">
        <w:rPr>
          <w:rFonts w:hint="eastAsia"/>
        </w:rPr>
        <w:t>所示：</w:t>
      </w:r>
    </w:p>
    <w:p w14:paraId="2861D7B6" w14:textId="27679082" w:rsidR="00A60CBE" w:rsidRPr="001065C6" w:rsidRDefault="00A60CBE"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5</w:t>
      </w:r>
      <w:r w:rsidRPr="001065C6">
        <w:rPr>
          <w:rFonts w:eastAsia="黑体"/>
          <w:sz w:val="21"/>
          <w:szCs w:val="21"/>
        </w:rPr>
        <w:t xml:space="preserve"> </w:t>
      </w:r>
      <w:r w:rsidR="00FD458D">
        <w:rPr>
          <w:rFonts w:eastAsia="黑体" w:hint="eastAsia"/>
          <w:sz w:val="21"/>
          <w:szCs w:val="21"/>
        </w:rPr>
        <w:t>下载</w:t>
      </w:r>
      <w:r w:rsidRPr="001065C6">
        <w:rPr>
          <w:rFonts w:eastAsia="黑体" w:hint="eastAsia"/>
          <w:sz w:val="21"/>
          <w:szCs w:val="21"/>
        </w:rPr>
        <w:t>准考证功能用例分析表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236941" w:rsidRPr="001065C6" w14:paraId="5355C32F" w14:textId="77777777" w:rsidTr="00FD4423">
        <w:trPr>
          <w:jc w:val="center"/>
        </w:trPr>
        <w:tc>
          <w:tcPr>
            <w:tcW w:w="2736" w:type="dxa"/>
            <w:shd w:val="clear" w:color="auto" w:fill="D9D9D9" w:themeFill="background1" w:themeFillShade="D9"/>
          </w:tcPr>
          <w:p w14:paraId="34C8D100"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1706B41C" w14:textId="0127ED2B" w:rsidR="00236941" w:rsidRPr="001065C6" w:rsidRDefault="00236941" w:rsidP="00D65464">
            <w:pPr>
              <w:spacing w:line="300" w:lineRule="auto"/>
              <w:jc w:val="left"/>
              <w:rPr>
                <w:rFonts w:ascii="Times New Roman" w:eastAsia="宋体" w:hAnsi="Times New Roman" w:cs="Times New Roman"/>
                <w:sz w:val="21"/>
                <w:szCs w:val="21"/>
              </w:rPr>
            </w:pPr>
            <w:r w:rsidRPr="001065C6">
              <w:rPr>
                <w:sz w:val="21"/>
                <w:szCs w:val="21"/>
              </w:rPr>
              <w:t>000</w:t>
            </w:r>
            <w:r w:rsidR="00604449" w:rsidRPr="001065C6">
              <w:rPr>
                <w:sz w:val="21"/>
                <w:szCs w:val="21"/>
              </w:rPr>
              <w:t>4</w:t>
            </w:r>
          </w:p>
        </w:tc>
        <w:tc>
          <w:tcPr>
            <w:tcW w:w="1219" w:type="dxa"/>
            <w:shd w:val="clear" w:color="auto" w:fill="D9D9D9" w:themeFill="background1" w:themeFillShade="D9"/>
          </w:tcPr>
          <w:p w14:paraId="7738581B"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4798FE04"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成绩查询</w:t>
            </w:r>
          </w:p>
        </w:tc>
      </w:tr>
      <w:tr w:rsidR="00236941" w:rsidRPr="001065C6" w14:paraId="5FC6CCD4" w14:textId="77777777" w:rsidTr="00FD4423">
        <w:trPr>
          <w:jc w:val="center"/>
        </w:trPr>
        <w:tc>
          <w:tcPr>
            <w:tcW w:w="2736" w:type="dxa"/>
            <w:shd w:val="clear" w:color="auto" w:fill="D9D9D9" w:themeFill="background1" w:themeFillShade="D9"/>
          </w:tcPr>
          <w:p w14:paraId="1C2DB2D9"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20330155"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成绩查询是系统为考生提供成绩查询的功能模块，考生在进入成绩查询界面之后，按照要求填写准考证信息，系统将准考证信息提交给服务器，如若考试成绩已经得出，即返回成绩，否则提示考生试卷尚未批改完。</w:t>
            </w:r>
          </w:p>
        </w:tc>
      </w:tr>
      <w:tr w:rsidR="00236941" w:rsidRPr="001065C6" w14:paraId="746924F5" w14:textId="77777777" w:rsidTr="00FD4423">
        <w:trPr>
          <w:jc w:val="center"/>
        </w:trPr>
        <w:tc>
          <w:tcPr>
            <w:tcW w:w="2736" w:type="dxa"/>
            <w:shd w:val="clear" w:color="auto" w:fill="D9D9D9" w:themeFill="background1" w:themeFillShade="D9"/>
          </w:tcPr>
          <w:p w14:paraId="68ACCEA2"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48801317" w14:textId="77777777" w:rsidR="00236941" w:rsidRPr="001065C6" w:rsidRDefault="00236941"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p>
        </w:tc>
      </w:tr>
      <w:tr w:rsidR="00236941" w:rsidRPr="001065C6" w14:paraId="63CCC50D" w14:textId="77777777" w:rsidTr="00FD4423">
        <w:trPr>
          <w:jc w:val="center"/>
        </w:trPr>
        <w:tc>
          <w:tcPr>
            <w:tcW w:w="2736" w:type="dxa"/>
            <w:shd w:val="clear" w:color="auto" w:fill="D9D9D9" w:themeFill="background1" w:themeFillShade="D9"/>
          </w:tcPr>
          <w:p w14:paraId="00BBAF69"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3B4511E8" w14:textId="77777777" w:rsidR="00236941" w:rsidRPr="001065C6" w:rsidRDefault="00236941"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参与考试，考试批改完</w:t>
            </w:r>
          </w:p>
        </w:tc>
      </w:tr>
      <w:tr w:rsidR="00236941" w:rsidRPr="001065C6" w14:paraId="035A540F" w14:textId="77777777" w:rsidTr="00FD4423">
        <w:trPr>
          <w:jc w:val="center"/>
        </w:trPr>
        <w:tc>
          <w:tcPr>
            <w:tcW w:w="2736" w:type="dxa"/>
            <w:shd w:val="clear" w:color="auto" w:fill="D9D9D9" w:themeFill="background1" w:themeFillShade="D9"/>
          </w:tcPr>
          <w:p w14:paraId="41B06BE0"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28273649" w14:textId="77777777" w:rsidR="00236941" w:rsidRPr="001065C6" w:rsidRDefault="00236941"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考生得到考试结果</w:t>
            </w:r>
            <w:r w:rsidRPr="001065C6">
              <w:rPr>
                <w:iCs/>
                <w:sz w:val="21"/>
                <w:szCs w:val="21"/>
              </w:rPr>
              <w:t> </w:t>
            </w:r>
          </w:p>
        </w:tc>
      </w:tr>
      <w:tr w:rsidR="00236941" w:rsidRPr="001065C6" w14:paraId="5E843E72" w14:textId="77777777" w:rsidTr="00FD4423">
        <w:trPr>
          <w:jc w:val="center"/>
        </w:trPr>
        <w:tc>
          <w:tcPr>
            <w:tcW w:w="2736" w:type="dxa"/>
            <w:shd w:val="clear" w:color="auto" w:fill="D9D9D9" w:themeFill="background1" w:themeFillShade="D9"/>
          </w:tcPr>
          <w:p w14:paraId="3B576624"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gridSpan w:val="3"/>
          </w:tcPr>
          <w:p w14:paraId="22F650BE" w14:textId="77777777" w:rsidR="00236941" w:rsidRPr="001065C6" w:rsidRDefault="00236941"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考生担心他人查询自己的成绩</w:t>
            </w:r>
          </w:p>
        </w:tc>
      </w:tr>
      <w:tr w:rsidR="00236941" w:rsidRPr="001065C6" w14:paraId="31468F60" w14:textId="77777777" w:rsidTr="00FD4423">
        <w:trPr>
          <w:jc w:val="center"/>
        </w:trPr>
        <w:tc>
          <w:tcPr>
            <w:tcW w:w="2736" w:type="dxa"/>
            <w:shd w:val="clear" w:color="auto" w:fill="D9D9D9" w:themeFill="background1" w:themeFillShade="D9"/>
          </w:tcPr>
          <w:p w14:paraId="125C88D0"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02F94E89" w14:textId="77777777" w:rsidR="00236941" w:rsidRPr="001065C6" w:rsidRDefault="00236941" w:rsidP="00D65464">
            <w:pPr>
              <w:spacing w:line="300" w:lineRule="auto"/>
              <w:jc w:val="left"/>
              <w:rPr>
                <w:rFonts w:ascii="Times New Roman" w:eastAsia="宋体" w:hAnsi="Times New Roman" w:cs="Times New Roman"/>
                <w:sz w:val="21"/>
                <w:szCs w:val="21"/>
              </w:rPr>
            </w:pPr>
            <w:r w:rsidRPr="001065C6">
              <w:rPr>
                <w:rFonts w:hint="eastAsia"/>
                <w:sz w:val="21"/>
                <w:szCs w:val="21"/>
              </w:rPr>
              <w:t>考生成绩查询界面</w:t>
            </w:r>
          </w:p>
        </w:tc>
      </w:tr>
      <w:tr w:rsidR="00D220C2" w:rsidRPr="001065C6" w14:paraId="7AE4FE70" w14:textId="77777777" w:rsidTr="00FD4423">
        <w:trPr>
          <w:jc w:val="center"/>
        </w:trPr>
        <w:tc>
          <w:tcPr>
            <w:tcW w:w="2736" w:type="dxa"/>
            <w:shd w:val="clear" w:color="auto" w:fill="D9D9D9" w:themeFill="background1" w:themeFillShade="D9"/>
          </w:tcPr>
          <w:p w14:paraId="1D78A45D" w14:textId="57EA0DDC" w:rsidR="00D220C2" w:rsidRPr="001065C6" w:rsidRDefault="00D220C2" w:rsidP="00D65464">
            <w:pPr>
              <w:spacing w:line="300" w:lineRule="auto"/>
              <w:jc w:val="left"/>
              <w:rPr>
                <w:sz w:val="21"/>
                <w:szCs w:val="21"/>
              </w:rPr>
            </w:pPr>
            <w:r w:rsidRPr="001065C6">
              <w:rPr>
                <w:rFonts w:hint="eastAsia"/>
                <w:sz w:val="21"/>
                <w:szCs w:val="21"/>
              </w:rPr>
              <w:t>基本事件流</w:t>
            </w:r>
          </w:p>
        </w:tc>
        <w:tc>
          <w:tcPr>
            <w:tcW w:w="6269" w:type="dxa"/>
            <w:gridSpan w:val="3"/>
          </w:tcPr>
          <w:p w14:paraId="4922904E" w14:textId="77777777" w:rsidR="00D220C2" w:rsidRPr="00B945D6" w:rsidRDefault="00D220C2" w:rsidP="00D65464">
            <w:pPr>
              <w:spacing w:line="300" w:lineRule="auto"/>
              <w:rPr>
                <w:rFonts w:ascii="Times New Roman" w:hAnsi="Times New Roman" w:cs="Times New Roman"/>
                <w:szCs w:val="21"/>
              </w:rPr>
            </w:pPr>
            <w:r w:rsidRPr="00B945D6">
              <w:rPr>
                <w:rFonts w:ascii="Times New Roman" w:hAnsi="Times New Roman" w:hint="eastAsia"/>
                <w:b/>
                <w:sz w:val="21"/>
                <w:szCs w:val="21"/>
              </w:rPr>
              <w:t>基本流程（</w:t>
            </w:r>
            <w:r w:rsidRPr="00B945D6">
              <w:rPr>
                <w:rFonts w:ascii="Times New Roman" w:hAnsi="Times New Roman"/>
                <w:b/>
                <w:sz w:val="21"/>
                <w:szCs w:val="21"/>
              </w:rPr>
              <w:t>Base Flow</w:t>
            </w:r>
            <w:r w:rsidRPr="00B945D6">
              <w:rPr>
                <w:rFonts w:ascii="Times New Roman" w:hAnsi="Times New Roman" w:hint="eastAsia"/>
                <w:b/>
                <w:sz w:val="21"/>
                <w:szCs w:val="21"/>
              </w:rPr>
              <w:t>）</w:t>
            </w:r>
            <w:r w:rsidRPr="00B945D6">
              <w:rPr>
                <w:rFonts w:ascii="Times New Roman" w:hAnsi="Times New Roman"/>
                <w:b/>
                <w:sz w:val="21"/>
                <w:szCs w:val="21"/>
              </w:rPr>
              <w:t> </w:t>
            </w:r>
          </w:p>
          <w:p w14:paraId="4E06E2F1" w14:textId="77777777" w:rsidR="00D220C2" w:rsidRPr="00B945D6" w:rsidRDefault="00D220C2" w:rsidP="00C903C2">
            <w:pPr>
              <w:pStyle w:val="aff4"/>
              <w:numPr>
                <w:ilvl w:val="0"/>
                <w:numId w:val="5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按照要求填写准考证信息</w:t>
            </w:r>
          </w:p>
          <w:p w14:paraId="793D12E3" w14:textId="77777777" w:rsidR="00D220C2" w:rsidRPr="00B945D6" w:rsidRDefault="00D220C2" w:rsidP="00D65464">
            <w:pPr>
              <w:pStyle w:val="aff4"/>
              <w:spacing w:line="300" w:lineRule="auto"/>
              <w:rPr>
                <w:rFonts w:ascii="Times New Roman" w:hAnsi="Times New Roman" w:cs="Times New Roman"/>
              </w:rPr>
            </w:pPr>
            <w:r w:rsidRPr="00B945D6">
              <w:rPr>
                <w:rFonts w:hint="eastAsia"/>
                <w:iCs/>
                <w:szCs w:val="21"/>
              </w:rPr>
              <w:t>考生进入考试系统</w:t>
            </w:r>
            <w:r w:rsidRPr="00B945D6">
              <w:rPr>
                <w:rFonts w:ascii="Times New Roman" w:hAnsi="Times New Roman" w:hint="eastAsia"/>
              </w:rPr>
              <w:t>成绩查询界面</w:t>
            </w:r>
          </w:p>
          <w:p w14:paraId="370A786A" w14:textId="77777777" w:rsidR="00D220C2" w:rsidRPr="00B945D6" w:rsidRDefault="00D220C2" w:rsidP="00C903C2">
            <w:pPr>
              <w:pStyle w:val="aff4"/>
              <w:numPr>
                <w:ilvl w:val="0"/>
                <w:numId w:val="5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按照要求填写准考证信息</w:t>
            </w:r>
          </w:p>
          <w:p w14:paraId="27BA4E5B" w14:textId="77777777" w:rsidR="00D220C2" w:rsidRPr="00B945D6" w:rsidRDefault="00D220C2" w:rsidP="00C903C2">
            <w:pPr>
              <w:pStyle w:val="aff4"/>
              <w:numPr>
                <w:ilvl w:val="0"/>
                <w:numId w:val="5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系统查询该次考试的状态</w:t>
            </w:r>
            <w:r w:rsidRPr="00B945D6">
              <w:rPr>
                <w:rFonts w:ascii="Times New Roman" w:hAnsi="Times New Roman"/>
                <w:iCs/>
                <w:szCs w:val="21"/>
              </w:rPr>
              <w:t> </w:t>
            </w:r>
          </w:p>
          <w:p w14:paraId="315CB65A" w14:textId="77777777" w:rsidR="00D220C2" w:rsidRPr="00B945D6" w:rsidRDefault="00D220C2" w:rsidP="00C903C2">
            <w:pPr>
              <w:pStyle w:val="aff4"/>
              <w:numPr>
                <w:ilvl w:val="0"/>
                <w:numId w:val="58"/>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如若试卷仍未批改完，则提示考生相关信息，否则返回考试成绩</w:t>
            </w:r>
            <w:r w:rsidRPr="00B945D6">
              <w:rPr>
                <w:rFonts w:ascii="Times New Roman" w:hAnsi="Times New Roman"/>
                <w:iCs/>
                <w:szCs w:val="21"/>
              </w:rPr>
              <w:t> </w:t>
            </w:r>
          </w:p>
          <w:p w14:paraId="4CCC6480" w14:textId="77777777" w:rsidR="00D220C2" w:rsidRPr="001065C6" w:rsidRDefault="00D220C2"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5838591E" w14:textId="77777777" w:rsidR="00D220C2" w:rsidRPr="00B945D6" w:rsidRDefault="00D220C2" w:rsidP="00C903C2">
            <w:pPr>
              <w:pStyle w:val="aff4"/>
              <w:numPr>
                <w:ilvl w:val="0"/>
                <w:numId w:val="59"/>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准考证信息</w:t>
            </w:r>
            <w:r w:rsidRPr="00B945D6">
              <w:rPr>
                <w:rFonts w:ascii="Times New Roman" w:hAnsi="Times New Roman"/>
                <w:iCs/>
                <w:szCs w:val="21"/>
              </w:rPr>
              <w:t> </w:t>
            </w:r>
          </w:p>
          <w:p w14:paraId="04BFACD8" w14:textId="77777777" w:rsidR="00D220C2" w:rsidRPr="001065C6" w:rsidRDefault="00D220C2"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38464580" w14:textId="48567EE2" w:rsidR="00D220C2" w:rsidRPr="00D220C2" w:rsidRDefault="00D220C2" w:rsidP="00C903C2">
            <w:pPr>
              <w:pStyle w:val="aff4"/>
              <w:numPr>
                <w:ilvl w:val="0"/>
                <w:numId w:val="80"/>
              </w:numPr>
              <w:spacing w:line="300" w:lineRule="auto"/>
              <w:ind w:firstLineChars="0"/>
              <w:jc w:val="left"/>
              <w:rPr>
                <w:rFonts w:asciiTheme="minorHAnsi" w:hAnsiTheme="minorHAnsi"/>
                <w:szCs w:val="21"/>
              </w:rPr>
            </w:pPr>
            <w:r w:rsidRPr="00D220C2">
              <w:rPr>
                <w:rFonts w:hint="eastAsia"/>
                <w:iCs/>
                <w:szCs w:val="21"/>
              </w:rPr>
              <w:t>准考证信息合法；</w:t>
            </w:r>
          </w:p>
        </w:tc>
      </w:tr>
    </w:tbl>
    <w:p w14:paraId="666EDCBB" w14:textId="7D898D5F" w:rsidR="00236941" w:rsidRPr="00D220C2" w:rsidRDefault="003C43C3" w:rsidP="00C903C2">
      <w:pPr>
        <w:pStyle w:val="aff4"/>
        <w:numPr>
          <w:ilvl w:val="0"/>
          <w:numId w:val="53"/>
        </w:numPr>
        <w:spacing w:line="300" w:lineRule="auto"/>
        <w:ind w:firstLineChars="0"/>
        <w:rPr>
          <w:sz w:val="24"/>
          <w:szCs w:val="24"/>
        </w:rPr>
      </w:pPr>
      <w:r>
        <w:br w:type="page"/>
      </w:r>
      <w:r w:rsidR="00236941" w:rsidRPr="00D220C2">
        <w:rPr>
          <w:rFonts w:hint="eastAsia"/>
          <w:sz w:val="24"/>
          <w:szCs w:val="24"/>
        </w:rPr>
        <w:lastRenderedPageBreak/>
        <w:t>个人信息</w:t>
      </w:r>
    </w:p>
    <w:p w14:paraId="377C6EE4" w14:textId="648F8449" w:rsidR="00604449" w:rsidRPr="001065C6" w:rsidRDefault="00604449" w:rsidP="00D65464">
      <w:pPr>
        <w:spacing w:line="300" w:lineRule="auto"/>
        <w:ind w:firstLine="420"/>
      </w:pPr>
      <w:r w:rsidRPr="001065C6">
        <w:rPr>
          <w:rFonts w:hint="eastAsia"/>
        </w:rPr>
        <w:t>个人信息功能用例图如下图</w:t>
      </w:r>
      <w:r w:rsidRPr="001065C6">
        <w:t>2-19</w:t>
      </w:r>
      <w:r w:rsidRPr="001065C6">
        <w:rPr>
          <w:rFonts w:hint="eastAsia"/>
        </w:rPr>
        <w:t>所示：</w:t>
      </w:r>
    </w:p>
    <w:p w14:paraId="4D8D8072" w14:textId="70D2D49C" w:rsidR="009B0C97" w:rsidRPr="001065C6" w:rsidRDefault="009B0C97" w:rsidP="00D65464">
      <w:pPr>
        <w:pStyle w:val="aff4"/>
        <w:spacing w:line="300" w:lineRule="auto"/>
        <w:ind w:left="420" w:firstLineChars="0" w:firstLine="0"/>
        <w:jc w:val="center"/>
        <w:rPr>
          <w:rFonts w:ascii="Times New Roman" w:eastAsiaTheme="minorEastAsia" w:hAnsi="Times New Roman"/>
          <w:sz w:val="24"/>
          <w:szCs w:val="24"/>
        </w:rPr>
      </w:pPr>
      <w:r w:rsidRPr="00B945D6">
        <w:rPr>
          <w:rFonts w:ascii="Times New Roman" w:eastAsiaTheme="minorEastAsia" w:hAnsi="Times New Roman"/>
          <w:noProof/>
          <w:sz w:val="24"/>
          <w:szCs w:val="24"/>
        </w:rPr>
        <w:drawing>
          <wp:inline distT="0" distB="0" distL="0" distR="0" wp14:anchorId="7D3861D6" wp14:editId="770E4E44">
            <wp:extent cx="4153260" cy="114309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3260" cy="1143099"/>
                    </a:xfrm>
                    <a:prstGeom prst="rect">
                      <a:avLst/>
                    </a:prstGeom>
                  </pic:spPr>
                </pic:pic>
              </a:graphicData>
            </a:graphic>
          </wp:inline>
        </w:drawing>
      </w:r>
    </w:p>
    <w:p w14:paraId="495914D1" w14:textId="2F319E9F" w:rsidR="00604449" w:rsidRPr="001065C6" w:rsidRDefault="00604449" w:rsidP="00D65464">
      <w:pPr>
        <w:pStyle w:val="aff4"/>
        <w:spacing w:line="300" w:lineRule="auto"/>
        <w:ind w:left="420" w:firstLineChars="0" w:firstLine="0"/>
        <w:jc w:val="center"/>
        <w:rPr>
          <w:rFonts w:ascii="Times New Roman" w:eastAsia="黑体" w:hAnsi="Times New Roman"/>
          <w:szCs w:val="21"/>
        </w:rPr>
      </w:pPr>
      <w:r w:rsidRPr="001065C6">
        <w:rPr>
          <w:rFonts w:ascii="Times New Roman" w:eastAsia="黑体" w:hAnsi="Times New Roman" w:hint="eastAsia"/>
          <w:szCs w:val="21"/>
        </w:rPr>
        <w:t>图</w:t>
      </w:r>
      <w:r w:rsidRPr="001065C6">
        <w:rPr>
          <w:rFonts w:ascii="Times New Roman" w:eastAsia="黑体" w:hAnsi="Times New Roman"/>
          <w:szCs w:val="21"/>
        </w:rPr>
        <w:t xml:space="preserve">2-19 </w:t>
      </w:r>
      <w:r w:rsidRPr="001065C6">
        <w:rPr>
          <w:rFonts w:ascii="Times New Roman" w:eastAsia="黑体" w:hAnsi="Times New Roman" w:hint="eastAsia"/>
          <w:szCs w:val="21"/>
        </w:rPr>
        <w:t>个人信息功能用例图</w:t>
      </w:r>
    </w:p>
    <w:p w14:paraId="65FE093A" w14:textId="35EEDC94" w:rsidR="00604449" w:rsidRPr="001065C6" w:rsidRDefault="00604449" w:rsidP="00D65464">
      <w:pPr>
        <w:spacing w:line="300" w:lineRule="auto"/>
        <w:ind w:firstLine="420"/>
      </w:pPr>
      <w:r w:rsidRPr="001065C6">
        <w:rPr>
          <w:rFonts w:hint="eastAsia"/>
        </w:rPr>
        <w:t>个人信息功能用例分析表如下表</w:t>
      </w:r>
      <w:r w:rsidRPr="001065C6">
        <w:t>2-</w:t>
      </w:r>
      <w:r w:rsidR="00AB774B">
        <w:rPr>
          <w:rFonts w:hint="eastAsia"/>
        </w:rPr>
        <w:t>6</w:t>
      </w:r>
      <w:r w:rsidRPr="001065C6">
        <w:rPr>
          <w:rFonts w:hint="eastAsia"/>
        </w:rPr>
        <w:t>所示：</w:t>
      </w:r>
    </w:p>
    <w:p w14:paraId="2E125A7C" w14:textId="706C869B" w:rsidR="00A60CBE" w:rsidRPr="001065C6" w:rsidRDefault="00A60CBE"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AB774B">
        <w:rPr>
          <w:rFonts w:eastAsia="黑体" w:hint="eastAsia"/>
          <w:sz w:val="21"/>
          <w:szCs w:val="21"/>
        </w:rPr>
        <w:t>6</w:t>
      </w:r>
      <w:r w:rsidRPr="001065C6">
        <w:rPr>
          <w:rFonts w:eastAsia="黑体"/>
          <w:sz w:val="21"/>
          <w:szCs w:val="21"/>
        </w:rPr>
        <w:t xml:space="preserve"> </w:t>
      </w:r>
      <w:r w:rsidRPr="001065C6">
        <w:rPr>
          <w:rFonts w:eastAsia="黑体" w:hint="eastAsia"/>
          <w:sz w:val="21"/>
          <w:szCs w:val="21"/>
        </w:rPr>
        <w:t>个人信息功能用例分析表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604449" w:rsidRPr="001065C6" w14:paraId="3B77B6F5" w14:textId="77777777" w:rsidTr="00FD4423">
        <w:trPr>
          <w:jc w:val="center"/>
        </w:trPr>
        <w:tc>
          <w:tcPr>
            <w:tcW w:w="2736" w:type="dxa"/>
            <w:shd w:val="clear" w:color="auto" w:fill="D9D9D9" w:themeFill="background1" w:themeFillShade="D9"/>
          </w:tcPr>
          <w:p w14:paraId="625B3E0B"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61680529" w14:textId="7D36FDDD" w:rsidR="00604449" w:rsidRPr="001065C6" w:rsidRDefault="00604449" w:rsidP="00D65464">
            <w:pPr>
              <w:spacing w:line="300" w:lineRule="auto"/>
              <w:jc w:val="left"/>
              <w:rPr>
                <w:rFonts w:ascii="Times New Roman" w:eastAsia="宋体" w:hAnsi="Times New Roman" w:cs="Times New Roman"/>
                <w:sz w:val="21"/>
                <w:szCs w:val="21"/>
              </w:rPr>
            </w:pPr>
            <w:r w:rsidRPr="001065C6">
              <w:rPr>
                <w:sz w:val="21"/>
                <w:szCs w:val="21"/>
              </w:rPr>
              <w:t>0005</w:t>
            </w:r>
          </w:p>
        </w:tc>
        <w:tc>
          <w:tcPr>
            <w:tcW w:w="1219" w:type="dxa"/>
            <w:shd w:val="clear" w:color="auto" w:fill="D9D9D9" w:themeFill="background1" w:themeFillShade="D9"/>
          </w:tcPr>
          <w:p w14:paraId="6E9AD593"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450066E2" w14:textId="23D4F0A4"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个人信息</w:t>
            </w:r>
          </w:p>
        </w:tc>
      </w:tr>
      <w:tr w:rsidR="00604449" w:rsidRPr="001065C6" w14:paraId="702CB8D4" w14:textId="77777777" w:rsidTr="00FD4423">
        <w:trPr>
          <w:jc w:val="center"/>
        </w:trPr>
        <w:tc>
          <w:tcPr>
            <w:tcW w:w="2736" w:type="dxa"/>
            <w:shd w:val="clear" w:color="auto" w:fill="D9D9D9" w:themeFill="background1" w:themeFillShade="D9"/>
          </w:tcPr>
          <w:p w14:paraId="7AB29A16"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30CE29F7" w14:textId="0BD47E1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个人信息是系统为考生提供</w:t>
            </w:r>
            <w:r w:rsidR="009F4C89" w:rsidRPr="001065C6">
              <w:rPr>
                <w:rFonts w:hint="eastAsia"/>
                <w:sz w:val="21"/>
                <w:szCs w:val="21"/>
              </w:rPr>
              <w:t>个人信息编辑</w:t>
            </w:r>
            <w:r w:rsidRPr="001065C6">
              <w:rPr>
                <w:rFonts w:hint="eastAsia"/>
                <w:sz w:val="21"/>
                <w:szCs w:val="21"/>
              </w:rPr>
              <w:t>的功能模块，考生在进入</w:t>
            </w:r>
            <w:r w:rsidR="009F4C89" w:rsidRPr="001065C6">
              <w:rPr>
                <w:rFonts w:hint="eastAsia"/>
                <w:sz w:val="21"/>
                <w:szCs w:val="21"/>
              </w:rPr>
              <w:t>个人信息</w:t>
            </w:r>
            <w:r w:rsidRPr="001065C6">
              <w:rPr>
                <w:rFonts w:hint="eastAsia"/>
                <w:sz w:val="21"/>
                <w:szCs w:val="21"/>
              </w:rPr>
              <w:t>界面之后，</w:t>
            </w:r>
            <w:r w:rsidR="009F4C89" w:rsidRPr="001065C6">
              <w:rPr>
                <w:rFonts w:hint="eastAsia"/>
                <w:sz w:val="21"/>
                <w:szCs w:val="21"/>
              </w:rPr>
              <w:t>可查看已填写的个人信息，并对相关信息进行修改后保存，系统将修改信息提交给服务器，服务器返回修改状态后，系统提示修改信息，若修改失败则提示相关错误</w:t>
            </w:r>
            <w:r w:rsidRPr="001065C6">
              <w:rPr>
                <w:rFonts w:hint="eastAsia"/>
                <w:sz w:val="21"/>
                <w:szCs w:val="21"/>
              </w:rPr>
              <w:t>。</w:t>
            </w:r>
          </w:p>
        </w:tc>
      </w:tr>
      <w:tr w:rsidR="00604449" w:rsidRPr="001065C6" w14:paraId="08A45E2C" w14:textId="77777777" w:rsidTr="00FD4423">
        <w:trPr>
          <w:jc w:val="center"/>
        </w:trPr>
        <w:tc>
          <w:tcPr>
            <w:tcW w:w="2736" w:type="dxa"/>
            <w:shd w:val="clear" w:color="auto" w:fill="D9D9D9" w:themeFill="background1" w:themeFillShade="D9"/>
          </w:tcPr>
          <w:p w14:paraId="7EBB7D85"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79CB55B8" w14:textId="77777777" w:rsidR="00604449" w:rsidRPr="001065C6" w:rsidRDefault="00604449"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p>
        </w:tc>
      </w:tr>
      <w:tr w:rsidR="00604449" w:rsidRPr="001065C6" w14:paraId="5D2BCE84" w14:textId="77777777" w:rsidTr="00FD4423">
        <w:trPr>
          <w:jc w:val="center"/>
        </w:trPr>
        <w:tc>
          <w:tcPr>
            <w:tcW w:w="2736" w:type="dxa"/>
            <w:shd w:val="clear" w:color="auto" w:fill="D9D9D9" w:themeFill="background1" w:themeFillShade="D9"/>
          </w:tcPr>
          <w:p w14:paraId="24BD67DF"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11469E19" w14:textId="6BA6F17A" w:rsidR="00604449" w:rsidRPr="001065C6" w:rsidRDefault="009F4C89"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登入考生考试系统</w:t>
            </w:r>
          </w:p>
        </w:tc>
      </w:tr>
      <w:tr w:rsidR="00604449" w:rsidRPr="001065C6" w14:paraId="6123334C" w14:textId="77777777" w:rsidTr="00FD4423">
        <w:trPr>
          <w:jc w:val="center"/>
        </w:trPr>
        <w:tc>
          <w:tcPr>
            <w:tcW w:w="2736" w:type="dxa"/>
            <w:shd w:val="clear" w:color="auto" w:fill="D9D9D9" w:themeFill="background1" w:themeFillShade="D9"/>
          </w:tcPr>
          <w:p w14:paraId="749E88F3"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00F8BACE" w14:textId="02B88467" w:rsidR="00604449" w:rsidRPr="001065C6" w:rsidRDefault="00604449"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r w:rsidR="009F4C89" w:rsidRPr="001065C6">
              <w:rPr>
                <w:rFonts w:hint="eastAsia"/>
                <w:iCs/>
                <w:sz w:val="21"/>
                <w:szCs w:val="21"/>
              </w:rPr>
              <w:t>修改个人信息</w:t>
            </w:r>
            <w:r w:rsidRPr="001065C6">
              <w:rPr>
                <w:iCs/>
                <w:sz w:val="21"/>
                <w:szCs w:val="21"/>
              </w:rPr>
              <w:t> </w:t>
            </w:r>
          </w:p>
        </w:tc>
      </w:tr>
      <w:tr w:rsidR="00604449" w:rsidRPr="001065C6" w14:paraId="7381E5ED" w14:textId="77777777" w:rsidTr="00FD4423">
        <w:trPr>
          <w:jc w:val="center"/>
        </w:trPr>
        <w:tc>
          <w:tcPr>
            <w:tcW w:w="2736" w:type="dxa"/>
            <w:shd w:val="clear" w:color="auto" w:fill="D9D9D9" w:themeFill="background1" w:themeFillShade="D9"/>
          </w:tcPr>
          <w:p w14:paraId="1E73C8DF"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gridSpan w:val="3"/>
          </w:tcPr>
          <w:p w14:paraId="5AEDE548" w14:textId="2D2454B1" w:rsidR="00604449" w:rsidRPr="001065C6" w:rsidRDefault="00604449"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r w:rsidR="009F4C89" w:rsidRPr="001065C6">
              <w:rPr>
                <w:rFonts w:hint="eastAsia"/>
                <w:iCs/>
                <w:sz w:val="21"/>
                <w:szCs w:val="21"/>
              </w:rPr>
              <w:t>个人信息泄露</w:t>
            </w:r>
          </w:p>
        </w:tc>
      </w:tr>
      <w:tr w:rsidR="00604449" w:rsidRPr="001065C6" w14:paraId="71A96A67" w14:textId="77777777" w:rsidTr="00FD4423">
        <w:trPr>
          <w:jc w:val="center"/>
        </w:trPr>
        <w:tc>
          <w:tcPr>
            <w:tcW w:w="2736" w:type="dxa"/>
            <w:shd w:val="clear" w:color="auto" w:fill="D9D9D9" w:themeFill="background1" w:themeFillShade="D9"/>
          </w:tcPr>
          <w:p w14:paraId="595EAF14" w14:textId="77777777"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206F8761" w14:textId="3B72C111" w:rsidR="00604449" w:rsidRPr="001065C6" w:rsidRDefault="00604449" w:rsidP="00D65464">
            <w:pPr>
              <w:spacing w:line="300" w:lineRule="auto"/>
              <w:jc w:val="left"/>
              <w:rPr>
                <w:rFonts w:ascii="Times New Roman" w:eastAsia="宋体" w:hAnsi="Times New Roman" w:cs="Times New Roman"/>
                <w:sz w:val="21"/>
                <w:szCs w:val="21"/>
              </w:rPr>
            </w:pPr>
            <w:r w:rsidRPr="001065C6">
              <w:rPr>
                <w:rFonts w:hint="eastAsia"/>
                <w:sz w:val="21"/>
                <w:szCs w:val="21"/>
              </w:rPr>
              <w:t>考生</w:t>
            </w:r>
            <w:r w:rsidR="009F4C89" w:rsidRPr="001065C6">
              <w:rPr>
                <w:rFonts w:hint="eastAsia"/>
                <w:sz w:val="21"/>
                <w:szCs w:val="21"/>
              </w:rPr>
              <w:t>个人信息</w:t>
            </w:r>
            <w:r w:rsidRPr="001065C6">
              <w:rPr>
                <w:rFonts w:hint="eastAsia"/>
                <w:sz w:val="21"/>
                <w:szCs w:val="21"/>
              </w:rPr>
              <w:t>界面</w:t>
            </w:r>
          </w:p>
        </w:tc>
      </w:tr>
      <w:tr w:rsidR="00D220C2" w:rsidRPr="001065C6" w14:paraId="51ACD9D0" w14:textId="77777777" w:rsidTr="00FD4423">
        <w:trPr>
          <w:jc w:val="center"/>
        </w:trPr>
        <w:tc>
          <w:tcPr>
            <w:tcW w:w="2736" w:type="dxa"/>
            <w:shd w:val="clear" w:color="auto" w:fill="D9D9D9" w:themeFill="background1" w:themeFillShade="D9"/>
          </w:tcPr>
          <w:p w14:paraId="4CE730F9" w14:textId="01E48194" w:rsidR="00D220C2" w:rsidRPr="001065C6" w:rsidRDefault="00D220C2" w:rsidP="00D65464">
            <w:pPr>
              <w:spacing w:line="300" w:lineRule="auto"/>
              <w:jc w:val="left"/>
              <w:rPr>
                <w:sz w:val="21"/>
                <w:szCs w:val="21"/>
              </w:rPr>
            </w:pPr>
            <w:r w:rsidRPr="001065C6">
              <w:rPr>
                <w:rFonts w:hint="eastAsia"/>
                <w:sz w:val="21"/>
                <w:szCs w:val="21"/>
              </w:rPr>
              <w:t>基本事件流</w:t>
            </w:r>
          </w:p>
        </w:tc>
        <w:tc>
          <w:tcPr>
            <w:tcW w:w="6269" w:type="dxa"/>
            <w:gridSpan w:val="3"/>
          </w:tcPr>
          <w:p w14:paraId="364BC609" w14:textId="77777777" w:rsidR="00D220C2" w:rsidRPr="00B945D6" w:rsidRDefault="00D220C2" w:rsidP="00D65464">
            <w:pPr>
              <w:pStyle w:val="aff4"/>
              <w:spacing w:line="300" w:lineRule="auto"/>
              <w:ind w:firstLine="422"/>
              <w:rPr>
                <w:rFonts w:ascii="Times New Roman" w:hAnsi="Times New Roman" w:cs="Times New Roman"/>
              </w:rPr>
            </w:pPr>
            <w:r w:rsidRPr="001065C6">
              <w:rPr>
                <w:rFonts w:ascii="Times New Roman" w:hAnsi="Times New Roman" w:hint="eastAsia"/>
                <w:b/>
                <w:szCs w:val="21"/>
              </w:rPr>
              <w:t>基本流程（</w:t>
            </w:r>
            <w:r w:rsidRPr="001065C6">
              <w:rPr>
                <w:rFonts w:ascii="Times New Roman" w:hAnsi="Times New Roman"/>
                <w:b/>
                <w:szCs w:val="21"/>
              </w:rPr>
              <w:t>Base Flow</w:t>
            </w:r>
            <w:r w:rsidRPr="001065C6">
              <w:rPr>
                <w:rFonts w:ascii="Times New Roman" w:hAnsi="Times New Roman" w:hint="eastAsia"/>
                <w:b/>
                <w:szCs w:val="21"/>
              </w:rPr>
              <w:t>）</w:t>
            </w:r>
            <w:r w:rsidRPr="001065C6">
              <w:rPr>
                <w:rFonts w:ascii="Times New Roman" w:hAnsi="Times New Roman"/>
                <w:b/>
                <w:szCs w:val="21"/>
              </w:rPr>
              <w:t> </w:t>
            </w:r>
          </w:p>
          <w:p w14:paraId="13F914C0" w14:textId="77777777" w:rsidR="00D220C2" w:rsidRPr="00B945D6" w:rsidRDefault="00D220C2" w:rsidP="00C903C2">
            <w:pPr>
              <w:pStyle w:val="aff4"/>
              <w:numPr>
                <w:ilvl w:val="0"/>
                <w:numId w:val="60"/>
              </w:numPr>
              <w:spacing w:line="300" w:lineRule="auto"/>
              <w:ind w:firstLineChars="0"/>
              <w:rPr>
                <w:rFonts w:ascii="Times New Roman" w:hAnsi="Times New Roman" w:cs="Times New Roman"/>
                <w:iCs/>
                <w:szCs w:val="21"/>
              </w:rPr>
            </w:pPr>
            <w:r w:rsidRPr="00B945D6">
              <w:rPr>
                <w:rFonts w:ascii="Times New Roman" w:hAnsi="Times New Roman" w:hint="eastAsia"/>
                <w:iCs/>
                <w:szCs w:val="21"/>
              </w:rPr>
              <w:t>考生进入考试系统考生个人信息界面</w:t>
            </w:r>
          </w:p>
          <w:p w14:paraId="559DCD2F" w14:textId="77777777" w:rsidR="00D220C2" w:rsidRPr="00B945D6" w:rsidRDefault="00D220C2" w:rsidP="00C903C2">
            <w:pPr>
              <w:pStyle w:val="aff4"/>
              <w:numPr>
                <w:ilvl w:val="0"/>
                <w:numId w:val="60"/>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填写需要修改的个人信息</w:t>
            </w:r>
          </w:p>
          <w:p w14:paraId="21D57033" w14:textId="77777777" w:rsidR="00D220C2" w:rsidRPr="00B945D6" w:rsidRDefault="00D220C2" w:rsidP="00C903C2">
            <w:pPr>
              <w:pStyle w:val="aff4"/>
              <w:numPr>
                <w:ilvl w:val="0"/>
                <w:numId w:val="60"/>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系统提交个人信息</w:t>
            </w:r>
            <w:r w:rsidRPr="00B945D6">
              <w:rPr>
                <w:rFonts w:ascii="Times New Roman" w:hAnsi="Times New Roman"/>
                <w:iCs/>
                <w:szCs w:val="21"/>
              </w:rPr>
              <w:t> </w:t>
            </w:r>
          </w:p>
          <w:p w14:paraId="143E0C21" w14:textId="77777777" w:rsidR="00D220C2" w:rsidRPr="00B945D6" w:rsidRDefault="00D220C2" w:rsidP="00C903C2">
            <w:pPr>
              <w:pStyle w:val="aff4"/>
              <w:numPr>
                <w:ilvl w:val="0"/>
                <w:numId w:val="60"/>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如若个人信息修改成功则提示修改成功，否则提示修改失败</w:t>
            </w:r>
            <w:r w:rsidRPr="00B945D6">
              <w:rPr>
                <w:rFonts w:ascii="Times New Roman" w:hAnsi="Times New Roman"/>
                <w:iCs/>
                <w:szCs w:val="21"/>
              </w:rPr>
              <w:t> </w:t>
            </w:r>
          </w:p>
          <w:p w14:paraId="2B63F8EC" w14:textId="77777777" w:rsidR="00D220C2" w:rsidRPr="001065C6" w:rsidRDefault="00D220C2"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355152A5" w14:textId="77777777" w:rsidR="00D220C2" w:rsidRPr="00B945D6" w:rsidRDefault="00D220C2" w:rsidP="00C903C2">
            <w:pPr>
              <w:pStyle w:val="aff4"/>
              <w:numPr>
                <w:ilvl w:val="0"/>
                <w:numId w:val="6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密码</w:t>
            </w:r>
          </w:p>
          <w:p w14:paraId="0BDC66C6" w14:textId="77777777" w:rsidR="00D220C2" w:rsidRPr="00B945D6" w:rsidRDefault="00D220C2" w:rsidP="00C903C2">
            <w:pPr>
              <w:pStyle w:val="aff4"/>
              <w:numPr>
                <w:ilvl w:val="0"/>
                <w:numId w:val="6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性别</w:t>
            </w:r>
          </w:p>
          <w:p w14:paraId="215F83D0" w14:textId="77777777" w:rsidR="00D220C2" w:rsidRPr="00B945D6" w:rsidRDefault="00D220C2" w:rsidP="00C903C2">
            <w:pPr>
              <w:pStyle w:val="aff4"/>
              <w:numPr>
                <w:ilvl w:val="0"/>
                <w:numId w:val="6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年龄</w:t>
            </w:r>
          </w:p>
          <w:p w14:paraId="685079C8" w14:textId="77777777" w:rsidR="00D220C2" w:rsidRPr="00B945D6" w:rsidRDefault="00D220C2" w:rsidP="00C903C2">
            <w:pPr>
              <w:pStyle w:val="aff4"/>
              <w:numPr>
                <w:ilvl w:val="0"/>
                <w:numId w:val="6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姓名</w:t>
            </w:r>
          </w:p>
          <w:p w14:paraId="725CE8D6" w14:textId="77777777" w:rsidR="00D220C2" w:rsidRPr="001065C6" w:rsidRDefault="00D220C2"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5C4EAF6D" w14:textId="715D4B42" w:rsidR="00D220C2" w:rsidRPr="00D220C2" w:rsidRDefault="00D220C2" w:rsidP="00C903C2">
            <w:pPr>
              <w:pStyle w:val="aff4"/>
              <w:numPr>
                <w:ilvl w:val="0"/>
                <w:numId w:val="88"/>
              </w:numPr>
              <w:spacing w:line="300" w:lineRule="auto"/>
              <w:ind w:firstLineChars="0"/>
              <w:jc w:val="left"/>
              <w:rPr>
                <w:rFonts w:asciiTheme="minorHAnsi" w:hAnsiTheme="minorHAnsi"/>
                <w:szCs w:val="21"/>
              </w:rPr>
            </w:pPr>
            <w:r w:rsidRPr="00D220C2">
              <w:rPr>
                <w:rFonts w:hint="eastAsia"/>
                <w:iCs/>
                <w:szCs w:val="21"/>
              </w:rPr>
              <w:t>个人信息合法；</w:t>
            </w:r>
          </w:p>
        </w:tc>
      </w:tr>
    </w:tbl>
    <w:p w14:paraId="248A6D66" w14:textId="5635AE04" w:rsidR="00F3753A" w:rsidRPr="00D220C2" w:rsidRDefault="003C43C3" w:rsidP="00C903C2">
      <w:pPr>
        <w:pStyle w:val="aff4"/>
        <w:numPr>
          <w:ilvl w:val="0"/>
          <w:numId w:val="81"/>
        </w:numPr>
        <w:spacing w:line="300" w:lineRule="auto"/>
        <w:ind w:firstLineChars="0"/>
        <w:rPr>
          <w:rFonts w:eastAsiaTheme="minorEastAsia"/>
          <w:sz w:val="24"/>
          <w:szCs w:val="24"/>
        </w:rPr>
      </w:pPr>
      <w:r>
        <w:br w:type="page"/>
      </w:r>
      <w:bookmarkStart w:id="45" w:name="_Toc30102946"/>
      <w:r w:rsidR="00F3753A" w:rsidRPr="00D220C2">
        <w:rPr>
          <w:rFonts w:eastAsiaTheme="minorEastAsia" w:hint="eastAsia"/>
          <w:sz w:val="24"/>
          <w:szCs w:val="24"/>
        </w:rPr>
        <w:lastRenderedPageBreak/>
        <w:t>考试系统</w:t>
      </w:r>
      <w:r w:rsidR="00236941" w:rsidRPr="00D220C2">
        <w:rPr>
          <w:rFonts w:eastAsiaTheme="minorEastAsia" w:hint="eastAsia"/>
          <w:sz w:val="24"/>
          <w:szCs w:val="24"/>
        </w:rPr>
        <w:t>子模块</w:t>
      </w:r>
    </w:p>
    <w:p w14:paraId="71D72B62" w14:textId="11654B81" w:rsidR="00B046CA" w:rsidRPr="001065C6" w:rsidRDefault="00290258" w:rsidP="00D65464">
      <w:pPr>
        <w:spacing w:line="300" w:lineRule="auto"/>
        <w:ind w:left="420"/>
        <w:rPr>
          <w:rFonts w:eastAsiaTheme="minorEastAsia"/>
        </w:rPr>
      </w:pPr>
      <w:r w:rsidRPr="001065C6">
        <w:rPr>
          <w:rFonts w:eastAsiaTheme="minorEastAsia" w:hint="eastAsia"/>
        </w:rPr>
        <w:t>此模块为教师管理模块，教师</w:t>
      </w:r>
      <w:r w:rsidR="00B046CA" w:rsidRPr="001065C6">
        <w:rPr>
          <w:rFonts w:eastAsiaTheme="minorEastAsia" w:hint="eastAsia"/>
        </w:rPr>
        <w:t>在登入此模块后，可对试卷进行编辑，并且可以对考生提交上的试卷进行批阅。具体功能需求</w:t>
      </w:r>
      <w:r w:rsidR="00D220C2">
        <w:rPr>
          <w:rFonts w:eastAsiaTheme="minorEastAsia" w:hint="eastAsia"/>
        </w:rPr>
        <w:t>有新建试卷、编辑试卷、编辑试题、发布考试、批阅试卷、参与考试。</w:t>
      </w:r>
    </w:p>
    <w:p w14:paraId="76FAB806" w14:textId="7DE510DB" w:rsidR="00B046CA" w:rsidRPr="001065C6" w:rsidRDefault="00B046CA" w:rsidP="00D65464">
      <w:pPr>
        <w:spacing w:line="300" w:lineRule="auto"/>
        <w:ind w:firstLine="420"/>
        <w:rPr>
          <w:rFonts w:eastAsiaTheme="minorEastAsia"/>
        </w:rPr>
      </w:pPr>
      <w:r w:rsidRPr="001065C6">
        <w:rPr>
          <w:rFonts w:eastAsiaTheme="minorEastAsia" w:hint="eastAsia"/>
        </w:rPr>
        <w:t>考试系统子模块用例图如下图</w:t>
      </w:r>
      <w:r w:rsidRPr="001065C6">
        <w:rPr>
          <w:rFonts w:eastAsiaTheme="minorEastAsia"/>
        </w:rPr>
        <w:t>2-20</w:t>
      </w:r>
      <w:r w:rsidRPr="001065C6">
        <w:rPr>
          <w:rFonts w:eastAsiaTheme="minorEastAsia" w:hint="eastAsia"/>
        </w:rPr>
        <w:t>所示：</w:t>
      </w:r>
    </w:p>
    <w:p w14:paraId="05119C27" w14:textId="6133B09A" w:rsidR="00B046CA" w:rsidRPr="001065C6" w:rsidRDefault="00B046CA" w:rsidP="00D65464">
      <w:pPr>
        <w:spacing w:line="300" w:lineRule="auto"/>
        <w:jc w:val="center"/>
        <w:rPr>
          <w:rFonts w:eastAsiaTheme="minorEastAsia"/>
        </w:rPr>
      </w:pPr>
      <w:r w:rsidRPr="00B945D6">
        <w:rPr>
          <w:rFonts w:eastAsiaTheme="minorEastAsia"/>
          <w:noProof/>
        </w:rPr>
        <w:drawing>
          <wp:inline distT="0" distB="0" distL="0" distR="0" wp14:anchorId="55EF967A" wp14:editId="1E036C9B">
            <wp:extent cx="2545080" cy="2813297"/>
            <wp:effectExtent l="0" t="0" r="762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243" cy="2821215"/>
                    </a:xfrm>
                    <a:prstGeom prst="rect">
                      <a:avLst/>
                    </a:prstGeom>
                  </pic:spPr>
                </pic:pic>
              </a:graphicData>
            </a:graphic>
          </wp:inline>
        </w:drawing>
      </w:r>
    </w:p>
    <w:p w14:paraId="170AF59D" w14:textId="57F5BD8C" w:rsidR="00B046CA" w:rsidRPr="001065C6" w:rsidRDefault="00B046CA" w:rsidP="00D65464">
      <w:pPr>
        <w:spacing w:line="300" w:lineRule="auto"/>
        <w:jc w:val="center"/>
        <w:rPr>
          <w:rFonts w:eastAsia="黑体"/>
          <w:sz w:val="21"/>
          <w:szCs w:val="21"/>
        </w:rPr>
      </w:pPr>
      <w:r w:rsidRPr="001065C6">
        <w:rPr>
          <w:rFonts w:eastAsia="黑体" w:hint="eastAsia"/>
          <w:sz w:val="21"/>
          <w:szCs w:val="21"/>
        </w:rPr>
        <w:t>图</w:t>
      </w:r>
      <w:r w:rsidRPr="001065C6">
        <w:rPr>
          <w:rFonts w:eastAsia="黑体"/>
          <w:sz w:val="21"/>
          <w:szCs w:val="21"/>
        </w:rPr>
        <w:t xml:space="preserve">2-20 </w:t>
      </w:r>
      <w:r w:rsidRPr="001065C6">
        <w:rPr>
          <w:rFonts w:eastAsia="黑体" w:hint="eastAsia"/>
          <w:sz w:val="21"/>
          <w:szCs w:val="21"/>
        </w:rPr>
        <w:t>考试系统子模块用例图</w:t>
      </w:r>
    </w:p>
    <w:p w14:paraId="554B7E77" w14:textId="16FB0B04" w:rsidR="00DF4FF3" w:rsidRPr="001065C6" w:rsidRDefault="00F3753A" w:rsidP="00C903C2">
      <w:pPr>
        <w:pStyle w:val="aff4"/>
        <w:numPr>
          <w:ilvl w:val="0"/>
          <w:numId w:val="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参与考试</w:t>
      </w:r>
      <w:bookmarkEnd w:id="45"/>
    </w:p>
    <w:p w14:paraId="37E2549F" w14:textId="2DAF6551" w:rsidR="009F4C89" w:rsidRPr="001065C6" w:rsidRDefault="009F4C89" w:rsidP="00D65464">
      <w:pPr>
        <w:spacing w:line="300" w:lineRule="auto"/>
        <w:ind w:firstLine="420"/>
      </w:pPr>
      <w:r w:rsidRPr="001065C6">
        <w:rPr>
          <w:rFonts w:hint="eastAsia"/>
        </w:rPr>
        <w:t>参与考试功能用例图如下图</w:t>
      </w:r>
      <w:r w:rsidRPr="001065C6">
        <w:t>2-2</w:t>
      </w:r>
      <w:r w:rsidR="00B046CA" w:rsidRPr="001065C6">
        <w:t>1</w:t>
      </w:r>
      <w:r w:rsidRPr="001065C6">
        <w:rPr>
          <w:rFonts w:hint="eastAsia"/>
        </w:rPr>
        <w:t>所示：</w:t>
      </w:r>
    </w:p>
    <w:p w14:paraId="4C3F72E5"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7EF8A321" wp14:editId="32ED6423">
            <wp:extent cx="4130040" cy="1236611"/>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0943" cy="1251852"/>
                    </a:xfrm>
                    <a:prstGeom prst="rect">
                      <a:avLst/>
                    </a:prstGeom>
                  </pic:spPr>
                </pic:pic>
              </a:graphicData>
            </a:graphic>
          </wp:inline>
        </w:drawing>
      </w:r>
    </w:p>
    <w:p w14:paraId="6BD75042" w14:textId="2D794C19" w:rsidR="009F4C89" w:rsidRPr="001065C6" w:rsidRDefault="00DF4FF3" w:rsidP="00D65464">
      <w:pPr>
        <w:spacing w:line="300" w:lineRule="auto"/>
        <w:jc w:val="center"/>
        <w:rPr>
          <w:rFonts w:eastAsiaTheme="minorEastAsia"/>
          <w:lang w:val="x-none"/>
        </w:rPr>
      </w:pPr>
      <w:r w:rsidRPr="001065C6">
        <w:rPr>
          <w:rFonts w:eastAsia="黑体" w:hint="eastAsia"/>
          <w:sz w:val="21"/>
          <w:szCs w:val="21"/>
          <w:lang w:val="x-none"/>
        </w:rPr>
        <w:t>图</w:t>
      </w:r>
      <w:r w:rsidR="009F4C89" w:rsidRPr="001065C6">
        <w:rPr>
          <w:rFonts w:eastAsia="黑体"/>
          <w:sz w:val="21"/>
          <w:szCs w:val="21"/>
          <w:lang w:val="x-none"/>
        </w:rPr>
        <w:t>2-2</w:t>
      </w:r>
      <w:r w:rsidR="00B046CA" w:rsidRPr="001065C6">
        <w:rPr>
          <w:rFonts w:eastAsia="黑体"/>
          <w:sz w:val="21"/>
          <w:szCs w:val="21"/>
          <w:lang w:val="x-none"/>
        </w:rPr>
        <w:t>1</w:t>
      </w:r>
      <w:r w:rsidRPr="001065C6">
        <w:rPr>
          <w:rFonts w:eastAsia="黑体"/>
          <w:sz w:val="21"/>
          <w:szCs w:val="21"/>
          <w:lang w:val="x-none"/>
        </w:rPr>
        <w:t xml:space="preserve"> </w:t>
      </w:r>
      <w:r w:rsidRPr="001065C6">
        <w:rPr>
          <w:rFonts w:eastAsia="黑体" w:hint="eastAsia"/>
          <w:sz w:val="21"/>
          <w:szCs w:val="21"/>
          <w:lang w:val="x-none"/>
        </w:rPr>
        <w:t>参与考试</w:t>
      </w:r>
      <w:r w:rsidR="009F4C89" w:rsidRPr="001065C6">
        <w:rPr>
          <w:rFonts w:eastAsia="黑体" w:hint="eastAsia"/>
          <w:sz w:val="21"/>
          <w:szCs w:val="21"/>
          <w:lang w:val="x-none"/>
        </w:rPr>
        <w:t>功能</w:t>
      </w:r>
      <w:r w:rsidRPr="001065C6">
        <w:rPr>
          <w:rFonts w:eastAsia="黑体" w:hint="eastAsia"/>
          <w:sz w:val="21"/>
          <w:szCs w:val="21"/>
          <w:lang w:val="x-none"/>
        </w:rPr>
        <w:t>用例图</w:t>
      </w:r>
    </w:p>
    <w:p w14:paraId="276EFC16" w14:textId="24CBA3F9" w:rsidR="009F4C89" w:rsidRPr="001065C6" w:rsidRDefault="009F4C89" w:rsidP="00D65464">
      <w:pPr>
        <w:spacing w:line="300" w:lineRule="auto"/>
        <w:ind w:firstLine="420"/>
      </w:pPr>
      <w:r w:rsidRPr="001065C6">
        <w:rPr>
          <w:rFonts w:hint="eastAsia"/>
        </w:rPr>
        <w:t>参与考试功能用例分析表如下表</w:t>
      </w:r>
      <w:r w:rsidRPr="001065C6">
        <w:t>2-</w:t>
      </w:r>
      <w:r w:rsidR="007013A0">
        <w:t>7</w:t>
      </w:r>
      <w:r w:rsidRPr="001065C6">
        <w:rPr>
          <w:rFonts w:hint="eastAsia"/>
        </w:rPr>
        <w:t>所示：</w:t>
      </w:r>
    </w:p>
    <w:p w14:paraId="5A74BDC3" w14:textId="42F8CE60" w:rsidR="00A60CBE" w:rsidRPr="001065C6" w:rsidRDefault="00A60CBE"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7013A0">
        <w:rPr>
          <w:rFonts w:eastAsia="黑体" w:hint="eastAsia"/>
          <w:sz w:val="21"/>
          <w:szCs w:val="21"/>
        </w:rPr>
        <w:t>7</w:t>
      </w:r>
      <w:r w:rsidRPr="001065C6">
        <w:rPr>
          <w:rFonts w:eastAsia="黑体"/>
          <w:sz w:val="21"/>
          <w:szCs w:val="21"/>
        </w:rPr>
        <w:t xml:space="preserve"> </w:t>
      </w:r>
      <w:r w:rsidRPr="001065C6">
        <w:rPr>
          <w:rFonts w:eastAsia="黑体" w:hint="eastAsia"/>
          <w:sz w:val="21"/>
          <w:szCs w:val="21"/>
        </w:rPr>
        <w:t>参与考试功能用例分析表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66245286" w14:textId="77777777" w:rsidTr="00F91FFF">
        <w:trPr>
          <w:jc w:val="center"/>
        </w:trPr>
        <w:tc>
          <w:tcPr>
            <w:tcW w:w="2736" w:type="dxa"/>
            <w:shd w:val="clear" w:color="auto" w:fill="D9D9D9" w:themeFill="background1" w:themeFillShade="D9"/>
          </w:tcPr>
          <w:p w14:paraId="4189C32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5D117F12" w14:textId="3FA6984C"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w:t>
            </w:r>
            <w:r w:rsidR="009F4C89" w:rsidRPr="001065C6">
              <w:rPr>
                <w:sz w:val="21"/>
                <w:szCs w:val="21"/>
              </w:rPr>
              <w:t>6</w:t>
            </w:r>
          </w:p>
        </w:tc>
        <w:tc>
          <w:tcPr>
            <w:tcW w:w="1219" w:type="dxa"/>
            <w:shd w:val="clear" w:color="auto" w:fill="D9D9D9" w:themeFill="background1" w:themeFillShade="D9"/>
          </w:tcPr>
          <w:p w14:paraId="0344BAB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7EBAFA6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参与考试</w:t>
            </w:r>
          </w:p>
        </w:tc>
      </w:tr>
      <w:tr w:rsidR="00DF4FF3" w:rsidRPr="001065C6" w14:paraId="0AB46B01" w14:textId="77777777" w:rsidTr="00F91FFF">
        <w:trPr>
          <w:jc w:val="center"/>
        </w:trPr>
        <w:tc>
          <w:tcPr>
            <w:tcW w:w="2736" w:type="dxa"/>
            <w:shd w:val="clear" w:color="auto" w:fill="D9D9D9" w:themeFill="background1" w:themeFillShade="D9"/>
          </w:tcPr>
          <w:p w14:paraId="1A7ED63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0EEBE4C7" w14:textId="22CBEC56"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参与考试是考生给与考生参加线上考试的功能，考生可在报名阶段利用此功能进行报名，并在考试开始时通过此功能进入考试，填写试卷</w:t>
            </w:r>
            <w:r w:rsidR="00FC368F" w:rsidRPr="001065C6">
              <w:rPr>
                <w:rFonts w:hint="eastAsia"/>
                <w:sz w:val="21"/>
                <w:szCs w:val="21"/>
              </w:rPr>
              <w:t>。</w:t>
            </w:r>
          </w:p>
        </w:tc>
      </w:tr>
      <w:tr w:rsidR="00DF4FF3" w:rsidRPr="001065C6" w14:paraId="21C3F316" w14:textId="77777777" w:rsidTr="00F91FFF">
        <w:trPr>
          <w:jc w:val="center"/>
        </w:trPr>
        <w:tc>
          <w:tcPr>
            <w:tcW w:w="2736" w:type="dxa"/>
            <w:shd w:val="clear" w:color="auto" w:fill="D9D9D9" w:themeFill="background1" w:themeFillShade="D9"/>
          </w:tcPr>
          <w:p w14:paraId="4679CE7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49F39C67"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w:t>
            </w:r>
          </w:p>
        </w:tc>
      </w:tr>
      <w:tr w:rsidR="00DF4FF3" w:rsidRPr="001065C6" w14:paraId="745D8002" w14:textId="77777777" w:rsidTr="00F91FFF">
        <w:trPr>
          <w:jc w:val="center"/>
        </w:trPr>
        <w:tc>
          <w:tcPr>
            <w:tcW w:w="2736" w:type="dxa"/>
            <w:shd w:val="clear" w:color="auto" w:fill="D9D9D9" w:themeFill="background1" w:themeFillShade="D9"/>
          </w:tcPr>
          <w:p w14:paraId="75515A6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4D05D8DD"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登入考生考试系统</w:t>
            </w:r>
          </w:p>
        </w:tc>
      </w:tr>
    </w:tbl>
    <w:p w14:paraId="2350CBB7" w14:textId="4E23C9EF" w:rsidR="003C43C3" w:rsidRPr="003C43C3" w:rsidRDefault="003C43C3" w:rsidP="007013A0">
      <w:pPr>
        <w:spacing w:line="300" w:lineRule="auto"/>
        <w:ind w:right="240"/>
        <w:jc w:val="right"/>
        <w:rPr>
          <w:rFonts w:eastAsia="黑体"/>
          <w:sz w:val="21"/>
          <w:szCs w:val="21"/>
        </w:rPr>
      </w:pPr>
      <w:r>
        <w:br w:type="page"/>
      </w:r>
      <w:r w:rsidR="00F91FFF" w:rsidRPr="00F91FFF">
        <w:rPr>
          <w:rFonts w:ascii="黑体" w:eastAsia="黑体" w:hAnsi="黑体" w:hint="eastAsia"/>
          <w:sz w:val="21"/>
          <w:szCs w:val="21"/>
        </w:rPr>
        <w:lastRenderedPageBreak/>
        <w:t>续</w:t>
      </w:r>
      <w:r w:rsidRPr="001065C6">
        <w:rPr>
          <w:rFonts w:eastAsia="黑体" w:hint="eastAsia"/>
          <w:sz w:val="21"/>
          <w:szCs w:val="21"/>
        </w:rPr>
        <w:t>表</w:t>
      </w:r>
      <w:r w:rsidRPr="001065C6">
        <w:rPr>
          <w:rFonts w:eastAsia="黑体"/>
          <w:sz w:val="21"/>
          <w:szCs w:val="21"/>
        </w:rPr>
        <w:t>2-</w:t>
      </w:r>
      <w:r w:rsidR="007013A0">
        <w:rPr>
          <w:rFonts w:eastAsia="黑体" w:hint="eastAsia"/>
          <w:sz w:val="21"/>
          <w:szCs w:val="21"/>
        </w:rPr>
        <w:t>7</w:t>
      </w:r>
      <w:r w:rsidRPr="001065C6">
        <w:rPr>
          <w:rFonts w:eastAsia="黑体"/>
          <w:sz w:val="21"/>
          <w:szCs w:val="21"/>
        </w:rPr>
        <w:t xml:space="preserve"> </w:t>
      </w:r>
      <w:r w:rsidRPr="001065C6">
        <w:rPr>
          <w:rFonts w:eastAsia="黑体" w:hint="eastAsia"/>
          <w:sz w:val="21"/>
          <w:szCs w:val="21"/>
        </w:rPr>
        <w:t>参与考试功能用例分析表</w:t>
      </w:r>
    </w:p>
    <w:tbl>
      <w:tblPr>
        <w:tblStyle w:val="aff5"/>
        <w:tblW w:w="0" w:type="auto"/>
        <w:jc w:val="center"/>
        <w:tblLook w:val="04A0" w:firstRow="1" w:lastRow="0" w:firstColumn="1" w:lastColumn="0" w:noHBand="0" w:noVBand="1"/>
      </w:tblPr>
      <w:tblGrid>
        <w:gridCol w:w="2736"/>
        <w:gridCol w:w="6269"/>
      </w:tblGrid>
      <w:tr w:rsidR="00DF4FF3" w:rsidRPr="001065C6" w14:paraId="413196F4" w14:textId="77777777" w:rsidTr="00F91FFF">
        <w:trPr>
          <w:jc w:val="center"/>
        </w:trPr>
        <w:tc>
          <w:tcPr>
            <w:tcW w:w="2736" w:type="dxa"/>
            <w:shd w:val="clear" w:color="auto" w:fill="D9D9D9" w:themeFill="background1" w:themeFillShade="D9"/>
          </w:tcPr>
          <w:p w14:paraId="4204B1E1" w14:textId="2C21AF5A"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tcPr>
          <w:p w14:paraId="4928E6F8"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提交考试试卷</w:t>
            </w:r>
          </w:p>
        </w:tc>
      </w:tr>
      <w:tr w:rsidR="00DF4FF3" w:rsidRPr="001065C6" w14:paraId="71A115FF" w14:textId="77777777" w:rsidTr="00F91FFF">
        <w:trPr>
          <w:jc w:val="center"/>
        </w:trPr>
        <w:tc>
          <w:tcPr>
            <w:tcW w:w="2736" w:type="dxa"/>
            <w:shd w:val="clear" w:color="auto" w:fill="D9D9D9" w:themeFill="background1" w:themeFillShade="D9"/>
          </w:tcPr>
          <w:p w14:paraId="2678E6D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tcPr>
          <w:p w14:paraId="073C4B34"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说明涉众及涉众关心和担心的事情。如下：</w:t>
            </w:r>
            <w:r w:rsidRPr="001065C6">
              <w:rPr>
                <w:iCs/>
                <w:sz w:val="21"/>
                <w:szCs w:val="21"/>
              </w:rPr>
              <w:t> </w:t>
            </w:r>
          </w:p>
          <w:p w14:paraId="2F1DCADB" w14:textId="04366767" w:rsidR="00DF4FF3" w:rsidRPr="00B945D6" w:rsidRDefault="00DF4FF3" w:rsidP="00C903C2">
            <w:pPr>
              <w:pStyle w:val="aff4"/>
              <w:numPr>
                <w:ilvl w:val="0"/>
                <w:numId w:val="6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考生担心数据丢失</w:t>
            </w:r>
            <w:r w:rsidRPr="00B945D6">
              <w:rPr>
                <w:rFonts w:ascii="Times New Roman" w:hAnsi="Times New Roman"/>
                <w:iCs/>
                <w:szCs w:val="21"/>
              </w:rPr>
              <w:t> </w:t>
            </w:r>
          </w:p>
          <w:p w14:paraId="24FBF98B" w14:textId="36298AD3" w:rsidR="00DF4FF3" w:rsidRPr="00B945D6" w:rsidRDefault="00DF4FF3" w:rsidP="00C903C2">
            <w:pPr>
              <w:pStyle w:val="aff4"/>
              <w:numPr>
                <w:ilvl w:val="0"/>
                <w:numId w:val="6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考生怕漏题</w:t>
            </w:r>
            <w:r w:rsidRPr="00B945D6">
              <w:rPr>
                <w:rFonts w:ascii="Times New Roman" w:hAnsi="Times New Roman"/>
                <w:iCs/>
                <w:szCs w:val="21"/>
              </w:rPr>
              <w:t> </w:t>
            </w:r>
          </w:p>
        </w:tc>
      </w:tr>
      <w:tr w:rsidR="00DF4FF3" w:rsidRPr="001065C6" w14:paraId="4EC05830" w14:textId="77777777" w:rsidTr="00F91FFF">
        <w:trPr>
          <w:jc w:val="center"/>
        </w:trPr>
        <w:tc>
          <w:tcPr>
            <w:tcW w:w="2736" w:type="dxa"/>
            <w:shd w:val="clear" w:color="auto" w:fill="D9D9D9" w:themeFill="background1" w:themeFillShade="D9"/>
          </w:tcPr>
          <w:p w14:paraId="4BD5C2E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tcPr>
          <w:p w14:paraId="62A428DC"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考生考试界面</w:t>
            </w:r>
          </w:p>
        </w:tc>
      </w:tr>
      <w:tr w:rsidR="00DF4FF3" w:rsidRPr="001065C6" w14:paraId="1325848D" w14:textId="77777777" w:rsidTr="00F91FFF">
        <w:trPr>
          <w:jc w:val="center"/>
        </w:trPr>
        <w:tc>
          <w:tcPr>
            <w:tcW w:w="2736" w:type="dxa"/>
            <w:shd w:val="clear" w:color="auto" w:fill="D9D9D9" w:themeFill="background1" w:themeFillShade="D9"/>
          </w:tcPr>
          <w:p w14:paraId="4404023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基本事件流</w:t>
            </w:r>
          </w:p>
        </w:tc>
        <w:tc>
          <w:tcPr>
            <w:tcW w:w="6269" w:type="dxa"/>
          </w:tcPr>
          <w:p w14:paraId="68D64E46" w14:textId="77777777" w:rsidR="00DF4FF3" w:rsidRPr="001065C6" w:rsidRDefault="00DF4FF3" w:rsidP="00D65464">
            <w:pPr>
              <w:spacing w:line="300" w:lineRule="auto"/>
              <w:jc w:val="left"/>
              <w:rPr>
                <w:rFonts w:ascii="Times New Roman" w:eastAsia="宋体" w:hAnsi="Times New Roman" w:cs="Times New Roman"/>
                <w:b/>
                <w:iCs/>
                <w:sz w:val="21"/>
                <w:szCs w:val="21"/>
              </w:rPr>
            </w:pPr>
            <w:r w:rsidRPr="001065C6">
              <w:rPr>
                <w:rFonts w:hint="eastAsia"/>
                <w:b/>
                <w:iCs/>
                <w:sz w:val="21"/>
                <w:szCs w:val="21"/>
              </w:rPr>
              <w:t>基本流程（</w:t>
            </w:r>
            <w:r w:rsidRPr="001065C6">
              <w:rPr>
                <w:b/>
                <w:iCs/>
                <w:sz w:val="21"/>
                <w:szCs w:val="21"/>
              </w:rPr>
              <w:t>Base Flow</w:t>
            </w:r>
            <w:r w:rsidRPr="001065C6">
              <w:rPr>
                <w:rFonts w:hint="eastAsia"/>
                <w:b/>
                <w:iCs/>
                <w:sz w:val="21"/>
                <w:szCs w:val="21"/>
              </w:rPr>
              <w:t>）</w:t>
            </w:r>
            <w:r w:rsidRPr="001065C6">
              <w:rPr>
                <w:b/>
                <w:iCs/>
                <w:sz w:val="21"/>
                <w:szCs w:val="21"/>
              </w:rPr>
              <w:t> </w:t>
            </w:r>
          </w:p>
          <w:p w14:paraId="0085C028" w14:textId="72BF812A" w:rsidR="00DF4FF3" w:rsidRPr="00B945D6" w:rsidRDefault="00DF4FF3" w:rsidP="00C903C2">
            <w:pPr>
              <w:pStyle w:val="aff4"/>
              <w:numPr>
                <w:ilvl w:val="0"/>
                <w:numId w:val="6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选择进行中的考试</w:t>
            </w:r>
            <w:r w:rsidRPr="00B945D6">
              <w:rPr>
                <w:rFonts w:ascii="Times New Roman" w:hAnsi="Times New Roman"/>
                <w:iCs/>
                <w:szCs w:val="21"/>
              </w:rPr>
              <w:t> </w:t>
            </w:r>
          </w:p>
          <w:p w14:paraId="26296126" w14:textId="37CB1129" w:rsidR="00DF4FF3" w:rsidRPr="00B945D6" w:rsidRDefault="00DF4FF3" w:rsidP="00C903C2">
            <w:pPr>
              <w:pStyle w:val="aff4"/>
              <w:numPr>
                <w:ilvl w:val="0"/>
                <w:numId w:val="6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填写答案</w:t>
            </w:r>
            <w:r w:rsidRPr="00B945D6">
              <w:rPr>
                <w:rFonts w:ascii="Times New Roman" w:hAnsi="Times New Roman"/>
                <w:iCs/>
                <w:szCs w:val="21"/>
              </w:rPr>
              <w:t> </w:t>
            </w:r>
          </w:p>
          <w:p w14:paraId="1C80C580" w14:textId="045E10C3" w:rsidR="00DF4FF3" w:rsidRPr="00B945D6" w:rsidRDefault="00DF4FF3" w:rsidP="00C903C2">
            <w:pPr>
              <w:pStyle w:val="aff4"/>
              <w:numPr>
                <w:ilvl w:val="0"/>
                <w:numId w:val="6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提交试卷</w:t>
            </w:r>
          </w:p>
        </w:tc>
      </w:tr>
    </w:tbl>
    <w:p w14:paraId="622A4C3F" w14:textId="1D9A2FE3" w:rsidR="00DF4FF3" w:rsidRPr="001065C6" w:rsidRDefault="00DF4FF3" w:rsidP="00C903C2">
      <w:pPr>
        <w:pStyle w:val="aff4"/>
        <w:numPr>
          <w:ilvl w:val="0"/>
          <w:numId w:val="7"/>
        </w:numPr>
        <w:spacing w:line="300" w:lineRule="auto"/>
        <w:ind w:firstLineChars="0"/>
        <w:rPr>
          <w:rFonts w:ascii="Times New Roman" w:eastAsiaTheme="minorEastAsia" w:hAnsi="Times New Roman"/>
          <w:sz w:val="24"/>
          <w:szCs w:val="24"/>
        </w:rPr>
      </w:pPr>
      <w:bookmarkStart w:id="46" w:name="_Toc30102948"/>
      <w:r w:rsidRPr="001065C6">
        <w:rPr>
          <w:rFonts w:ascii="Times New Roman" w:eastAsiaTheme="minorEastAsia" w:hAnsi="Times New Roman" w:hint="eastAsia"/>
          <w:sz w:val="24"/>
          <w:szCs w:val="24"/>
        </w:rPr>
        <w:t>发布考试</w:t>
      </w:r>
      <w:bookmarkEnd w:id="46"/>
    </w:p>
    <w:p w14:paraId="3F2BC998" w14:textId="49855BF1" w:rsidR="009F4C89" w:rsidRPr="001065C6" w:rsidRDefault="009F4C89" w:rsidP="00D65464">
      <w:pPr>
        <w:spacing w:line="300" w:lineRule="auto"/>
        <w:ind w:firstLine="420"/>
      </w:pPr>
      <w:r w:rsidRPr="001065C6">
        <w:rPr>
          <w:rFonts w:hint="eastAsia"/>
        </w:rPr>
        <w:t>发布考试功能用例图如下图</w:t>
      </w:r>
      <w:r w:rsidRPr="001065C6">
        <w:t>2-2</w:t>
      </w:r>
      <w:r w:rsidR="00B046CA" w:rsidRPr="001065C6">
        <w:t>2</w:t>
      </w:r>
      <w:r w:rsidRPr="001065C6">
        <w:rPr>
          <w:rFonts w:hint="eastAsia"/>
        </w:rPr>
        <w:t>所示：</w:t>
      </w:r>
    </w:p>
    <w:p w14:paraId="0BBC078C"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3671F5A8" wp14:editId="4CE9F1FE">
            <wp:extent cx="5090601" cy="154699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601" cy="1546994"/>
                    </a:xfrm>
                    <a:prstGeom prst="rect">
                      <a:avLst/>
                    </a:prstGeom>
                  </pic:spPr>
                </pic:pic>
              </a:graphicData>
            </a:graphic>
          </wp:inline>
        </w:drawing>
      </w:r>
    </w:p>
    <w:p w14:paraId="1EF43D4E" w14:textId="7C8673EA" w:rsidR="009F4C89" w:rsidRPr="001065C6" w:rsidRDefault="00DF4FF3" w:rsidP="00D65464">
      <w:pPr>
        <w:spacing w:line="300" w:lineRule="auto"/>
        <w:jc w:val="center"/>
        <w:rPr>
          <w:rFonts w:eastAsia="黑体"/>
          <w:sz w:val="21"/>
          <w:szCs w:val="21"/>
          <w:lang w:val="x-none"/>
        </w:rPr>
      </w:pPr>
      <w:r w:rsidRPr="001065C6">
        <w:rPr>
          <w:rFonts w:eastAsia="黑体" w:hint="eastAsia"/>
          <w:sz w:val="21"/>
          <w:szCs w:val="21"/>
          <w:lang w:val="x-none"/>
        </w:rPr>
        <w:t>图</w:t>
      </w:r>
      <w:r w:rsidR="009F4C89" w:rsidRPr="001065C6">
        <w:rPr>
          <w:rFonts w:eastAsia="黑体"/>
          <w:sz w:val="21"/>
          <w:szCs w:val="21"/>
          <w:lang w:val="x-none"/>
        </w:rPr>
        <w:t>2-2</w:t>
      </w:r>
      <w:r w:rsidR="00B046CA" w:rsidRPr="001065C6">
        <w:rPr>
          <w:rFonts w:eastAsia="黑体"/>
          <w:sz w:val="21"/>
          <w:szCs w:val="21"/>
          <w:lang w:val="x-none"/>
        </w:rPr>
        <w:t>2</w:t>
      </w:r>
      <w:r w:rsidRPr="001065C6">
        <w:rPr>
          <w:rFonts w:eastAsia="黑体"/>
          <w:sz w:val="21"/>
          <w:szCs w:val="21"/>
          <w:lang w:val="x-none"/>
        </w:rPr>
        <w:t xml:space="preserve"> </w:t>
      </w:r>
      <w:r w:rsidRPr="001065C6">
        <w:rPr>
          <w:rFonts w:eastAsia="黑体" w:hint="eastAsia"/>
          <w:sz w:val="21"/>
          <w:szCs w:val="21"/>
          <w:lang w:val="x-none"/>
        </w:rPr>
        <w:t>发布考试</w:t>
      </w:r>
      <w:r w:rsidR="009F4C89" w:rsidRPr="001065C6">
        <w:rPr>
          <w:rFonts w:eastAsia="黑体" w:hint="eastAsia"/>
          <w:sz w:val="21"/>
          <w:szCs w:val="21"/>
          <w:lang w:val="x-none"/>
        </w:rPr>
        <w:t>功能</w:t>
      </w:r>
      <w:r w:rsidRPr="001065C6">
        <w:rPr>
          <w:rFonts w:eastAsia="黑体" w:hint="eastAsia"/>
          <w:sz w:val="21"/>
          <w:szCs w:val="21"/>
          <w:lang w:val="x-none"/>
        </w:rPr>
        <w:t>用例图</w:t>
      </w:r>
    </w:p>
    <w:p w14:paraId="33E5B4F8" w14:textId="6C1DD0A6" w:rsidR="009F4C89" w:rsidRPr="001065C6" w:rsidRDefault="009F4C89" w:rsidP="00D65464">
      <w:pPr>
        <w:spacing w:line="300" w:lineRule="auto"/>
        <w:ind w:firstLine="420"/>
      </w:pPr>
      <w:r w:rsidRPr="001065C6">
        <w:rPr>
          <w:rFonts w:hint="eastAsia"/>
        </w:rPr>
        <w:t>发布考试功能用例分析表如下表</w:t>
      </w:r>
      <w:r w:rsidRPr="001065C6">
        <w:t>2-</w:t>
      </w:r>
      <w:r w:rsidR="007013A0">
        <w:t>8</w:t>
      </w:r>
      <w:r w:rsidRPr="001065C6">
        <w:rPr>
          <w:rFonts w:hint="eastAsia"/>
        </w:rPr>
        <w:t>所示：</w:t>
      </w:r>
    </w:p>
    <w:p w14:paraId="54312B6B" w14:textId="2D5A3A21" w:rsidR="00A60CBE" w:rsidRPr="001065C6" w:rsidRDefault="00A60CBE"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7013A0">
        <w:rPr>
          <w:rFonts w:eastAsia="黑体"/>
          <w:sz w:val="21"/>
          <w:szCs w:val="21"/>
        </w:rPr>
        <w:t>8</w:t>
      </w:r>
      <w:r w:rsidRPr="001065C6">
        <w:rPr>
          <w:rFonts w:eastAsia="黑体"/>
          <w:sz w:val="21"/>
          <w:szCs w:val="21"/>
        </w:rPr>
        <w:t xml:space="preserve"> </w:t>
      </w:r>
      <w:r w:rsidRPr="001065C6">
        <w:rPr>
          <w:rFonts w:eastAsia="黑体" w:hint="eastAsia"/>
          <w:sz w:val="21"/>
          <w:szCs w:val="21"/>
        </w:rPr>
        <w:t>发布考试功能用例分析表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28C67410" w14:textId="77777777" w:rsidTr="007013A0">
        <w:trPr>
          <w:jc w:val="center"/>
        </w:trPr>
        <w:tc>
          <w:tcPr>
            <w:tcW w:w="2736" w:type="dxa"/>
            <w:shd w:val="clear" w:color="auto" w:fill="D9D9D9" w:themeFill="background1" w:themeFillShade="D9"/>
          </w:tcPr>
          <w:p w14:paraId="38F3330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64F9460B" w14:textId="53E9082A"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w:t>
            </w:r>
            <w:r w:rsidR="009F4C89" w:rsidRPr="001065C6">
              <w:rPr>
                <w:sz w:val="21"/>
                <w:szCs w:val="21"/>
              </w:rPr>
              <w:t>7</w:t>
            </w:r>
          </w:p>
        </w:tc>
        <w:tc>
          <w:tcPr>
            <w:tcW w:w="1219" w:type="dxa"/>
            <w:shd w:val="clear" w:color="auto" w:fill="D9D9D9" w:themeFill="background1" w:themeFillShade="D9"/>
          </w:tcPr>
          <w:p w14:paraId="4A00FE2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2323A03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发布考试</w:t>
            </w:r>
          </w:p>
        </w:tc>
      </w:tr>
      <w:tr w:rsidR="00DF4FF3" w:rsidRPr="001065C6" w14:paraId="336A45BA" w14:textId="77777777" w:rsidTr="007013A0">
        <w:trPr>
          <w:jc w:val="center"/>
        </w:trPr>
        <w:tc>
          <w:tcPr>
            <w:tcW w:w="2736" w:type="dxa"/>
            <w:shd w:val="clear" w:color="auto" w:fill="D9D9D9" w:themeFill="background1" w:themeFillShade="D9"/>
          </w:tcPr>
          <w:p w14:paraId="605F5CF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457EFAD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发布考试是教师将编辑好的试卷发布的功能模块，教师在进入考试系统后，选中已经编辑完成的考试，将试卷发布出去</w:t>
            </w:r>
          </w:p>
        </w:tc>
      </w:tr>
      <w:tr w:rsidR="00DF4FF3" w:rsidRPr="001065C6" w14:paraId="19CE97F1" w14:textId="77777777" w:rsidTr="007013A0">
        <w:trPr>
          <w:jc w:val="center"/>
        </w:trPr>
        <w:tc>
          <w:tcPr>
            <w:tcW w:w="2736" w:type="dxa"/>
            <w:shd w:val="clear" w:color="auto" w:fill="D9D9D9" w:themeFill="background1" w:themeFillShade="D9"/>
          </w:tcPr>
          <w:p w14:paraId="0F01C3D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51C1FB32"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教师</w:t>
            </w:r>
          </w:p>
        </w:tc>
      </w:tr>
      <w:tr w:rsidR="00DF4FF3" w:rsidRPr="001065C6" w14:paraId="6BE07471" w14:textId="77777777" w:rsidTr="007013A0">
        <w:trPr>
          <w:jc w:val="center"/>
        </w:trPr>
        <w:tc>
          <w:tcPr>
            <w:tcW w:w="2736" w:type="dxa"/>
            <w:shd w:val="clear" w:color="auto" w:fill="D9D9D9" w:themeFill="background1" w:themeFillShade="D9"/>
          </w:tcPr>
          <w:p w14:paraId="25A7A5C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2B90C4F3"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试卷已经编辑完成</w:t>
            </w:r>
          </w:p>
        </w:tc>
      </w:tr>
      <w:tr w:rsidR="00DF4FF3" w:rsidRPr="001065C6" w14:paraId="16888A20" w14:textId="77777777" w:rsidTr="007013A0">
        <w:trPr>
          <w:jc w:val="center"/>
        </w:trPr>
        <w:tc>
          <w:tcPr>
            <w:tcW w:w="2736" w:type="dxa"/>
            <w:shd w:val="clear" w:color="auto" w:fill="D9D9D9" w:themeFill="background1" w:themeFillShade="D9"/>
          </w:tcPr>
          <w:p w14:paraId="1CE00EE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5AA8BDDC"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发布考试</w:t>
            </w:r>
          </w:p>
        </w:tc>
      </w:tr>
      <w:tr w:rsidR="00BA6285" w:rsidRPr="001065C6" w14:paraId="1BD8E834" w14:textId="77777777" w:rsidTr="007013A0">
        <w:trPr>
          <w:jc w:val="center"/>
        </w:trPr>
        <w:tc>
          <w:tcPr>
            <w:tcW w:w="2736" w:type="dxa"/>
            <w:shd w:val="clear" w:color="auto" w:fill="D9D9D9" w:themeFill="background1" w:themeFillShade="D9"/>
          </w:tcPr>
          <w:p w14:paraId="47815D90" w14:textId="0BDF9792" w:rsidR="00BA6285" w:rsidRPr="001065C6" w:rsidRDefault="00BA6285" w:rsidP="00D65464">
            <w:pPr>
              <w:spacing w:line="300" w:lineRule="auto"/>
              <w:jc w:val="left"/>
              <w:rPr>
                <w:sz w:val="21"/>
                <w:szCs w:val="21"/>
              </w:rPr>
            </w:pPr>
            <w:r w:rsidRPr="001065C6">
              <w:rPr>
                <w:rFonts w:hint="eastAsia"/>
                <w:sz w:val="21"/>
                <w:szCs w:val="21"/>
              </w:rPr>
              <w:t>基本事件流</w:t>
            </w:r>
          </w:p>
        </w:tc>
        <w:tc>
          <w:tcPr>
            <w:tcW w:w="6269" w:type="dxa"/>
            <w:gridSpan w:val="3"/>
          </w:tcPr>
          <w:p w14:paraId="1BC67E21" w14:textId="77777777" w:rsidR="00BA6285" w:rsidRPr="001065C6" w:rsidRDefault="00BA6285" w:rsidP="00D65464">
            <w:pPr>
              <w:spacing w:line="300" w:lineRule="auto"/>
              <w:jc w:val="left"/>
              <w:rPr>
                <w:rFonts w:ascii="Times New Roman" w:eastAsia="宋体" w:hAnsi="Times New Roman" w:cs="Times New Roman"/>
                <w:iCs/>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28E17368" w14:textId="77777777" w:rsidR="00BA6285" w:rsidRPr="00B945D6" w:rsidRDefault="00BA6285" w:rsidP="00C903C2">
            <w:pPr>
              <w:pStyle w:val="aff4"/>
              <w:numPr>
                <w:ilvl w:val="0"/>
                <w:numId w:val="6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教师进入考试管理系统考试发布界面</w:t>
            </w:r>
          </w:p>
          <w:p w14:paraId="6C153831" w14:textId="77777777" w:rsidR="00BA6285" w:rsidRPr="00B945D6" w:rsidRDefault="00BA6285" w:rsidP="00C903C2">
            <w:pPr>
              <w:pStyle w:val="aff4"/>
              <w:numPr>
                <w:ilvl w:val="0"/>
                <w:numId w:val="6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选择编辑完成的试卷</w:t>
            </w:r>
          </w:p>
          <w:p w14:paraId="0519A0B9" w14:textId="77777777" w:rsidR="00BA6285" w:rsidRPr="00B945D6" w:rsidRDefault="00BA6285" w:rsidP="00C903C2">
            <w:pPr>
              <w:pStyle w:val="aff4"/>
              <w:numPr>
                <w:ilvl w:val="0"/>
                <w:numId w:val="64"/>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选择发布</w:t>
            </w:r>
            <w:r w:rsidRPr="00B945D6">
              <w:rPr>
                <w:rFonts w:ascii="Times New Roman" w:hAnsi="Times New Roman"/>
                <w:iCs/>
                <w:szCs w:val="21"/>
              </w:rPr>
              <w:t> </w:t>
            </w:r>
          </w:p>
          <w:p w14:paraId="48EF3534" w14:textId="4337827E" w:rsidR="00BA6285" w:rsidRPr="00DE186E" w:rsidRDefault="00BA6285" w:rsidP="00DE186E">
            <w:pPr>
              <w:pStyle w:val="aff4"/>
              <w:numPr>
                <w:ilvl w:val="0"/>
                <w:numId w:val="64"/>
              </w:numPr>
              <w:spacing w:line="300" w:lineRule="auto"/>
              <w:ind w:firstLineChars="0"/>
              <w:jc w:val="left"/>
              <w:rPr>
                <w:rFonts w:asciiTheme="minorHAnsi" w:hAnsiTheme="minorHAnsi"/>
                <w:iCs/>
                <w:szCs w:val="21"/>
              </w:rPr>
            </w:pPr>
            <w:r w:rsidRPr="00DE186E">
              <w:rPr>
                <w:rFonts w:hint="eastAsia"/>
                <w:iCs/>
                <w:szCs w:val="21"/>
              </w:rPr>
              <w:t>系统将发布的试卷上传至服务器，服务器将修改考试状态</w:t>
            </w:r>
            <w:r w:rsidRPr="00DE186E">
              <w:rPr>
                <w:iCs/>
                <w:szCs w:val="21"/>
              </w:rPr>
              <w:t> </w:t>
            </w:r>
          </w:p>
        </w:tc>
      </w:tr>
    </w:tbl>
    <w:p w14:paraId="7AB5CDFF" w14:textId="4395F8D6" w:rsidR="00DF4FF3" w:rsidRPr="00BA6285" w:rsidRDefault="003C43C3" w:rsidP="00C903C2">
      <w:pPr>
        <w:pStyle w:val="aff4"/>
        <w:numPr>
          <w:ilvl w:val="0"/>
          <w:numId w:val="7"/>
        </w:numPr>
        <w:spacing w:line="300" w:lineRule="auto"/>
        <w:ind w:firstLineChars="0"/>
        <w:rPr>
          <w:sz w:val="24"/>
          <w:szCs w:val="24"/>
        </w:rPr>
      </w:pPr>
      <w:r>
        <w:br w:type="page"/>
      </w:r>
      <w:bookmarkStart w:id="47" w:name="_Toc30102949"/>
      <w:r w:rsidR="00DF4FF3" w:rsidRPr="00BA6285">
        <w:rPr>
          <w:rFonts w:hint="eastAsia"/>
          <w:sz w:val="24"/>
          <w:szCs w:val="24"/>
        </w:rPr>
        <w:lastRenderedPageBreak/>
        <w:t>试卷编辑</w:t>
      </w:r>
      <w:bookmarkEnd w:id="47"/>
    </w:p>
    <w:p w14:paraId="2BAC9803" w14:textId="3E169745" w:rsidR="00DF4FF3" w:rsidRPr="001065C6" w:rsidRDefault="00DF4FF3" w:rsidP="00D65464">
      <w:pPr>
        <w:spacing w:line="300" w:lineRule="auto"/>
        <w:ind w:left="420"/>
      </w:pPr>
      <w:r w:rsidRPr="00F91FFF">
        <w:rPr>
          <w:rFonts w:hint="eastAsia"/>
        </w:rPr>
        <w:t>试卷新建</w:t>
      </w:r>
    </w:p>
    <w:p w14:paraId="03B6138D" w14:textId="53182F64" w:rsidR="00FE1419" w:rsidRPr="001065C6" w:rsidRDefault="00FE1419" w:rsidP="00D65464">
      <w:pPr>
        <w:pStyle w:val="a4"/>
        <w:spacing w:line="300" w:lineRule="auto"/>
        <w:ind w:firstLine="420"/>
        <w:rPr>
          <w:rFonts w:eastAsiaTheme="minorEastAsia"/>
        </w:rPr>
      </w:pPr>
      <w:r w:rsidRPr="001065C6">
        <w:rPr>
          <w:rFonts w:eastAsiaTheme="minorEastAsia" w:hint="eastAsia"/>
        </w:rPr>
        <w:t>试卷新建功能用例图如下图</w:t>
      </w:r>
      <w:r w:rsidRPr="001065C6">
        <w:rPr>
          <w:rFonts w:eastAsiaTheme="minorEastAsia"/>
        </w:rPr>
        <w:t>2-2</w:t>
      </w:r>
      <w:r w:rsidR="00B046CA" w:rsidRPr="001065C6">
        <w:rPr>
          <w:rFonts w:eastAsiaTheme="minorEastAsia"/>
        </w:rPr>
        <w:t>3</w:t>
      </w:r>
      <w:r w:rsidRPr="001065C6">
        <w:rPr>
          <w:rFonts w:eastAsiaTheme="minorEastAsia" w:hint="eastAsia"/>
        </w:rPr>
        <w:t>所示：</w:t>
      </w:r>
    </w:p>
    <w:p w14:paraId="175085FB"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45F56D72" wp14:editId="41A8ECF3">
            <wp:extent cx="5177155" cy="236982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5994" cy="2392176"/>
                    </a:xfrm>
                    <a:prstGeom prst="rect">
                      <a:avLst/>
                    </a:prstGeom>
                  </pic:spPr>
                </pic:pic>
              </a:graphicData>
            </a:graphic>
          </wp:inline>
        </w:drawing>
      </w:r>
    </w:p>
    <w:p w14:paraId="3403C289" w14:textId="57E3BE70" w:rsidR="00FE1419" w:rsidRPr="001065C6" w:rsidRDefault="00DF4FF3" w:rsidP="00D65464">
      <w:pPr>
        <w:spacing w:line="300" w:lineRule="auto"/>
        <w:jc w:val="center"/>
        <w:rPr>
          <w:rFonts w:eastAsiaTheme="minorEastAsia"/>
          <w:lang w:val="x-none"/>
        </w:rPr>
      </w:pPr>
      <w:r w:rsidRPr="001065C6">
        <w:rPr>
          <w:rFonts w:eastAsia="黑体" w:hint="eastAsia"/>
          <w:sz w:val="21"/>
          <w:szCs w:val="21"/>
          <w:lang w:val="x-none"/>
        </w:rPr>
        <w:t>图</w:t>
      </w:r>
      <w:r w:rsidR="00FE1419" w:rsidRPr="001065C6">
        <w:rPr>
          <w:rFonts w:eastAsia="黑体"/>
          <w:sz w:val="21"/>
          <w:szCs w:val="21"/>
          <w:lang w:val="x-none"/>
        </w:rPr>
        <w:t>2-2</w:t>
      </w:r>
      <w:r w:rsidR="00B046CA" w:rsidRPr="001065C6">
        <w:rPr>
          <w:rFonts w:eastAsia="黑体"/>
          <w:sz w:val="21"/>
          <w:szCs w:val="21"/>
          <w:lang w:val="x-none"/>
        </w:rPr>
        <w:t>3</w:t>
      </w:r>
      <w:r w:rsidRPr="001065C6">
        <w:rPr>
          <w:rFonts w:eastAsia="黑体"/>
          <w:sz w:val="21"/>
          <w:szCs w:val="21"/>
          <w:lang w:val="x-none"/>
        </w:rPr>
        <w:t xml:space="preserve"> </w:t>
      </w:r>
      <w:r w:rsidRPr="001065C6">
        <w:rPr>
          <w:rFonts w:eastAsia="黑体" w:hint="eastAsia"/>
          <w:sz w:val="21"/>
          <w:szCs w:val="21"/>
          <w:lang w:val="x-none"/>
        </w:rPr>
        <w:t>试卷新建</w:t>
      </w:r>
      <w:r w:rsidR="00FE1419" w:rsidRPr="001065C6">
        <w:rPr>
          <w:rFonts w:eastAsia="黑体" w:hint="eastAsia"/>
          <w:sz w:val="21"/>
          <w:szCs w:val="21"/>
          <w:lang w:val="x-none"/>
        </w:rPr>
        <w:t>功能</w:t>
      </w:r>
      <w:r w:rsidRPr="001065C6">
        <w:rPr>
          <w:rFonts w:eastAsia="黑体" w:hint="eastAsia"/>
          <w:sz w:val="21"/>
          <w:szCs w:val="21"/>
          <w:lang w:val="x-none"/>
        </w:rPr>
        <w:t>用例图</w:t>
      </w:r>
    </w:p>
    <w:p w14:paraId="436ADD47" w14:textId="3F53327B" w:rsidR="00FE1419" w:rsidRPr="001065C6" w:rsidRDefault="00FE1419" w:rsidP="00D65464">
      <w:pPr>
        <w:spacing w:line="300" w:lineRule="auto"/>
        <w:ind w:firstLine="420"/>
        <w:rPr>
          <w:lang w:val="x-none"/>
        </w:rPr>
      </w:pPr>
      <w:r w:rsidRPr="001065C6">
        <w:rPr>
          <w:rFonts w:hint="eastAsia"/>
          <w:lang w:val="x-none"/>
        </w:rPr>
        <w:t>试卷新建功能用例分析表如下表</w:t>
      </w:r>
      <w:r w:rsidRPr="001065C6">
        <w:rPr>
          <w:lang w:val="x-none"/>
        </w:rPr>
        <w:t>2-</w:t>
      </w:r>
      <w:r w:rsidR="007013A0">
        <w:rPr>
          <w:lang w:val="x-none"/>
        </w:rPr>
        <w:t>9</w:t>
      </w:r>
      <w:r w:rsidRPr="001065C6">
        <w:rPr>
          <w:rFonts w:hint="eastAsia"/>
          <w:lang w:val="x-none"/>
        </w:rPr>
        <w:t>所示：</w:t>
      </w:r>
    </w:p>
    <w:p w14:paraId="48643FE4" w14:textId="01FF0C8B" w:rsidR="007321D2" w:rsidRPr="001065C6" w:rsidRDefault="007321D2" w:rsidP="00D65464">
      <w:pPr>
        <w:spacing w:line="300" w:lineRule="auto"/>
        <w:jc w:val="center"/>
        <w:rPr>
          <w:rFonts w:eastAsia="黑体"/>
          <w:sz w:val="21"/>
          <w:szCs w:val="21"/>
        </w:rPr>
      </w:pPr>
      <w:r w:rsidRPr="001065C6">
        <w:rPr>
          <w:rFonts w:eastAsia="黑体" w:hint="eastAsia"/>
          <w:sz w:val="21"/>
          <w:szCs w:val="21"/>
        </w:rPr>
        <w:t>表</w:t>
      </w:r>
      <w:r w:rsidRPr="001065C6">
        <w:rPr>
          <w:rFonts w:eastAsia="黑体"/>
          <w:sz w:val="21"/>
          <w:szCs w:val="21"/>
        </w:rPr>
        <w:t>2-</w:t>
      </w:r>
      <w:r w:rsidR="007013A0">
        <w:rPr>
          <w:rFonts w:eastAsia="黑体"/>
          <w:sz w:val="21"/>
          <w:szCs w:val="21"/>
        </w:rPr>
        <w:t>9</w:t>
      </w:r>
      <w:r w:rsidRPr="001065C6">
        <w:rPr>
          <w:rFonts w:eastAsia="黑体"/>
          <w:sz w:val="21"/>
          <w:szCs w:val="21"/>
        </w:rPr>
        <w:t xml:space="preserve"> </w:t>
      </w:r>
      <w:r w:rsidRPr="001065C6">
        <w:rPr>
          <w:rFonts w:eastAsia="黑体" w:hint="eastAsia"/>
          <w:sz w:val="21"/>
          <w:szCs w:val="21"/>
        </w:rPr>
        <w:t>试卷新建功能用例分析表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2E06B96F" w14:textId="77777777" w:rsidTr="00BA6285">
        <w:trPr>
          <w:jc w:val="center"/>
        </w:trPr>
        <w:tc>
          <w:tcPr>
            <w:tcW w:w="2736" w:type="dxa"/>
            <w:shd w:val="clear" w:color="auto" w:fill="D9D9D9" w:themeFill="background1" w:themeFillShade="D9"/>
          </w:tcPr>
          <w:p w14:paraId="719C6C3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18F02717" w14:textId="7D665972"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000</w:t>
            </w:r>
            <w:r w:rsidR="00FE1419" w:rsidRPr="001065C6">
              <w:rPr>
                <w:sz w:val="21"/>
                <w:szCs w:val="21"/>
              </w:rPr>
              <w:t>8</w:t>
            </w:r>
          </w:p>
        </w:tc>
        <w:tc>
          <w:tcPr>
            <w:tcW w:w="1219" w:type="dxa"/>
            <w:shd w:val="clear" w:color="auto" w:fill="D9D9D9" w:themeFill="background1" w:themeFillShade="D9"/>
          </w:tcPr>
          <w:p w14:paraId="50185E5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51E735C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试卷新建</w:t>
            </w:r>
          </w:p>
        </w:tc>
      </w:tr>
      <w:tr w:rsidR="00DF4FF3" w:rsidRPr="001065C6" w14:paraId="4CE8415B" w14:textId="77777777" w:rsidTr="00BA6285">
        <w:trPr>
          <w:jc w:val="center"/>
        </w:trPr>
        <w:tc>
          <w:tcPr>
            <w:tcW w:w="2736" w:type="dxa"/>
            <w:shd w:val="clear" w:color="auto" w:fill="D9D9D9" w:themeFill="background1" w:themeFillShade="D9"/>
          </w:tcPr>
          <w:p w14:paraId="53049C4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72EB6E0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试卷编辑是系统为教师提供新建试卷的功能模块，教师进入考试系统后，可以重新编辑一张新的试卷，编辑完成后可以保存到数据库中。</w:t>
            </w:r>
          </w:p>
        </w:tc>
      </w:tr>
      <w:tr w:rsidR="00DF4FF3" w:rsidRPr="001065C6" w14:paraId="3474B9C6" w14:textId="77777777" w:rsidTr="00BA6285">
        <w:trPr>
          <w:jc w:val="center"/>
        </w:trPr>
        <w:tc>
          <w:tcPr>
            <w:tcW w:w="2736" w:type="dxa"/>
            <w:shd w:val="clear" w:color="auto" w:fill="D9D9D9" w:themeFill="background1" w:themeFillShade="D9"/>
          </w:tcPr>
          <w:p w14:paraId="0520190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3B6BDFC7"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教师</w:t>
            </w:r>
          </w:p>
        </w:tc>
      </w:tr>
      <w:tr w:rsidR="00DF4FF3" w:rsidRPr="001065C6" w14:paraId="4AA1B422" w14:textId="77777777" w:rsidTr="00BA6285">
        <w:trPr>
          <w:jc w:val="center"/>
        </w:trPr>
        <w:tc>
          <w:tcPr>
            <w:tcW w:w="2736" w:type="dxa"/>
            <w:shd w:val="clear" w:color="auto" w:fill="D9D9D9" w:themeFill="background1" w:themeFillShade="D9"/>
          </w:tcPr>
          <w:p w14:paraId="7D07AAA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2A2AE50C"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教师登录到考试系统</w:t>
            </w:r>
          </w:p>
        </w:tc>
      </w:tr>
      <w:tr w:rsidR="00DF4FF3" w:rsidRPr="001065C6" w14:paraId="76FCA8B3" w14:textId="77777777" w:rsidTr="00BA6285">
        <w:trPr>
          <w:jc w:val="center"/>
        </w:trPr>
        <w:tc>
          <w:tcPr>
            <w:tcW w:w="2736" w:type="dxa"/>
            <w:shd w:val="clear" w:color="auto" w:fill="D9D9D9" w:themeFill="background1" w:themeFillShade="D9"/>
          </w:tcPr>
          <w:p w14:paraId="38884DB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601A9616"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保存新建的试卷</w:t>
            </w:r>
          </w:p>
        </w:tc>
      </w:tr>
      <w:tr w:rsidR="00DF4FF3" w:rsidRPr="001065C6" w14:paraId="64BDDB77" w14:textId="77777777" w:rsidTr="00BA6285">
        <w:trPr>
          <w:jc w:val="center"/>
        </w:trPr>
        <w:tc>
          <w:tcPr>
            <w:tcW w:w="2736" w:type="dxa"/>
            <w:shd w:val="clear" w:color="auto" w:fill="D9D9D9" w:themeFill="background1" w:themeFillShade="D9"/>
          </w:tcPr>
          <w:p w14:paraId="55E0CBA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涉众利益</w:t>
            </w:r>
          </w:p>
        </w:tc>
        <w:tc>
          <w:tcPr>
            <w:tcW w:w="6269" w:type="dxa"/>
            <w:gridSpan w:val="3"/>
          </w:tcPr>
          <w:p w14:paraId="2BF15315" w14:textId="570DC453" w:rsidR="00DF4FF3" w:rsidRPr="00B945D6" w:rsidRDefault="00DF4FF3" w:rsidP="00C903C2">
            <w:pPr>
              <w:pStyle w:val="aff4"/>
              <w:numPr>
                <w:ilvl w:val="0"/>
                <w:numId w:val="65"/>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教师担心试卷丢失</w:t>
            </w:r>
          </w:p>
          <w:p w14:paraId="640D13CF" w14:textId="463184BC" w:rsidR="00DF4FF3" w:rsidRPr="00B945D6" w:rsidRDefault="00DF4FF3" w:rsidP="00C903C2">
            <w:pPr>
              <w:pStyle w:val="aff4"/>
              <w:numPr>
                <w:ilvl w:val="0"/>
                <w:numId w:val="65"/>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教师希望实时保存正在编辑的试卷</w:t>
            </w:r>
            <w:r w:rsidRPr="00B945D6">
              <w:rPr>
                <w:rFonts w:ascii="Times New Roman" w:hAnsi="Times New Roman"/>
                <w:iCs/>
                <w:szCs w:val="21"/>
              </w:rPr>
              <w:t> </w:t>
            </w:r>
          </w:p>
        </w:tc>
      </w:tr>
      <w:tr w:rsidR="00DF4FF3" w:rsidRPr="001065C6" w14:paraId="721983C9" w14:textId="77777777" w:rsidTr="00BA6285">
        <w:trPr>
          <w:jc w:val="center"/>
        </w:trPr>
        <w:tc>
          <w:tcPr>
            <w:tcW w:w="2736" w:type="dxa"/>
            <w:shd w:val="clear" w:color="auto" w:fill="D9D9D9" w:themeFill="background1" w:themeFillShade="D9"/>
          </w:tcPr>
          <w:p w14:paraId="62995A5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302AB97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考试系统试卷编辑界面</w:t>
            </w:r>
          </w:p>
        </w:tc>
      </w:tr>
      <w:tr w:rsidR="00BA6285" w:rsidRPr="001065C6" w14:paraId="6604B32A" w14:textId="77777777" w:rsidTr="00BA6285">
        <w:trPr>
          <w:jc w:val="center"/>
        </w:trPr>
        <w:tc>
          <w:tcPr>
            <w:tcW w:w="2736" w:type="dxa"/>
            <w:shd w:val="clear" w:color="auto" w:fill="D9D9D9" w:themeFill="background1" w:themeFillShade="D9"/>
          </w:tcPr>
          <w:p w14:paraId="324A8AF9" w14:textId="386BFE22" w:rsidR="00BA6285" w:rsidRPr="001065C6" w:rsidRDefault="00BA6285" w:rsidP="00D65464">
            <w:pPr>
              <w:spacing w:line="300" w:lineRule="auto"/>
              <w:jc w:val="left"/>
              <w:rPr>
                <w:sz w:val="21"/>
                <w:szCs w:val="21"/>
              </w:rPr>
            </w:pPr>
            <w:r w:rsidRPr="001065C6">
              <w:rPr>
                <w:rFonts w:hint="eastAsia"/>
                <w:sz w:val="21"/>
                <w:szCs w:val="21"/>
              </w:rPr>
              <w:t>基本事件流</w:t>
            </w:r>
          </w:p>
        </w:tc>
        <w:tc>
          <w:tcPr>
            <w:tcW w:w="6269" w:type="dxa"/>
            <w:gridSpan w:val="3"/>
          </w:tcPr>
          <w:p w14:paraId="22013412" w14:textId="77777777" w:rsidR="00BA6285" w:rsidRPr="001065C6" w:rsidRDefault="00BA6285" w:rsidP="00D65464">
            <w:pPr>
              <w:spacing w:line="300" w:lineRule="auto"/>
              <w:jc w:val="left"/>
              <w:rPr>
                <w:rFonts w:ascii="Times New Roman" w:eastAsia="宋体" w:hAnsi="Times New Roman" w:cs="Times New Roman"/>
                <w:iCs/>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23376896" w14:textId="77777777" w:rsidR="00BA6285" w:rsidRPr="00B945D6" w:rsidRDefault="00BA6285" w:rsidP="00C903C2">
            <w:pPr>
              <w:pStyle w:val="aff4"/>
              <w:numPr>
                <w:ilvl w:val="0"/>
                <w:numId w:val="6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教师进入考试管理系统试卷编辑界面，选择试卷新建</w:t>
            </w:r>
          </w:p>
          <w:p w14:paraId="1FB4185D" w14:textId="77777777" w:rsidR="00BA6285" w:rsidRPr="00B945D6" w:rsidRDefault="00BA6285" w:rsidP="00C903C2">
            <w:pPr>
              <w:pStyle w:val="aff4"/>
              <w:numPr>
                <w:ilvl w:val="0"/>
                <w:numId w:val="6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编写试卷</w:t>
            </w:r>
          </w:p>
          <w:p w14:paraId="5B176167" w14:textId="77777777" w:rsidR="00BA6285" w:rsidRPr="00B945D6" w:rsidRDefault="00BA6285" w:rsidP="00C903C2">
            <w:pPr>
              <w:pStyle w:val="aff4"/>
              <w:numPr>
                <w:ilvl w:val="0"/>
                <w:numId w:val="6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点击保存试卷</w:t>
            </w:r>
          </w:p>
          <w:p w14:paraId="2B00A069" w14:textId="77777777" w:rsidR="00BA6285" w:rsidRPr="00B945D6" w:rsidRDefault="00BA6285" w:rsidP="00C903C2">
            <w:pPr>
              <w:pStyle w:val="aff4"/>
              <w:numPr>
                <w:ilvl w:val="0"/>
                <w:numId w:val="6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系统将判别新编辑的试卷是否合法，合法则将试卷提交给服务器，否则提示教师新建的试卷不合法</w:t>
            </w:r>
          </w:p>
          <w:p w14:paraId="52169683" w14:textId="77777777" w:rsidR="00BA6285" w:rsidRPr="00B945D6" w:rsidRDefault="00BA6285" w:rsidP="00C903C2">
            <w:pPr>
              <w:pStyle w:val="aff4"/>
              <w:numPr>
                <w:ilvl w:val="0"/>
                <w:numId w:val="66"/>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系统将保存的试卷保存至数据库中</w:t>
            </w:r>
            <w:r w:rsidRPr="00B945D6">
              <w:rPr>
                <w:rFonts w:ascii="Times New Roman" w:hAnsi="Times New Roman"/>
                <w:iCs/>
                <w:szCs w:val="21"/>
              </w:rPr>
              <w:t> </w:t>
            </w:r>
          </w:p>
          <w:p w14:paraId="45DFF3F9" w14:textId="77777777" w:rsidR="00BA6285" w:rsidRPr="007013A0" w:rsidRDefault="00BA6285" w:rsidP="00C903C2">
            <w:pPr>
              <w:pStyle w:val="aff4"/>
              <w:numPr>
                <w:ilvl w:val="0"/>
                <w:numId w:val="66"/>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系统提示保存信息</w:t>
            </w:r>
            <w:r w:rsidRPr="00B945D6">
              <w:rPr>
                <w:rFonts w:ascii="Times New Roman" w:hAnsi="Times New Roman"/>
                <w:iCs/>
                <w:szCs w:val="21"/>
              </w:rPr>
              <w:t> </w:t>
            </w:r>
            <w:r w:rsidRPr="00BA6285">
              <w:rPr>
                <w:iCs/>
                <w:szCs w:val="21"/>
              </w:rPr>
              <w:t> </w:t>
            </w:r>
          </w:p>
          <w:p w14:paraId="10C3B1D4" w14:textId="77777777" w:rsidR="007013A0" w:rsidRPr="001065C6" w:rsidRDefault="007013A0" w:rsidP="007013A0">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70C238AA" w14:textId="46163CA0" w:rsidR="007013A0" w:rsidRPr="007013A0" w:rsidRDefault="007013A0" w:rsidP="00C903C2">
            <w:pPr>
              <w:pStyle w:val="aff4"/>
              <w:numPr>
                <w:ilvl w:val="0"/>
                <w:numId w:val="8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试卷信息＝试卷科目＋主观题＋客观题</w:t>
            </w:r>
            <w:r w:rsidRPr="00B945D6">
              <w:rPr>
                <w:rFonts w:ascii="Times New Roman" w:hAnsi="Times New Roman"/>
                <w:iCs/>
                <w:szCs w:val="21"/>
              </w:rPr>
              <w:t> </w:t>
            </w:r>
          </w:p>
        </w:tc>
      </w:tr>
    </w:tbl>
    <w:p w14:paraId="646AEC5D" w14:textId="26BBFCEF" w:rsidR="00BA6285" w:rsidRPr="00BA6285" w:rsidRDefault="00BA6285" w:rsidP="007013A0">
      <w:pPr>
        <w:spacing w:line="300" w:lineRule="auto"/>
        <w:ind w:right="210"/>
        <w:jc w:val="right"/>
        <w:rPr>
          <w:rFonts w:eastAsia="黑体"/>
          <w:sz w:val="21"/>
          <w:szCs w:val="21"/>
        </w:rPr>
      </w:pPr>
      <w:r>
        <w:rPr>
          <w:rFonts w:eastAsia="黑体" w:hint="eastAsia"/>
          <w:sz w:val="21"/>
          <w:szCs w:val="21"/>
        </w:rPr>
        <w:lastRenderedPageBreak/>
        <w:t>续</w:t>
      </w:r>
      <w:r w:rsidRPr="001065C6">
        <w:rPr>
          <w:rFonts w:eastAsia="黑体" w:hint="eastAsia"/>
          <w:sz w:val="21"/>
          <w:szCs w:val="21"/>
        </w:rPr>
        <w:t>表</w:t>
      </w:r>
      <w:r w:rsidRPr="001065C6">
        <w:rPr>
          <w:rFonts w:eastAsia="黑体"/>
          <w:sz w:val="21"/>
          <w:szCs w:val="21"/>
        </w:rPr>
        <w:t>2-</w:t>
      </w:r>
      <w:r w:rsidR="007013A0">
        <w:rPr>
          <w:rFonts w:eastAsia="黑体"/>
          <w:sz w:val="21"/>
          <w:szCs w:val="21"/>
        </w:rPr>
        <w:t>9</w:t>
      </w:r>
      <w:r w:rsidRPr="001065C6">
        <w:rPr>
          <w:rFonts w:eastAsia="黑体"/>
          <w:sz w:val="21"/>
          <w:szCs w:val="21"/>
        </w:rPr>
        <w:t xml:space="preserve"> </w:t>
      </w:r>
      <w:r w:rsidRPr="001065C6">
        <w:rPr>
          <w:rFonts w:eastAsia="黑体" w:hint="eastAsia"/>
          <w:sz w:val="21"/>
          <w:szCs w:val="21"/>
        </w:rPr>
        <w:t>试卷新建功能用例分析表</w:t>
      </w:r>
    </w:p>
    <w:tbl>
      <w:tblPr>
        <w:tblStyle w:val="aff5"/>
        <w:tblW w:w="0" w:type="auto"/>
        <w:jc w:val="center"/>
        <w:tblLook w:val="04A0" w:firstRow="1" w:lastRow="0" w:firstColumn="1" w:lastColumn="0" w:noHBand="0" w:noVBand="1"/>
      </w:tblPr>
      <w:tblGrid>
        <w:gridCol w:w="2736"/>
        <w:gridCol w:w="6269"/>
      </w:tblGrid>
      <w:tr w:rsidR="00BA6285" w:rsidRPr="001065C6" w14:paraId="73E5560D" w14:textId="77777777" w:rsidTr="00BA6285">
        <w:trPr>
          <w:jc w:val="center"/>
        </w:trPr>
        <w:tc>
          <w:tcPr>
            <w:tcW w:w="2736" w:type="dxa"/>
            <w:shd w:val="clear" w:color="auto" w:fill="D9D9D9" w:themeFill="background1" w:themeFillShade="D9"/>
          </w:tcPr>
          <w:p w14:paraId="3D3B82E4" w14:textId="1899EECD" w:rsidR="00BA6285" w:rsidRPr="001065C6" w:rsidRDefault="00BA6285" w:rsidP="00D65464">
            <w:pPr>
              <w:spacing w:line="300" w:lineRule="auto"/>
              <w:jc w:val="left"/>
              <w:rPr>
                <w:sz w:val="21"/>
                <w:szCs w:val="21"/>
              </w:rPr>
            </w:pPr>
          </w:p>
        </w:tc>
        <w:tc>
          <w:tcPr>
            <w:tcW w:w="6269" w:type="dxa"/>
          </w:tcPr>
          <w:p w14:paraId="765E84F2" w14:textId="77777777" w:rsidR="00BA6285" w:rsidRPr="00B945D6" w:rsidRDefault="00BA6285" w:rsidP="00C903C2">
            <w:pPr>
              <w:pStyle w:val="aff4"/>
              <w:numPr>
                <w:ilvl w:val="0"/>
                <w:numId w:val="8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试卷科目不能为空；</w:t>
            </w:r>
          </w:p>
          <w:p w14:paraId="231F2AA2" w14:textId="77777777" w:rsidR="00BA6285" w:rsidRPr="00B945D6" w:rsidRDefault="00BA6285" w:rsidP="00C903C2">
            <w:pPr>
              <w:pStyle w:val="aff4"/>
              <w:numPr>
                <w:ilvl w:val="0"/>
                <w:numId w:val="8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试卷科目信息不能超过</w:t>
            </w:r>
            <w:r w:rsidRPr="00B945D6">
              <w:rPr>
                <w:rFonts w:ascii="Times New Roman" w:hAnsi="Times New Roman"/>
                <w:iCs/>
                <w:szCs w:val="21"/>
              </w:rPr>
              <w:t>20</w:t>
            </w:r>
            <w:r w:rsidRPr="00B945D6">
              <w:rPr>
                <w:rFonts w:ascii="Times New Roman" w:hAnsi="Times New Roman" w:hint="eastAsia"/>
                <w:iCs/>
                <w:szCs w:val="21"/>
              </w:rPr>
              <w:t>个字；</w:t>
            </w:r>
            <w:r w:rsidRPr="00B945D6">
              <w:rPr>
                <w:rFonts w:ascii="Times New Roman" w:hAnsi="Times New Roman"/>
                <w:iCs/>
                <w:szCs w:val="21"/>
              </w:rPr>
              <w:t> </w:t>
            </w:r>
          </w:p>
          <w:p w14:paraId="7DB33FEC" w14:textId="77777777" w:rsidR="00BA6285" w:rsidRPr="00B945D6" w:rsidRDefault="00BA6285" w:rsidP="00C903C2">
            <w:pPr>
              <w:pStyle w:val="aff4"/>
              <w:numPr>
                <w:ilvl w:val="0"/>
                <w:numId w:val="83"/>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主观题与客观题不能同时为空；</w:t>
            </w:r>
          </w:p>
          <w:p w14:paraId="2F192D23" w14:textId="60A82DFA" w:rsidR="00BA6285" w:rsidRPr="00DE186E" w:rsidRDefault="00BA6285" w:rsidP="00DE186E">
            <w:pPr>
              <w:pStyle w:val="aff4"/>
              <w:numPr>
                <w:ilvl w:val="0"/>
                <w:numId w:val="83"/>
              </w:numPr>
              <w:spacing w:line="300" w:lineRule="auto"/>
              <w:ind w:firstLineChars="0"/>
              <w:jc w:val="left"/>
              <w:rPr>
                <w:rFonts w:asciiTheme="minorHAnsi" w:hAnsiTheme="minorHAnsi"/>
                <w:b/>
                <w:szCs w:val="21"/>
              </w:rPr>
            </w:pPr>
            <w:r w:rsidRPr="00DE186E">
              <w:rPr>
                <w:rFonts w:hint="eastAsia"/>
                <w:iCs/>
                <w:szCs w:val="21"/>
              </w:rPr>
              <w:t>系统验证试卷信息是否合法，若不合法则提示教师。</w:t>
            </w:r>
          </w:p>
        </w:tc>
      </w:tr>
    </w:tbl>
    <w:p w14:paraId="2F923A15" w14:textId="4609D6B7" w:rsidR="00F91FFF" w:rsidRPr="00BA6285" w:rsidRDefault="00DF4FF3" w:rsidP="00C903C2">
      <w:pPr>
        <w:pStyle w:val="aff4"/>
        <w:numPr>
          <w:ilvl w:val="0"/>
          <w:numId w:val="7"/>
        </w:numPr>
        <w:spacing w:line="300" w:lineRule="auto"/>
        <w:ind w:firstLineChars="0"/>
        <w:rPr>
          <w:rFonts w:eastAsiaTheme="minorEastAsia"/>
          <w:sz w:val="24"/>
          <w:szCs w:val="24"/>
        </w:rPr>
      </w:pPr>
      <w:bookmarkStart w:id="48" w:name="_Toc30102950"/>
      <w:r w:rsidRPr="00BA6285">
        <w:rPr>
          <w:rFonts w:eastAsiaTheme="minorEastAsia" w:hint="eastAsia"/>
          <w:sz w:val="24"/>
          <w:szCs w:val="24"/>
        </w:rPr>
        <w:t>答案编辑</w:t>
      </w:r>
      <w:bookmarkEnd w:id="48"/>
    </w:p>
    <w:p w14:paraId="10DC1012" w14:textId="149B943A" w:rsidR="00DF4FF3" w:rsidRPr="00F91FFF" w:rsidRDefault="00DF4FF3" w:rsidP="00D65464">
      <w:pPr>
        <w:spacing w:line="300" w:lineRule="auto"/>
        <w:ind w:left="420"/>
        <w:rPr>
          <w:rFonts w:eastAsiaTheme="minorEastAsia"/>
        </w:rPr>
      </w:pPr>
      <w:r w:rsidRPr="00F91FFF">
        <w:rPr>
          <w:rFonts w:eastAsiaTheme="minorEastAsia" w:hint="eastAsia"/>
        </w:rPr>
        <w:t>修改答案</w:t>
      </w:r>
    </w:p>
    <w:p w14:paraId="556273B0" w14:textId="4149D186" w:rsidR="00D064A2" w:rsidRPr="001065C6" w:rsidRDefault="00D064A2" w:rsidP="00D65464">
      <w:pPr>
        <w:pStyle w:val="a4"/>
        <w:spacing w:line="300" w:lineRule="auto"/>
        <w:ind w:firstLine="420"/>
        <w:rPr>
          <w:rFonts w:eastAsiaTheme="minorEastAsia"/>
        </w:rPr>
      </w:pPr>
      <w:r w:rsidRPr="001065C6">
        <w:rPr>
          <w:rFonts w:eastAsiaTheme="minorEastAsia" w:hint="eastAsia"/>
        </w:rPr>
        <w:t>修改答案功能用例图如下图</w:t>
      </w:r>
      <w:r w:rsidRPr="001065C6">
        <w:rPr>
          <w:rFonts w:eastAsiaTheme="minorEastAsia"/>
        </w:rPr>
        <w:t>2-2</w:t>
      </w:r>
      <w:r w:rsidR="007013A0">
        <w:rPr>
          <w:rFonts w:eastAsiaTheme="minorEastAsia"/>
        </w:rPr>
        <w:t>4</w:t>
      </w:r>
      <w:r w:rsidRPr="001065C6">
        <w:rPr>
          <w:rFonts w:eastAsiaTheme="minorEastAsia" w:hint="eastAsia"/>
        </w:rPr>
        <w:t>所示：</w:t>
      </w:r>
    </w:p>
    <w:p w14:paraId="65613C62"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6A2F6626" wp14:editId="5C72727A">
            <wp:extent cx="4518660" cy="193380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2256" cy="1943904"/>
                    </a:xfrm>
                    <a:prstGeom prst="rect">
                      <a:avLst/>
                    </a:prstGeom>
                  </pic:spPr>
                </pic:pic>
              </a:graphicData>
            </a:graphic>
          </wp:inline>
        </w:drawing>
      </w:r>
    </w:p>
    <w:p w14:paraId="15E819DF" w14:textId="5D820B1D" w:rsidR="00D064A2" w:rsidRPr="001065C6" w:rsidRDefault="00DF4FF3" w:rsidP="00D65464">
      <w:pPr>
        <w:pStyle w:val="aff0"/>
      </w:pPr>
      <w:r w:rsidRPr="001065C6">
        <w:rPr>
          <w:rFonts w:hint="eastAsia"/>
        </w:rPr>
        <w:t>图</w:t>
      </w:r>
      <w:r w:rsidR="00D064A2" w:rsidRPr="001065C6">
        <w:t>2-2</w:t>
      </w:r>
      <w:r w:rsidR="007013A0">
        <w:t>4</w:t>
      </w:r>
      <w:r w:rsidRPr="001065C6">
        <w:t xml:space="preserve"> </w:t>
      </w:r>
      <w:r w:rsidRPr="001065C6">
        <w:rPr>
          <w:rFonts w:hint="eastAsia"/>
        </w:rPr>
        <w:t>修改答案</w:t>
      </w:r>
      <w:r w:rsidR="00D064A2" w:rsidRPr="001065C6">
        <w:rPr>
          <w:rFonts w:hint="eastAsia"/>
        </w:rPr>
        <w:t>功能</w:t>
      </w:r>
      <w:r w:rsidRPr="001065C6">
        <w:rPr>
          <w:rFonts w:hint="eastAsia"/>
        </w:rPr>
        <w:t>用例图</w:t>
      </w:r>
    </w:p>
    <w:p w14:paraId="0F7A2B35" w14:textId="21C34D3F" w:rsidR="00D064A2" w:rsidRPr="001065C6" w:rsidRDefault="00D064A2" w:rsidP="00D65464">
      <w:pPr>
        <w:spacing w:line="300" w:lineRule="auto"/>
        <w:ind w:firstLine="420"/>
        <w:rPr>
          <w:rFonts w:eastAsiaTheme="minorEastAsia"/>
          <w:lang w:val="x-none"/>
        </w:rPr>
      </w:pPr>
      <w:r w:rsidRPr="001065C6">
        <w:rPr>
          <w:rFonts w:eastAsiaTheme="minorEastAsia" w:hint="eastAsia"/>
          <w:lang w:val="x-none"/>
        </w:rPr>
        <w:t>修改答案功能用例分析表如下表</w:t>
      </w:r>
      <w:r w:rsidRPr="001065C6">
        <w:rPr>
          <w:rFonts w:eastAsiaTheme="minorEastAsia"/>
          <w:lang w:val="x-none"/>
        </w:rPr>
        <w:t>2-1</w:t>
      </w:r>
      <w:r w:rsidR="007013A0">
        <w:rPr>
          <w:rFonts w:eastAsiaTheme="minorEastAsia"/>
          <w:lang w:val="x-none"/>
        </w:rPr>
        <w:t>0</w:t>
      </w:r>
      <w:r w:rsidRPr="001065C6">
        <w:rPr>
          <w:rFonts w:eastAsiaTheme="minorEastAsia" w:hint="eastAsia"/>
          <w:lang w:val="x-none"/>
        </w:rPr>
        <w:t>所示：</w:t>
      </w:r>
    </w:p>
    <w:p w14:paraId="67E69E6D" w14:textId="6A64988F" w:rsidR="007321D2" w:rsidRPr="001065C6" w:rsidRDefault="007321D2" w:rsidP="00D65464">
      <w:pPr>
        <w:pStyle w:val="aff0"/>
      </w:pPr>
      <w:r w:rsidRPr="001065C6">
        <w:rPr>
          <w:rFonts w:hint="eastAsia"/>
        </w:rPr>
        <w:t>表</w:t>
      </w:r>
      <w:r w:rsidRPr="001065C6">
        <w:t>2-1</w:t>
      </w:r>
      <w:r w:rsidR="007013A0">
        <w:t>0</w:t>
      </w:r>
      <w:r w:rsidRPr="001065C6">
        <w:t xml:space="preserve"> </w:t>
      </w:r>
      <w:r w:rsidRPr="001065C6">
        <w:rPr>
          <w:rFonts w:hint="eastAsia"/>
        </w:rPr>
        <w:t>修改答案功能用例分析表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2C2C5BC4" w14:textId="77777777" w:rsidTr="00F91FFF">
        <w:trPr>
          <w:jc w:val="center"/>
        </w:trPr>
        <w:tc>
          <w:tcPr>
            <w:tcW w:w="2736" w:type="dxa"/>
            <w:shd w:val="clear" w:color="auto" w:fill="D9D9D9" w:themeFill="background1" w:themeFillShade="D9"/>
          </w:tcPr>
          <w:p w14:paraId="326612B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10E90AE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0010</w:t>
            </w:r>
          </w:p>
        </w:tc>
        <w:tc>
          <w:tcPr>
            <w:tcW w:w="1219" w:type="dxa"/>
            <w:shd w:val="clear" w:color="auto" w:fill="D9D9D9" w:themeFill="background1" w:themeFillShade="D9"/>
          </w:tcPr>
          <w:p w14:paraId="57548654"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60B21DC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修改答案</w:t>
            </w:r>
          </w:p>
        </w:tc>
      </w:tr>
      <w:tr w:rsidR="00DF4FF3" w:rsidRPr="001065C6" w14:paraId="07CEF90B" w14:textId="77777777" w:rsidTr="00F91FFF">
        <w:trPr>
          <w:jc w:val="center"/>
        </w:trPr>
        <w:tc>
          <w:tcPr>
            <w:tcW w:w="2736" w:type="dxa"/>
            <w:shd w:val="clear" w:color="auto" w:fill="D9D9D9" w:themeFill="background1" w:themeFillShade="D9"/>
          </w:tcPr>
          <w:p w14:paraId="3CC94233"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0FFD69C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修改答案是系统提供的答案编辑下的功能模块，教师可通过此模块为已存在且已经添加过答案的试卷修改答案</w:t>
            </w:r>
          </w:p>
        </w:tc>
      </w:tr>
      <w:tr w:rsidR="00BA6285" w:rsidRPr="001065C6" w14:paraId="121AE7EC" w14:textId="77777777" w:rsidTr="00F91FFF">
        <w:trPr>
          <w:jc w:val="center"/>
        </w:trPr>
        <w:tc>
          <w:tcPr>
            <w:tcW w:w="2736" w:type="dxa"/>
            <w:shd w:val="clear" w:color="auto" w:fill="D9D9D9" w:themeFill="background1" w:themeFillShade="D9"/>
          </w:tcPr>
          <w:p w14:paraId="2D300E95" w14:textId="19D0A08B" w:rsidR="00BA6285" w:rsidRPr="001065C6" w:rsidRDefault="00BA6285" w:rsidP="00D65464">
            <w:pPr>
              <w:spacing w:line="300" w:lineRule="auto"/>
              <w:jc w:val="left"/>
              <w:rPr>
                <w:sz w:val="21"/>
                <w:szCs w:val="21"/>
              </w:rPr>
            </w:pPr>
            <w:r w:rsidRPr="001065C6">
              <w:rPr>
                <w:rFonts w:hint="eastAsia"/>
                <w:sz w:val="21"/>
                <w:szCs w:val="21"/>
              </w:rPr>
              <w:t>执行者</w:t>
            </w:r>
          </w:p>
        </w:tc>
        <w:tc>
          <w:tcPr>
            <w:tcW w:w="6269" w:type="dxa"/>
            <w:gridSpan w:val="3"/>
          </w:tcPr>
          <w:p w14:paraId="27AC252D" w14:textId="73ABB3E2" w:rsidR="00BA6285" w:rsidRPr="001065C6" w:rsidRDefault="00BA6285" w:rsidP="00D65464">
            <w:pPr>
              <w:spacing w:line="300" w:lineRule="auto"/>
              <w:jc w:val="left"/>
              <w:rPr>
                <w:sz w:val="21"/>
                <w:szCs w:val="21"/>
              </w:rPr>
            </w:pPr>
            <w:r w:rsidRPr="001065C6">
              <w:rPr>
                <w:rFonts w:hint="eastAsia"/>
                <w:iCs/>
                <w:sz w:val="21"/>
                <w:szCs w:val="21"/>
              </w:rPr>
              <w:t>教师</w:t>
            </w:r>
          </w:p>
        </w:tc>
      </w:tr>
      <w:tr w:rsidR="00BA6285" w:rsidRPr="001065C6" w14:paraId="61AF30D9" w14:textId="77777777" w:rsidTr="00F91FFF">
        <w:trPr>
          <w:jc w:val="center"/>
        </w:trPr>
        <w:tc>
          <w:tcPr>
            <w:tcW w:w="2736" w:type="dxa"/>
            <w:shd w:val="clear" w:color="auto" w:fill="D9D9D9" w:themeFill="background1" w:themeFillShade="D9"/>
          </w:tcPr>
          <w:p w14:paraId="5E65BB93" w14:textId="18F1EFA4" w:rsidR="00BA6285" w:rsidRPr="001065C6" w:rsidRDefault="00BA6285" w:rsidP="00D65464">
            <w:pPr>
              <w:spacing w:line="300" w:lineRule="auto"/>
              <w:jc w:val="left"/>
              <w:rPr>
                <w:sz w:val="21"/>
                <w:szCs w:val="21"/>
              </w:rPr>
            </w:pPr>
            <w:r w:rsidRPr="001065C6">
              <w:rPr>
                <w:rFonts w:hint="eastAsia"/>
                <w:sz w:val="21"/>
                <w:szCs w:val="21"/>
              </w:rPr>
              <w:t>前置条件</w:t>
            </w:r>
          </w:p>
        </w:tc>
        <w:tc>
          <w:tcPr>
            <w:tcW w:w="6269" w:type="dxa"/>
            <w:gridSpan w:val="3"/>
          </w:tcPr>
          <w:p w14:paraId="7FD9CD8A" w14:textId="14833541" w:rsidR="00BA6285" w:rsidRPr="00D65464" w:rsidRDefault="00BA6285" w:rsidP="00D65464">
            <w:pPr>
              <w:spacing w:line="300" w:lineRule="auto"/>
              <w:jc w:val="left"/>
              <w:rPr>
                <w:iCs/>
                <w:sz w:val="21"/>
                <w:szCs w:val="21"/>
              </w:rPr>
            </w:pPr>
            <w:r w:rsidRPr="00D65464">
              <w:rPr>
                <w:rFonts w:hint="eastAsia"/>
                <w:iCs/>
                <w:sz w:val="21"/>
                <w:szCs w:val="21"/>
              </w:rPr>
              <w:t>教师登录到考试系统，选中已经有答案的试卷</w:t>
            </w:r>
          </w:p>
        </w:tc>
      </w:tr>
      <w:tr w:rsidR="00BA6285" w:rsidRPr="001065C6" w14:paraId="0E623B28" w14:textId="77777777" w:rsidTr="00F91FFF">
        <w:trPr>
          <w:jc w:val="center"/>
        </w:trPr>
        <w:tc>
          <w:tcPr>
            <w:tcW w:w="2736" w:type="dxa"/>
            <w:shd w:val="clear" w:color="auto" w:fill="D9D9D9" w:themeFill="background1" w:themeFillShade="D9"/>
          </w:tcPr>
          <w:p w14:paraId="77D7677A" w14:textId="69842B6B" w:rsidR="00BA6285" w:rsidRPr="001065C6" w:rsidRDefault="00BA6285" w:rsidP="00D65464">
            <w:pPr>
              <w:spacing w:line="300" w:lineRule="auto"/>
              <w:jc w:val="left"/>
              <w:rPr>
                <w:sz w:val="21"/>
                <w:szCs w:val="21"/>
              </w:rPr>
            </w:pPr>
            <w:r w:rsidRPr="001065C6">
              <w:rPr>
                <w:rFonts w:hint="eastAsia"/>
                <w:sz w:val="21"/>
                <w:szCs w:val="21"/>
              </w:rPr>
              <w:t>后置条件</w:t>
            </w:r>
          </w:p>
        </w:tc>
        <w:tc>
          <w:tcPr>
            <w:tcW w:w="6269" w:type="dxa"/>
            <w:gridSpan w:val="3"/>
          </w:tcPr>
          <w:p w14:paraId="1DA99913" w14:textId="0E82A96D" w:rsidR="00BA6285" w:rsidRPr="00D65464" w:rsidRDefault="00BA6285" w:rsidP="00D65464">
            <w:pPr>
              <w:spacing w:line="300" w:lineRule="auto"/>
              <w:jc w:val="left"/>
              <w:rPr>
                <w:iCs/>
                <w:sz w:val="21"/>
                <w:szCs w:val="21"/>
              </w:rPr>
            </w:pPr>
            <w:r w:rsidRPr="00D65464">
              <w:rPr>
                <w:rFonts w:hint="eastAsia"/>
                <w:iCs/>
                <w:sz w:val="21"/>
                <w:szCs w:val="21"/>
              </w:rPr>
              <w:t>教师保存新修改的答案</w:t>
            </w:r>
          </w:p>
        </w:tc>
      </w:tr>
      <w:tr w:rsidR="00BA6285" w:rsidRPr="001065C6" w14:paraId="66DA36E9" w14:textId="77777777" w:rsidTr="00F91FFF">
        <w:trPr>
          <w:jc w:val="center"/>
        </w:trPr>
        <w:tc>
          <w:tcPr>
            <w:tcW w:w="2736" w:type="dxa"/>
            <w:shd w:val="clear" w:color="auto" w:fill="D9D9D9" w:themeFill="background1" w:themeFillShade="D9"/>
          </w:tcPr>
          <w:p w14:paraId="590FFF9F" w14:textId="5C7964E1" w:rsidR="00BA6285" w:rsidRPr="001065C6" w:rsidRDefault="00BA6285" w:rsidP="00D65464">
            <w:pPr>
              <w:spacing w:line="300" w:lineRule="auto"/>
              <w:jc w:val="left"/>
              <w:rPr>
                <w:sz w:val="21"/>
                <w:szCs w:val="21"/>
              </w:rPr>
            </w:pPr>
            <w:r w:rsidRPr="001065C6">
              <w:rPr>
                <w:rFonts w:hint="eastAsia"/>
                <w:sz w:val="21"/>
                <w:szCs w:val="21"/>
              </w:rPr>
              <w:t>涉众利益</w:t>
            </w:r>
          </w:p>
        </w:tc>
        <w:tc>
          <w:tcPr>
            <w:tcW w:w="6269" w:type="dxa"/>
            <w:gridSpan w:val="3"/>
          </w:tcPr>
          <w:p w14:paraId="381FFC95" w14:textId="77777777" w:rsidR="00BA6285" w:rsidRPr="00D65464" w:rsidRDefault="00BA6285" w:rsidP="00D65464">
            <w:pPr>
              <w:spacing w:line="300" w:lineRule="auto"/>
              <w:rPr>
                <w:rFonts w:cs="Times New Roman"/>
                <w:sz w:val="21"/>
                <w:szCs w:val="21"/>
              </w:rPr>
            </w:pPr>
            <w:r w:rsidRPr="00D65464">
              <w:rPr>
                <w:rFonts w:hint="eastAsia"/>
                <w:sz w:val="21"/>
                <w:szCs w:val="21"/>
              </w:rPr>
              <w:t>教师担心答案泄露</w:t>
            </w:r>
            <w:r w:rsidRPr="00D65464">
              <w:rPr>
                <w:sz w:val="21"/>
                <w:szCs w:val="21"/>
              </w:rPr>
              <w:t> </w:t>
            </w:r>
          </w:p>
          <w:p w14:paraId="55CE4FDA" w14:textId="3E29A8BC" w:rsidR="00BA6285" w:rsidRPr="00D65464" w:rsidRDefault="00BA6285" w:rsidP="00D65464">
            <w:pPr>
              <w:spacing w:line="300" w:lineRule="auto"/>
              <w:jc w:val="left"/>
              <w:rPr>
                <w:iCs/>
                <w:sz w:val="21"/>
                <w:szCs w:val="21"/>
              </w:rPr>
            </w:pPr>
            <w:r w:rsidRPr="00D65464">
              <w:rPr>
                <w:rFonts w:ascii="Times New Roman" w:hAnsi="Times New Roman" w:hint="eastAsia"/>
                <w:iCs/>
                <w:sz w:val="21"/>
                <w:szCs w:val="21"/>
              </w:rPr>
              <w:t>教师希望编辑的答案能实时保存</w:t>
            </w:r>
          </w:p>
        </w:tc>
      </w:tr>
      <w:tr w:rsidR="00BA6285" w:rsidRPr="001065C6" w14:paraId="6144E2DB" w14:textId="77777777" w:rsidTr="00F91FFF">
        <w:trPr>
          <w:jc w:val="center"/>
        </w:trPr>
        <w:tc>
          <w:tcPr>
            <w:tcW w:w="2736" w:type="dxa"/>
            <w:shd w:val="clear" w:color="auto" w:fill="D9D9D9" w:themeFill="background1" w:themeFillShade="D9"/>
          </w:tcPr>
          <w:p w14:paraId="171F8ECF" w14:textId="2ABFE1B9" w:rsidR="00BA6285" w:rsidRPr="001065C6" w:rsidRDefault="00BA6285" w:rsidP="00D65464">
            <w:pPr>
              <w:spacing w:line="300" w:lineRule="auto"/>
              <w:jc w:val="left"/>
              <w:rPr>
                <w:sz w:val="21"/>
                <w:szCs w:val="21"/>
              </w:rPr>
            </w:pPr>
            <w:r w:rsidRPr="001065C6">
              <w:rPr>
                <w:rFonts w:hint="eastAsia"/>
                <w:sz w:val="21"/>
                <w:szCs w:val="21"/>
              </w:rPr>
              <w:t>用例场景</w:t>
            </w:r>
          </w:p>
        </w:tc>
        <w:tc>
          <w:tcPr>
            <w:tcW w:w="6269" w:type="dxa"/>
            <w:gridSpan w:val="3"/>
          </w:tcPr>
          <w:p w14:paraId="30B66B73" w14:textId="1E433AD8" w:rsidR="00BA6285" w:rsidRPr="00D65464" w:rsidRDefault="00BA6285" w:rsidP="00D65464">
            <w:pPr>
              <w:spacing w:line="300" w:lineRule="auto"/>
              <w:rPr>
                <w:rFonts w:ascii="Times New Roman" w:hAnsi="Times New Roman"/>
                <w:iCs/>
                <w:sz w:val="21"/>
                <w:szCs w:val="21"/>
              </w:rPr>
            </w:pPr>
            <w:r w:rsidRPr="00D65464">
              <w:rPr>
                <w:rFonts w:hint="eastAsia"/>
                <w:sz w:val="21"/>
                <w:szCs w:val="21"/>
              </w:rPr>
              <w:t>答案编辑界面</w:t>
            </w:r>
          </w:p>
        </w:tc>
      </w:tr>
      <w:tr w:rsidR="00DE186E" w:rsidRPr="001065C6" w14:paraId="05C6C98F" w14:textId="77777777" w:rsidTr="00F91FFF">
        <w:trPr>
          <w:jc w:val="center"/>
        </w:trPr>
        <w:tc>
          <w:tcPr>
            <w:tcW w:w="2736" w:type="dxa"/>
            <w:shd w:val="clear" w:color="auto" w:fill="D9D9D9" w:themeFill="background1" w:themeFillShade="D9"/>
          </w:tcPr>
          <w:p w14:paraId="5F0CD98D" w14:textId="12944174" w:rsidR="00DE186E" w:rsidRPr="001065C6" w:rsidRDefault="00DE186E" w:rsidP="00DE186E">
            <w:pPr>
              <w:spacing w:line="300" w:lineRule="auto"/>
              <w:jc w:val="left"/>
              <w:rPr>
                <w:sz w:val="21"/>
                <w:szCs w:val="21"/>
              </w:rPr>
            </w:pPr>
            <w:r w:rsidRPr="001065C6">
              <w:rPr>
                <w:rFonts w:hint="eastAsia"/>
                <w:sz w:val="21"/>
                <w:szCs w:val="21"/>
              </w:rPr>
              <w:t>执行者</w:t>
            </w:r>
          </w:p>
        </w:tc>
        <w:tc>
          <w:tcPr>
            <w:tcW w:w="6269" w:type="dxa"/>
            <w:gridSpan w:val="3"/>
          </w:tcPr>
          <w:p w14:paraId="0B02CEDE" w14:textId="5C9FC054" w:rsidR="00DE186E" w:rsidRPr="00D65464" w:rsidRDefault="00DE186E" w:rsidP="00DE186E">
            <w:pPr>
              <w:spacing w:line="300" w:lineRule="auto"/>
              <w:rPr>
                <w:sz w:val="21"/>
                <w:szCs w:val="21"/>
              </w:rPr>
            </w:pPr>
            <w:r w:rsidRPr="001065C6">
              <w:rPr>
                <w:rFonts w:hint="eastAsia"/>
                <w:iCs/>
                <w:sz w:val="21"/>
                <w:szCs w:val="21"/>
              </w:rPr>
              <w:t>教师</w:t>
            </w:r>
          </w:p>
        </w:tc>
      </w:tr>
      <w:tr w:rsidR="00DE186E" w:rsidRPr="001065C6" w14:paraId="2ADE2D29" w14:textId="77777777" w:rsidTr="00F91FFF">
        <w:trPr>
          <w:jc w:val="center"/>
        </w:trPr>
        <w:tc>
          <w:tcPr>
            <w:tcW w:w="2736" w:type="dxa"/>
            <w:shd w:val="clear" w:color="auto" w:fill="D9D9D9" w:themeFill="background1" w:themeFillShade="D9"/>
          </w:tcPr>
          <w:p w14:paraId="649E7DCA" w14:textId="439F1FE5" w:rsidR="00DE186E" w:rsidRPr="001065C6" w:rsidRDefault="00DE186E" w:rsidP="00DE186E">
            <w:pPr>
              <w:spacing w:line="300" w:lineRule="auto"/>
              <w:jc w:val="left"/>
              <w:rPr>
                <w:sz w:val="21"/>
                <w:szCs w:val="21"/>
              </w:rPr>
            </w:pPr>
            <w:r w:rsidRPr="001065C6">
              <w:rPr>
                <w:rFonts w:hint="eastAsia"/>
                <w:sz w:val="21"/>
                <w:szCs w:val="21"/>
              </w:rPr>
              <w:t>前置条件</w:t>
            </w:r>
          </w:p>
        </w:tc>
        <w:tc>
          <w:tcPr>
            <w:tcW w:w="6269" w:type="dxa"/>
            <w:gridSpan w:val="3"/>
          </w:tcPr>
          <w:p w14:paraId="2F4CA838" w14:textId="4A976437" w:rsidR="00DE186E" w:rsidRPr="001065C6" w:rsidRDefault="00DE186E" w:rsidP="00DE186E">
            <w:pPr>
              <w:spacing w:line="300" w:lineRule="auto"/>
              <w:rPr>
                <w:iCs/>
                <w:sz w:val="21"/>
                <w:szCs w:val="21"/>
              </w:rPr>
            </w:pPr>
            <w:r w:rsidRPr="001065C6">
              <w:rPr>
                <w:rFonts w:hint="eastAsia"/>
                <w:iCs/>
                <w:sz w:val="21"/>
                <w:szCs w:val="21"/>
              </w:rPr>
              <w:t>教师登录到考试系统，选中已经有答案的试卷</w:t>
            </w:r>
          </w:p>
        </w:tc>
      </w:tr>
      <w:tr w:rsidR="00DE186E" w:rsidRPr="001065C6" w14:paraId="657675AA" w14:textId="77777777" w:rsidTr="00F91FFF">
        <w:trPr>
          <w:jc w:val="center"/>
        </w:trPr>
        <w:tc>
          <w:tcPr>
            <w:tcW w:w="2736" w:type="dxa"/>
            <w:shd w:val="clear" w:color="auto" w:fill="D9D9D9" w:themeFill="background1" w:themeFillShade="D9"/>
          </w:tcPr>
          <w:p w14:paraId="79A39731" w14:textId="706C513F" w:rsidR="00DE186E" w:rsidRPr="001065C6" w:rsidRDefault="00DE186E" w:rsidP="00DE186E">
            <w:pPr>
              <w:spacing w:line="300" w:lineRule="auto"/>
              <w:jc w:val="left"/>
              <w:rPr>
                <w:sz w:val="21"/>
                <w:szCs w:val="21"/>
              </w:rPr>
            </w:pPr>
            <w:r w:rsidRPr="001065C6">
              <w:rPr>
                <w:rFonts w:hint="eastAsia"/>
                <w:sz w:val="21"/>
                <w:szCs w:val="21"/>
              </w:rPr>
              <w:t>后置条件</w:t>
            </w:r>
          </w:p>
        </w:tc>
        <w:tc>
          <w:tcPr>
            <w:tcW w:w="6269" w:type="dxa"/>
            <w:gridSpan w:val="3"/>
          </w:tcPr>
          <w:p w14:paraId="13EC25E5" w14:textId="0675BED9" w:rsidR="00DE186E" w:rsidRPr="001065C6" w:rsidRDefault="00DE186E" w:rsidP="00DE186E">
            <w:pPr>
              <w:spacing w:line="300" w:lineRule="auto"/>
              <w:rPr>
                <w:iCs/>
                <w:sz w:val="21"/>
                <w:szCs w:val="21"/>
              </w:rPr>
            </w:pPr>
            <w:r w:rsidRPr="001065C6">
              <w:rPr>
                <w:rFonts w:hint="eastAsia"/>
                <w:iCs/>
                <w:sz w:val="21"/>
                <w:szCs w:val="21"/>
              </w:rPr>
              <w:t>教师保存新修改的答案</w:t>
            </w:r>
          </w:p>
        </w:tc>
      </w:tr>
      <w:tr w:rsidR="00DE186E" w:rsidRPr="001065C6" w14:paraId="2D73DAB4" w14:textId="77777777" w:rsidTr="00F91FFF">
        <w:trPr>
          <w:jc w:val="center"/>
        </w:trPr>
        <w:tc>
          <w:tcPr>
            <w:tcW w:w="2736" w:type="dxa"/>
            <w:shd w:val="clear" w:color="auto" w:fill="D9D9D9" w:themeFill="background1" w:themeFillShade="D9"/>
          </w:tcPr>
          <w:p w14:paraId="2A2FB96E" w14:textId="64E4DF77" w:rsidR="00DE186E" w:rsidRPr="001065C6" w:rsidRDefault="00DE186E" w:rsidP="00DE186E">
            <w:pPr>
              <w:spacing w:line="300" w:lineRule="auto"/>
              <w:jc w:val="left"/>
              <w:rPr>
                <w:sz w:val="21"/>
                <w:szCs w:val="21"/>
              </w:rPr>
            </w:pPr>
            <w:r w:rsidRPr="001065C6">
              <w:rPr>
                <w:rFonts w:hint="eastAsia"/>
                <w:sz w:val="21"/>
                <w:szCs w:val="21"/>
              </w:rPr>
              <w:t>涉众利益</w:t>
            </w:r>
          </w:p>
        </w:tc>
        <w:tc>
          <w:tcPr>
            <w:tcW w:w="6269" w:type="dxa"/>
            <w:gridSpan w:val="3"/>
          </w:tcPr>
          <w:p w14:paraId="3B5DC27B" w14:textId="77777777" w:rsidR="00DE186E" w:rsidRPr="00B945D6" w:rsidRDefault="00DE186E" w:rsidP="00DE186E">
            <w:pPr>
              <w:pStyle w:val="aff4"/>
              <w:numPr>
                <w:ilvl w:val="0"/>
                <w:numId w:val="6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教师担心答案泄露</w:t>
            </w:r>
            <w:r w:rsidRPr="00B945D6">
              <w:rPr>
                <w:rFonts w:ascii="Times New Roman" w:hAnsi="Times New Roman"/>
                <w:iCs/>
                <w:szCs w:val="21"/>
              </w:rPr>
              <w:t> </w:t>
            </w:r>
          </w:p>
          <w:p w14:paraId="03E96FD4" w14:textId="16FAB1E4" w:rsidR="00DE186E" w:rsidRPr="00DE186E" w:rsidRDefault="00DE186E" w:rsidP="00DE186E">
            <w:pPr>
              <w:pStyle w:val="aff4"/>
              <w:numPr>
                <w:ilvl w:val="0"/>
                <w:numId w:val="67"/>
              </w:numPr>
              <w:spacing w:line="300" w:lineRule="auto"/>
              <w:ind w:firstLineChars="0"/>
              <w:rPr>
                <w:rFonts w:asciiTheme="minorHAnsi" w:hAnsiTheme="minorHAnsi"/>
                <w:iCs/>
                <w:szCs w:val="21"/>
              </w:rPr>
            </w:pPr>
            <w:r w:rsidRPr="00DE186E">
              <w:rPr>
                <w:rFonts w:hint="eastAsia"/>
                <w:iCs/>
                <w:szCs w:val="21"/>
              </w:rPr>
              <w:t>教师希望编辑的答案能实时保存</w:t>
            </w:r>
          </w:p>
        </w:tc>
      </w:tr>
      <w:tr w:rsidR="00DE186E" w:rsidRPr="001065C6" w14:paraId="6BE79093" w14:textId="77777777" w:rsidTr="00F91FFF">
        <w:trPr>
          <w:jc w:val="center"/>
        </w:trPr>
        <w:tc>
          <w:tcPr>
            <w:tcW w:w="2736" w:type="dxa"/>
            <w:shd w:val="clear" w:color="auto" w:fill="D9D9D9" w:themeFill="background1" w:themeFillShade="D9"/>
          </w:tcPr>
          <w:p w14:paraId="15A15C0F" w14:textId="30C9E142" w:rsidR="00DE186E" w:rsidRPr="001065C6" w:rsidRDefault="00DE186E" w:rsidP="00DE186E">
            <w:pPr>
              <w:spacing w:line="300" w:lineRule="auto"/>
              <w:jc w:val="left"/>
              <w:rPr>
                <w:sz w:val="21"/>
                <w:szCs w:val="21"/>
              </w:rPr>
            </w:pPr>
            <w:r w:rsidRPr="001065C6">
              <w:rPr>
                <w:rFonts w:hint="eastAsia"/>
                <w:sz w:val="21"/>
                <w:szCs w:val="21"/>
              </w:rPr>
              <w:t>用例场景</w:t>
            </w:r>
          </w:p>
        </w:tc>
        <w:tc>
          <w:tcPr>
            <w:tcW w:w="6269" w:type="dxa"/>
            <w:gridSpan w:val="3"/>
          </w:tcPr>
          <w:p w14:paraId="6A5577F3" w14:textId="4BD36D67" w:rsidR="00DE186E" w:rsidRPr="00DE186E" w:rsidRDefault="00DE186E" w:rsidP="00DE186E">
            <w:pPr>
              <w:spacing w:line="300" w:lineRule="auto"/>
              <w:jc w:val="left"/>
              <w:rPr>
                <w:rFonts w:ascii="Times New Roman" w:hAnsi="Times New Roman"/>
                <w:iCs/>
                <w:szCs w:val="21"/>
              </w:rPr>
            </w:pPr>
            <w:r w:rsidRPr="00DE186E">
              <w:rPr>
                <w:rFonts w:hint="eastAsia"/>
                <w:szCs w:val="21"/>
              </w:rPr>
              <w:t>答案编辑界面</w:t>
            </w:r>
          </w:p>
        </w:tc>
      </w:tr>
      <w:tr w:rsidR="00DE186E" w:rsidRPr="001065C6" w14:paraId="3E4C0C19" w14:textId="77777777" w:rsidTr="00F91FFF">
        <w:trPr>
          <w:jc w:val="center"/>
        </w:trPr>
        <w:tc>
          <w:tcPr>
            <w:tcW w:w="2736" w:type="dxa"/>
            <w:shd w:val="clear" w:color="auto" w:fill="D9D9D9" w:themeFill="background1" w:themeFillShade="D9"/>
          </w:tcPr>
          <w:p w14:paraId="782A4F10" w14:textId="1F90D83E" w:rsidR="00DE186E" w:rsidRPr="001065C6" w:rsidRDefault="00DE186E" w:rsidP="00DE186E">
            <w:pPr>
              <w:spacing w:line="300" w:lineRule="auto"/>
              <w:jc w:val="left"/>
              <w:rPr>
                <w:sz w:val="21"/>
                <w:szCs w:val="21"/>
              </w:rPr>
            </w:pPr>
            <w:r w:rsidRPr="001065C6">
              <w:rPr>
                <w:rFonts w:hint="eastAsia"/>
                <w:sz w:val="21"/>
                <w:szCs w:val="21"/>
              </w:rPr>
              <w:t>基本事件流</w:t>
            </w:r>
          </w:p>
        </w:tc>
        <w:tc>
          <w:tcPr>
            <w:tcW w:w="6269" w:type="dxa"/>
            <w:gridSpan w:val="3"/>
          </w:tcPr>
          <w:p w14:paraId="0A281220" w14:textId="31274409" w:rsidR="00DE186E" w:rsidRPr="00DE186E" w:rsidRDefault="00DE186E" w:rsidP="00DE186E">
            <w:pPr>
              <w:spacing w:line="300" w:lineRule="auto"/>
              <w:jc w:val="left"/>
              <w:rPr>
                <w:rFonts w:ascii="Times New Roman" w:eastAsia="宋体" w:hAnsi="Times New Roman" w:cs="Times New Roman"/>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tc>
      </w:tr>
    </w:tbl>
    <w:p w14:paraId="387A2413" w14:textId="458F7532" w:rsidR="00F91FFF" w:rsidRPr="00F91FFF" w:rsidRDefault="00F91FFF" w:rsidP="007013A0">
      <w:pPr>
        <w:spacing w:line="300" w:lineRule="auto"/>
        <w:ind w:right="240"/>
        <w:jc w:val="right"/>
        <w:rPr>
          <w:rFonts w:ascii="黑体" w:eastAsia="黑体" w:hAnsi="黑体"/>
          <w:sz w:val="21"/>
          <w:szCs w:val="21"/>
        </w:rPr>
      </w:pPr>
      <w:r>
        <w:br w:type="page"/>
      </w:r>
      <w:r w:rsidRPr="00F91FFF">
        <w:rPr>
          <w:rFonts w:ascii="黑体" w:eastAsia="黑体" w:hAnsi="黑体" w:hint="eastAsia"/>
          <w:sz w:val="21"/>
          <w:szCs w:val="21"/>
        </w:rPr>
        <w:lastRenderedPageBreak/>
        <w:t>续表2-1</w:t>
      </w:r>
      <w:r w:rsidR="007013A0">
        <w:rPr>
          <w:rFonts w:ascii="黑体" w:eastAsia="黑体" w:hAnsi="黑体"/>
          <w:sz w:val="21"/>
          <w:szCs w:val="21"/>
        </w:rPr>
        <w:t>0</w:t>
      </w:r>
      <w:r w:rsidRPr="00F91FFF">
        <w:rPr>
          <w:rFonts w:ascii="黑体" w:eastAsia="黑体" w:hAnsi="黑体"/>
          <w:sz w:val="21"/>
          <w:szCs w:val="21"/>
        </w:rPr>
        <w:t xml:space="preserve"> </w:t>
      </w:r>
      <w:r w:rsidRPr="00F91FFF">
        <w:rPr>
          <w:rFonts w:ascii="黑体" w:eastAsia="黑体" w:hAnsi="黑体" w:hint="eastAsia"/>
          <w:sz w:val="21"/>
          <w:szCs w:val="21"/>
        </w:rPr>
        <w:t>修改答案功能用例分析表</w:t>
      </w:r>
    </w:p>
    <w:tbl>
      <w:tblPr>
        <w:tblStyle w:val="aff5"/>
        <w:tblW w:w="0" w:type="auto"/>
        <w:jc w:val="center"/>
        <w:tblLook w:val="04A0" w:firstRow="1" w:lastRow="0" w:firstColumn="1" w:lastColumn="0" w:noHBand="0" w:noVBand="1"/>
      </w:tblPr>
      <w:tblGrid>
        <w:gridCol w:w="2736"/>
        <w:gridCol w:w="6269"/>
      </w:tblGrid>
      <w:tr w:rsidR="00F91FFF" w:rsidRPr="001065C6" w14:paraId="019CB4EF" w14:textId="77777777" w:rsidTr="00F91FFF">
        <w:trPr>
          <w:jc w:val="center"/>
        </w:trPr>
        <w:tc>
          <w:tcPr>
            <w:tcW w:w="2736" w:type="dxa"/>
            <w:shd w:val="clear" w:color="auto" w:fill="D9D9D9" w:themeFill="background1" w:themeFillShade="D9"/>
          </w:tcPr>
          <w:p w14:paraId="008FCDFB" w14:textId="2B2AF186" w:rsidR="00F91FFF" w:rsidRPr="001065C6" w:rsidRDefault="00F91FFF" w:rsidP="00D65464">
            <w:pPr>
              <w:spacing w:line="300" w:lineRule="auto"/>
              <w:jc w:val="left"/>
              <w:rPr>
                <w:sz w:val="21"/>
                <w:szCs w:val="21"/>
              </w:rPr>
            </w:pPr>
          </w:p>
        </w:tc>
        <w:tc>
          <w:tcPr>
            <w:tcW w:w="6269" w:type="dxa"/>
          </w:tcPr>
          <w:p w14:paraId="065244E1"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进入答案编辑界面</w:t>
            </w:r>
          </w:p>
          <w:p w14:paraId="1D2929DB"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选中要修改答案的试卷</w:t>
            </w:r>
          </w:p>
          <w:p w14:paraId="4F37804A"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编辑答案</w:t>
            </w:r>
            <w:r w:rsidRPr="00B945D6">
              <w:rPr>
                <w:rFonts w:ascii="Times New Roman" w:hAnsi="Times New Roman"/>
                <w:iCs/>
                <w:szCs w:val="21"/>
              </w:rPr>
              <w:t> </w:t>
            </w:r>
          </w:p>
          <w:p w14:paraId="1F416689"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系统将验证是否有题目的答案为空</w:t>
            </w:r>
          </w:p>
          <w:p w14:paraId="2B074C78"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系统将修改后的答案提交给服务器</w:t>
            </w:r>
            <w:r w:rsidRPr="00B945D6">
              <w:rPr>
                <w:rFonts w:ascii="Times New Roman" w:hAnsi="Times New Roman"/>
                <w:iCs/>
                <w:szCs w:val="21"/>
              </w:rPr>
              <w:t> </w:t>
            </w:r>
          </w:p>
          <w:p w14:paraId="520D61FF"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服务器将修改后的答案保存到数据库中</w:t>
            </w:r>
            <w:r w:rsidRPr="00B945D6">
              <w:rPr>
                <w:rFonts w:ascii="Times New Roman" w:hAnsi="Times New Roman"/>
                <w:iCs/>
                <w:szCs w:val="21"/>
              </w:rPr>
              <w:t> </w:t>
            </w:r>
          </w:p>
          <w:p w14:paraId="66755BA3" w14:textId="77777777" w:rsidR="00F91FFF" w:rsidRPr="00B945D6" w:rsidRDefault="00F91FFF" w:rsidP="00C903C2">
            <w:pPr>
              <w:pStyle w:val="aff4"/>
              <w:numPr>
                <w:ilvl w:val="0"/>
                <w:numId w:val="68"/>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提示答案修改成功。</w:t>
            </w:r>
          </w:p>
          <w:p w14:paraId="3F495A8D" w14:textId="77777777" w:rsidR="00F91FFF" w:rsidRPr="001065C6" w:rsidRDefault="00F91FFF"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7C23A0FF" w14:textId="77777777" w:rsidR="00F91FFF" w:rsidRPr="00B945D6" w:rsidRDefault="00F91FFF" w:rsidP="00C903C2">
            <w:pPr>
              <w:pStyle w:val="aff4"/>
              <w:numPr>
                <w:ilvl w:val="0"/>
                <w:numId w:val="69"/>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答案信息</w:t>
            </w:r>
          </w:p>
          <w:p w14:paraId="7DE4454D" w14:textId="77777777" w:rsidR="00F91FFF" w:rsidRPr="001065C6" w:rsidRDefault="00F91FFF"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3943A61D" w14:textId="77777777" w:rsidR="00F91FFF" w:rsidRPr="00B945D6" w:rsidRDefault="00F91FFF" w:rsidP="00C903C2">
            <w:pPr>
              <w:pStyle w:val="aff4"/>
              <w:numPr>
                <w:ilvl w:val="0"/>
                <w:numId w:val="70"/>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答案信息不能为空；</w:t>
            </w:r>
          </w:p>
          <w:p w14:paraId="27DDC35E" w14:textId="73488C36" w:rsidR="00F91FFF" w:rsidRPr="00D65464" w:rsidRDefault="00F91FFF" w:rsidP="00C903C2">
            <w:pPr>
              <w:pStyle w:val="aff4"/>
              <w:numPr>
                <w:ilvl w:val="0"/>
                <w:numId w:val="70"/>
              </w:numPr>
              <w:spacing w:line="300" w:lineRule="auto"/>
              <w:ind w:firstLineChars="0"/>
              <w:jc w:val="left"/>
              <w:rPr>
                <w:rFonts w:asciiTheme="minorHAnsi" w:hAnsiTheme="minorHAnsi"/>
                <w:szCs w:val="21"/>
              </w:rPr>
            </w:pPr>
            <w:r w:rsidRPr="00D65464">
              <w:rPr>
                <w:rFonts w:hint="eastAsia"/>
                <w:iCs/>
                <w:szCs w:val="21"/>
              </w:rPr>
              <w:t>每客观题都应有答案。</w:t>
            </w:r>
          </w:p>
        </w:tc>
      </w:tr>
    </w:tbl>
    <w:p w14:paraId="13264C96" w14:textId="03600B3A" w:rsidR="00DF4FF3" w:rsidRPr="001065C6" w:rsidRDefault="00DF4FF3" w:rsidP="00C903C2">
      <w:pPr>
        <w:pStyle w:val="aff0"/>
        <w:numPr>
          <w:ilvl w:val="0"/>
          <w:numId w:val="7"/>
        </w:numPr>
        <w:jc w:val="both"/>
        <w:rPr>
          <w:rFonts w:eastAsiaTheme="minorEastAsia"/>
          <w:sz w:val="24"/>
          <w:szCs w:val="24"/>
        </w:rPr>
      </w:pPr>
      <w:bookmarkStart w:id="49" w:name="_Toc30102951"/>
      <w:r w:rsidRPr="001065C6">
        <w:rPr>
          <w:rFonts w:eastAsiaTheme="minorEastAsia" w:hint="eastAsia"/>
          <w:sz w:val="24"/>
          <w:szCs w:val="24"/>
        </w:rPr>
        <w:t>批卷</w:t>
      </w:r>
      <w:bookmarkEnd w:id="49"/>
    </w:p>
    <w:p w14:paraId="676F402D" w14:textId="6163624F" w:rsidR="00D064A2" w:rsidRPr="001065C6" w:rsidRDefault="00D064A2" w:rsidP="00D65464">
      <w:pPr>
        <w:spacing w:line="300" w:lineRule="auto"/>
        <w:ind w:firstLine="420"/>
        <w:rPr>
          <w:rFonts w:eastAsiaTheme="minorEastAsia"/>
        </w:rPr>
      </w:pPr>
      <w:r w:rsidRPr="001065C6">
        <w:rPr>
          <w:rFonts w:eastAsiaTheme="minorEastAsia" w:hint="eastAsia"/>
        </w:rPr>
        <w:t>批卷功能用例图如下图</w:t>
      </w:r>
      <w:r w:rsidRPr="001065C6">
        <w:rPr>
          <w:rFonts w:eastAsiaTheme="minorEastAsia"/>
        </w:rPr>
        <w:t>2-2</w:t>
      </w:r>
      <w:r w:rsidR="007013A0">
        <w:rPr>
          <w:rFonts w:eastAsiaTheme="minorEastAsia"/>
        </w:rPr>
        <w:t>5</w:t>
      </w:r>
      <w:r w:rsidRPr="001065C6">
        <w:rPr>
          <w:rFonts w:eastAsiaTheme="minorEastAsia" w:hint="eastAsia"/>
        </w:rPr>
        <w:t>所示：</w:t>
      </w:r>
    </w:p>
    <w:p w14:paraId="3F54D030"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2F3059BE" wp14:editId="7AA0631B">
            <wp:extent cx="4632183" cy="16306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4338" cy="1642000"/>
                    </a:xfrm>
                    <a:prstGeom prst="rect">
                      <a:avLst/>
                    </a:prstGeom>
                  </pic:spPr>
                </pic:pic>
              </a:graphicData>
            </a:graphic>
          </wp:inline>
        </w:drawing>
      </w:r>
    </w:p>
    <w:p w14:paraId="224BA224" w14:textId="12E03332" w:rsidR="00D064A2" w:rsidRPr="001065C6" w:rsidRDefault="00DF4FF3" w:rsidP="00D65464">
      <w:pPr>
        <w:pStyle w:val="aff0"/>
      </w:pPr>
      <w:r w:rsidRPr="001065C6">
        <w:rPr>
          <w:rFonts w:hint="eastAsia"/>
        </w:rPr>
        <w:t>图</w:t>
      </w:r>
      <w:r w:rsidR="00D064A2" w:rsidRPr="001065C6">
        <w:t>2-2</w:t>
      </w:r>
      <w:r w:rsidR="007013A0">
        <w:t>5</w:t>
      </w:r>
      <w:r w:rsidRPr="001065C6">
        <w:t xml:space="preserve"> </w:t>
      </w:r>
      <w:r w:rsidRPr="001065C6">
        <w:rPr>
          <w:rFonts w:hint="eastAsia"/>
        </w:rPr>
        <w:t>批卷</w:t>
      </w:r>
      <w:r w:rsidR="00D064A2" w:rsidRPr="001065C6">
        <w:rPr>
          <w:rFonts w:hint="eastAsia"/>
        </w:rPr>
        <w:t>功能</w:t>
      </w:r>
      <w:r w:rsidRPr="001065C6">
        <w:rPr>
          <w:rFonts w:hint="eastAsia"/>
        </w:rPr>
        <w:t>用例图</w:t>
      </w:r>
    </w:p>
    <w:p w14:paraId="4657542F" w14:textId="0EDA9A24" w:rsidR="00D064A2" w:rsidRPr="001065C6" w:rsidRDefault="00D064A2" w:rsidP="00D65464">
      <w:pPr>
        <w:spacing w:line="300" w:lineRule="auto"/>
        <w:ind w:firstLine="420"/>
        <w:rPr>
          <w:rFonts w:eastAsiaTheme="minorEastAsia"/>
          <w:lang w:val="x-none"/>
        </w:rPr>
      </w:pPr>
      <w:r w:rsidRPr="001065C6">
        <w:rPr>
          <w:rFonts w:eastAsiaTheme="minorEastAsia" w:hint="eastAsia"/>
          <w:lang w:val="x-none"/>
        </w:rPr>
        <w:t>批卷功能用例分析表如下表</w:t>
      </w:r>
      <w:r w:rsidRPr="001065C6">
        <w:rPr>
          <w:rFonts w:eastAsiaTheme="minorEastAsia"/>
          <w:lang w:val="x-none"/>
        </w:rPr>
        <w:t>2-1</w:t>
      </w:r>
      <w:r w:rsidR="00BA7CD5">
        <w:rPr>
          <w:rFonts w:eastAsiaTheme="minorEastAsia" w:hint="eastAsia"/>
          <w:lang w:val="x-none"/>
        </w:rPr>
        <w:t>1</w:t>
      </w:r>
      <w:r w:rsidRPr="001065C6">
        <w:rPr>
          <w:rFonts w:eastAsiaTheme="minorEastAsia" w:hint="eastAsia"/>
          <w:lang w:val="x-none"/>
        </w:rPr>
        <w:t>所示：</w:t>
      </w:r>
    </w:p>
    <w:p w14:paraId="24CFFE5F" w14:textId="56E54FCC" w:rsidR="007321D2" w:rsidRPr="001065C6" w:rsidRDefault="007321D2" w:rsidP="00D65464">
      <w:pPr>
        <w:pStyle w:val="aff0"/>
        <w:rPr>
          <w:lang w:eastAsia="x-none"/>
        </w:rPr>
      </w:pPr>
      <w:r w:rsidRPr="001065C6">
        <w:rPr>
          <w:rFonts w:hint="eastAsia"/>
        </w:rPr>
        <w:t>表</w:t>
      </w:r>
      <w:r w:rsidRPr="001065C6">
        <w:t>2-1</w:t>
      </w:r>
      <w:r w:rsidR="007013A0">
        <w:t>1</w:t>
      </w:r>
      <w:r w:rsidRPr="001065C6">
        <w:t xml:space="preserve"> </w:t>
      </w:r>
      <w:r w:rsidRPr="001065C6">
        <w:rPr>
          <w:rFonts w:hint="eastAsia"/>
        </w:rPr>
        <w:t>批卷功能用例分析表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230FD80C" w14:textId="77777777" w:rsidTr="00FD4423">
        <w:trPr>
          <w:jc w:val="center"/>
        </w:trPr>
        <w:tc>
          <w:tcPr>
            <w:tcW w:w="2736" w:type="dxa"/>
            <w:shd w:val="clear" w:color="auto" w:fill="D9D9D9" w:themeFill="background1" w:themeFillShade="D9"/>
          </w:tcPr>
          <w:p w14:paraId="715F8D84"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79C4EE45" w14:textId="77DD4EED"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001</w:t>
            </w:r>
            <w:r w:rsidR="00D064A2" w:rsidRPr="001065C6">
              <w:rPr>
                <w:sz w:val="21"/>
                <w:szCs w:val="21"/>
              </w:rPr>
              <w:t>2</w:t>
            </w:r>
          </w:p>
        </w:tc>
        <w:tc>
          <w:tcPr>
            <w:tcW w:w="1219" w:type="dxa"/>
            <w:shd w:val="clear" w:color="auto" w:fill="D9D9D9" w:themeFill="background1" w:themeFillShade="D9"/>
          </w:tcPr>
          <w:p w14:paraId="12F5CDD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7AE7A0C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批卷</w:t>
            </w:r>
          </w:p>
        </w:tc>
      </w:tr>
      <w:tr w:rsidR="00DF4FF3" w:rsidRPr="001065C6" w14:paraId="1DEF6C4A" w14:textId="77777777" w:rsidTr="00FD4423">
        <w:trPr>
          <w:jc w:val="center"/>
        </w:trPr>
        <w:tc>
          <w:tcPr>
            <w:tcW w:w="2736" w:type="dxa"/>
            <w:shd w:val="clear" w:color="auto" w:fill="D9D9D9" w:themeFill="background1" w:themeFillShade="D9"/>
          </w:tcPr>
          <w:p w14:paraId="31E0119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7C1071E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批卷是系统为教师提供的网上阅卷的功能模块，教师可以选中已经结束但未批改的试卷批改答案</w:t>
            </w:r>
          </w:p>
        </w:tc>
      </w:tr>
      <w:tr w:rsidR="00DE186E" w:rsidRPr="001065C6" w14:paraId="449A525C" w14:textId="77777777" w:rsidTr="00FD4423">
        <w:trPr>
          <w:jc w:val="center"/>
        </w:trPr>
        <w:tc>
          <w:tcPr>
            <w:tcW w:w="2736" w:type="dxa"/>
            <w:shd w:val="clear" w:color="auto" w:fill="D9D9D9" w:themeFill="background1" w:themeFillShade="D9"/>
          </w:tcPr>
          <w:p w14:paraId="5E03DC1B" w14:textId="20171737" w:rsidR="00DE186E" w:rsidRPr="001065C6" w:rsidRDefault="00DE186E" w:rsidP="00DE186E">
            <w:pPr>
              <w:spacing w:line="300" w:lineRule="auto"/>
              <w:jc w:val="left"/>
              <w:rPr>
                <w:sz w:val="21"/>
                <w:szCs w:val="21"/>
              </w:rPr>
            </w:pPr>
            <w:r w:rsidRPr="001065C6">
              <w:rPr>
                <w:rFonts w:hint="eastAsia"/>
                <w:sz w:val="21"/>
                <w:szCs w:val="21"/>
              </w:rPr>
              <w:t>执行者</w:t>
            </w:r>
          </w:p>
        </w:tc>
        <w:tc>
          <w:tcPr>
            <w:tcW w:w="6269" w:type="dxa"/>
            <w:gridSpan w:val="3"/>
          </w:tcPr>
          <w:p w14:paraId="551FEB7F" w14:textId="30E2614A" w:rsidR="00DE186E" w:rsidRPr="001065C6" w:rsidRDefault="00DE186E" w:rsidP="00DE186E">
            <w:pPr>
              <w:spacing w:line="300" w:lineRule="auto"/>
              <w:jc w:val="left"/>
              <w:rPr>
                <w:sz w:val="21"/>
                <w:szCs w:val="21"/>
              </w:rPr>
            </w:pPr>
            <w:r w:rsidRPr="001065C6">
              <w:rPr>
                <w:rFonts w:hint="eastAsia"/>
                <w:iCs/>
                <w:sz w:val="21"/>
                <w:szCs w:val="21"/>
              </w:rPr>
              <w:t>教师</w:t>
            </w:r>
          </w:p>
        </w:tc>
      </w:tr>
      <w:tr w:rsidR="00DE186E" w:rsidRPr="001065C6" w14:paraId="08DBBB35" w14:textId="77777777" w:rsidTr="00FD4423">
        <w:trPr>
          <w:jc w:val="center"/>
        </w:trPr>
        <w:tc>
          <w:tcPr>
            <w:tcW w:w="2736" w:type="dxa"/>
            <w:shd w:val="clear" w:color="auto" w:fill="D9D9D9" w:themeFill="background1" w:themeFillShade="D9"/>
          </w:tcPr>
          <w:p w14:paraId="2BA23A55" w14:textId="70A98ACF" w:rsidR="00DE186E" w:rsidRPr="001065C6" w:rsidRDefault="00DE186E" w:rsidP="00DE186E">
            <w:pPr>
              <w:spacing w:line="300" w:lineRule="auto"/>
              <w:jc w:val="left"/>
              <w:rPr>
                <w:sz w:val="21"/>
                <w:szCs w:val="21"/>
              </w:rPr>
            </w:pPr>
            <w:r w:rsidRPr="001065C6">
              <w:rPr>
                <w:rFonts w:hint="eastAsia"/>
                <w:sz w:val="21"/>
                <w:szCs w:val="21"/>
              </w:rPr>
              <w:t>前置条件</w:t>
            </w:r>
          </w:p>
        </w:tc>
        <w:tc>
          <w:tcPr>
            <w:tcW w:w="6269" w:type="dxa"/>
            <w:gridSpan w:val="3"/>
          </w:tcPr>
          <w:p w14:paraId="09A48DAC" w14:textId="333F2DFF" w:rsidR="00DE186E" w:rsidRPr="001065C6" w:rsidRDefault="00DE186E" w:rsidP="00DE186E">
            <w:pPr>
              <w:spacing w:line="300" w:lineRule="auto"/>
              <w:jc w:val="left"/>
              <w:rPr>
                <w:iCs/>
                <w:sz w:val="21"/>
                <w:szCs w:val="21"/>
              </w:rPr>
            </w:pPr>
            <w:r w:rsidRPr="001065C6">
              <w:rPr>
                <w:rFonts w:hint="eastAsia"/>
                <w:iCs/>
                <w:sz w:val="21"/>
                <w:szCs w:val="21"/>
              </w:rPr>
              <w:t>教师选中的考试已经结束</w:t>
            </w:r>
          </w:p>
        </w:tc>
      </w:tr>
      <w:tr w:rsidR="00DE186E" w:rsidRPr="001065C6" w14:paraId="088CEA80" w14:textId="77777777" w:rsidTr="00FD4423">
        <w:trPr>
          <w:jc w:val="center"/>
        </w:trPr>
        <w:tc>
          <w:tcPr>
            <w:tcW w:w="2736" w:type="dxa"/>
            <w:shd w:val="clear" w:color="auto" w:fill="D9D9D9" w:themeFill="background1" w:themeFillShade="D9"/>
          </w:tcPr>
          <w:p w14:paraId="0B987459" w14:textId="210CE1E1" w:rsidR="00DE186E" w:rsidRPr="001065C6" w:rsidRDefault="00DE186E" w:rsidP="00DE186E">
            <w:pPr>
              <w:spacing w:line="300" w:lineRule="auto"/>
              <w:jc w:val="left"/>
              <w:rPr>
                <w:sz w:val="21"/>
                <w:szCs w:val="21"/>
              </w:rPr>
            </w:pPr>
            <w:r w:rsidRPr="001065C6">
              <w:rPr>
                <w:rFonts w:hint="eastAsia"/>
                <w:sz w:val="21"/>
                <w:szCs w:val="21"/>
              </w:rPr>
              <w:t>后置条件</w:t>
            </w:r>
          </w:p>
        </w:tc>
        <w:tc>
          <w:tcPr>
            <w:tcW w:w="6269" w:type="dxa"/>
            <w:gridSpan w:val="3"/>
          </w:tcPr>
          <w:p w14:paraId="72B44376" w14:textId="0642431E" w:rsidR="00DE186E" w:rsidRPr="001065C6" w:rsidRDefault="00DE186E" w:rsidP="00DE186E">
            <w:pPr>
              <w:spacing w:line="300" w:lineRule="auto"/>
              <w:jc w:val="left"/>
              <w:rPr>
                <w:iCs/>
                <w:sz w:val="21"/>
                <w:szCs w:val="21"/>
              </w:rPr>
            </w:pPr>
            <w:r w:rsidRPr="001065C6">
              <w:rPr>
                <w:rFonts w:hint="eastAsia"/>
                <w:iCs/>
                <w:sz w:val="21"/>
                <w:szCs w:val="21"/>
              </w:rPr>
              <w:t>选中的试卷状态改为已批阅</w:t>
            </w:r>
            <w:r w:rsidRPr="001065C6">
              <w:rPr>
                <w:iCs/>
                <w:sz w:val="21"/>
                <w:szCs w:val="21"/>
              </w:rPr>
              <w:t> </w:t>
            </w:r>
          </w:p>
        </w:tc>
      </w:tr>
      <w:tr w:rsidR="00DE186E" w:rsidRPr="001065C6" w14:paraId="11ED677D" w14:textId="77777777" w:rsidTr="00FD4423">
        <w:trPr>
          <w:jc w:val="center"/>
        </w:trPr>
        <w:tc>
          <w:tcPr>
            <w:tcW w:w="2736" w:type="dxa"/>
            <w:shd w:val="clear" w:color="auto" w:fill="D9D9D9" w:themeFill="background1" w:themeFillShade="D9"/>
          </w:tcPr>
          <w:p w14:paraId="7E3C7577" w14:textId="5BA7DCE2" w:rsidR="00DE186E" w:rsidRPr="001065C6" w:rsidRDefault="00DE186E" w:rsidP="00DE186E">
            <w:pPr>
              <w:spacing w:line="300" w:lineRule="auto"/>
              <w:jc w:val="left"/>
              <w:rPr>
                <w:sz w:val="21"/>
                <w:szCs w:val="21"/>
              </w:rPr>
            </w:pPr>
            <w:r w:rsidRPr="001065C6">
              <w:rPr>
                <w:rFonts w:hint="eastAsia"/>
                <w:sz w:val="21"/>
                <w:szCs w:val="21"/>
              </w:rPr>
              <w:t>涉众利益</w:t>
            </w:r>
          </w:p>
        </w:tc>
        <w:tc>
          <w:tcPr>
            <w:tcW w:w="6269" w:type="dxa"/>
            <w:gridSpan w:val="3"/>
          </w:tcPr>
          <w:p w14:paraId="70734A11" w14:textId="51D1A5F6" w:rsidR="00DE186E" w:rsidRPr="001065C6" w:rsidRDefault="00DE186E" w:rsidP="00DE186E">
            <w:pPr>
              <w:spacing w:line="300" w:lineRule="auto"/>
              <w:jc w:val="left"/>
              <w:rPr>
                <w:iCs/>
                <w:sz w:val="21"/>
                <w:szCs w:val="21"/>
              </w:rPr>
            </w:pPr>
            <w:r w:rsidRPr="00F91FFF">
              <w:rPr>
                <w:rFonts w:hint="eastAsia"/>
                <w:sz w:val="21"/>
                <w:szCs w:val="21"/>
              </w:rPr>
              <w:t>使用者担心有试题遗漏</w:t>
            </w:r>
          </w:p>
        </w:tc>
      </w:tr>
      <w:tr w:rsidR="00DE186E" w:rsidRPr="001065C6" w14:paraId="526CD121" w14:textId="77777777" w:rsidTr="00FD4423">
        <w:trPr>
          <w:jc w:val="center"/>
        </w:trPr>
        <w:tc>
          <w:tcPr>
            <w:tcW w:w="2736" w:type="dxa"/>
            <w:shd w:val="clear" w:color="auto" w:fill="D9D9D9" w:themeFill="background1" w:themeFillShade="D9"/>
          </w:tcPr>
          <w:p w14:paraId="7C092CC7" w14:textId="339FCB09" w:rsidR="00DE186E" w:rsidRPr="001065C6" w:rsidRDefault="00DE186E" w:rsidP="00DE186E">
            <w:pPr>
              <w:spacing w:line="300" w:lineRule="auto"/>
              <w:jc w:val="left"/>
              <w:rPr>
                <w:sz w:val="21"/>
                <w:szCs w:val="21"/>
              </w:rPr>
            </w:pPr>
            <w:r w:rsidRPr="001065C6">
              <w:rPr>
                <w:rFonts w:hint="eastAsia"/>
                <w:sz w:val="21"/>
                <w:szCs w:val="21"/>
              </w:rPr>
              <w:t>用例场景</w:t>
            </w:r>
          </w:p>
        </w:tc>
        <w:tc>
          <w:tcPr>
            <w:tcW w:w="6269" w:type="dxa"/>
            <w:gridSpan w:val="3"/>
          </w:tcPr>
          <w:p w14:paraId="0707D46B" w14:textId="143CEF44" w:rsidR="00DE186E" w:rsidRPr="00F91FFF" w:rsidRDefault="00DE186E" w:rsidP="00DE186E">
            <w:pPr>
              <w:spacing w:line="300" w:lineRule="auto"/>
              <w:jc w:val="left"/>
              <w:rPr>
                <w:sz w:val="21"/>
                <w:szCs w:val="21"/>
              </w:rPr>
            </w:pPr>
            <w:r w:rsidRPr="00F91FFF">
              <w:rPr>
                <w:rFonts w:hint="eastAsia"/>
                <w:sz w:val="21"/>
                <w:szCs w:val="21"/>
              </w:rPr>
              <w:t>试卷批改页面</w:t>
            </w:r>
          </w:p>
        </w:tc>
      </w:tr>
      <w:tr w:rsidR="00DE186E" w:rsidRPr="001065C6" w14:paraId="28B84EB2" w14:textId="77777777" w:rsidTr="00FD4423">
        <w:trPr>
          <w:jc w:val="center"/>
        </w:trPr>
        <w:tc>
          <w:tcPr>
            <w:tcW w:w="2736" w:type="dxa"/>
            <w:shd w:val="clear" w:color="auto" w:fill="D9D9D9" w:themeFill="background1" w:themeFillShade="D9"/>
          </w:tcPr>
          <w:p w14:paraId="4927F6AB" w14:textId="5E68EAB1" w:rsidR="00DE186E" w:rsidRPr="001065C6" w:rsidRDefault="00DE186E" w:rsidP="00DE186E">
            <w:pPr>
              <w:spacing w:line="300" w:lineRule="auto"/>
              <w:jc w:val="left"/>
              <w:rPr>
                <w:sz w:val="21"/>
                <w:szCs w:val="21"/>
              </w:rPr>
            </w:pPr>
            <w:r w:rsidRPr="001065C6">
              <w:rPr>
                <w:rFonts w:hint="eastAsia"/>
                <w:sz w:val="21"/>
                <w:szCs w:val="21"/>
              </w:rPr>
              <w:t>基本事件流</w:t>
            </w:r>
          </w:p>
        </w:tc>
        <w:tc>
          <w:tcPr>
            <w:tcW w:w="6269" w:type="dxa"/>
            <w:gridSpan w:val="3"/>
          </w:tcPr>
          <w:p w14:paraId="3F302256" w14:textId="77777777" w:rsidR="00DE186E" w:rsidRDefault="00DE186E" w:rsidP="00DE186E">
            <w:pPr>
              <w:spacing w:line="300" w:lineRule="auto"/>
              <w:jc w:val="left"/>
              <w:rPr>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1D2ED544" w14:textId="55CE4996" w:rsidR="00DE186E" w:rsidRPr="00DE186E" w:rsidRDefault="00DE186E" w:rsidP="00DE186E">
            <w:pPr>
              <w:pStyle w:val="aff4"/>
              <w:numPr>
                <w:ilvl w:val="0"/>
                <w:numId w:val="7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教师进入试卷批改界面</w:t>
            </w:r>
          </w:p>
        </w:tc>
      </w:tr>
    </w:tbl>
    <w:p w14:paraId="5BFA16AC" w14:textId="072DAEB4" w:rsidR="00D65464" w:rsidRDefault="00D65464" w:rsidP="00DE186E">
      <w:pPr>
        <w:pStyle w:val="aff0"/>
        <w:ind w:right="420"/>
        <w:jc w:val="right"/>
        <w:rPr>
          <w:lang w:eastAsia="x-none"/>
        </w:rPr>
      </w:pPr>
      <w:r>
        <w:rPr>
          <w:rFonts w:hint="eastAsia"/>
        </w:rPr>
        <w:lastRenderedPageBreak/>
        <w:t>续</w:t>
      </w:r>
      <w:r w:rsidRPr="001065C6">
        <w:rPr>
          <w:rFonts w:hint="eastAsia"/>
        </w:rPr>
        <w:t>表</w:t>
      </w:r>
      <w:r w:rsidRPr="001065C6">
        <w:t>2-1</w:t>
      </w:r>
      <w:r w:rsidR="007013A0">
        <w:t>1</w:t>
      </w:r>
      <w:r w:rsidRPr="001065C6">
        <w:t xml:space="preserve"> </w:t>
      </w:r>
      <w:r w:rsidRPr="001065C6">
        <w:rPr>
          <w:rFonts w:hint="eastAsia"/>
        </w:rPr>
        <w:t>批卷功能用例分析表</w:t>
      </w:r>
    </w:p>
    <w:tbl>
      <w:tblPr>
        <w:tblStyle w:val="aff5"/>
        <w:tblW w:w="0" w:type="auto"/>
        <w:jc w:val="center"/>
        <w:tblLook w:val="04A0" w:firstRow="1" w:lastRow="0" w:firstColumn="1" w:lastColumn="0" w:noHBand="0" w:noVBand="1"/>
      </w:tblPr>
      <w:tblGrid>
        <w:gridCol w:w="2736"/>
        <w:gridCol w:w="6269"/>
      </w:tblGrid>
      <w:tr w:rsidR="00F91FFF" w:rsidRPr="001065C6" w14:paraId="113743B9" w14:textId="77777777" w:rsidTr="00D65464">
        <w:trPr>
          <w:jc w:val="center"/>
        </w:trPr>
        <w:tc>
          <w:tcPr>
            <w:tcW w:w="2736" w:type="dxa"/>
            <w:shd w:val="clear" w:color="auto" w:fill="D9D9D9" w:themeFill="background1" w:themeFillShade="D9"/>
          </w:tcPr>
          <w:p w14:paraId="63C323A5" w14:textId="674CC2AC" w:rsidR="00F91FFF" w:rsidRPr="001065C6" w:rsidRDefault="00F91FFF" w:rsidP="00D65464">
            <w:pPr>
              <w:spacing w:line="300" w:lineRule="auto"/>
              <w:jc w:val="left"/>
              <w:rPr>
                <w:sz w:val="21"/>
                <w:szCs w:val="21"/>
              </w:rPr>
            </w:pPr>
          </w:p>
        </w:tc>
        <w:tc>
          <w:tcPr>
            <w:tcW w:w="6269" w:type="dxa"/>
          </w:tcPr>
          <w:p w14:paraId="52FA4895" w14:textId="77777777" w:rsidR="00F91FFF" w:rsidRPr="00B945D6" w:rsidRDefault="00F91FFF" w:rsidP="00C903C2">
            <w:pPr>
              <w:pStyle w:val="aff4"/>
              <w:numPr>
                <w:ilvl w:val="0"/>
                <w:numId w:val="7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批阅主观题并打分</w:t>
            </w:r>
          </w:p>
          <w:p w14:paraId="66BF518C" w14:textId="77777777" w:rsidR="00F91FFF" w:rsidRPr="00B945D6" w:rsidRDefault="00F91FFF" w:rsidP="00C903C2">
            <w:pPr>
              <w:pStyle w:val="aff4"/>
              <w:numPr>
                <w:ilvl w:val="0"/>
                <w:numId w:val="7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保存已批阅的试卷</w:t>
            </w:r>
          </w:p>
          <w:p w14:paraId="54A84465" w14:textId="77777777" w:rsidR="00F91FFF" w:rsidRPr="00B945D6" w:rsidRDefault="00F91FFF" w:rsidP="00C903C2">
            <w:pPr>
              <w:pStyle w:val="aff4"/>
              <w:numPr>
                <w:ilvl w:val="0"/>
                <w:numId w:val="7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系统验证所有的题目都已批阅完成，如有遗漏，则提示教师</w:t>
            </w:r>
          </w:p>
          <w:p w14:paraId="5654BD0B" w14:textId="77777777" w:rsidR="00F91FFF" w:rsidRPr="00B945D6" w:rsidRDefault="00F91FFF" w:rsidP="00C903C2">
            <w:pPr>
              <w:pStyle w:val="aff4"/>
              <w:numPr>
                <w:ilvl w:val="0"/>
                <w:numId w:val="71"/>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系统计算总分</w:t>
            </w:r>
          </w:p>
          <w:p w14:paraId="0BE52D7C" w14:textId="77777777" w:rsidR="00F91FFF" w:rsidRPr="00B945D6" w:rsidRDefault="00F91FFF" w:rsidP="00C903C2">
            <w:pPr>
              <w:pStyle w:val="aff4"/>
              <w:numPr>
                <w:ilvl w:val="0"/>
                <w:numId w:val="71"/>
              </w:numPr>
              <w:spacing w:line="300" w:lineRule="auto"/>
              <w:ind w:firstLineChars="0"/>
              <w:jc w:val="left"/>
              <w:rPr>
                <w:rFonts w:ascii="Times New Roman" w:hAnsi="Times New Roman" w:cs="Times New Roman"/>
                <w:i/>
                <w:szCs w:val="21"/>
              </w:rPr>
            </w:pPr>
            <w:r w:rsidRPr="00B945D6">
              <w:rPr>
                <w:rFonts w:ascii="Times New Roman" w:hAnsi="Times New Roman" w:hint="eastAsia"/>
                <w:iCs/>
                <w:szCs w:val="21"/>
              </w:rPr>
              <w:t>系统保存分数到数据库</w:t>
            </w:r>
          </w:p>
          <w:p w14:paraId="720EA365" w14:textId="77777777" w:rsidR="00F91FFF" w:rsidRPr="001065C6" w:rsidRDefault="00F91FFF" w:rsidP="00D65464">
            <w:pPr>
              <w:spacing w:line="300" w:lineRule="auto"/>
              <w:jc w:val="left"/>
              <w:rPr>
                <w:rFonts w:ascii="Times New Roman" w:eastAsia="宋体" w:hAnsi="Times New Roman" w:cs="Times New Roman"/>
                <w:b/>
                <w:sz w:val="21"/>
                <w:szCs w:val="21"/>
              </w:rPr>
            </w:pPr>
            <w:r w:rsidRPr="001065C6">
              <w:rPr>
                <w:rFonts w:hint="eastAsia"/>
                <w:b/>
                <w:sz w:val="21"/>
                <w:szCs w:val="21"/>
              </w:rPr>
              <w:t>字段列表（</w:t>
            </w:r>
            <w:r w:rsidRPr="001065C6">
              <w:rPr>
                <w:b/>
                <w:sz w:val="21"/>
                <w:szCs w:val="21"/>
              </w:rPr>
              <w:t>Filed List</w:t>
            </w:r>
            <w:r w:rsidRPr="001065C6">
              <w:rPr>
                <w:rFonts w:hint="eastAsia"/>
                <w:b/>
                <w:sz w:val="21"/>
                <w:szCs w:val="21"/>
              </w:rPr>
              <w:t>）</w:t>
            </w:r>
            <w:r w:rsidRPr="001065C6">
              <w:rPr>
                <w:b/>
                <w:sz w:val="21"/>
                <w:szCs w:val="21"/>
              </w:rPr>
              <w:t> </w:t>
            </w:r>
          </w:p>
          <w:p w14:paraId="369F401F" w14:textId="77777777" w:rsidR="00F91FFF" w:rsidRPr="00B945D6" w:rsidRDefault="00F91FFF" w:rsidP="00C903C2">
            <w:pPr>
              <w:pStyle w:val="aff4"/>
              <w:numPr>
                <w:ilvl w:val="0"/>
                <w:numId w:val="72"/>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分数</w:t>
            </w:r>
            <w:r w:rsidRPr="00B945D6">
              <w:rPr>
                <w:rFonts w:ascii="Times New Roman" w:hAnsi="Times New Roman"/>
                <w:iCs/>
                <w:szCs w:val="21"/>
              </w:rPr>
              <w:t> </w:t>
            </w:r>
          </w:p>
          <w:p w14:paraId="166BA46E" w14:textId="77777777" w:rsidR="00F91FFF" w:rsidRPr="001065C6" w:rsidRDefault="00F91FFF" w:rsidP="00D65464">
            <w:pPr>
              <w:spacing w:line="300" w:lineRule="auto"/>
              <w:jc w:val="left"/>
              <w:rPr>
                <w:rFonts w:ascii="Times New Roman" w:eastAsia="宋体" w:hAnsi="Times New Roman" w:cs="Times New Roman"/>
                <w:b/>
                <w:sz w:val="21"/>
                <w:szCs w:val="21"/>
              </w:rPr>
            </w:pPr>
            <w:r w:rsidRPr="001065C6">
              <w:rPr>
                <w:rFonts w:hint="eastAsia"/>
                <w:b/>
                <w:sz w:val="21"/>
                <w:szCs w:val="21"/>
              </w:rPr>
              <w:t>业务规则（</w:t>
            </w:r>
            <w:r w:rsidRPr="001065C6">
              <w:rPr>
                <w:b/>
                <w:sz w:val="21"/>
                <w:szCs w:val="21"/>
              </w:rPr>
              <w:t>Business role</w:t>
            </w:r>
            <w:r w:rsidRPr="001065C6">
              <w:rPr>
                <w:rFonts w:hint="eastAsia"/>
                <w:b/>
                <w:sz w:val="21"/>
                <w:szCs w:val="21"/>
              </w:rPr>
              <w:t>）</w:t>
            </w:r>
            <w:r w:rsidRPr="001065C6">
              <w:rPr>
                <w:b/>
                <w:sz w:val="21"/>
                <w:szCs w:val="21"/>
              </w:rPr>
              <w:t> </w:t>
            </w:r>
          </w:p>
          <w:p w14:paraId="503B624F" w14:textId="3A8FC828" w:rsidR="00F91FFF" w:rsidRPr="007013A0" w:rsidRDefault="00F91FFF" w:rsidP="00C903C2">
            <w:pPr>
              <w:pStyle w:val="aff4"/>
              <w:numPr>
                <w:ilvl w:val="0"/>
                <w:numId w:val="89"/>
              </w:numPr>
              <w:spacing w:line="300" w:lineRule="auto"/>
              <w:ind w:firstLineChars="0"/>
              <w:rPr>
                <w:rFonts w:asciiTheme="minorHAnsi" w:hAnsiTheme="minorHAnsi"/>
                <w:szCs w:val="21"/>
              </w:rPr>
            </w:pPr>
            <w:r w:rsidRPr="007013A0">
              <w:rPr>
                <w:rFonts w:hint="eastAsia"/>
                <w:iCs/>
                <w:szCs w:val="21"/>
              </w:rPr>
              <w:t>分数不能为空。</w:t>
            </w:r>
          </w:p>
        </w:tc>
      </w:tr>
    </w:tbl>
    <w:p w14:paraId="76B60EC5" w14:textId="135023F1" w:rsidR="00DF4FF3" w:rsidRPr="007013A0" w:rsidRDefault="00DF4FF3" w:rsidP="00C903C2">
      <w:pPr>
        <w:pStyle w:val="aff4"/>
        <w:numPr>
          <w:ilvl w:val="0"/>
          <w:numId w:val="82"/>
        </w:numPr>
        <w:spacing w:line="300" w:lineRule="auto"/>
        <w:ind w:firstLineChars="0"/>
        <w:rPr>
          <w:sz w:val="24"/>
          <w:szCs w:val="24"/>
        </w:rPr>
      </w:pPr>
      <w:bookmarkStart w:id="50" w:name="_Toc30102952"/>
      <w:r w:rsidRPr="007013A0">
        <w:rPr>
          <w:rFonts w:hint="eastAsia"/>
          <w:sz w:val="24"/>
          <w:szCs w:val="24"/>
        </w:rPr>
        <w:t>信息</w:t>
      </w:r>
      <w:bookmarkEnd w:id="50"/>
      <w:r w:rsidRPr="007013A0">
        <w:rPr>
          <w:rFonts w:hint="eastAsia"/>
          <w:sz w:val="24"/>
          <w:szCs w:val="24"/>
        </w:rPr>
        <w:t>管理</w:t>
      </w:r>
      <w:r w:rsidR="009B0C97" w:rsidRPr="007013A0">
        <w:rPr>
          <w:rFonts w:hint="eastAsia"/>
          <w:sz w:val="24"/>
          <w:szCs w:val="24"/>
        </w:rPr>
        <w:t>子模块</w:t>
      </w:r>
    </w:p>
    <w:p w14:paraId="197DA434" w14:textId="408E703D" w:rsidR="00B046CA" w:rsidRPr="00D65464" w:rsidRDefault="00B046CA" w:rsidP="00D65464">
      <w:pPr>
        <w:spacing w:line="300" w:lineRule="auto"/>
        <w:ind w:firstLine="420"/>
        <w:rPr>
          <w:rFonts w:eastAsiaTheme="minorEastAsia"/>
        </w:rPr>
      </w:pPr>
      <w:r w:rsidRPr="001065C6">
        <w:rPr>
          <w:rFonts w:eastAsiaTheme="minorEastAsia" w:hint="eastAsia"/>
        </w:rPr>
        <w:t>此模块为管理员管理模块，管理员登入此模块后，可以通知信息，考生信息，考试信息以及教师信息进行管理。具体功能需求</w:t>
      </w:r>
      <w:r w:rsidR="00D65464">
        <w:rPr>
          <w:rFonts w:eastAsiaTheme="minorEastAsia" w:hint="eastAsia"/>
        </w:rPr>
        <w:t>有管理通知信息、管理考试信息、管理考生信息、管理教师信息。</w:t>
      </w:r>
    </w:p>
    <w:p w14:paraId="01BB56A6" w14:textId="1E481D3F" w:rsidR="00B046CA" w:rsidRPr="001065C6" w:rsidRDefault="00B046CA" w:rsidP="00D65464">
      <w:pPr>
        <w:spacing w:line="300" w:lineRule="auto"/>
        <w:ind w:firstLine="420"/>
        <w:rPr>
          <w:rFonts w:eastAsiaTheme="minorEastAsia"/>
        </w:rPr>
      </w:pPr>
      <w:r w:rsidRPr="001065C6">
        <w:rPr>
          <w:rFonts w:eastAsiaTheme="minorEastAsia" w:hint="eastAsia"/>
        </w:rPr>
        <w:t>信息管理子模块用例图如下图</w:t>
      </w:r>
      <w:r w:rsidRPr="001065C6">
        <w:rPr>
          <w:rFonts w:eastAsiaTheme="minorEastAsia"/>
        </w:rPr>
        <w:t>2-2</w:t>
      </w:r>
      <w:r w:rsidR="00FD4423">
        <w:rPr>
          <w:rFonts w:eastAsiaTheme="minorEastAsia"/>
        </w:rPr>
        <w:t>6</w:t>
      </w:r>
      <w:r w:rsidRPr="001065C6">
        <w:rPr>
          <w:rFonts w:eastAsiaTheme="minorEastAsia" w:hint="eastAsia"/>
        </w:rPr>
        <w:t>所示：</w:t>
      </w:r>
    </w:p>
    <w:p w14:paraId="5320BDC4" w14:textId="22DD28C6" w:rsidR="00B046CA" w:rsidRPr="001065C6" w:rsidRDefault="00B046CA" w:rsidP="00D65464">
      <w:pPr>
        <w:spacing w:line="300" w:lineRule="auto"/>
        <w:jc w:val="center"/>
        <w:rPr>
          <w:rFonts w:eastAsiaTheme="minorEastAsia"/>
        </w:rPr>
      </w:pPr>
      <w:r w:rsidRPr="00B945D6">
        <w:rPr>
          <w:rFonts w:eastAsiaTheme="minorEastAsia"/>
          <w:noProof/>
        </w:rPr>
        <w:drawing>
          <wp:inline distT="0" distB="0" distL="0" distR="0" wp14:anchorId="3ABBCA02" wp14:editId="14F22A03">
            <wp:extent cx="3680460" cy="246037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3073" cy="2488866"/>
                    </a:xfrm>
                    <a:prstGeom prst="rect">
                      <a:avLst/>
                    </a:prstGeom>
                  </pic:spPr>
                </pic:pic>
              </a:graphicData>
            </a:graphic>
          </wp:inline>
        </w:drawing>
      </w:r>
    </w:p>
    <w:p w14:paraId="19720BE6" w14:textId="6659CE5B" w:rsidR="00B046CA" w:rsidRPr="001065C6" w:rsidRDefault="00B046CA" w:rsidP="00D65464">
      <w:pPr>
        <w:pStyle w:val="aff0"/>
      </w:pPr>
      <w:r w:rsidRPr="001065C6">
        <w:rPr>
          <w:rFonts w:hint="eastAsia"/>
        </w:rPr>
        <w:t>图</w:t>
      </w:r>
      <w:r w:rsidRPr="001065C6">
        <w:t>2-2</w:t>
      </w:r>
      <w:r w:rsidR="00FD4423">
        <w:t>6</w:t>
      </w:r>
      <w:r w:rsidRPr="001065C6">
        <w:t xml:space="preserve"> </w:t>
      </w:r>
      <w:r w:rsidRPr="001065C6">
        <w:rPr>
          <w:rFonts w:hint="eastAsia"/>
        </w:rPr>
        <w:t>信息管理子模块用例图</w:t>
      </w:r>
    </w:p>
    <w:p w14:paraId="39ECBA75" w14:textId="78CE552A" w:rsidR="009B0C97" w:rsidRPr="00017A8C" w:rsidRDefault="009B0C97" w:rsidP="00C903C2">
      <w:pPr>
        <w:pStyle w:val="aff4"/>
        <w:numPr>
          <w:ilvl w:val="0"/>
          <w:numId w:val="84"/>
        </w:numPr>
        <w:spacing w:line="300" w:lineRule="auto"/>
        <w:ind w:firstLineChars="0"/>
        <w:rPr>
          <w:rFonts w:eastAsiaTheme="minorEastAsia"/>
          <w:sz w:val="24"/>
          <w:szCs w:val="24"/>
        </w:rPr>
      </w:pPr>
      <w:r w:rsidRPr="00017A8C">
        <w:rPr>
          <w:rFonts w:eastAsiaTheme="minorEastAsia" w:hint="eastAsia"/>
          <w:sz w:val="24"/>
          <w:szCs w:val="24"/>
        </w:rPr>
        <w:t>通知信息管理</w:t>
      </w:r>
    </w:p>
    <w:p w14:paraId="261EA44A" w14:textId="74B10BAF" w:rsidR="00D064A2" w:rsidRPr="001065C6" w:rsidRDefault="00DF4FF3" w:rsidP="00017A8C">
      <w:pPr>
        <w:pStyle w:val="-"/>
        <w:ind w:firstLine="283"/>
        <w:rPr>
          <w:rFonts w:ascii="Times New Roman" w:eastAsiaTheme="minorEastAsia" w:hAnsi="Times New Roman"/>
        </w:rPr>
      </w:pPr>
      <w:r w:rsidRPr="001065C6">
        <w:rPr>
          <w:rFonts w:ascii="Times New Roman" w:eastAsiaTheme="minorEastAsia" w:hAnsi="Times New Roman" w:hint="eastAsia"/>
        </w:rPr>
        <w:t>新增通知信息</w:t>
      </w:r>
    </w:p>
    <w:p w14:paraId="471A2E36" w14:textId="3FDD1B8F" w:rsidR="00D064A2" w:rsidRPr="001065C6" w:rsidRDefault="00D064A2" w:rsidP="00017A8C">
      <w:pPr>
        <w:pStyle w:val="-"/>
        <w:ind w:firstLine="283"/>
        <w:rPr>
          <w:rFonts w:ascii="Times New Roman" w:eastAsiaTheme="minorEastAsia" w:hAnsi="Times New Roman"/>
        </w:rPr>
      </w:pPr>
      <w:r w:rsidRPr="001065C6">
        <w:rPr>
          <w:rFonts w:ascii="Times New Roman" w:eastAsiaTheme="minorEastAsia" w:hAnsi="Times New Roman" w:hint="eastAsia"/>
        </w:rPr>
        <w:t>新增通知信息功能用例图如下图</w:t>
      </w:r>
      <w:r w:rsidRPr="001065C6">
        <w:rPr>
          <w:rFonts w:ascii="Times New Roman" w:eastAsiaTheme="minorEastAsia" w:hAnsi="Times New Roman"/>
        </w:rPr>
        <w:t>2-2</w:t>
      </w:r>
      <w:r w:rsidR="00FD4423">
        <w:rPr>
          <w:rFonts w:ascii="Times New Roman" w:eastAsiaTheme="minorEastAsia" w:hAnsi="Times New Roman"/>
        </w:rPr>
        <w:t>7</w:t>
      </w:r>
      <w:r w:rsidRPr="001065C6">
        <w:rPr>
          <w:rFonts w:ascii="Times New Roman" w:eastAsiaTheme="minorEastAsia" w:hAnsi="Times New Roman" w:hint="eastAsia"/>
        </w:rPr>
        <w:t>所示：</w:t>
      </w:r>
    </w:p>
    <w:p w14:paraId="55576C48"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lastRenderedPageBreak/>
        <w:drawing>
          <wp:inline distT="0" distB="0" distL="0" distR="0" wp14:anchorId="41B9D2F0" wp14:editId="33A055D8">
            <wp:extent cx="4880026" cy="2095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335" cy="2114956"/>
                    </a:xfrm>
                    <a:prstGeom prst="rect">
                      <a:avLst/>
                    </a:prstGeom>
                  </pic:spPr>
                </pic:pic>
              </a:graphicData>
            </a:graphic>
          </wp:inline>
        </w:drawing>
      </w:r>
    </w:p>
    <w:p w14:paraId="526ECFA9" w14:textId="1597DF34" w:rsidR="00D064A2" w:rsidRPr="00B945D6" w:rsidRDefault="00DF4FF3" w:rsidP="00D65464">
      <w:pPr>
        <w:pStyle w:val="aff0"/>
      </w:pPr>
      <w:r w:rsidRPr="001065C6">
        <w:rPr>
          <w:rFonts w:hint="eastAsia"/>
        </w:rPr>
        <w:t>图</w:t>
      </w:r>
      <w:r w:rsidR="00D064A2" w:rsidRPr="001065C6">
        <w:t>2-2</w:t>
      </w:r>
      <w:r w:rsidR="00FD4423">
        <w:t>7</w:t>
      </w:r>
      <w:r w:rsidRPr="001065C6">
        <w:t xml:space="preserve"> </w:t>
      </w:r>
      <w:r w:rsidRPr="001065C6">
        <w:rPr>
          <w:rFonts w:hint="eastAsia"/>
        </w:rPr>
        <w:t>新增通知信息</w:t>
      </w:r>
      <w:r w:rsidR="00D064A2" w:rsidRPr="001065C6">
        <w:rPr>
          <w:rFonts w:hint="eastAsia"/>
        </w:rPr>
        <w:t>功能</w:t>
      </w:r>
      <w:r w:rsidRPr="001065C6">
        <w:rPr>
          <w:rFonts w:hint="eastAsia"/>
        </w:rPr>
        <w:t>用例图</w:t>
      </w:r>
    </w:p>
    <w:p w14:paraId="1AE5F5F0" w14:textId="525CC5C9" w:rsidR="00D064A2" w:rsidRPr="001065C6" w:rsidRDefault="00D064A2" w:rsidP="00D65464">
      <w:pPr>
        <w:spacing w:line="300" w:lineRule="auto"/>
        <w:ind w:firstLine="420"/>
        <w:rPr>
          <w:rFonts w:eastAsiaTheme="minorEastAsia"/>
          <w:lang w:val="x-none"/>
        </w:rPr>
      </w:pPr>
      <w:r w:rsidRPr="001065C6">
        <w:rPr>
          <w:rFonts w:eastAsiaTheme="minorEastAsia" w:hint="eastAsia"/>
          <w:lang w:val="x-none"/>
        </w:rPr>
        <w:t>新增通知信息功能用例分析表如下表</w:t>
      </w:r>
      <w:r w:rsidRPr="001065C6">
        <w:rPr>
          <w:rFonts w:eastAsiaTheme="minorEastAsia"/>
          <w:lang w:val="x-none"/>
        </w:rPr>
        <w:t>2-1</w:t>
      </w:r>
      <w:r w:rsidR="007013A0">
        <w:rPr>
          <w:rFonts w:eastAsiaTheme="minorEastAsia"/>
          <w:lang w:val="x-none"/>
        </w:rPr>
        <w:t>2</w:t>
      </w:r>
      <w:r w:rsidRPr="001065C6">
        <w:rPr>
          <w:rFonts w:eastAsiaTheme="minorEastAsia" w:hint="eastAsia"/>
          <w:lang w:val="x-none"/>
        </w:rPr>
        <w:t>所示：</w:t>
      </w:r>
    </w:p>
    <w:p w14:paraId="4C21F1CF" w14:textId="6E1EC4EA" w:rsidR="007321D2" w:rsidRPr="001065C6" w:rsidRDefault="007321D2" w:rsidP="00D65464">
      <w:pPr>
        <w:pStyle w:val="aff0"/>
      </w:pPr>
      <w:r w:rsidRPr="001065C6">
        <w:rPr>
          <w:rFonts w:hint="eastAsia"/>
        </w:rPr>
        <w:t>表</w:t>
      </w:r>
      <w:r w:rsidRPr="001065C6">
        <w:t>2-1</w:t>
      </w:r>
      <w:r w:rsidR="007013A0">
        <w:t>2</w:t>
      </w:r>
      <w:r w:rsidRPr="001065C6">
        <w:t xml:space="preserve"> </w:t>
      </w:r>
      <w:r w:rsidRPr="001065C6">
        <w:rPr>
          <w:rFonts w:hint="eastAsia"/>
        </w:rPr>
        <w:t>新增通知信息功能用例分析表</w:t>
      </w:r>
    </w:p>
    <w:tbl>
      <w:tblPr>
        <w:tblStyle w:val="aff5"/>
        <w:tblW w:w="9231" w:type="dxa"/>
        <w:jc w:val="center"/>
        <w:tblLayout w:type="fixed"/>
        <w:tblLook w:val="04A0" w:firstRow="1" w:lastRow="0" w:firstColumn="1" w:lastColumn="0" w:noHBand="0" w:noVBand="1"/>
      </w:tblPr>
      <w:tblGrid>
        <w:gridCol w:w="2736"/>
        <w:gridCol w:w="1902"/>
        <w:gridCol w:w="1311"/>
        <w:gridCol w:w="3282"/>
      </w:tblGrid>
      <w:tr w:rsidR="00DF4FF3" w:rsidRPr="001065C6" w14:paraId="52BC5568" w14:textId="77777777" w:rsidTr="00FD4423">
        <w:trPr>
          <w:jc w:val="center"/>
        </w:trPr>
        <w:tc>
          <w:tcPr>
            <w:tcW w:w="2736" w:type="dxa"/>
            <w:shd w:val="clear" w:color="auto" w:fill="D9D9D9" w:themeFill="background1" w:themeFillShade="D9"/>
          </w:tcPr>
          <w:p w14:paraId="145B36D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902" w:type="dxa"/>
          </w:tcPr>
          <w:p w14:paraId="0A52DED3" w14:textId="02A047DE"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001</w:t>
            </w:r>
            <w:r w:rsidR="00D064A2" w:rsidRPr="001065C6">
              <w:rPr>
                <w:sz w:val="21"/>
                <w:szCs w:val="21"/>
              </w:rPr>
              <w:t>3</w:t>
            </w:r>
          </w:p>
        </w:tc>
        <w:tc>
          <w:tcPr>
            <w:tcW w:w="1311" w:type="dxa"/>
            <w:shd w:val="clear" w:color="auto" w:fill="D9D9D9" w:themeFill="background1" w:themeFillShade="D9"/>
          </w:tcPr>
          <w:p w14:paraId="283AF18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282" w:type="dxa"/>
          </w:tcPr>
          <w:p w14:paraId="7850E70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新增通知信息</w:t>
            </w:r>
          </w:p>
        </w:tc>
      </w:tr>
      <w:tr w:rsidR="00DF4FF3" w:rsidRPr="001065C6" w14:paraId="7CB951AD" w14:textId="77777777" w:rsidTr="00FD4423">
        <w:trPr>
          <w:jc w:val="center"/>
        </w:trPr>
        <w:tc>
          <w:tcPr>
            <w:tcW w:w="2736" w:type="dxa"/>
            <w:shd w:val="clear" w:color="auto" w:fill="D9D9D9" w:themeFill="background1" w:themeFillShade="D9"/>
          </w:tcPr>
          <w:p w14:paraId="1E254A7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495" w:type="dxa"/>
            <w:gridSpan w:val="3"/>
          </w:tcPr>
          <w:p w14:paraId="17A7000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新增通知信息是管理员对平台的通知信息进行添加。</w:t>
            </w:r>
          </w:p>
        </w:tc>
      </w:tr>
      <w:tr w:rsidR="00DF4FF3" w:rsidRPr="001065C6" w14:paraId="2772ADB2" w14:textId="77777777" w:rsidTr="00FD4423">
        <w:trPr>
          <w:jc w:val="center"/>
        </w:trPr>
        <w:tc>
          <w:tcPr>
            <w:tcW w:w="2736" w:type="dxa"/>
            <w:shd w:val="clear" w:color="auto" w:fill="D9D9D9" w:themeFill="background1" w:themeFillShade="D9"/>
          </w:tcPr>
          <w:p w14:paraId="6C7F5614"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495" w:type="dxa"/>
            <w:gridSpan w:val="3"/>
          </w:tcPr>
          <w:p w14:paraId="6C161D6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管理员</w:t>
            </w:r>
          </w:p>
        </w:tc>
      </w:tr>
      <w:tr w:rsidR="00DF4FF3" w:rsidRPr="001065C6" w14:paraId="58E26DFA" w14:textId="77777777" w:rsidTr="00FD4423">
        <w:trPr>
          <w:jc w:val="center"/>
        </w:trPr>
        <w:tc>
          <w:tcPr>
            <w:tcW w:w="2736" w:type="dxa"/>
            <w:shd w:val="clear" w:color="auto" w:fill="D9D9D9" w:themeFill="background1" w:themeFillShade="D9"/>
          </w:tcPr>
          <w:p w14:paraId="757E3ED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495" w:type="dxa"/>
            <w:gridSpan w:val="3"/>
          </w:tcPr>
          <w:p w14:paraId="073D61E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登入通知信息管理系统，输入相关信息</w:t>
            </w:r>
          </w:p>
        </w:tc>
      </w:tr>
      <w:tr w:rsidR="00DF4FF3" w:rsidRPr="001065C6" w14:paraId="5499C8A1" w14:textId="77777777" w:rsidTr="00FD4423">
        <w:trPr>
          <w:jc w:val="center"/>
        </w:trPr>
        <w:tc>
          <w:tcPr>
            <w:tcW w:w="2736" w:type="dxa"/>
            <w:shd w:val="clear" w:color="auto" w:fill="D9D9D9" w:themeFill="background1" w:themeFillShade="D9"/>
          </w:tcPr>
          <w:p w14:paraId="01A2087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495" w:type="dxa"/>
            <w:gridSpan w:val="3"/>
          </w:tcPr>
          <w:p w14:paraId="402B34E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添加通知信息</w:t>
            </w:r>
          </w:p>
        </w:tc>
      </w:tr>
      <w:tr w:rsidR="00DF4FF3" w:rsidRPr="001065C6" w14:paraId="25FA1648" w14:textId="77777777" w:rsidTr="00FD4423">
        <w:trPr>
          <w:jc w:val="center"/>
        </w:trPr>
        <w:tc>
          <w:tcPr>
            <w:tcW w:w="2736" w:type="dxa"/>
            <w:shd w:val="clear" w:color="auto" w:fill="D9D9D9" w:themeFill="background1" w:themeFillShade="D9"/>
          </w:tcPr>
          <w:p w14:paraId="2AB2A2B4"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495" w:type="dxa"/>
            <w:gridSpan w:val="3"/>
          </w:tcPr>
          <w:p w14:paraId="2218A18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通知信息管理界面</w:t>
            </w:r>
          </w:p>
        </w:tc>
      </w:tr>
      <w:tr w:rsidR="00DF4FF3" w:rsidRPr="001065C6" w14:paraId="165E383F" w14:textId="77777777" w:rsidTr="00FD4423">
        <w:trPr>
          <w:jc w:val="center"/>
        </w:trPr>
        <w:tc>
          <w:tcPr>
            <w:tcW w:w="2736" w:type="dxa"/>
            <w:shd w:val="clear" w:color="auto" w:fill="D9D9D9" w:themeFill="background1" w:themeFillShade="D9"/>
          </w:tcPr>
          <w:p w14:paraId="0635984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基本事件流</w:t>
            </w:r>
          </w:p>
        </w:tc>
        <w:tc>
          <w:tcPr>
            <w:tcW w:w="6495" w:type="dxa"/>
            <w:gridSpan w:val="3"/>
          </w:tcPr>
          <w:p w14:paraId="511ED61F" w14:textId="77777777" w:rsidR="00DF4FF3" w:rsidRPr="001065C6" w:rsidRDefault="00DF4FF3" w:rsidP="00D65464">
            <w:pPr>
              <w:spacing w:line="300" w:lineRule="auto"/>
              <w:jc w:val="left"/>
              <w:rPr>
                <w:rFonts w:ascii="Times New Roman" w:eastAsia="宋体" w:hAnsi="Times New Roman" w:cs="Times New Roman"/>
                <w:b/>
                <w:bCs/>
                <w:sz w:val="21"/>
                <w:szCs w:val="21"/>
              </w:rPr>
            </w:pPr>
            <w:r w:rsidRPr="001065C6">
              <w:rPr>
                <w:rFonts w:hint="eastAsia"/>
                <w:b/>
                <w:bCs/>
                <w:sz w:val="21"/>
                <w:szCs w:val="21"/>
              </w:rPr>
              <w:t>基本流程（</w:t>
            </w:r>
            <w:r w:rsidRPr="001065C6">
              <w:rPr>
                <w:b/>
                <w:bCs/>
                <w:sz w:val="21"/>
                <w:szCs w:val="21"/>
              </w:rPr>
              <w:t>Base Flow</w:t>
            </w:r>
            <w:r w:rsidRPr="001065C6">
              <w:rPr>
                <w:rFonts w:hint="eastAsia"/>
                <w:b/>
                <w:bCs/>
                <w:sz w:val="21"/>
                <w:szCs w:val="21"/>
              </w:rPr>
              <w:t>）</w:t>
            </w:r>
            <w:r w:rsidRPr="001065C6">
              <w:rPr>
                <w:b/>
                <w:bCs/>
                <w:sz w:val="21"/>
                <w:szCs w:val="21"/>
              </w:rPr>
              <w:t> </w:t>
            </w:r>
          </w:p>
          <w:p w14:paraId="27093B4E" w14:textId="236AA48A" w:rsidR="00DF4FF3" w:rsidRPr="00B945D6" w:rsidRDefault="00DF4FF3" w:rsidP="00C903C2">
            <w:pPr>
              <w:pStyle w:val="aff4"/>
              <w:numPr>
                <w:ilvl w:val="0"/>
                <w:numId w:val="73"/>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进入通知信息管理界面，点击新增；</w:t>
            </w:r>
            <w:r w:rsidRPr="00B945D6">
              <w:rPr>
                <w:rFonts w:ascii="Times New Roman" w:hAnsi="Times New Roman"/>
                <w:szCs w:val="21"/>
              </w:rPr>
              <w:t> </w:t>
            </w:r>
          </w:p>
          <w:p w14:paraId="2834E339" w14:textId="4D36F6A8" w:rsidR="00DF4FF3" w:rsidRPr="00B945D6" w:rsidRDefault="00DF4FF3" w:rsidP="00C903C2">
            <w:pPr>
              <w:pStyle w:val="aff4"/>
              <w:numPr>
                <w:ilvl w:val="0"/>
                <w:numId w:val="73"/>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填写通知信息，点击确认；</w:t>
            </w:r>
            <w:r w:rsidRPr="00B945D6">
              <w:rPr>
                <w:rFonts w:ascii="Times New Roman" w:hAnsi="Times New Roman"/>
                <w:szCs w:val="21"/>
              </w:rPr>
              <w:t> </w:t>
            </w:r>
          </w:p>
          <w:p w14:paraId="0FFDCAEA" w14:textId="50A17188" w:rsidR="00DF4FF3" w:rsidRPr="00B945D6" w:rsidRDefault="00DF4FF3" w:rsidP="00C903C2">
            <w:pPr>
              <w:pStyle w:val="aff4"/>
              <w:numPr>
                <w:ilvl w:val="0"/>
                <w:numId w:val="73"/>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显示新增后的界面信息。</w:t>
            </w:r>
          </w:p>
        </w:tc>
      </w:tr>
    </w:tbl>
    <w:p w14:paraId="6C035E8D" w14:textId="2F9AAA23" w:rsidR="00DF4FF3" w:rsidRPr="00017A8C" w:rsidRDefault="00DF4FF3" w:rsidP="00C903C2">
      <w:pPr>
        <w:pStyle w:val="aff4"/>
        <w:numPr>
          <w:ilvl w:val="0"/>
          <w:numId w:val="84"/>
        </w:numPr>
        <w:ind w:firstLineChars="0"/>
        <w:rPr>
          <w:sz w:val="24"/>
          <w:szCs w:val="24"/>
        </w:rPr>
      </w:pPr>
      <w:bookmarkStart w:id="51" w:name="_Toc30102953"/>
      <w:r w:rsidRPr="00017A8C">
        <w:rPr>
          <w:rFonts w:hint="eastAsia"/>
          <w:sz w:val="24"/>
          <w:szCs w:val="24"/>
        </w:rPr>
        <w:t>考生信息管理</w:t>
      </w:r>
      <w:bookmarkEnd w:id="51"/>
    </w:p>
    <w:p w14:paraId="7C592F34" w14:textId="0F2E4667" w:rsidR="00DF4FF3" w:rsidRPr="001065C6" w:rsidRDefault="00DF4FF3" w:rsidP="009A35BA">
      <w:pPr>
        <w:pStyle w:val="-"/>
        <w:ind w:firstLine="283"/>
        <w:rPr>
          <w:rFonts w:ascii="Times New Roman" w:eastAsiaTheme="minorEastAsia" w:hAnsi="Times New Roman"/>
        </w:rPr>
      </w:pPr>
      <w:r w:rsidRPr="001065C6">
        <w:rPr>
          <w:rFonts w:ascii="Times New Roman" w:eastAsiaTheme="minorEastAsia" w:hAnsi="Times New Roman" w:hint="eastAsia"/>
        </w:rPr>
        <w:t>删除考生信息</w:t>
      </w:r>
    </w:p>
    <w:p w14:paraId="5B6F4A9E" w14:textId="1A275D0D" w:rsidR="00764034" w:rsidRPr="001065C6" w:rsidRDefault="00764034" w:rsidP="009A35BA">
      <w:pPr>
        <w:pStyle w:val="-"/>
        <w:ind w:firstLine="283"/>
        <w:rPr>
          <w:rFonts w:ascii="Times New Roman" w:eastAsiaTheme="minorEastAsia" w:hAnsi="Times New Roman"/>
        </w:rPr>
      </w:pPr>
      <w:r w:rsidRPr="001065C6">
        <w:rPr>
          <w:rFonts w:ascii="Times New Roman" w:eastAsiaTheme="minorEastAsia" w:hAnsi="Times New Roman" w:hint="eastAsia"/>
        </w:rPr>
        <w:t>删除考生信息功能用例图如下图</w:t>
      </w:r>
      <w:r w:rsidRPr="001065C6">
        <w:rPr>
          <w:rFonts w:ascii="Times New Roman" w:eastAsiaTheme="minorEastAsia" w:hAnsi="Times New Roman"/>
        </w:rPr>
        <w:t>2-</w:t>
      </w:r>
      <w:r w:rsidR="00FD4423">
        <w:rPr>
          <w:rFonts w:ascii="Times New Roman" w:eastAsiaTheme="minorEastAsia" w:hAnsi="Times New Roman"/>
        </w:rPr>
        <w:t>28</w:t>
      </w:r>
      <w:r w:rsidRPr="001065C6">
        <w:rPr>
          <w:rFonts w:ascii="Times New Roman" w:eastAsiaTheme="minorEastAsia" w:hAnsi="Times New Roman" w:hint="eastAsia"/>
        </w:rPr>
        <w:t>所示：</w:t>
      </w:r>
    </w:p>
    <w:p w14:paraId="0474C66B"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5709B655" wp14:editId="48EF0A31">
            <wp:extent cx="4613632" cy="2019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9609" cy="2052554"/>
                    </a:xfrm>
                    <a:prstGeom prst="rect">
                      <a:avLst/>
                    </a:prstGeom>
                  </pic:spPr>
                </pic:pic>
              </a:graphicData>
            </a:graphic>
          </wp:inline>
        </w:drawing>
      </w:r>
    </w:p>
    <w:p w14:paraId="4DE9BD78" w14:textId="01A94414" w:rsidR="00764034" w:rsidRPr="001065C6" w:rsidRDefault="00764034" w:rsidP="00D65464">
      <w:pPr>
        <w:pStyle w:val="aff0"/>
      </w:pPr>
      <w:r w:rsidRPr="001065C6">
        <w:rPr>
          <w:rFonts w:hint="eastAsia"/>
        </w:rPr>
        <w:t>图</w:t>
      </w:r>
      <w:r w:rsidRPr="001065C6">
        <w:t>2-</w:t>
      </w:r>
      <w:r w:rsidR="00FD4423">
        <w:t>28</w:t>
      </w:r>
      <w:r w:rsidR="00DF4FF3" w:rsidRPr="001065C6">
        <w:t xml:space="preserve"> </w:t>
      </w:r>
      <w:r w:rsidR="00DF4FF3" w:rsidRPr="001065C6">
        <w:rPr>
          <w:rFonts w:hint="eastAsia"/>
        </w:rPr>
        <w:t>删除考生信息</w:t>
      </w:r>
      <w:r w:rsidRPr="001065C6">
        <w:rPr>
          <w:rFonts w:hint="eastAsia"/>
        </w:rPr>
        <w:t>功能</w:t>
      </w:r>
      <w:r w:rsidR="00DF4FF3" w:rsidRPr="001065C6">
        <w:rPr>
          <w:rFonts w:hint="eastAsia"/>
        </w:rPr>
        <w:t>用例图</w:t>
      </w:r>
    </w:p>
    <w:p w14:paraId="47833308" w14:textId="0D835D29" w:rsidR="00764034" w:rsidRPr="001065C6" w:rsidRDefault="00863CD3" w:rsidP="009A35BA">
      <w:pPr>
        <w:spacing w:line="300" w:lineRule="auto"/>
        <w:ind w:firstLine="420"/>
        <w:rPr>
          <w:rFonts w:eastAsiaTheme="minorEastAsia"/>
          <w:lang w:val="x-none"/>
        </w:rPr>
      </w:pPr>
      <w:r w:rsidRPr="001065C6">
        <w:rPr>
          <w:rFonts w:eastAsiaTheme="minorEastAsia" w:hint="eastAsia"/>
          <w:lang w:val="x-none"/>
        </w:rPr>
        <w:t>删除考生信息功能用例分析表如下表</w:t>
      </w:r>
      <w:r w:rsidRPr="001065C6">
        <w:rPr>
          <w:rFonts w:eastAsiaTheme="minorEastAsia"/>
          <w:lang w:val="x-none"/>
        </w:rPr>
        <w:t>2-1</w:t>
      </w:r>
      <w:r w:rsidR="007013A0">
        <w:rPr>
          <w:rFonts w:eastAsiaTheme="minorEastAsia"/>
          <w:lang w:val="x-none"/>
        </w:rPr>
        <w:t>3</w:t>
      </w:r>
      <w:r w:rsidRPr="001065C6">
        <w:rPr>
          <w:rFonts w:eastAsiaTheme="minorEastAsia" w:hint="eastAsia"/>
          <w:lang w:val="x-none"/>
        </w:rPr>
        <w:t>所示：</w:t>
      </w:r>
    </w:p>
    <w:p w14:paraId="327AD139" w14:textId="7D0158AD" w:rsidR="000312FF" w:rsidRPr="001065C6" w:rsidRDefault="000312FF" w:rsidP="00D65464">
      <w:pPr>
        <w:pStyle w:val="aff0"/>
      </w:pPr>
      <w:r w:rsidRPr="001065C6">
        <w:rPr>
          <w:rFonts w:hint="eastAsia"/>
        </w:rPr>
        <w:lastRenderedPageBreak/>
        <w:t>表</w:t>
      </w:r>
      <w:r w:rsidRPr="001065C6">
        <w:t>2-1</w:t>
      </w:r>
      <w:r w:rsidR="007013A0">
        <w:t>3</w:t>
      </w:r>
      <w:r w:rsidRPr="001065C6">
        <w:t xml:space="preserve"> </w:t>
      </w:r>
      <w:r w:rsidRPr="001065C6">
        <w:rPr>
          <w:rFonts w:hint="eastAsia"/>
        </w:rPr>
        <w:t>删除考生信息功能用例分析表</w:t>
      </w:r>
    </w:p>
    <w:tbl>
      <w:tblPr>
        <w:tblStyle w:val="aff5"/>
        <w:tblW w:w="9231" w:type="dxa"/>
        <w:jc w:val="center"/>
        <w:tblLayout w:type="fixed"/>
        <w:tblLook w:val="04A0" w:firstRow="1" w:lastRow="0" w:firstColumn="1" w:lastColumn="0" w:noHBand="0" w:noVBand="1"/>
      </w:tblPr>
      <w:tblGrid>
        <w:gridCol w:w="2736"/>
        <w:gridCol w:w="1902"/>
        <w:gridCol w:w="1311"/>
        <w:gridCol w:w="3282"/>
      </w:tblGrid>
      <w:tr w:rsidR="00DF4FF3" w:rsidRPr="001065C6" w14:paraId="6CF14AAF" w14:textId="77777777" w:rsidTr="00FD4423">
        <w:trPr>
          <w:jc w:val="center"/>
        </w:trPr>
        <w:tc>
          <w:tcPr>
            <w:tcW w:w="2736" w:type="dxa"/>
            <w:shd w:val="clear" w:color="auto" w:fill="D9D9D9" w:themeFill="background1" w:themeFillShade="D9"/>
          </w:tcPr>
          <w:p w14:paraId="2A8ED024"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902" w:type="dxa"/>
          </w:tcPr>
          <w:p w14:paraId="43D3BBE3" w14:textId="44D8FB87"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001</w:t>
            </w:r>
            <w:r w:rsidR="00863CD3" w:rsidRPr="001065C6">
              <w:rPr>
                <w:sz w:val="21"/>
                <w:szCs w:val="21"/>
              </w:rPr>
              <w:t>8</w:t>
            </w:r>
          </w:p>
        </w:tc>
        <w:tc>
          <w:tcPr>
            <w:tcW w:w="1311" w:type="dxa"/>
            <w:shd w:val="clear" w:color="auto" w:fill="D9D9D9" w:themeFill="background1" w:themeFillShade="D9"/>
          </w:tcPr>
          <w:p w14:paraId="2CDBBFE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282" w:type="dxa"/>
          </w:tcPr>
          <w:p w14:paraId="055D722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删除考生信息</w:t>
            </w:r>
          </w:p>
        </w:tc>
      </w:tr>
      <w:tr w:rsidR="00DF4FF3" w:rsidRPr="001065C6" w14:paraId="092465E9" w14:textId="77777777" w:rsidTr="00FD4423">
        <w:trPr>
          <w:jc w:val="center"/>
        </w:trPr>
        <w:tc>
          <w:tcPr>
            <w:tcW w:w="2736" w:type="dxa"/>
            <w:shd w:val="clear" w:color="auto" w:fill="D9D9D9" w:themeFill="background1" w:themeFillShade="D9"/>
          </w:tcPr>
          <w:p w14:paraId="7FCB19D3"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495" w:type="dxa"/>
            <w:gridSpan w:val="3"/>
          </w:tcPr>
          <w:p w14:paraId="2DAAB66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删除考生信息是提供给管理员删除相应的考生信息权限的功能模块。</w:t>
            </w:r>
          </w:p>
        </w:tc>
      </w:tr>
      <w:tr w:rsidR="00DF4FF3" w:rsidRPr="001065C6" w14:paraId="6C972C3D" w14:textId="77777777" w:rsidTr="00FD4423">
        <w:trPr>
          <w:jc w:val="center"/>
        </w:trPr>
        <w:tc>
          <w:tcPr>
            <w:tcW w:w="2736" w:type="dxa"/>
            <w:shd w:val="clear" w:color="auto" w:fill="D9D9D9" w:themeFill="background1" w:themeFillShade="D9"/>
          </w:tcPr>
          <w:p w14:paraId="546662F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495" w:type="dxa"/>
            <w:gridSpan w:val="3"/>
          </w:tcPr>
          <w:p w14:paraId="76EFE7A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管理员</w:t>
            </w:r>
          </w:p>
        </w:tc>
      </w:tr>
      <w:tr w:rsidR="00DF4FF3" w:rsidRPr="001065C6" w14:paraId="16AAEEA4" w14:textId="77777777" w:rsidTr="00FD4423">
        <w:trPr>
          <w:jc w:val="center"/>
        </w:trPr>
        <w:tc>
          <w:tcPr>
            <w:tcW w:w="2736" w:type="dxa"/>
            <w:shd w:val="clear" w:color="auto" w:fill="D9D9D9" w:themeFill="background1" w:themeFillShade="D9"/>
          </w:tcPr>
          <w:p w14:paraId="7E89051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495" w:type="dxa"/>
            <w:gridSpan w:val="3"/>
          </w:tcPr>
          <w:p w14:paraId="6995109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登入考生信息管理系统，选择要删除的考生信息</w:t>
            </w:r>
          </w:p>
        </w:tc>
      </w:tr>
      <w:tr w:rsidR="00DF4FF3" w:rsidRPr="001065C6" w14:paraId="6ACF3CBA" w14:textId="77777777" w:rsidTr="00FD4423">
        <w:trPr>
          <w:jc w:val="center"/>
        </w:trPr>
        <w:tc>
          <w:tcPr>
            <w:tcW w:w="2736" w:type="dxa"/>
            <w:shd w:val="clear" w:color="auto" w:fill="D9D9D9" w:themeFill="background1" w:themeFillShade="D9"/>
          </w:tcPr>
          <w:p w14:paraId="3691C55F"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495" w:type="dxa"/>
            <w:gridSpan w:val="3"/>
          </w:tcPr>
          <w:p w14:paraId="114DA56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删除考生信息</w:t>
            </w:r>
            <w:r w:rsidRPr="001065C6">
              <w:rPr>
                <w:sz w:val="21"/>
                <w:szCs w:val="21"/>
              </w:rPr>
              <w:t> </w:t>
            </w:r>
          </w:p>
        </w:tc>
      </w:tr>
      <w:tr w:rsidR="00DF4FF3" w:rsidRPr="001065C6" w14:paraId="5AFC2573" w14:textId="77777777" w:rsidTr="00FD4423">
        <w:trPr>
          <w:jc w:val="center"/>
        </w:trPr>
        <w:tc>
          <w:tcPr>
            <w:tcW w:w="2736" w:type="dxa"/>
            <w:shd w:val="clear" w:color="auto" w:fill="D9D9D9" w:themeFill="background1" w:themeFillShade="D9"/>
          </w:tcPr>
          <w:p w14:paraId="2B59A362"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495" w:type="dxa"/>
            <w:gridSpan w:val="3"/>
          </w:tcPr>
          <w:p w14:paraId="28DDAB2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考生信息管理界面</w:t>
            </w:r>
          </w:p>
        </w:tc>
      </w:tr>
      <w:tr w:rsidR="00DF4FF3" w:rsidRPr="001065C6" w14:paraId="5186776A" w14:textId="77777777" w:rsidTr="00FD4423">
        <w:trPr>
          <w:jc w:val="center"/>
        </w:trPr>
        <w:tc>
          <w:tcPr>
            <w:tcW w:w="2736" w:type="dxa"/>
            <w:shd w:val="clear" w:color="auto" w:fill="D9D9D9" w:themeFill="background1" w:themeFillShade="D9"/>
          </w:tcPr>
          <w:p w14:paraId="163599A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基本事件流</w:t>
            </w:r>
          </w:p>
        </w:tc>
        <w:tc>
          <w:tcPr>
            <w:tcW w:w="6495" w:type="dxa"/>
            <w:gridSpan w:val="3"/>
          </w:tcPr>
          <w:p w14:paraId="21544C39" w14:textId="77777777" w:rsidR="00DF4FF3" w:rsidRPr="001065C6" w:rsidRDefault="00DF4FF3" w:rsidP="00D65464">
            <w:pPr>
              <w:spacing w:line="300" w:lineRule="auto"/>
              <w:jc w:val="left"/>
              <w:rPr>
                <w:rFonts w:ascii="Times New Roman" w:eastAsia="宋体" w:hAnsi="Times New Roman" w:cs="Times New Roman"/>
                <w:b/>
                <w:bCs/>
                <w:sz w:val="21"/>
                <w:szCs w:val="21"/>
              </w:rPr>
            </w:pPr>
            <w:r w:rsidRPr="001065C6">
              <w:rPr>
                <w:rFonts w:hint="eastAsia"/>
                <w:b/>
                <w:bCs/>
                <w:sz w:val="21"/>
                <w:szCs w:val="21"/>
              </w:rPr>
              <w:t>基本流程（</w:t>
            </w:r>
            <w:r w:rsidRPr="001065C6">
              <w:rPr>
                <w:b/>
                <w:bCs/>
                <w:sz w:val="21"/>
                <w:szCs w:val="21"/>
              </w:rPr>
              <w:t>Base Flow</w:t>
            </w:r>
            <w:r w:rsidRPr="001065C6">
              <w:rPr>
                <w:rFonts w:hint="eastAsia"/>
                <w:b/>
                <w:bCs/>
                <w:sz w:val="21"/>
                <w:szCs w:val="21"/>
              </w:rPr>
              <w:t>）</w:t>
            </w:r>
            <w:r w:rsidRPr="001065C6">
              <w:rPr>
                <w:b/>
                <w:bCs/>
                <w:sz w:val="21"/>
                <w:szCs w:val="21"/>
              </w:rPr>
              <w:t> </w:t>
            </w:r>
          </w:p>
          <w:p w14:paraId="39FCF528" w14:textId="620DAC3E" w:rsidR="00DF4FF3" w:rsidRPr="00B945D6" w:rsidRDefault="00DF4FF3" w:rsidP="00C903C2">
            <w:pPr>
              <w:pStyle w:val="aff4"/>
              <w:numPr>
                <w:ilvl w:val="0"/>
                <w:numId w:val="74"/>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进入考生信息管理界面，点击删除；</w:t>
            </w:r>
            <w:r w:rsidRPr="00B945D6">
              <w:rPr>
                <w:rFonts w:ascii="Times New Roman" w:hAnsi="Times New Roman"/>
                <w:szCs w:val="21"/>
              </w:rPr>
              <w:t> </w:t>
            </w:r>
          </w:p>
          <w:p w14:paraId="3855E031" w14:textId="4195B711" w:rsidR="00DF4FF3" w:rsidRPr="00B945D6" w:rsidRDefault="00DF4FF3" w:rsidP="00C903C2">
            <w:pPr>
              <w:pStyle w:val="aff4"/>
              <w:numPr>
                <w:ilvl w:val="0"/>
                <w:numId w:val="74"/>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显示删除成功后的界面信息。</w:t>
            </w:r>
          </w:p>
        </w:tc>
      </w:tr>
    </w:tbl>
    <w:p w14:paraId="7A2F6438" w14:textId="7C46651A" w:rsidR="00DF4FF3" w:rsidRPr="009A35BA" w:rsidRDefault="00DF4FF3" w:rsidP="00C903C2">
      <w:pPr>
        <w:pStyle w:val="aff4"/>
        <w:numPr>
          <w:ilvl w:val="0"/>
          <w:numId w:val="84"/>
        </w:numPr>
        <w:spacing w:line="300" w:lineRule="auto"/>
        <w:ind w:firstLineChars="0"/>
        <w:rPr>
          <w:rFonts w:eastAsiaTheme="minorEastAsia"/>
          <w:sz w:val="24"/>
          <w:szCs w:val="24"/>
        </w:rPr>
      </w:pPr>
      <w:bookmarkStart w:id="52" w:name="_Toc30102954"/>
      <w:r w:rsidRPr="009A35BA">
        <w:rPr>
          <w:rFonts w:eastAsiaTheme="minorEastAsia" w:hint="eastAsia"/>
          <w:sz w:val="24"/>
          <w:szCs w:val="24"/>
        </w:rPr>
        <w:t>教师信息管理</w:t>
      </w:r>
      <w:bookmarkEnd w:id="52"/>
    </w:p>
    <w:p w14:paraId="61081714" w14:textId="60ABF70D" w:rsidR="00DF4FF3" w:rsidRPr="001065C6" w:rsidRDefault="00DF4FF3" w:rsidP="009A35BA">
      <w:pPr>
        <w:pStyle w:val="-"/>
        <w:ind w:firstLine="283"/>
        <w:rPr>
          <w:rFonts w:ascii="Times New Roman" w:eastAsiaTheme="minorEastAsia" w:hAnsi="Times New Roman"/>
        </w:rPr>
      </w:pPr>
      <w:r w:rsidRPr="001065C6">
        <w:rPr>
          <w:rFonts w:ascii="Times New Roman" w:eastAsiaTheme="minorEastAsia" w:hAnsi="Times New Roman" w:hint="eastAsia"/>
        </w:rPr>
        <w:t>修改教师信息</w:t>
      </w:r>
    </w:p>
    <w:p w14:paraId="4031A5E8" w14:textId="4A6E3240" w:rsidR="00094629" w:rsidRPr="001065C6" w:rsidRDefault="00094629" w:rsidP="009A35BA">
      <w:pPr>
        <w:pStyle w:val="-"/>
        <w:ind w:firstLine="283"/>
        <w:rPr>
          <w:rFonts w:ascii="Times New Roman" w:eastAsiaTheme="minorEastAsia" w:hAnsi="Times New Roman"/>
        </w:rPr>
      </w:pPr>
      <w:r w:rsidRPr="001065C6">
        <w:rPr>
          <w:rFonts w:ascii="Times New Roman" w:eastAsiaTheme="minorEastAsia" w:hAnsi="Times New Roman" w:hint="eastAsia"/>
        </w:rPr>
        <w:t>修改教师信息功能用例图如下图</w:t>
      </w:r>
      <w:r w:rsidRPr="001065C6">
        <w:rPr>
          <w:rFonts w:ascii="Times New Roman" w:eastAsiaTheme="minorEastAsia" w:hAnsi="Times New Roman"/>
        </w:rPr>
        <w:t>2-</w:t>
      </w:r>
      <w:r w:rsidR="00FD4423">
        <w:rPr>
          <w:rFonts w:ascii="Times New Roman" w:eastAsiaTheme="minorEastAsia" w:hAnsi="Times New Roman"/>
        </w:rPr>
        <w:t>29</w:t>
      </w:r>
      <w:r w:rsidRPr="001065C6">
        <w:rPr>
          <w:rFonts w:ascii="Times New Roman" w:eastAsiaTheme="minorEastAsia" w:hAnsi="Times New Roman" w:hint="eastAsia"/>
        </w:rPr>
        <w:t>所示：</w:t>
      </w:r>
    </w:p>
    <w:p w14:paraId="0E6A4844"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538EF2F9" wp14:editId="14D07D73">
            <wp:extent cx="4540952" cy="1607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0743" cy="1611287"/>
                    </a:xfrm>
                    <a:prstGeom prst="rect">
                      <a:avLst/>
                    </a:prstGeom>
                  </pic:spPr>
                </pic:pic>
              </a:graphicData>
            </a:graphic>
          </wp:inline>
        </w:drawing>
      </w:r>
    </w:p>
    <w:p w14:paraId="725108A1" w14:textId="18B30145" w:rsidR="00094629" w:rsidRPr="00B945D6" w:rsidRDefault="00094629" w:rsidP="00D65464">
      <w:pPr>
        <w:pStyle w:val="aff0"/>
      </w:pPr>
      <w:r w:rsidRPr="001065C6">
        <w:rPr>
          <w:rFonts w:hint="eastAsia"/>
        </w:rPr>
        <w:t>图</w:t>
      </w:r>
      <w:r w:rsidRPr="001065C6">
        <w:t>2-</w:t>
      </w:r>
      <w:r w:rsidR="00FD4423">
        <w:t>29</w:t>
      </w:r>
      <w:r w:rsidR="00DF4FF3" w:rsidRPr="001065C6">
        <w:t xml:space="preserve"> </w:t>
      </w:r>
      <w:r w:rsidR="00DF4FF3" w:rsidRPr="001065C6">
        <w:rPr>
          <w:rFonts w:hint="eastAsia"/>
        </w:rPr>
        <w:t>修改教师信息</w:t>
      </w:r>
      <w:r w:rsidRPr="001065C6">
        <w:rPr>
          <w:rFonts w:hint="eastAsia"/>
        </w:rPr>
        <w:t>功能</w:t>
      </w:r>
      <w:r w:rsidR="00DF4FF3" w:rsidRPr="001065C6">
        <w:rPr>
          <w:rFonts w:hint="eastAsia"/>
        </w:rPr>
        <w:t>用例图</w:t>
      </w:r>
    </w:p>
    <w:p w14:paraId="07895903" w14:textId="73EEB927" w:rsidR="00094629" w:rsidRPr="001065C6" w:rsidRDefault="00094629" w:rsidP="00D65464">
      <w:pPr>
        <w:spacing w:line="300" w:lineRule="auto"/>
        <w:ind w:firstLine="420"/>
        <w:rPr>
          <w:rFonts w:eastAsiaTheme="minorEastAsia"/>
          <w:lang w:val="x-none"/>
        </w:rPr>
      </w:pPr>
      <w:r w:rsidRPr="001065C6">
        <w:rPr>
          <w:rFonts w:eastAsiaTheme="minorEastAsia" w:hint="eastAsia"/>
          <w:lang w:val="x-none"/>
        </w:rPr>
        <w:t>修改教师信息功能用例分析表如下表</w:t>
      </w:r>
      <w:r w:rsidRPr="001065C6">
        <w:rPr>
          <w:rFonts w:eastAsiaTheme="minorEastAsia"/>
          <w:lang w:val="x-none"/>
        </w:rPr>
        <w:t>2-</w:t>
      </w:r>
      <w:r w:rsidR="007013A0">
        <w:rPr>
          <w:rFonts w:eastAsiaTheme="minorEastAsia"/>
          <w:lang w:val="x-none"/>
        </w:rPr>
        <w:t>14</w:t>
      </w:r>
      <w:r w:rsidRPr="001065C6">
        <w:rPr>
          <w:rFonts w:eastAsiaTheme="minorEastAsia" w:hint="eastAsia"/>
          <w:lang w:val="x-none"/>
        </w:rPr>
        <w:t>所示：</w:t>
      </w:r>
    </w:p>
    <w:p w14:paraId="364AE779" w14:textId="3CE502E3" w:rsidR="000312FF" w:rsidRPr="001065C6" w:rsidRDefault="000312FF" w:rsidP="00D65464">
      <w:pPr>
        <w:pStyle w:val="aff0"/>
      </w:pPr>
      <w:r w:rsidRPr="001065C6">
        <w:rPr>
          <w:rFonts w:hint="eastAsia"/>
        </w:rPr>
        <w:t>表</w:t>
      </w:r>
      <w:r w:rsidRPr="001065C6">
        <w:t>2-</w:t>
      </w:r>
      <w:r w:rsidR="007013A0">
        <w:t>14</w:t>
      </w:r>
      <w:r w:rsidRPr="001065C6">
        <w:t xml:space="preserve"> </w:t>
      </w:r>
      <w:r w:rsidRPr="001065C6">
        <w:rPr>
          <w:rFonts w:hint="eastAsia"/>
        </w:rPr>
        <w:t>修改教师信息功能用例分析表</w:t>
      </w:r>
    </w:p>
    <w:tbl>
      <w:tblPr>
        <w:tblStyle w:val="aff5"/>
        <w:tblW w:w="9231" w:type="dxa"/>
        <w:jc w:val="center"/>
        <w:tblLayout w:type="fixed"/>
        <w:tblLook w:val="04A0" w:firstRow="1" w:lastRow="0" w:firstColumn="1" w:lastColumn="0" w:noHBand="0" w:noVBand="1"/>
      </w:tblPr>
      <w:tblGrid>
        <w:gridCol w:w="2736"/>
        <w:gridCol w:w="1902"/>
        <w:gridCol w:w="1311"/>
        <w:gridCol w:w="3282"/>
      </w:tblGrid>
      <w:tr w:rsidR="00DF4FF3" w:rsidRPr="001065C6" w14:paraId="495CF86E" w14:textId="77777777" w:rsidTr="00FD4423">
        <w:trPr>
          <w:jc w:val="center"/>
        </w:trPr>
        <w:tc>
          <w:tcPr>
            <w:tcW w:w="2736" w:type="dxa"/>
            <w:shd w:val="clear" w:color="auto" w:fill="D9D9D9" w:themeFill="background1" w:themeFillShade="D9"/>
          </w:tcPr>
          <w:p w14:paraId="56D1A9A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902" w:type="dxa"/>
          </w:tcPr>
          <w:p w14:paraId="44669EAC" w14:textId="1EF682BB"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002</w:t>
            </w:r>
            <w:r w:rsidR="00094629" w:rsidRPr="001065C6">
              <w:rPr>
                <w:sz w:val="21"/>
                <w:szCs w:val="21"/>
              </w:rPr>
              <w:t>3</w:t>
            </w:r>
          </w:p>
        </w:tc>
        <w:tc>
          <w:tcPr>
            <w:tcW w:w="1311" w:type="dxa"/>
            <w:shd w:val="clear" w:color="auto" w:fill="D9D9D9" w:themeFill="background1" w:themeFillShade="D9"/>
          </w:tcPr>
          <w:p w14:paraId="2FE2040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282" w:type="dxa"/>
          </w:tcPr>
          <w:p w14:paraId="0CC053D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修改教师信息</w:t>
            </w:r>
          </w:p>
        </w:tc>
      </w:tr>
      <w:tr w:rsidR="00DF4FF3" w:rsidRPr="001065C6" w14:paraId="4948A9BF" w14:textId="77777777" w:rsidTr="00FD4423">
        <w:trPr>
          <w:jc w:val="center"/>
        </w:trPr>
        <w:tc>
          <w:tcPr>
            <w:tcW w:w="2736" w:type="dxa"/>
            <w:shd w:val="clear" w:color="auto" w:fill="D9D9D9" w:themeFill="background1" w:themeFillShade="D9"/>
          </w:tcPr>
          <w:p w14:paraId="0EB37CF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495" w:type="dxa"/>
            <w:gridSpan w:val="3"/>
          </w:tcPr>
          <w:p w14:paraId="16CCC90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修改教师信息是管理员对教师信息进行修改。</w:t>
            </w:r>
          </w:p>
        </w:tc>
      </w:tr>
      <w:tr w:rsidR="00DF4FF3" w:rsidRPr="001065C6" w14:paraId="0D21F2E5" w14:textId="77777777" w:rsidTr="00FD4423">
        <w:trPr>
          <w:jc w:val="center"/>
        </w:trPr>
        <w:tc>
          <w:tcPr>
            <w:tcW w:w="2736" w:type="dxa"/>
            <w:shd w:val="clear" w:color="auto" w:fill="D9D9D9" w:themeFill="background1" w:themeFillShade="D9"/>
          </w:tcPr>
          <w:p w14:paraId="03A4D19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495" w:type="dxa"/>
            <w:gridSpan w:val="3"/>
          </w:tcPr>
          <w:p w14:paraId="65085E99"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管理员</w:t>
            </w:r>
          </w:p>
        </w:tc>
      </w:tr>
      <w:tr w:rsidR="00DF4FF3" w:rsidRPr="001065C6" w14:paraId="4A1A1D83" w14:textId="77777777" w:rsidTr="00FD4423">
        <w:trPr>
          <w:jc w:val="center"/>
        </w:trPr>
        <w:tc>
          <w:tcPr>
            <w:tcW w:w="2736" w:type="dxa"/>
            <w:shd w:val="clear" w:color="auto" w:fill="D9D9D9" w:themeFill="background1" w:themeFillShade="D9"/>
          </w:tcPr>
          <w:p w14:paraId="6A6FF07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495" w:type="dxa"/>
            <w:gridSpan w:val="3"/>
          </w:tcPr>
          <w:p w14:paraId="6368E4B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登入信息管理系统，选中修改的信息</w:t>
            </w:r>
          </w:p>
        </w:tc>
      </w:tr>
      <w:tr w:rsidR="00DF4FF3" w:rsidRPr="001065C6" w14:paraId="0711C312" w14:textId="77777777" w:rsidTr="00FD4423">
        <w:trPr>
          <w:jc w:val="center"/>
        </w:trPr>
        <w:tc>
          <w:tcPr>
            <w:tcW w:w="2736" w:type="dxa"/>
            <w:shd w:val="clear" w:color="auto" w:fill="D9D9D9" w:themeFill="background1" w:themeFillShade="D9"/>
          </w:tcPr>
          <w:p w14:paraId="66EB01C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495" w:type="dxa"/>
            <w:gridSpan w:val="3"/>
          </w:tcPr>
          <w:p w14:paraId="60B1262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修改教师信息</w:t>
            </w:r>
            <w:r w:rsidRPr="001065C6">
              <w:rPr>
                <w:sz w:val="21"/>
                <w:szCs w:val="21"/>
              </w:rPr>
              <w:t> </w:t>
            </w:r>
          </w:p>
        </w:tc>
      </w:tr>
      <w:tr w:rsidR="00DF4FF3" w:rsidRPr="001065C6" w14:paraId="46F8B11D" w14:textId="77777777" w:rsidTr="00FD4423">
        <w:trPr>
          <w:jc w:val="center"/>
        </w:trPr>
        <w:tc>
          <w:tcPr>
            <w:tcW w:w="2736" w:type="dxa"/>
            <w:shd w:val="clear" w:color="auto" w:fill="D9D9D9" w:themeFill="background1" w:themeFillShade="D9"/>
          </w:tcPr>
          <w:p w14:paraId="4F754AA7"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495" w:type="dxa"/>
            <w:gridSpan w:val="3"/>
          </w:tcPr>
          <w:p w14:paraId="61BDBC9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教师信息管理界面</w:t>
            </w:r>
          </w:p>
        </w:tc>
      </w:tr>
      <w:tr w:rsidR="00DF4FF3" w:rsidRPr="001065C6" w14:paraId="56B3C304" w14:textId="77777777" w:rsidTr="00FD4423">
        <w:trPr>
          <w:jc w:val="center"/>
        </w:trPr>
        <w:tc>
          <w:tcPr>
            <w:tcW w:w="2736" w:type="dxa"/>
            <w:shd w:val="clear" w:color="auto" w:fill="D9D9D9" w:themeFill="background1" w:themeFillShade="D9"/>
          </w:tcPr>
          <w:p w14:paraId="4DAF919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基本事件流</w:t>
            </w:r>
          </w:p>
        </w:tc>
        <w:tc>
          <w:tcPr>
            <w:tcW w:w="6495" w:type="dxa"/>
            <w:gridSpan w:val="3"/>
          </w:tcPr>
          <w:p w14:paraId="6370D81E" w14:textId="77777777" w:rsidR="00DF4FF3" w:rsidRPr="001065C6" w:rsidRDefault="00DF4FF3" w:rsidP="00D65464">
            <w:pPr>
              <w:spacing w:line="300" w:lineRule="auto"/>
              <w:jc w:val="left"/>
              <w:rPr>
                <w:rFonts w:ascii="Times New Roman" w:eastAsia="宋体" w:hAnsi="Times New Roman" w:cs="Times New Roman"/>
                <w:b/>
                <w:bCs/>
                <w:sz w:val="21"/>
                <w:szCs w:val="21"/>
              </w:rPr>
            </w:pPr>
            <w:r w:rsidRPr="001065C6">
              <w:rPr>
                <w:rFonts w:hint="eastAsia"/>
                <w:b/>
                <w:bCs/>
                <w:sz w:val="21"/>
                <w:szCs w:val="21"/>
              </w:rPr>
              <w:t>基本流程（</w:t>
            </w:r>
            <w:r w:rsidRPr="001065C6">
              <w:rPr>
                <w:b/>
                <w:bCs/>
                <w:sz w:val="21"/>
                <w:szCs w:val="21"/>
              </w:rPr>
              <w:t>Base Flow</w:t>
            </w:r>
            <w:r w:rsidRPr="001065C6">
              <w:rPr>
                <w:rFonts w:hint="eastAsia"/>
                <w:b/>
                <w:bCs/>
                <w:sz w:val="21"/>
                <w:szCs w:val="21"/>
              </w:rPr>
              <w:t>）</w:t>
            </w:r>
            <w:r w:rsidRPr="001065C6">
              <w:rPr>
                <w:b/>
                <w:bCs/>
                <w:sz w:val="21"/>
                <w:szCs w:val="21"/>
              </w:rPr>
              <w:t> </w:t>
            </w:r>
          </w:p>
          <w:p w14:paraId="7B1FF2AD" w14:textId="22613ABC" w:rsidR="00DF4FF3" w:rsidRPr="00B945D6" w:rsidRDefault="00DF4FF3" w:rsidP="00C903C2">
            <w:pPr>
              <w:pStyle w:val="aff4"/>
              <w:numPr>
                <w:ilvl w:val="0"/>
                <w:numId w:val="75"/>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进入教师信息管理界面，找到相应教师，点击修改；</w:t>
            </w:r>
            <w:r w:rsidRPr="00B945D6">
              <w:rPr>
                <w:rFonts w:ascii="Times New Roman" w:hAnsi="Times New Roman"/>
                <w:szCs w:val="21"/>
              </w:rPr>
              <w:t> </w:t>
            </w:r>
          </w:p>
          <w:p w14:paraId="13ADD9C0" w14:textId="071710F2" w:rsidR="00DF4FF3" w:rsidRPr="00B945D6" w:rsidRDefault="00DF4FF3" w:rsidP="00C903C2">
            <w:pPr>
              <w:pStyle w:val="aff4"/>
              <w:numPr>
                <w:ilvl w:val="0"/>
                <w:numId w:val="75"/>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填写需要修改的信息，点击确认；</w:t>
            </w:r>
            <w:r w:rsidRPr="00B945D6">
              <w:rPr>
                <w:rFonts w:ascii="Times New Roman" w:hAnsi="Times New Roman"/>
                <w:szCs w:val="21"/>
              </w:rPr>
              <w:t> </w:t>
            </w:r>
          </w:p>
          <w:p w14:paraId="0F875AD1" w14:textId="1AF1D4CE" w:rsidR="00DF4FF3" w:rsidRPr="00B945D6" w:rsidRDefault="00DF4FF3" w:rsidP="00C903C2">
            <w:pPr>
              <w:pStyle w:val="aff4"/>
              <w:numPr>
                <w:ilvl w:val="0"/>
                <w:numId w:val="75"/>
              </w:numPr>
              <w:spacing w:line="300" w:lineRule="auto"/>
              <w:ind w:firstLineChars="0"/>
              <w:jc w:val="left"/>
              <w:rPr>
                <w:rFonts w:ascii="Times New Roman" w:hAnsi="Times New Roman" w:cs="Times New Roman"/>
                <w:szCs w:val="21"/>
              </w:rPr>
            </w:pPr>
            <w:r w:rsidRPr="00B945D6">
              <w:rPr>
                <w:rFonts w:ascii="Times New Roman" w:hAnsi="Times New Roman" w:hint="eastAsia"/>
                <w:szCs w:val="21"/>
              </w:rPr>
              <w:t>显示修改后的界面信息。</w:t>
            </w:r>
          </w:p>
        </w:tc>
      </w:tr>
    </w:tbl>
    <w:p w14:paraId="68308BC4" w14:textId="28C25F38" w:rsidR="00DF4FF3" w:rsidRPr="007013A0" w:rsidRDefault="00DF4FF3" w:rsidP="00C903C2">
      <w:pPr>
        <w:pStyle w:val="aff4"/>
        <w:numPr>
          <w:ilvl w:val="0"/>
          <w:numId w:val="84"/>
        </w:numPr>
        <w:spacing w:line="300" w:lineRule="auto"/>
        <w:ind w:firstLineChars="0"/>
        <w:rPr>
          <w:rFonts w:eastAsiaTheme="minorEastAsia"/>
          <w:sz w:val="24"/>
          <w:szCs w:val="24"/>
        </w:rPr>
      </w:pPr>
      <w:bookmarkStart w:id="53" w:name="_Toc30102955"/>
      <w:r w:rsidRPr="007013A0">
        <w:rPr>
          <w:rFonts w:eastAsiaTheme="minorEastAsia" w:hint="eastAsia"/>
          <w:sz w:val="24"/>
          <w:szCs w:val="24"/>
        </w:rPr>
        <w:t>考试信息管理</w:t>
      </w:r>
      <w:bookmarkEnd w:id="53"/>
    </w:p>
    <w:p w14:paraId="3CA9649C" w14:textId="2483593F" w:rsidR="00DF4FF3" w:rsidRPr="001065C6" w:rsidRDefault="00DF4FF3" w:rsidP="009A35BA">
      <w:pPr>
        <w:pStyle w:val="-"/>
        <w:ind w:firstLine="283"/>
        <w:rPr>
          <w:rFonts w:ascii="Times New Roman" w:eastAsiaTheme="minorEastAsia" w:hAnsi="Times New Roman"/>
        </w:rPr>
      </w:pPr>
      <w:r w:rsidRPr="001065C6">
        <w:rPr>
          <w:rFonts w:ascii="Times New Roman" w:eastAsiaTheme="minorEastAsia" w:hAnsi="Times New Roman" w:hint="eastAsia"/>
        </w:rPr>
        <w:lastRenderedPageBreak/>
        <w:t>显示考试信息</w:t>
      </w:r>
    </w:p>
    <w:p w14:paraId="5E0379A9" w14:textId="2A3861E0" w:rsidR="0056073B" w:rsidRPr="001065C6" w:rsidRDefault="0056073B" w:rsidP="009A35BA">
      <w:pPr>
        <w:pStyle w:val="-"/>
        <w:ind w:firstLine="283"/>
        <w:rPr>
          <w:rFonts w:ascii="Times New Roman" w:eastAsiaTheme="minorEastAsia" w:hAnsi="Times New Roman"/>
        </w:rPr>
      </w:pPr>
      <w:r w:rsidRPr="001065C6">
        <w:rPr>
          <w:rFonts w:ascii="Times New Roman" w:eastAsiaTheme="minorEastAsia" w:hAnsi="Times New Roman" w:hint="eastAsia"/>
        </w:rPr>
        <w:t>显示考试信息功能用例图如下图</w:t>
      </w:r>
      <w:r w:rsidRPr="001065C6">
        <w:rPr>
          <w:rFonts w:ascii="Times New Roman" w:eastAsiaTheme="minorEastAsia" w:hAnsi="Times New Roman"/>
        </w:rPr>
        <w:t>2-</w:t>
      </w:r>
      <w:r w:rsidR="00FD4423">
        <w:rPr>
          <w:rFonts w:ascii="Times New Roman" w:eastAsiaTheme="minorEastAsia" w:hAnsi="Times New Roman"/>
        </w:rPr>
        <w:t>30</w:t>
      </w:r>
      <w:r w:rsidRPr="001065C6">
        <w:rPr>
          <w:rFonts w:ascii="Times New Roman" w:eastAsiaTheme="minorEastAsia" w:hAnsi="Times New Roman" w:hint="eastAsia"/>
        </w:rPr>
        <w:t>所示：</w:t>
      </w:r>
    </w:p>
    <w:p w14:paraId="49859BA0"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2DE3A7B3" wp14:editId="11A53A6C">
            <wp:extent cx="5227773" cy="22633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7773" cy="2263336"/>
                    </a:xfrm>
                    <a:prstGeom prst="rect">
                      <a:avLst/>
                    </a:prstGeom>
                  </pic:spPr>
                </pic:pic>
              </a:graphicData>
            </a:graphic>
          </wp:inline>
        </w:drawing>
      </w:r>
    </w:p>
    <w:p w14:paraId="7ECB7F46" w14:textId="168AE74E" w:rsidR="0056073B" w:rsidRPr="001065C6" w:rsidRDefault="0056073B" w:rsidP="00D65464">
      <w:pPr>
        <w:pStyle w:val="aff0"/>
      </w:pPr>
      <w:r w:rsidRPr="001065C6">
        <w:rPr>
          <w:rFonts w:hint="eastAsia"/>
        </w:rPr>
        <w:t>图</w:t>
      </w:r>
      <w:r w:rsidRPr="001065C6">
        <w:t>2-</w:t>
      </w:r>
      <w:r w:rsidR="00FD4423">
        <w:t>30</w:t>
      </w:r>
      <w:r w:rsidR="00DF4FF3" w:rsidRPr="001065C6">
        <w:t xml:space="preserve"> </w:t>
      </w:r>
      <w:r w:rsidR="00DF4FF3" w:rsidRPr="001065C6">
        <w:rPr>
          <w:rFonts w:hint="eastAsia"/>
        </w:rPr>
        <w:t>显示考试信息</w:t>
      </w:r>
      <w:r w:rsidRPr="001065C6">
        <w:rPr>
          <w:rFonts w:hint="eastAsia"/>
        </w:rPr>
        <w:t>功能</w:t>
      </w:r>
      <w:r w:rsidR="00DF4FF3" w:rsidRPr="001065C6">
        <w:rPr>
          <w:rFonts w:hint="eastAsia"/>
        </w:rPr>
        <w:t>用例图</w:t>
      </w:r>
    </w:p>
    <w:p w14:paraId="779D7D03" w14:textId="31B503AF" w:rsidR="0056073B" w:rsidRPr="001065C6" w:rsidRDefault="0056073B" w:rsidP="00D65464">
      <w:pPr>
        <w:spacing w:line="300" w:lineRule="auto"/>
        <w:ind w:firstLine="420"/>
        <w:rPr>
          <w:rFonts w:eastAsiaTheme="minorEastAsia"/>
          <w:lang w:val="x-none"/>
        </w:rPr>
      </w:pPr>
      <w:r w:rsidRPr="001065C6">
        <w:rPr>
          <w:rFonts w:eastAsiaTheme="minorEastAsia" w:hint="eastAsia"/>
          <w:lang w:val="x-none"/>
        </w:rPr>
        <w:t>显示考试信息功能用例分析表如下表</w:t>
      </w:r>
      <w:r w:rsidRPr="001065C6">
        <w:rPr>
          <w:rFonts w:eastAsiaTheme="minorEastAsia"/>
          <w:lang w:val="x-none"/>
        </w:rPr>
        <w:t>2-</w:t>
      </w:r>
      <w:r w:rsidR="007013A0">
        <w:rPr>
          <w:rFonts w:eastAsiaTheme="minorEastAsia"/>
          <w:lang w:val="x-none"/>
        </w:rPr>
        <w:t>15</w:t>
      </w:r>
      <w:r w:rsidRPr="001065C6">
        <w:rPr>
          <w:rFonts w:eastAsiaTheme="minorEastAsia" w:hint="eastAsia"/>
          <w:lang w:val="x-none"/>
        </w:rPr>
        <w:t>所示：</w:t>
      </w:r>
    </w:p>
    <w:p w14:paraId="1F5B3637" w14:textId="2C7D3CC6" w:rsidR="000312FF" w:rsidRPr="001065C6" w:rsidRDefault="000312FF" w:rsidP="00D65464">
      <w:pPr>
        <w:pStyle w:val="aff0"/>
      </w:pPr>
      <w:r w:rsidRPr="001065C6">
        <w:rPr>
          <w:rFonts w:hint="eastAsia"/>
        </w:rPr>
        <w:t>表</w:t>
      </w:r>
      <w:r w:rsidRPr="001065C6">
        <w:t>2-</w:t>
      </w:r>
      <w:r w:rsidR="007013A0">
        <w:t>15</w:t>
      </w:r>
      <w:r w:rsidRPr="001065C6">
        <w:t xml:space="preserve"> </w:t>
      </w:r>
      <w:r w:rsidRPr="001065C6">
        <w:rPr>
          <w:rFonts w:hint="eastAsia"/>
        </w:rPr>
        <w:t>显示考试信息用例分析表</w:t>
      </w:r>
    </w:p>
    <w:tbl>
      <w:tblPr>
        <w:tblStyle w:val="aff5"/>
        <w:tblW w:w="9231" w:type="dxa"/>
        <w:jc w:val="center"/>
        <w:tblLayout w:type="fixed"/>
        <w:tblLook w:val="04A0" w:firstRow="1" w:lastRow="0" w:firstColumn="1" w:lastColumn="0" w:noHBand="0" w:noVBand="1"/>
      </w:tblPr>
      <w:tblGrid>
        <w:gridCol w:w="2736"/>
        <w:gridCol w:w="1902"/>
        <w:gridCol w:w="1311"/>
        <w:gridCol w:w="3282"/>
      </w:tblGrid>
      <w:tr w:rsidR="00DF4FF3" w:rsidRPr="001065C6" w14:paraId="5D3007D4" w14:textId="77777777" w:rsidTr="00FD4423">
        <w:trPr>
          <w:jc w:val="center"/>
        </w:trPr>
        <w:tc>
          <w:tcPr>
            <w:tcW w:w="2736" w:type="dxa"/>
            <w:shd w:val="clear" w:color="auto" w:fill="D9D9D9" w:themeFill="background1" w:themeFillShade="D9"/>
          </w:tcPr>
          <w:p w14:paraId="6EC78B9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902" w:type="dxa"/>
          </w:tcPr>
          <w:p w14:paraId="78432FA4" w14:textId="7D1BF034"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002</w:t>
            </w:r>
            <w:r w:rsidR="0056073B" w:rsidRPr="001065C6">
              <w:rPr>
                <w:sz w:val="21"/>
                <w:szCs w:val="21"/>
              </w:rPr>
              <w:t>8</w:t>
            </w:r>
          </w:p>
        </w:tc>
        <w:tc>
          <w:tcPr>
            <w:tcW w:w="1311" w:type="dxa"/>
            <w:shd w:val="clear" w:color="auto" w:fill="D9D9D9" w:themeFill="background1" w:themeFillShade="D9"/>
          </w:tcPr>
          <w:p w14:paraId="4487964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282" w:type="dxa"/>
          </w:tcPr>
          <w:p w14:paraId="209DB4D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显示考试信息</w:t>
            </w:r>
          </w:p>
        </w:tc>
      </w:tr>
      <w:tr w:rsidR="00DF4FF3" w:rsidRPr="001065C6" w14:paraId="601B941C" w14:textId="77777777" w:rsidTr="00FD4423">
        <w:trPr>
          <w:jc w:val="center"/>
        </w:trPr>
        <w:tc>
          <w:tcPr>
            <w:tcW w:w="2736" w:type="dxa"/>
            <w:shd w:val="clear" w:color="auto" w:fill="D9D9D9" w:themeFill="background1" w:themeFillShade="D9"/>
          </w:tcPr>
          <w:p w14:paraId="16A93AC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495" w:type="dxa"/>
            <w:gridSpan w:val="3"/>
          </w:tcPr>
          <w:p w14:paraId="75412B0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显示考试信息是管理员查看所有考试信息的功能模块。</w:t>
            </w:r>
          </w:p>
        </w:tc>
      </w:tr>
      <w:tr w:rsidR="00DF4FF3" w:rsidRPr="001065C6" w14:paraId="791C037E" w14:textId="77777777" w:rsidTr="00FD4423">
        <w:trPr>
          <w:jc w:val="center"/>
        </w:trPr>
        <w:tc>
          <w:tcPr>
            <w:tcW w:w="2736" w:type="dxa"/>
            <w:shd w:val="clear" w:color="auto" w:fill="D9D9D9" w:themeFill="background1" w:themeFillShade="D9"/>
          </w:tcPr>
          <w:p w14:paraId="1D0DF2C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495" w:type="dxa"/>
            <w:gridSpan w:val="3"/>
          </w:tcPr>
          <w:p w14:paraId="3B2798C1"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管理员</w:t>
            </w:r>
          </w:p>
        </w:tc>
      </w:tr>
      <w:tr w:rsidR="00DF4FF3" w:rsidRPr="001065C6" w14:paraId="464B005F" w14:textId="77777777" w:rsidTr="00FD4423">
        <w:trPr>
          <w:jc w:val="center"/>
        </w:trPr>
        <w:tc>
          <w:tcPr>
            <w:tcW w:w="2736" w:type="dxa"/>
            <w:shd w:val="clear" w:color="auto" w:fill="D9D9D9" w:themeFill="background1" w:themeFillShade="D9"/>
          </w:tcPr>
          <w:p w14:paraId="42BF01B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495" w:type="dxa"/>
            <w:gridSpan w:val="3"/>
          </w:tcPr>
          <w:p w14:paraId="34B2B15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登入信息管理系统</w:t>
            </w:r>
          </w:p>
        </w:tc>
      </w:tr>
      <w:tr w:rsidR="00DF4FF3" w:rsidRPr="001065C6" w14:paraId="31A8A081" w14:textId="77777777" w:rsidTr="00FD4423">
        <w:trPr>
          <w:jc w:val="center"/>
        </w:trPr>
        <w:tc>
          <w:tcPr>
            <w:tcW w:w="2736" w:type="dxa"/>
            <w:shd w:val="clear" w:color="auto" w:fill="D9D9D9" w:themeFill="background1" w:themeFillShade="D9"/>
          </w:tcPr>
          <w:p w14:paraId="465A103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495" w:type="dxa"/>
            <w:gridSpan w:val="3"/>
          </w:tcPr>
          <w:p w14:paraId="082C96FA"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管理员可以查看所有考试信息</w:t>
            </w:r>
            <w:r w:rsidRPr="001065C6">
              <w:rPr>
                <w:sz w:val="21"/>
                <w:szCs w:val="21"/>
              </w:rPr>
              <w:t> </w:t>
            </w:r>
          </w:p>
        </w:tc>
      </w:tr>
      <w:tr w:rsidR="00DF4FF3" w:rsidRPr="001065C6" w14:paraId="01975000" w14:textId="77777777" w:rsidTr="00FD4423">
        <w:trPr>
          <w:jc w:val="center"/>
        </w:trPr>
        <w:tc>
          <w:tcPr>
            <w:tcW w:w="2736" w:type="dxa"/>
            <w:shd w:val="clear" w:color="auto" w:fill="D9D9D9" w:themeFill="background1" w:themeFillShade="D9"/>
          </w:tcPr>
          <w:p w14:paraId="2D224AB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495" w:type="dxa"/>
            <w:gridSpan w:val="3"/>
          </w:tcPr>
          <w:p w14:paraId="1799C7E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考试信息管理界面</w:t>
            </w:r>
          </w:p>
        </w:tc>
      </w:tr>
      <w:tr w:rsidR="009A35BA" w:rsidRPr="001065C6" w14:paraId="4ABA4CEF" w14:textId="77777777" w:rsidTr="00FD4423">
        <w:trPr>
          <w:jc w:val="center"/>
        </w:trPr>
        <w:tc>
          <w:tcPr>
            <w:tcW w:w="2736" w:type="dxa"/>
            <w:shd w:val="clear" w:color="auto" w:fill="D9D9D9" w:themeFill="background1" w:themeFillShade="D9"/>
          </w:tcPr>
          <w:p w14:paraId="03AAB944" w14:textId="60F1A2F9" w:rsidR="009A35BA" w:rsidRPr="001065C6" w:rsidRDefault="009A35BA" w:rsidP="009A35BA">
            <w:pPr>
              <w:spacing w:line="300" w:lineRule="auto"/>
              <w:jc w:val="left"/>
              <w:rPr>
                <w:sz w:val="21"/>
                <w:szCs w:val="21"/>
              </w:rPr>
            </w:pPr>
            <w:r w:rsidRPr="001065C6">
              <w:rPr>
                <w:rFonts w:hint="eastAsia"/>
                <w:sz w:val="21"/>
                <w:szCs w:val="21"/>
              </w:rPr>
              <w:t>基本事件流</w:t>
            </w:r>
          </w:p>
        </w:tc>
        <w:tc>
          <w:tcPr>
            <w:tcW w:w="6495" w:type="dxa"/>
            <w:gridSpan w:val="3"/>
          </w:tcPr>
          <w:p w14:paraId="310608A5" w14:textId="77777777" w:rsidR="009A35BA" w:rsidRPr="001065C6" w:rsidRDefault="009A35BA" w:rsidP="009A35BA">
            <w:pPr>
              <w:spacing w:line="300" w:lineRule="auto"/>
              <w:jc w:val="left"/>
              <w:rPr>
                <w:rFonts w:ascii="Times New Roman" w:eastAsia="宋体" w:hAnsi="Times New Roman" w:cs="Times New Roman"/>
                <w:b/>
                <w:bCs/>
                <w:sz w:val="21"/>
                <w:szCs w:val="21"/>
              </w:rPr>
            </w:pPr>
            <w:r w:rsidRPr="001065C6">
              <w:rPr>
                <w:rFonts w:hint="eastAsia"/>
                <w:b/>
                <w:bCs/>
                <w:sz w:val="21"/>
                <w:szCs w:val="21"/>
              </w:rPr>
              <w:t>基本流程（</w:t>
            </w:r>
            <w:r w:rsidRPr="001065C6">
              <w:rPr>
                <w:b/>
                <w:bCs/>
                <w:sz w:val="21"/>
                <w:szCs w:val="21"/>
              </w:rPr>
              <w:t>Base Flow</w:t>
            </w:r>
            <w:r w:rsidRPr="001065C6">
              <w:rPr>
                <w:rFonts w:hint="eastAsia"/>
                <w:b/>
                <w:bCs/>
                <w:sz w:val="21"/>
                <w:szCs w:val="21"/>
              </w:rPr>
              <w:t>）</w:t>
            </w:r>
            <w:r w:rsidRPr="001065C6">
              <w:rPr>
                <w:b/>
                <w:bCs/>
                <w:sz w:val="21"/>
                <w:szCs w:val="21"/>
              </w:rPr>
              <w:t> </w:t>
            </w:r>
          </w:p>
          <w:p w14:paraId="4F8661C8" w14:textId="77777777" w:rsidR="009A35BA" w:rsidRPr="00B945D6" w:rsidRDefault="009A35BA" w:rsidP="00C903C2">
            <w:pPr>
              <w:pStyle w:val="aff4"/>
              <w:numPr>
                <w:ilvl w:val="0"/>
                <w:numId w:val="76"/>
              </w:numPr>
              <w:tabs>
                <w:tab w:val="left" w:pos="312"/>
              </w:tabs>
              <w:spacing w:line="300" w:lineRule="auto"/>
              <w:ind w:firstLineChars="0"/>
              <w:jc w:val="left"/>
              <w:rPr>
                <w:rFonts w:ascii="Times New Roman" w:hAnsi="Times New Roman" w:cs="Times New Roman"/>
                <w:szCs w:val="21"/>
              </w:rPr>
            </w:pPr>
            <w:r w:rsidRPr="00B945D6">
              <w:rPr>
                <w:rFonts w:ascii="Times New Roman" w:hAnsi="Times New Roman" w:hint="eastAsia"/>
                <w:szCs w:val="21"/>
              </w:rPr>
              <w:t>进入考试信息管理界面，点击考试信息；</w:t>
            </w:r>
            <w:r w:rsidRPr="00B945D6">
              <w:rPr>
                <w:rFonts w:ascii="Times New Roman" w:hAnsi="Times New Roman"/>
                <w:szCs w:val="21"/>
              </w:rPr>
              <w:t> </w:t>
            </w:r>
          </w:p>
          <w:p w14:paraId="47921848" w14:textId="71620634" w:rsidR="009A35BA" w:rsidRPr="009A35BA" w:rsidRDefault="009A35BA" w:rsidP="00C903C2">
            <w:pPr>
              <w:pStyle w:val="aff4"/>
              <w:numPr>
                <w:ilvl w:val="0"/>
                <w:numId w:val="76"/>
              </w:numPr>
              <w:spacing w:line="300" w:lineRule="auto"/>
              <w:ind w:firstLineChars="0"/>
              <w:jc w:val="left"/>
              <w:rPr>
                <w:rFonts w:asciiTheme="minorHAnsi" w:hAnsiTheme="minorHAnsi"/>
                <w:szCs w:val="21"/>
              </w:rPr>
            </w:pPr>
            <w:r w:rsidRPr="009A35BA">
              <w:rPr>
                <w:rFonts w:hint="eastAsia"/>
                <w:szCs w:val="21"/>
              </w:rPr>
              <w:t>显示所有的考试信息。</w:t>
            </w:r>
          </w:p>
        </w:tc>
      </w:tr>
    </w:tbl>
    <w:p w14:paraId="6C852886" w14:textId="2481BCB7" w:rsidR="0056073B" w:rsidRPr="009A35BA" w:rsidRDefault="0056073B" w:rsidP="00C903C2">
      <w:pPr>
        <w:pStyle w:val="aff0"/>
        <w:numPr>
          <w:ilvl w:val="0"/>
          <w:numId w:val="85"/>
        </w:numPr>
        <w:jc w:val="both"/>
        <w:rPr>
          <w:rFonts w:ascii="宋体" w:eastAsia="宋体" w:hAnsi="宋体"/>
          <w:sz w:val="24"/>
          <w:szCs w:val="24"/>
        </w:rPr>
      </w:pPr>
      <w:bookmarkStart w:id="54" w:name="_Toc30102956"/>
      <w:r w:rsidRPr="009A35BA">
        <w:rPr>
          <w:rFonts w:ascii="宋体" w:eastAsia="宋体" w:hAnsi="宋体" w:hint="eastAsia"/>
          <w:sz w:val="24"/>
          <w:szCs w:val="24"/>
        </w:rPr>
        <w:t>统计子模块</w:t>
      </w:r>
    </w:p>
    <w:p w14:paraId="23C2C36C" w14:textId="49CBACAA" w:rsidR="009802D8" w:rsidRPr="001065C6" w:rsidRDefault="009802D8" w:rsidP="00D65464">
      <w:pPr>
        <w:spacing w:line="300" w:lineRule="auto"/>
        <w:ind w:firstLine="420"/>
        <w:rPr>
          <w:rFonts w:eastAsiaTheme="minorEastAsia"/>
        </w:rPr>
      </w:pPr>
      <w:r w:rsidRPr="001065C6">
        <w:rPr>
          <w:rFonts w:eastAsiaTheme="minorEastAsia" w:hint="eastAsia"/>
        </w:rPr>
        <w:t>此模块为考生提供成绩单功能，为教师提供成绩总览功能。考生登入此模块后可以查看所有考试成绩组成的成绩单，教师登入此模块后可查看一门考试中所有考生的成绩。具体功能需求如下表所示：</w:t>
      </w:r>
    </w:p>
    <w:p w14:paraId="25ABE45B" w14:textId="4553D149" w:rsidR="009802D8" w:rsidRPr="001065C6" w:rsidRDefault="009802D8" w:rsidP="00C903C2">
      <w:pPr>
        <w:pStyle w:val="aff4"/>
        <w:numPr>
          <w:ilvl w:val="2"/>
          <w:numId w:val="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考生可以查看历史成绩组成的成绩单</w:t>
      </w:r>
    </w:p>
    <w:p w14:paraId="3B90BDF4" w14:textId="0B1A73C7" w:rsidR="009802D8" w:rsidRPr="001065C6" w:rsidRDefault="009802D8" w:rsidP="00C903C2">
      <w:pPr>
        <w:pStyle w:val="aff4"/>
        <w:numPr>
          <w:ilvl w:val="2"/>
          <w:numId w:val="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教师可以查看一门考试中所有考生的成绩</w:t>
      </w:r>
    </w:p>
    <w:p w14:paraId="10D84C79" w14:textId="1E7A46B3" w:rsidR="009802D8" w:rsidRPr="001065C6" w:rsidRDefault="009802D8" w:rsidP="00D65464">
      <w:pPr>
        <w:spacing w:line="300" w:lineRule="auto"/>
        <w:ind w:firstLine="420"/>
        <w:rPr>
          <w:rFonts w:eastAsiaTheme="minorEastAsia"/>
        </w:rPr>
      </w:pPr>
      <w:r w:rsidRPr="001065C6">
        <w:rPr>
          <w:rFonts w:eastAsiaTheme="minorEastAsia" w:hint="eastAsia"/>
        </w:rPr>
        <w:t>统计子模块用例图如下图</w:t>
      </w:r>
      <w:r w:rsidRPr="001065C6">
        <w:rPr>
          <w:rFonts w:eastAsiaTheme="minorEastAsia"/>
        </w:rPr>
        <w:t>2-</w:t>
      </w:r>
      <w:r w:rsidR="00FD4423">
        <w:rPr>
          <w:rFonts w:eastAsiaTheme="minorEastAsia"/>
        </w:rPr>
        <w:t>31</w:t>
      </w:r>
      <w:r w:rsidRPr="001065C6">
        <w:rPr>
          <w:rFonts w:eastAsiaTheme="minorEastAsia" w:hint="eastAsia"/>
        </w:rPr>
        <w:t>所示：</w:t>
      </w:r>
    </w:p>
    <w:p w14:paraId="13F820C3" w14:textId="002A3575" w:rsidR="009802D8" w:rsidRPr="001065C6" w:rsidRDefault="009802D8" w:rsidP="00D65464">
      <w:pPr>
        <w:spacing w:line="300" w:lineRule="auto"/>
        <w:jc w:val="center"/>
        <w:rPr>
          <w:rFonts w:eastAsiaTheme="minorEastAsia"/>
        </w:rPr>
      </w:pPr>
      <w:r w:rsidRPr="00B945D6">
        <w:rPr>
          <w:rFonts w:eastAsiaTheme="minorEastAsia"/>
          <w:noProof/>
        </w:rPr>
        <w:lastRenderedPageBreak/>
        <w:drawing>
          <wp:inline distT="0" distB="0" distL="0" distR="0" wp14:anchorId="138FA6AB" wp14:editId="08F99F47">
            <wp:extent cx="3322608" cy="1661304"/>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2608" cy="1661304"/>
                    </a:xfrm>
                    <a:prstGeom prst="rect">
                      <a:avLst/>
                    </a:prstGeom>
                  </pic:spPr>
                </pic:pic>
              </a:graphicData>
            </a:graphic>
          </wp:inline>
        </w:drawing>
      </w:r>
    </w:p>
    <w:p w14:paraId="6E5176E8" w14:textId="6C2EB3F0" w:rsidR="009802D8" w:rsidRPr="001065C6" w:rsidRDefault="009802D8" w:rsidP="00D65464">
      <w:pPr>
        <w:pStyle w:val="aff0"/>
      </w:pPr>
      <w:r w:rsidRPr="001065C6">
        <w:rPr>
          <w:rFonts w:hint="eastAsia"/>
        </w:rPr>
        <w:t>图</w:t>
      </w:r>
      <w:r w:rsidRPr="001065C6">
        <w:t>2-</w:t>
      </w:r>
      <w:r w:rsidR="00FD4423">
        <w:t>31</w:t>
      </w:r>
      <w:r w:rsidRPr="001065C6">
        <w:rPr>
          <w:rFonts w:hint="eastAsia"/>
        </w:rPr>
        <w:t>统计子模块用例图</w:t>
      </w:r>
    </w:p>
    <w:p w14:paraId="400A464E" w14:textId="74FD263D" w:rsidR="00DF4FF3" w:rsidRPr="001065C6" w:rsidRDefault="0056073B" w:rsidP="00C903C2">
      <w:pPr>
        <w:pStyle w:val="aff4"/>
        <w:numPr>
          <w:ilvl w:val="0"/>
          <w:numId w:val="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成绩总览</w:t>
      </w:r>
      <w:bookmarkEnd w:id="54"/>
    </w:p>
    <w:p w14:paraId="2EB0D6DD" w14:textId="03D47409" w:rsidR="0056073B" w:rsidRPr="001065C6" w:rsidRDefault="0056073B" w:rsidP="00D65464">
      <w:pPr>
        <w:spacing w:line="300" w:lineRule="auto"/>
        <w:ind w:firstLine="420"/>
        <w:rPr>
          <w:rFonts w:eastAsiaTheme="minorEastAsia"/>
        </w:rPr>
      </w:pPr>
      <w:r w:rsidRPr="001065C6">
        <w:rPr>
          <w:rFonts w:eastAsiaTheme="minorEastAsia" w:hint="eastAsia"/>
        </w:rPr>
        <w:t>成绩总览功能用例图如下图</w:t>
      </w:r>
      <w:r w:rsidRPr="001065C6">
        <w:rPr>
          <w:rFonts w:eastAsiaTheme="minorEastAsia"/>
        </w:rPr>
        <w:t>2-</w:t>
      </w:r>
      <w:r w:rsidR="00FD4423">
        <w:rPr>
          <w:rFonts w:eastAsiaTheme="minorEastAsia"/>
        </w:rPr>
        <w:t>32</w:t>
      </w:r>
      <w:r w:rsidRPr="001065C6">
        <w:rPr>
          <w:rFonts w:eastAsiaTheme="minorEastAsia" w:hint="eastAsia"/>
        </w:rPr>
        <w:t>所示：</w:t>
      </w:r>
    </w:p>
    <w:p w14:paraId="6537E8D0"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0ABF0426" wp14:editId="5D0EE125">
            <wp:extent cx="5136325" cy="1630821"/>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6325" cy="1630821"/>
                    </a:xfrm>
                    <a:prstGeom prst="rect">
                      <a:avLst/>
                    </a:prstGeom>
                  </pic:spPr>
                </pic:pic>
              </a:graphicData>
            </a:graphic>
          </wp:inline>
        </w:drawing>
      </w:r>
    </w:p>
    <w:p w14:paraId="2CB678D5" w14:textId="21EFA2B5" w:rsidR="0056073B" w:rsidRPr="001065C6" w:rsidRDefault="0056073B" w:rsidP="00D65464">
      <w:pPr>
        <w:pStyle w:val="aff0"/>
      </w:pPr>
      <w:r w:rsidRPr="001065C6">
        <w:rPr>
          <w:rFonts w:hint="eastAsia"/>
        </w:rPr>
        <w:t>图</w:t>
      </w:r>
      <w:r w:rsidRPr="001065C6">
        <w:t>2-</w:t>
      </w:r>
      <w:r w:rsidR="00FD4423">
        <w:t>32</w:t>
      </w:r>
      <w:r w:rsidR="00DF4FF3" w:rsidRPr="001065C6">
        <w:t xml:space="preserve"> </w:t>
      </w:r>
      <w:r w:rsidR="00DF4FF3" w:rsidRPr="001065C6">
        <w:rPr>
          <w:rFonts w:hint="eastAsia"/>
        </w:rPr>
        <w:t>成绩总览</w:t>
      </w:r>
      <w:r w:rsidRPr="001065C6">
        <w:rPr>
          <w:rFonts w:hint="eastAsia"/>
        </w:rPr>
        <w:t>功能</w:t>
      </w:r>
      <w:r w:rsidR="00DF4FF3" w:rsidRPr="001065C6">
        <w:rPr>
          <w:rFonts w:hint="eastAsia"/>
        </w:rPr>
        <w:t>用例图</w:t>
      </w:r>
    </w:p>
    <w:p w14:paraId="79EBB995" w14:textId="165AD7F2" w:rsidR="0056073B" w:rsidRPr="001065C6" w:rsidRDefault="0056073B" w:rsidP="00D65464">
      <w:pPr>
        <w:spacing w:line="300" w:lineRule="auto"/>
        <w:ind w:firstLine="420"/>
        <w:rPr>
          <w:rFonts w:eastAsiaTheme="minorEastAsia"/>
          <w:lang w:val="x-none"/>
        </w:rPr>
      </w:pPr>
      <w:r w:rsidRPr="001065C6">
        <w:rPr>
          <w:rFonts w:eastAsiaTheme="minorEastAsia" w:hint="eastAsia"/>
          <w:lang w:val="x-none"/>
        </w:rPr>
        <w:t>成绩总览功能用例分析表如下表</w:t>
      </w:r>
      <w:r w:rsidRPr="001065C6">
        <w:rPr>
          <w:rFonts w:eastAsiaTheme="minorEastAsia"/>
          <w:lang w:val="x-none"/>
        </w:rPr>
        <w:t>2-</w:t>
      </w:r>
      <w:r w:rsidR="007013A0">
        <w:rPr>
          <w:rFonts w:eastAsiaTheme="minorEastAsia"/>
          <w:lang w:val="x-none"/>
        </w:rPr>
        <w:t>16</w:t>
      </w:r>
      <w:r w:rsidRPr="001065C6">
        <w:rPr>
          <w:rFonts w:eastAsiaTheme="minorEastAsia" w:hint="eastAsia"/>
          <w:lang w:val="x-none"/>
        </w:rPr>
        <w:t>所示：</w:t>
      </w:r>
    </w:p>
    <w:p w14:paraId="17DB234C" w14:textId="2592C814" w:rsidR="000312FF" w:rsidRPr="001065C6" w:rsidRDefault="000312FF" w:rsidP="00D65464">
      <w:pPr>
        <w:pStyle w:val="aff0"/>
      </w:pPr>
      <w:r w:rsidRPr="001065C6">
        <w:rPr>
          <w:rFonts w:hint="eastAsia"/>
        </w:rPr>
        <w:t>表</w:t>
      </w:r>
      <w:r w:rsidRPr="001065C6">
        <w:t>2-</w:t>
      </w:r>
      <w:r w:rsidR="007013A0">
        <w:t>16</w:t>
      </w:r>
      <w:r w:rsidRPr="001065C6">
        <w:t xml:space="preserve"> </w:t>
      </w:r>
      <w:r w:rsidRPr="001065C6">
        <w:rPr>
          <w:rFonts w:hint="eastAsia"/>
        </w:rPr>
        <w:t>成绩总览功能用例分析表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43B1F4FA" w14:textId="77777777" w:rsidTr="00FD4423">
        <w:trPr>
          <w:jc w:val="center"/>
        </w:trPr>
        <w:tc>
          <w:tcPr>
            <w:tcW w:w="2736" w:type="dxa"/>
            <w:shd w:val="clear" w:color="auto" w:fill="D9D9D9" w:themeFill="background1" w:themeFillShade="D9"/>
          </w:tcPr>
          <w:p w14:paraId="5D2FD59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0F2302EA" w14:textId="56D4F0BD"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002</w:t>
            </w:r>
            <w:r w:rsidR="0056073B" w:rsidRPr="001065C6">
              <w:rPr>
                <w:sz w:val="21"/>
                <w:szCs w:val="21"/>
              </w:rPr>
              <w:t>9</w:t>
            </w:r>
          </w:p>
        </w:tc>
        <w:tc>
          <w:tcPr>
            <w:tcW w:w="1219" w:type="dxa"/>
            <w:shd w:val="clear" w:color="auto" w:fill="D9D9D9" w:themeFill="background1" w:themeFillShade="D9"/>
          </w:tcPr>
          <w:p w14:paraId="4D338FCB"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4E202ED8"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成绩总览</w:t>
            </w:r>
          </w:p>
        </w:tc>
      </w:tr>
      <w:tr w:rsidR="009A35BA" w:rsidRPr="001065C6" w14:paraId="43C95A71" w14:textId="77777777" w:rsidTr="00FD4423">
        <w:trPr>
          <w:jc w:val="center"/>
        </w:trPr>
        <w:tc>
          <w:tcPr>
            <w:tcW w:w="2736" w:type="dxa"/>
            <w:shd w:val="clear" w:color="auto" w:fill="D9D9D9" w:themeFill="background1" w:themeFillShade="D9"/>
          </w:tcPr>
          <w:p w14:paraId="3C567A5A" w14:textId="560F2818" w:rsidR="009A35BA" w:rsidRPr="001065C6" w:rsidRDefault="009A35BA" w:rsidP="009A35BA">
            <w:pPr>
              <w:spacing w:line="300" w:lineRule="auto"/>
              <w:jc w:val="left"/>
              <w:rPr>
                <w:sz w:val="21"/>
                <w:szCs w:val="21"/>
              </w:rPr>
            </w:pPr>
            <w:r w:rsidRPr="001065C6">
              <w:rPr>
                <w:rFonts w:hint="eastAsia"/>
                <w:sz w:val="21"/>
                <w:szCs w:val="21"/>
              </w:rPr>
              <w:t>用例描述</w:t>
            </w:r>
          </w:p>
        </w:tc>
        <w:tc>
          <w:tcPr>
            <w:tcW w:w="6269" w:type="dxa"/>
            <w:gridSpan w:val="3"/>
          </w:tcPr>
          <w:p w14:paraId="701DD6E1" w14:textId="1E820D5E" w:rsidR="009A35BA" w:rsidRPr="001065C6" w:rsidRDefault="009A35BA" w:rsidP="009A35BA">
            <w:pPr>
              <w:spacing w:line="300" w:lineRule="auto"/>
              <w:jc w:val="left"/>
              <w:rPr>
                <w:sz w:val="21"/>
                <w:szCs w:val="21"/>
              </w:rPr>
            </w:pPr>
            <w:r w:rsidRPr="001065C6">
              <w:rPr>
                <w:rFonts w:hint="eastAsia"/>
                <w:sz w:val="21"/>
                <w:szCs w:val="21"/>
              </w:rPr>
              <w:t>成绩总览为教师查看选中的考试统计结果的功能模块，教师可通过此模块查看选中的考试的平均分等。</w:t>
            </w:r>
          </w:p>
        </w:tc>
      </w:tr>
      <w:tr w:rsidR="009A35BA" w:rsidRPr="001065C6" w14:paraId="2827890F" w14:textId="77777777" w:rsidTr="00FD4423">
        <w:trPr>
          <w:jc w:val="center"/>
        </w:trPr>
        <w:tc>
          <w:tcPr>
            <w:tcW w:w="2736" w:type="dxa"/>
            <w:shd w:val="clear" w:color="auto" w:fill="D9D9D9" w:themeFill="background1" w:themeFillShade="D9"/>
          </w:tcPr>
          <w:p w14:paraId="6E267B49" w14:textId="0FC1D6B9" w:rsidR="009A35BA" w:rsidRPr="001065C6" w:rsidRDefault="009A35BA" w:rsidP="009A35BA">
            <w:pPr>
              <w:spacing w:line="300" w:lineRule="auto"/>
              <w:jc w:val="left"/>
              <w:rPr>
                <w:sz w:val="21"/>
                <w:szCs w:val="21"/>
              </w:rPr>
            </w:pPr>
            <w:r w:rsidRPr="001065C6">
              <w:rPr>
                <w:rFonts w:hint="eastAsia"/>
                <w:sz w:val="21"/>
                <w:szCs w:val="21"/>
              </w:rPr>
              <w:t>执行者</w:t>
            </w:r>
          </w:p>
        </w:tc>
        <w:tc>
          <w:tcPr>
            <w:tcW w:w="6269" w:type="dxa"/>
            <w:gridSpan w:val="3"/>
          </w:tcPr>
          <w:p w14:paraId="55549010" w14:textId="1A573B9F" w:rsidR="009A35BA" w:rsidRPr="001065C6" w:rsidRDefault="009A35BA" w:rsidP="009A35BA">
            <w:pPr>
              <w:spacing w:line="300" w:lineRule="auto"/>
              <w:jc w:val="left"/>
              <w:rPr>
                <w:sz w:val="21"/>
                <w:szCs w:val="21"/>
              </w:rPr>
            </w:pPr>
            <w:r w:rsidRPr="001065C6">
              <w:rPr>
                <w:rFonts w:hint="eastAsia"/>
                <w:iCs/>
                <w:sz w:val="21"/>
                <w:szCs w:val="21"/>
              </w:rPr>
              <w:t>教师</w:t>
            </w:r>
          </w:p>
        </w:tc>
      </w:tr>
      <w:tr w:rsidR="009A35BA" w:rsidRPr="001065C6" w14:paraId="1FA5CD9E" w14:textId="77777777" w:rsidTr="00FD4423">
        <w:trPr>
          <w:jc w:val="center"/>
        </w:trPr>
        <w:tc>
          <w:tcPr>
            <w:tcW w:w="2736" w:type="dxa"/>
            <w:shd w:val="clear" w:color="auto" w:fill="D9D9D9" w:themeFill="background1" w:themeFillShade="D9"/>
          </w:tcPr>
          <w:p w14:paraId="3ED596D8" w14:textId="36CDDA06" w:rsidR="009A35BA" w:rsidRPr="001065C6" w:rsidRDefault="009A35BA" w:rsidP="009A35BA">
            <w:pPr>
              <w:spacing w:line="300" w:lineRule="auto"/>
              <w:jc w:val="left"/>
              <w:rPr>
                <w:sz w:val="21"/>
                <w:szCs w:val="21"/>
              </w:rPr>
            </w:pPr>
            <w:r w:rsidRPr="001065C6">
              <w:rPr>
                <w:rFonts w:hint="eastAsia"/>
                <w:sz w:val="21"/>
                <w:szCs w:val="21"/>
              </w:rPr>
              <w:t>前置条件</w:t>
            </w:r>
          </w:p>
        </w:tc>
        <w:tc>
          <w:tcPr>
            <w:tcW w:w="6269" w:type="dxa"/>
            <w:gridSpan w:val="3"/>
          </w:tcPr>
          <w:p w14:paraId="2308B21D" w14:textId="1231F7CB" w:rsidR="009A35BA" w:rsidRPr="001065C6" w:rsidRDefault="009A35BA" w:rsidP="009A35BA">
            <w:pPr>
              <w:spacing w:line="300" w:lineRule="auto"/>
              <w:jc w:val="left"/>
              <w:rPr>
                <w:iCs/>
                <w:sz w:val="21"/>
                <w:szCs w:val="21"/>
              </w:rPr>
            </w:pPr>
            <w:r w:rsidRPr="001065C6">
              <w:rPr>
                <w:rFonts w:hint="eastAsia"/>
                <w:iCs/>
                <w:sz w:val="21"/>
                <w:szCs w:val="21"/>
              </w:rPr>
              <w:t>选中的考试已经得出成绩</w:t>
            </w:r>
          </w:p>
        </w:tc>
      </w:tr>
      <w:tr w:rsidR="009A35BA" w:rsidRPr="001065C6" w14:paraId="6E7CCF6D" w14:textId="77777777" w:rsidTr="00FD4423">
        <w:trPr>
          <w:jc w:val="center"/>
        </w:trPr>
        <w:tc>
          <w:tcPr>
            <w:tcW w:w="2736" w:type="dxa"/>
            <w:shd w:val="clear" w:color="auto" w:fill="D9D9D9" w:themeFill="background1" w:themeFillShade="D9"/>
          </w:tcPr>
          <w:p w14:paraId="6A4DFD4F" w14:textId="452E86A1" w:rsidR="009A35BA" w:rsidRPr="001065C6" w:rsidRDefault="009A35BA" w:rsidP="009A35BA">
            <w:pPr>
              <w:spacing w:line="300" w:lineRule="auto"/>
              <w:jc w:val="left"/>
              <w:rPr>
                <w:sz w:val="21"/>
                <w:szCs w:val="21"/>
              </w:rPr>
            </w:pPr>
            <w:r w:rsidRPr="001065C6">
              <w:rPr>
                <w:rFonts w:hint="eastAsia"/>
                <w:sz w:val="21"/>
                <w:szCs w:val="21"/>
              </w:rPr>
              <w:t>后置条件</w:t>
            </w:r>
          </w:p>
        </w:tc>
        <w:tc>
          <w:tcPr>
            <w:tcW w:w="6269" w:type="dxa"/>
            <w:gridSpan w:val="3"/>
          </w:tcPr>
          <w:p w14:paraId="4CFBAF31" w14:textId="24EF960C" w:rsidR="009A35BA" w:rsidRPr="001065C6" w:rsidRDefault="009A35BA" w:rsidP="009A35BA">
            <w:pPr>
              <w:spacing w:line="300" w:lineRule="auto"/>
              <w:jc w:val="left"/>
              <w:rPr>
                <w:iCs/>
                <w:sz w:val="21"/>
                <w:szCs w:val="21"/>
              </w:rPr>
            </w:pPr>
            <w:r w:rsidRPr="001065C6">
              <w:rPr>
                <w:rFonts w:hint="eastAsia"/>
                <w:iCs/>
                <w:sz w:val="21"/>
                <w:szCs w:val="21"/>
              </w:rPr>
              <w:t>显示相关的统计数据</w:t>
            </w:r>
          </w:p>
        </w:tc>
      </w:tr>
      <w:tr w:rsidR="009A35BA" w:rsidRPr="001065C6" w14:paraId="4A78B599" w14:textId="77777777" w:rsidTr="00FD4423">
        <w:trPr>
          <w:jc w:val="center"/>
        </w:trPr>
        <w:tc>
          <w:tcPr>
            <w:tcW w:w="2736" w:type="dxa"/>
            <w:shd w:val="clear" w:color="auto" w:fill="D9D9D9" w:themeFill="background1" w:themeFillShade="D9"/>
          </w:tcPr>
          <w:p w14:paraId="52DCB3C4" w14:textId="13DB92EA" w:rsidR="009A35BA" w:rsidRPr="001065C6" w:rsidRDefault="009A35BA" w:rsidP="009A35BA">
            <w:pPr>
              <w:spacing w:line="300" w:lineRule="auto"/>
              <w:jc w:val="left"/>
              <w:rPr>
                <w:sz w:val="21"/>
                <w:szCs w:val="21"/>
              </w:rPr>
            </w:pPr>
            <w:r w:rsidRPr="001065C6">
              <w:rPr>
                <w:rFonts w:hint="eastAsia"/>
                <w:sz w:val="21"/>
                <w:szCs w:val="21"/>
              </w:rPr>
              <w:t>用例场景</w:t>
            </w:r>
          </w:p>
        </w:tc>
        <w:tc>
          <w:tcPr>
            <w:tcW w:w="6269" w:type="dxa"/>
            <w:gridSpan w:val="3"/>
          </w:tcPr>
          <w:p w14:paraId="77E9413D" w14:textId="699FD6CC" w:rsidR="009A35BA" w:rsidRPr="001065C6" w:rsidRDefault="009A35BA" w:rsidP="009A35BA">
            <w:pPr>
              <w:spacing w:line="300" w:lineRule="auto"/>
              <w:jc w:val="left"/>
              <w:rPr>
                <w:iCs/>
                <w:sz w:val="21"/>
                <w:szCs w:val="21"/>
              </w:rPr>
            </w:pPr>
            <w:r w:rsidRPr="001065C6">
              <w:rPr>
                <w:rFonts w:hint="eastAsia"/>
                <w:sz w:val="21"/>
                <w:szCs w:val="21"/>
              </w:rPr>
              <w:t>统计界面</w:t>
            </w:r>
          </w:p>
        </w:tc>
      </w:tr>
      <w:tr w:rsidR="009A35BA" w:rsidRPr="001065C6" w14:paraId="3A90306B" w14:textId="77777777" w:rsidTr="00FD4423">
        <w:trPr>
          <w:jc w:val="center"/>
        </w:trPr>
        <w:tc>
          <w:tcPr>
            <w:tcW w:w="2736" w:type="dxa"/>
            <w:shd w:val="clear" w:color="auto" w:fill="D9D9D9" w:themeFill="background1" w:themeFillShade="D9"/>
          </w:tcPr>
          <w:p w14:paraId="2DE7EA88" w14:textId="489E4380" w:rsidR="009A35BA" w:rsidRPr="001065C6" w:rsidRDefault="009A35BA" w:rsidP="009A35BA">
            <w:pPr>
              <w:spacing w:line="300" w:lineRule="auto"/>
              <w:jc w:val="left"/>
              <w:rPr>
                <w:sz w:val="21"/>
                <w:szCs w:val="21"/>
              </w:rPr>
            </w:pPr>
            <w:r w:rsidRPr="001065C6">
              <w:rPr>
                <w:rFonts w:hint="eastAsia"/>
                <w:sz w:val="21"/>
                <w:szCs w:val="21"/>
              </w:rPr>
              <w:t>基本事件流</w:t>
            </w:r>
          </w:p>
        </w:tc>
        <w:tc>
          <w:tcPr>
            <w:tcW w:w="6269" w:type="dxa"/>
            <w:gridSpan w:val="3"/>
          </w:tcPr>
          <w:p w14:paraId="7A905C0A" w14:textId="77777777" w:rsidR="009A35BA" w:rsidRPr="001065C6" w:rsidRDefault="009A35BA" w:rsidP="009A35BA">
            <w:pPr>
              <w:spacing w:line="300" w:lineRule="auto"/>
              <w:jc w:val="left"/>
              <w:rPr>
                <w:rFonts w:ascii="Times New Roman" w:eastAsia="宋体" w:hAnsi="Times New Roman" w:cs="Times New Roman"/>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0F27E3F9" w14:textId="77777777" w:rsidR="009A35BA" w:rsidRPr="00B945D6" w:rsidRDefault="009A35BA" w:rsidP="00C903C2">
            <w:pPr>
              <w:pStyle w:val="aff4"/>
              <w:numPr>
                <w:ilvl w:val="0"/>
                <w:numId w:val="7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教师进入统计界面</w:t>
            </w:r>
          </w:p>
          <w:p w14:paraId="08617026" w14:textId="77777777" w:rsidR="009A35BA" w:rsidRPr="00B945D6" w:rsidRDefault="009A35BA" w:rsidP="00C903C2">
            <w:pPr>
              <w:pStyle w:val="aff4"/>
              <w:numPr>
                <w:ilvl w:val="0"/>
                <w:numId w:val="7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教师选中想要查看的考试</w:t>
            </w:r>
          </w:p>
          <w:p w14:paraId="1D18071F" w14:textId="77777777" w:rsidR="009A35BA" w:rsidRPr="00B945D6" w:rsidRDefault="009A35BA" w:rsidP="00C903C2">
            <w:pPr>
              <w:pStyle w:val="aff4"/>
              <w:numPr>
                <w:ilvl w:val="0"/>
                <w:numId w:val="77"/>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系统验证查看的考试成绩是否得出</w:t>
            </w:r>
          </w:p>
          <w:p w14:paraId="351D27E4" w14:textId="3DD5F545" w:rsidR="009A35BA" w:rsidRPr="00DE186E" w:rsidRDefault="009A35BA" w:rsidP="00DE186E">
            <w:pPr>
              <w:pStyle w:val="aff4"/>
              <w:numPr>
                <w:ilvl w:val="0"/>
                <w:numId w:val="77"/>
              </w:numPr>
              <w:spacing w:line="300" w:lineRule="auto"/>
              <w:ind w:firstLineChars="0"/>
              <w:jc w:val="left"/>
              <w:rPr>
                <w:rFonts w:asciiTheme="minorHAnsi" w:hAnsiTheme="minorHAnsi"/>
                <w:szCs w:val="21"/>
              </w:rPr>
            </w:pPr>
            <w:r w:rsidRPr="00DE186E">
              <w:rPr>
                <w:rFonts w:hint="eastAsia"/>
                <w:iCs/>
                <w:szCs w:val="21"/>
              </w:rPr>
              <w:t>系统将已得出成绩的统计结果展示给教师</w:t>
            </w:r>
          </w:p>
        </w:tc>
      </w:tr>
    </w:tbl>
    <w:p w14:paraId="5F7A0CCB" w14:textId="542F3D12" w:rsidR="00DF4FF3" w:rsidRPr="001065C6" w:rsidRDefault="003C43C3" w:rsidP="00C903C2">
      <w:pPr>
        <w:pStyle w:val="aff0"/>
        <w:numPr>
          <w:ilvl w:val="0"/>
          <w:numId w:val="9"/>
        </w:numPr>
        <w:jc w:val="both"/>
        <w:rPr>
          <w:rFonts w:eastAsiaTheme="minorEastAsia"/>
          <w:sz w:val="24"/>
          <w:szCs w:val="24"/>
        </w:rPr>
      </w:pPr>
      <w:r>
        <w:rPr>
          <w:rFonts w:eastAsia="宋体"/>
        </w:rPr>
        <w:br w:type="page"/>
      </w:r>
      <w:bookmarkStart w:id="55" w:name="_Toc30102957"/>
      <w:r w:rsidR="00DF4FF3" w:rsidRPr="001065C6">
        <w:rPr>
          <w:rFonts w:eastAsiaTheme="minorEastAsia" w:hint="eastAsia"/>
          <w:sz w:val="24"/>
          <w:szCs w:val="24"/>
        </w:rPr>
        <w:lastRenderedPageBreak/>
        <w:t>成绩单</w:t>
      </w:r>
      <w:bookmarkEnd w:id="55"/>
    </w:p>
    <w:p w14:paraId="647FBA59" w14:textId="7C165A87" w:rsidR="0056073B" w:rsidRPr="001065C6" w:rsidRDefault="0056073B" w:rsidP="00D65464">
      <w:pPr>
        <w:spacing w:line="300" w:lineRule="auto"/>
        <w:ind w:firstLine="420"/>
        <w:rPr>
          <w:rFonts w:eastAsiaTheme="minorEastAsia"/>
        </w:rPr>
      </w:pPr>
      <w:r w:rsidRPr="001065C6">
        <w:rPr>
          <w:rFonts w:eastAsiaTheme="minorEastAsia" w:hint="eastAsia"/>
        </w:rPr>
        <w:t>成绩单功能用例图如下图</w:t>
      </w:r>
      <w:r w:rsidRPr="001065C6">
        <w:rPr>
          <w:rFonts w:eastAsiaTheme="minorEastAsia"/>
        </w:rPr>
        <w:t>2-</w:t>
      </w:r>
      <w:r w:rsidR="00FD4423">
        <w:rPr>
          <w:rFonts w:eastAsiaTheme="minorEastAsia"/>
        </w:rPr>
        <w:t>33</w:t>
      </w:r>
      <w:r w:rsidRPr="001065C6">
        <w:rPr>
          <w:rFonts w:eastAsiaTheme="minorEastAsia" w:hint="eastAsia"/>
        </w:rPr>
        <w:t>所示：</w:t>
      </w:r>
    </w:p>
    <w:p w14:paraId="6849BAAF" w14:textId="77777777" w:rsidR="00DF4FF3" w:rsidRPr="001065C6" w:rsidRDefault="00DF4FF3" w:rsidP="00D65464">
      <w:pPr>
        <w:spacing w:line="300" w:lineRule="auto"/>
        <w:jc w:val="center"/>
        <w:rPr>
          <w:rFonts w:eastAsiaTheme="minorEastAsia"/>
          <w:lang w:val="x-none"/>
        </w:rPr>
      </w:pPr>
      <w:r w:rsidRPr="00B945D6">
        <w:rPr>
          <w:rFonts w:eastAsiaTheme="minorEastAsia"/>
          <w:noProof/>
        </w:rPr>
        <w:drawing>
          <wp:inline distT="0" distB="0" distL="0" distR="0" wp14:anchorId="1EE04340" wp14:editId="59FA3A92">
            <wp:extent cx="4511040" cy="1365184"/>
            <wp:effectExtent l="0" t="0" r="381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7122" cy="1379130"/>
                    </a:xfrm>
                    <a:prstGeom prst="rect">
                      <a:avLst/>
                    </a:prstGeom>
                  </pic:spPr>
                </pic:pic>
              </a:graphicData>
            </a:graphic>
          </wp:inline>
        </w:drawing>
      </w:r>
    </w:p>
    <w:p w14:paraId="333ABF26" w14:textId="23F3A2EF" w:rsidR="0056073B" w:rsidRPr="001065C6" w:rsidRDefault="0056073B" w:rsidP="00D65464">
      <w:pPr>
        <w:pStyle w:val="aff0"/>
      </w:pPr>
      <w:r w:rsidRPr="001065C6">
        <w:rPr>
          <w:rFonts w:hint="eastAsia"/>
        </w:rPr>
        <w:t>图</w:t>
      </w:r>
      <w:r w:rsidRPr="001065C6">
        <w:t>2-</w:t>
      </w:r>
      <w:r w:rsidR="00FD4423">
        <w:t>33</w:t>
      </w:r>
      <w:r w:rsidR="00DF4FF3" w:rsidRPr="001065C6">
        <w:rPr>
          <w:rFonts w:hint="eastAsia"/>
        </w:rPr>
        <w:t>成绩单</w:t>
      </w:r>
      <w:r w:rsidRPr="001065C6">
        <w:rPr>
          <w:rFonts w:hint="eastAsia"/>
        </w:rPr>
        <w:t>功能</w:t>
      </w:r>
      <w:r w:rsidR="00DF4FF3" w:rsidRPr="001065C6">
        <w:rPr>
          <w:rFonts w:hint="eastAsia"/>
        </w:rPr>
        <w:t>用例图</w:t>
      </w:r>
    </w:p>
    <w:p w14:paraId="49902E28" w14:textId="1EB08E76" w:rsidR="0056073B" w:rsidRPr="001065C6" w:rsidRDefault="0056073B" w:rsidP="00D65464">
      <w:pPr>
        <w:spacing w:line="300" w:lineRule="auto"/>
        <w:ind w:firstLine="420"/>
        <w:rPr>
          <w:rFonts w:eastAsiaTheme="minorEastAsia"/>
          <w:lang w:val="x-none"/>
        </w:rPr>
      </w:pPr>
      <w:r w:rsidRPr="001065C6">
        <w:rPr>
          <w:rFonts w:eastAsiaTheme="minorEastAsia" w:hint="eastAsia"/>
          <w:lang w:val="x-none"/>
        </w:rPr>
        <w:t>成绩总览功能用例分析表如下表</w:t>
      </w:r>
      <w:r w:rsidRPr="001065C6">
        <w:rPr>
          <w:rFonts w:eastAsiaTheme="minorEastAsia"/>
          <w:lang w:val="x-none"/>
        </w:rPr>
        <w:t>2-</w:t>
      </w:r>
      <w:r w:rsidR="007013A0">
        <w:rPr>
          <w:rFonts w:eastAsiaTheme="minorEastAsia"/>
          <w:lang w:val="x-none"/>
        </w:rPr>
        <w:t>17</w:t>
      </w:r>
      <w:r w:rsidRPr="001065C6">
        <w:rPr>
          <w:rFonts w:eastAsiaTheme="minorEastAsia" w:hint="eastAsia"/>
          <w:lang w:val="x-none"/>
        </w:rPr>
        <w:t>所示：</w:t>
      </w:r>
    </w:p>
    <w:p w14:paraId="193EC69A" w14:textId="71B47AE3" w:rsidR="000312FF" w:rsidRPr="001065C6" w:rsidRDefault="000312FF" w:rsidP="00D65464">
      <w:pPr>
        <w:pStyle w:val="aff0"/>
      </w:pPr>
      <w:r w:rsidRPr="001065C6">
        <w:rPr>
          <w:rFonts w:hint="eastAsia"/>
        </w:rPr>
        <w:t>表</w:t>
      </w:r>
      <w:r w:rsidRPr="001065C6">
        <w:t>2-</w:t>
      </w:r>
      <w:r w:rsidR="007013A0">
        <w:t>17</w:t>
      </w:r>
      <w:r w:rsidRPr="001065C6">
        <w:t xml:space="preserve"> </w:t>
      </w:r>
      <w:r w:rsidRPr="001065C6">
        <w:rPr>
          <w:rFonts w:hint="eastAsia"/>
        </w:rPr>
        <w:t>成绩总览功能用例分析表</w:t>
      </w:r>
    </w:p>
    <w:tbl>
      <w:tblPr>
        <w:tblStyle w:val="aff5"/>
        <w:tblW w:w="0" w:type="auto"/>
        <w:jc w:val="center"/>
        <w:tblLook w:val="04A0" w:firstRow="1" w:lastRow="0" w:firstColumn="1" w:lastColumn="0" w:noHBand="0" w:noVBand="1"/>
      </w:tblPr>
      <w:tblGrid>
        <w:gridCol w:w="2736"/>
        <w:gridCol w:w="1852"/>
        <w:gridCol w:w="1219"/>
        <w:gridCol w:w="3198"/>
      </w:tblGrid>
      <w:tr w:rsidR="00DF4FF3" w:rsidRPr="001065C6" w14:paraId="3968E361" w14:textId="77777777" w:rsidTr="00FD4423">
        <w:trPr>
          <w:jc w:val="center"/>
        </w:trPr>
        <w:tc>
          <w:tcPr>
            <w:tcW w:w="2736" w:type="dxa"/>
            <w:shd w:val="clear" w:color="auto" w:fill="D9D9D9" w:themeFill="background1" w:themeFillShade="D9"/>
          </w:tcPr>
          <w:p w14:paraId="5EFEBB0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用例编号</w:t>
            </w:r>
          </w:p>
        </w:tc>
        <w:tc>
          <w:tcPr>
            <w:tcW w:w="1852" w:type="dxa"/>
          </w:tcPr>
          <w:p w14:paraId="6D598774" w14:textId="2D2A2B7E" w:rsidR="00DF4FF3" w:rsidRPr="001065C6" w:rsidRDefault="00DF4FF3" w:rsidP="00D65464">
            <w:pPr>
              <w:spacing w:line="300" w:lineRule="auto"/>
              <w:jc w:val="left"/>
              <w:rPr>
                <w:rFonts w:ascii="Times New Roman" w:eastAsia="宋体" w:hAnsi="Times New Roman" w:cs="Times New Roman"/>
                <w:sz w:val="21"/>
                <w:szCs w:val="21"/>
              </w:rPr>
            </w:pPr>
            <w:r w:rsidRPr="001065C6">
              <w:rPr>
                <w:sz w:val="21"/>
                <w:szCs w:val="21"/>
              </w:rPr>
              <w:t>00</w:t>
            </w:r>
            <w:r w:rsidR="0056073B" w:rsidRPr="001065C6">
              <w:rPr>
                <w:sz w:val="21"/>
                <w:szCs w:val="21"/>
              </w:rPr>
              <w:t>30</w:t>
            </w:r>
          </w:p>
        </w:tc>
        <w:tc>
          <w:tcPr>
            <w:tcW w:w="1219" w:type="dxa"/>
            <w:shd w:val="clear" w:color="auto" w:fill="D9D9D9" w:themeFill="background1" w:themeFillShade="D9"/>
          </w:tcPr>
          <w:p w14:paraId="1EAE68C6"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用例名称</w:t>
            </w:r>
          </w:p>
        </w:tc>
        <w:tc>
          <w:tcPr>
            <w:tcW w:w="3198" w:type="dxa"/>
          </w:tcPr>
          <w:p w14:paraId="23F642A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成绩单</w:t>
            </w:r>
          </w:p>
        </w:tc>
      </w:tr>
      <w:tr w:rsidR="00DF4FF3" w:rsidRPr="001065C6" w14:paraId="53D78CEB" w14:textId="77777777" w:rsidTr="00FD4423">
        <w:trPr>
          <w:jc w:val="center"/>
        </w:trPr>
        <w:tc>
          <w:tcPr>
            <w:tcW w:w="2736" w:type="dxa"/>
            <w:shd w:val="clear" w:color="auto" w:fill="D9D9D9" w:themeFill="background1" w:themeFillShade="D9"/>
          </w:tcPr>
          <w:p w14:paraId="07E7D5B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用例描述</w:t>
            </w:r>
          </w:p>
        </w:tc>
        <w:tc>
          <w:tcPr>
            <w:tcW w:w="6269" w:type="dxa"/>
            <w:gridSpan w:val="3"/>
          </w:tcPr>
          <w:p w14:paraId="63FF4A7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成绩单是统计模块中的功能模块，它可为教师提供相关考试的所有考生考试成绩，并形成表格展示给教师。</w:t>
            </w:r>
          </w:p>
        </w:tc>
      </w:tr>
      <w:tr w:rsidR="00DF4FF3" w:rsidRPr="001065C6" w14:paraId="599460F2" w14:textId="77777777" w:rsidTr="00FD4423">
        <w:trPr>
          <w:jc w:val="center"/>
        </w:trPr>
        <w:tc>
          <w:tcPr>
            <w:tcW w:w="2736" w:type="dxa"/>
            <w:shd w:val="clear" w:color="auto" w:fill="D9D9D9" w:themeFill="background1" w:themeFillShade="D9"/>
          </w:tcPr>
          <w:p w14:paraId="0F45F23C"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执行者</w:t>
            </w:r>
          </w:p>
        </w:tc>
        <w:tc>
          <w:tcPr>
            <w:tcW w:w="6269" w:type="dxa"/>
            <w:gridSpan w:val="3"/>
          </w:tcPr>
          <w:p w14:paraId="096A99A1"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教师</w:t>
            </w:r>
          </w:p>
        </w:tc>
      </w:tr>
      <w:tr w:rsidR="00DF4FF3" w:rsidRPr="001065C6" w14:paraId="3EC3BABB" w14:textId="77777777" w:rsidTr="00FD4423">
        <w:trPr>
          <w:jc w:val="center"/>
        </w:trPr>
        <w:tc>
          <w:tcPr>
            <w:tcW w:w="2736" w:type="dxa"/>
            <w:shd w:val="clear" w:color="auto" w:fill="D9D9D9" w:themeFill="background1" w:themeFillShade="D9"/>
          </w:tcPr>
          <w:p w14:paraId="2C580B3E"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前置条件</w:t>
            </w:r>
          </w:p>
        </w:tc>
        <w:tc>
          <w:tcPr>
            <w:tcW w:w="6269" w:type="dxa"/>
            <w:gridSpan w:val="3"/>
          </w:tcPr>
          <w:p w14:paraId="48B40F82"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选中的考试成绩已经得出</w:t>
            </w:r>
          </w:p>
        </w:tc>
      </w:tr>
      <w:tr w:rsidR="00DF4FF3" w:rsidRPr="001065C6" w14:paraId="6B40A7EA" w14:textId="77777777" w:rsidTr="00FD4423">
        <w:trPr>
          <w:jc w:val="center"/>
        </w:trPr>
        <w:tc>
          <w:tcPr>
            <w:tcW w:w="2736" w:type="dxa"/>
            <w:shd w:val="clear" w:color="auto" w:fill="D9D9D9" w:themeFill="background1" w:themeFillShade="D9"/>
          </w:tcPr>
          <w:p w14:paraId="75DF5CDD"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后置条件</w:t>
            </w:r>
          </w:p>
        </w:tc>
        <w:tc>
          <w:tcPr>
            <w:tcW w:w="6269" w:type="dxa"/>
            <w:gridSpan w:val="3"/>
          </w:tcPr>
          <w:p w14:paraId="14FA8EB0" w14:textId="77777777" w:rsidR="00DF4FF3" w:rsidRPr="001065C6" w:rsidRDefault="00DF4FF3" w:rsidP="00D65464">
            <w:pPr>
              <w:spacing w:line="300" w:lineRule="auto"/>
              <w:jc w:val="left"/>
              <w:rPr>
                <w:rFonts w:ascii="Times New Roman" w:eastAsia="宋体" w:hAnsi="Times New Roman" w:cs="Times New Roman"/>
                <w:iCs/>
                <w:sz w:val="21"/>
                <w:szCs w:val="21"/>
              </w:rPr>
            </w:pPr>
            <w:r w:rsidRPr="001065C6">
              <w:rPr>
                <w:rFonts w:hint="eastAsia"/>
                <w:iCs/>
                <w:sz w:val="21"/>
                <w:szCs w:val="21"/>
              </w:rPr>
              <w:t>展示相关成绩</w:t>
            </w:r>
          </w:p>
        </w:tc>
      </w:tr>
      <w:tr w:rsidR="00DF4FF3" w:rsidRPr="001065C6" w14:paraId="4B38D65B" w14:textId="77777777" w:rsidTr="00FD4423">
        <w:trPr>
          <w:jc w:val="center"/>
        </w:trPr>
        <w:tc>
          <w:tcPr>
            <w:tcW w:w="2736" w:type="dxa"/>
            <w:shd w:val="clear" w:color="auto" w:fill="D9D9D9" w:themeFill="background1" w:themeFillShade="D9"/>
          </w:tcPr>
          <w:p w14:paraId="2A769BC5"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用例场景</w:t>
            </w:r>
          </w:p>
        </w:tc>
        <w:tc>
          <w:tcPr>
            <w:tcW w:w="6269" w:type="dxa"/>
            <w:gridSpan w:val="3"/>
          </w:tcPr>
          <w:p w14:paraId="23428D70" w14:textId="77777777" w:rsidR="00DF4FF3" w:rsidRPr="001065C6" w:rsidRDefault="00DF4FF3" w:rsidP="00D65464">
            <w:pPr>
              <w:spacing w:line="300" w:lineRule="auto"/>
              <w:jc w:val="left"/>
              <w:rPr>
                <w:rFonts w:ascii="Times New Roman" w:eastAsia="宋体" w:hAnsi="Times New Roman" w:cs="Times New Roman"/>
                <w:sz w:val="21"/>
                <w:szCs w:val="21"/>
              </w:rPr>
            </w:pPr>
            <w:r w:rsidRPr="001065C6">
              <w:rPr>
                <w:rFonts w:hint="eastAsia"/>
                <w:sz w:val="21"/>
                <w:szCs w:val="21"/>
              </w:rPr>
              <w:t>统计界面</w:t>
            </w:r>
          </w:p>
        </w:tc>
      </w:tr>
      <w:tr w:rsidR="009A35BA" w:rsidRPr="001065C6" w14:paraId="6C60CB35" w14:textId="77777777" w:rsidTr="00FD4423">
        <w:trPr>
          <w:jc w:val="center"/>
        </w:trPr>
        <w:tc>
          <w:tcPr>
            <w:tcW w:w="2736" w:type="dxa"/>
            <w:shd w:val="clear" w:color="auto" w:fill="D9D9D9" w:themeFill="background1" w:themeFillShade="D9"/>
          </w:tcPr>
          <w:p w14:paraId="15DFB590" w14:textId="7A10A07C" w:rsidR="009A35BA" w:rsidRPr="001065C6" w:rsidRDefault="009A35BA" w:rsidP="009A35BA">
            <w:pPr>
              <w:spacing w:line="300" w:lineRule="auto"/>
              <w:jc w:val="left"/>
              <w:rPr>
                <w:sz w:val="21"/>
                <w:szCs w:val="21"/>
              </w:rPr>
            </w:pPr>
            <w:r w:rsidRPr="001065C6">
              <w:rPr>
                <w:rFonts w:hint="eastAsia"/>
                <w:sz w:val="21"/>
                <w:szCs w:val="21"/>
              </w:rPr>
              <w:t>基本事件流</w:t>
            </w:r>
          </w:p>
        </w:tc>
        <w:tc>
          <w:tcPr>
            <w:tcW w:w="6269" w:type="dxa"/>
            <w:gridSpan w:val="3"/>
          </w:tcPr>
          <w:p w14:paraId="6AE9B76B" w14:textId="77777777" w:rsidR="009A35BA" w:rsidRPr="001065C6" w:rsidRDefault="009A35BA" w:rsidP="009A35BA">
            <w:pPr>
              <w:spacing w:line="300" w:lineRule="auto"/>
              <w:jc w:val="left"/>
              <w:rPr>
                <w:rFonts w:ascii="Times New Roman" w:eastAsia="宋体" w:hAnsi="Times New Roman" w:cs="Times New Roman"/>
                <w:b/>
                <w:sz w:val="21"/>
                <w:szCs w:val="21"/>
              </w:rPr>
            </w:pPr>
            <w:r w:rsidRPr="001065C6">
              <w:rPr>
                <w:rFonts w:hint="eastAsia"/>
                <w:b/>
                <w:sz w:val="21"/>
                <w:szCs w:val="21"/>
              </w:rPr>
              <w:t>基本流程（</w:t>
            </w:r>
            <w:r w:rsidRPr="001065C6">
              <w:rPr>
                <w:b/>
                <w:sz w:val="21"/>
                <w:szCs w:val="21"/>
              </w:rPr>
              <w:t>Base Flow</w:t>
            </w:r>
            <w:r w:rsidRPr="001065C6">
              <w:rPr>
                <w:rFonts w:hint="eastAsia"/>
                <w:b/>
                <w:sz w:val="21"/>
                <w:szCs w:val="21"/>
              </w:rPr>
              <w:t>）</w:t>
            </w:r>
            <w:r w:rsidRPr="001065C6">
              <w:rPr>
                <w:b/>
                <w:sz w:val="21"/>
                <w:szCs w:val="21"/>
              </w:rPr>
              <w:t> </w:t>
            </w:r>
          </w:p>
          <w:p w14:paraId="232E862C" w14:textId="77777777" w:rsidR="009A35BA" w:rsidRPr="00B945D6" w:rsidRDefault="009A35BA" w:rsidP="00C903C2">
            <w:pPr>
              <w:pStyle w:val="aff4"/>
              <w:numPr>
                <w:ilvl w:val="0"/>
                <w:numId w:val="7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教师进入统计界面</w:t>
            </w:r>
          </w:p>
          <w:p w14:paraId="4ADE1B07" w14:textId="77777777" w:rsidR="009A35BA" w:rsidRPr="00B945D6" w:rsidRDefault="009A35BA" w:rsidP="00C903C2">
            <w:pPr>
              <w:pStyle w:val="aff4"/>
              <w:numPr>
                <w:ilvl w:val="0"/>
                <w:numId w:val="7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教师选中考试记录</w:t>
            </w:r>
          </w:p>
          <w:p w14:paraId="45BFBB9A" w14:textId="77777777" w:rsidR="009A35BA" w:rsidRPr="00B945D6" w:rsidRDefault="009A35BA" w:rsidP="00C903C2">
            <w:pPr>
              <w:pStyle w:val="aff4"/>
              <w:numPr>
                <w:ilvl w:val="0"/>
                <w:numId w:val="78"/>
              </w:numPr>
              <w:spacing w:line="300" w:lineRule="auto"/>
              <w:ind w:firstLineChars="0"/>
              <w:jc w:val="left"/>
              <w:rPr>
                <w:rFonts w:ascii="Times New Roman" w:hAnsi="Times New Roman" w:cs="Times New Roman"/>
                <w:iCs/>
                <w:szCs w:val="21"/>
              </w:rPr>
            </w:pPr>
            <w:r w:rsidRPr="00B945D6">
              <w:rPr>
                <w:rFonts w:ascii="Times New Roman" w:hAnsi="Times New Roman" w:hint="eastAsia"/>
                <w:iCs/>
                <w:szCs w:val="21"/>
              </w:rPr>
              <w:t>系统验证选中的考试成绩是否得出</w:t>
            </w:r>
          </w:p>
          <w:p w14:paraId="424501BF" w14:textId="678CD78A" w:rsidR="009A35BA" w:rsidRPr="00DE186E" w:rsidRDefault="009A35BA" w:rsidP="00DE186E">
            <w:pPr>
              <w:pStyle w:val="aff4"/>
              <w:numPr>
                <w:ilvl w:val="0"/>
                <w:numId w:val="78"/>
              </w:numPr>
              <w:spacing w:line="300" w:lineRule="auto"/>
              <w:ind w:firstLineChars="0"/>
              <w:jc w:val="left"/>
              <w:rPr>
                <w:rFonts w:asciiTheme="minorHAnsi" w:hAnsiTheme="minorHAnsi"/>
                <w:szCs w:val="21"/>
              </w:rPr>
            </w:pPr>
            <w:r w:rsidRPr="00DE186E">
              <w:rPr>
                <w:rFonts w:hint="eastAsia"/>
                <w:iCs/>
                <w:szCs w:val="21"/>
              </w:rPr>
              <w:t>系统展示相关考试的所有考生成绩</w:t>
            </w:r>
          </w:p>
        </w:tc>
      </w:tr>
    </w:tbl>
    <w:p w14:paraId="1512C188" w14:textId="14696D6C" w:rsidR="00A03AFC" w:rsidRPr="001065C6" w:rsidRDefault="00467849" w:rsidP="009A35BA">
      <w:pPr>
        <w:pStyle w:val="2"/>
        <w:keepNext w:val="0"/>
        <w:keepLines w:val="0"/>
        <w:spacing w:line="300" w:lineRule="auto"/>
      </w:pPr>
      <w:bookmarkStart w:id="56" w:name="_Toc446517035"/>
      <w:bookmarkStart w:id="57" w:name="_Toc39141471"/>
      <w:r w:rsidRPr="009A35BA">
        <w:rPr>
          <w:rFonts w:ascii="Times New Roman" w:hAnsi="Times New Roman"/>
          <w:szCs w:val="28"/>
        </w:rPr>
        <w:t xml:space="preserve">2.3 </w:t>
      </w:r>
      <w:r w:rsidRPr="009A35BA">
        <w:rPr>
          <w:rFonts w:ascii="Times New Roman" w:hAnsi="Times New Roman" w:hint="eastAsia"/>
          <w:szCs w:val="28"/>
        </w:rPr>
        <w:t>非功能需求</w:t>
      </w:r>
      <w:bookmarkEnd w:id="56"/>
      <w:bookmarkEnd w:id="57"/>
    </w:p>
    <w:p w14:paraId="446F851B" w14:textId="1E56B94D" w:rsidR="00A03AFC" w:rsidRDefault="00467849" w:rsidP="00D65464">
      <w:pPr>
        <w:pStyle w:val="3"/>
        <w:spacing w:line="300" w:lineRule="auto"/>
        <w:rPr>
          <w:szCs w:val="24"/>
        </w:rPr>
      </w:pPr>
      <w:bookmarkStart w:id="58" w:name="_Toc446517036"/>
      <w:bookmarkStart w:id="59" w:name="_Toc39141472"/>
      <w:r w:rsidRPr="001065C6">
        <w:rPr>
          <w:szCs w:val="24"/>
        </w:rPr>
        <w:t>2.3.1</w:t>
      </w:r>
      <w:r w:rsidRPr="001065C6">
        <w:rPr>
          <w:rFonts w:hint="eastAsia"/>
          <w:szCs w:val="24"/>
        </w:rPr>
        <w:t>环境需求</w:t>
      </w:r>
      <w:bookmarkEnd w:id="58"/>
      <w:bookmarkEnd w:id="59"/>
    </w:p>
    <w:p w14:paraId="000F7C58" w14:textId="245BD3CF" w:rsidR="009A1110" w:rsidRPr="009A1110" w:rsidRDefault="009A1110" w:rsidP="009A1110">
      <w:r>
        <w:tab/>
      </w:r>
      <w:r>
        <w:rPr>
          <w:rFonts w:hint="eastAsia"/>
        </w:rPr>
        <w:t>环境需求包括服务</w:t>
      </w:r>
      <w:r w:rsidR="000238F9">
        <w:rPr>
          <w:rFonts w:hint="eastAsia"/>
        </w:rPr>
        <w:t>器</w:t>
      </w:r>
      <w:r>
        <w:rPr>
          <w:rFonts w:hint="eastAsia"/>
        </w:rPr>
        <w:t>端</w:t>
      </w:r>
      <w:r w:rsidR="000238F9">
        <w:rPr>
          <w:rFonts w:hint="eastAsia"/>
        </w:rPr>
        <w:t>开发环境下的需求以及客户端下的用户环境需求。</w:t>
      </w:r>
    </w:p>
    <w:p w14:paraId="3FED1A1F" w14:textId="4B0662A2" w:rsidR="00A03AFC" w:rsidRPr="002F532E" w:rsidRDefault="00290258" w:rsidP="00C903C2">
      <w:pPr>
        <w:pStyle w:val="aff4"/>
        <w:numPr>
          <w:ilvl w:val="0"/>
          <w:numId w:val="86"/>
        </w:numPr>
        <w:ind w:firstLineChars="0"/>
        <w:rPr>
          <w:rFonts w:asciiTheme="minorEastAsia" w:eastAsiaTheme="minorEastAsia" w:hAnsiTheme="minorEastAsia"/>
          <w:sz w:val="24"/>
          <w:szCs w:val="24"/>
        </w:rPr>
      </w:pPr>
      <w:r w:rsidRPr="002F532E">
        <w:rPr>
          <w:rFonts w:asciiTheme="minorEastAsia" w:eastAsiaTheme="minorEastAsia" w:hAnsiTheme="minorEastAsia" w:hint="eastAsia"/>
          <w:sz w:val="24"/>
          <w:szCs w:val="24"/>
        </w:rPr>
        <w:t>服务器端环境需求表如下表</w:t>
      </w:r>
      <w:r w:rsidRPr="002F532E">
        <w:rPr>
          <w:rFonts w:asciiTheme="minorEastAsia" w:eastAsiaTheme="minorEastAsia" w:hAnsiTheme="minorEastAsia"/>
          <w:sz w:val="24"/>
          <w:szCs w:val="24"/>
        </w:rPr>
        <w:t>2-</w:t>
      </w:r>
      <w:r w:rsidR="007013A0">
        <w:rPr>
          <w:rFonts w:asciiTheme="minorEastAsia" w:eastAsiaTheme="minorEastAsia" w:hAnsiTheme="minorEastAsia"/>
          <w:sz w:val="24"/>
          <w:szCs w:val="24"/>
        </w:rPr>
        <w:t>18</w:t>
      </w:r>
      <w:r w:rsidRPr="002F532E">
        <w:rPr>
          <w:rFonts w:asciiTheme="minorEastAsia" w:eastAsiaTheme="minorEastAsia" w:hAnsiTheme="minorEastAsia" w:hint="eastAsia"/>
          <w:sz w:val="24"/>
          <w:szCs w:val="24"/>
        </w:rPr>
        <w:t>所示：</w:t>
      </w:r>
    </w:p>
    <w:p w14:paraId="550DD6D9" w14:textId="1E8C375B" w:rsidR="000312FF" w:rsidRPr="001065C6" w:rsidRDefault="000312FF" w:rsidP="00D65464">
      <w:pPr>
        <w:pStyle w:val="aff0"/>
      </w:pPr>
      <w:r w:rsidRPr="001065C6">
        <w:rPr>
          <w:rFonts w:hint="eastAsia"/>
        </w:rPr>
        <w:t>表</w:t>
      </w:r>
      <w:r w:rsidRPr="001065C6">
        <w:t>2-</w:t>
      </w:r>
      <w:r w:rsidR="007013A0">
        <w:t>18</w:t>
      </w:r>
      <w:r w:rsidRPr="001065C6">
        <w:t xml:space="preserve"> </w:t>
      </w:r>
      <w:r w:rsidRPr="001065C6">
        <w:rPr>
          <w:rFonts w:hint="eastAsia"/>
        </w:rPr>
        <w:t>服务端环境需求表</w:t>
      </w:r>
    </w:p>
    <w:tbl>
      <w:tblP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004"/>
      </w:tblGrid>
      <w:tr w:rsidR="00A03AFC" w:rsidRPr="001065C6" w14:paraId="1EE50B08" w14:textId="77777777" w:rsidTr="00FD4423">
        <w:trPr>
          <w:jc w:val="center"/>
        </w:trPr>
        <w:tc>
          <w:tcPr>
            <w:tcW w:w="2518" w:type="dxa"/>
            <w:shd w:val="clear" w:color="auto" w:fill="BFBFBF"/>
          </w:tcPr>
          <w:p w14:paraId="40F09FE0" w14:textId="77777777" w:rsidR="00A03AFC" w:rsidRPr="001065C6" w:rsidRDefault="00467849" w:rsidP="00D65464">
            <w:pPr>
              <w:spacing w:line="300" w:lineRule="auto"/>
              <w:jc w:val="center"/>
              <w:rPr>
                <w:kern w:val="0"/>
                <w:sz w:val="21"/>
                <w:szCs w:val="21"/>
              </w:rPr>
            </w:pPr>
            <w:r w:rsidRPr="001065C6">
              <w:rPr>
                <w:rFonts w:hint="eastAsia"/>
                <w:kern w:val="0"/>
                <w:sz w:val="21"/>
                <w:szCs w:val="21"/>
              </w:rPr>
              <w:t>操作系统</w:t>
            </w:r>
          </w:p>
        </w:tc>
        <w:tc>
          <w:tcPr>
            <w:tcW w:w="6004" w:type="dxa"/>
          </w:tcPr>
          <w:p w14:paraId="6A32188F" w14:textId="0043D238" w:rsidR="00A03AFC" w:rsidRPr="001065C6" w:rsidRDefault="00467849" w:rsidP="00D65464">
            <w:pPr>
              <w:spacing w:line="300" w:lineRule="auto"/>
              <w:rPr>
                <w:kern w:val="0"/>
                <w:sz w:val="21"/>
                <w:szCs w:val="21"/>
              </w:rPr>
            </w:pPr>
            <w:r w:rsidRPr="001065C6">
              <w:rPr>
                <w:kern w:val="0"/>
                <w:sz w:val="21"/>
                <w:szCs w:val="21"/>
              </w:rPr>
              <w:t xml:space="preserve">Windows </w:t>
            </w:r>
            <w:r w:rsidR="00185323" w:rsidRPr="001065C6">
              <w:rPr>
                <w:kern w:val="0"/>
                <w:sz w:val="21"/>
                <w:szCs w:val="21"/>
              </w:rPr>
              <w:t>10</w:t>
            </w:r>
            <w:r w:rsidR="00185323" w:rsidRPr="001065C6">
              <w:rPr>
                <w:rFonts w:hint="eastAsia"/>
                <w:kern w:val="0"/>
                <w:sz w:val="21"/>
                <w:szCs w:val="21"/>
              </w:rPr>
              <w:t>或</w:t>
            </w:r>
            <w:r w:rsidR="00185323" w:rsidRPr="001065C6">
              <w:rPr>
                <w:kern w:val="0"/>
                <w:sz w:val="21"/>
                <w:szCs w:val="21"/>
              </w:rPr>
              <w:t>Linux</w:t>
            </w:r>
          </w:p>
        </w:tc>
      </w:tr>
      <w:tr w:rsidR="00A03AFC" w:rsidRPr="001065C6" w14:paraId="12B108F7" w14:textId="77777777" w:rsidTr="00FD4423">
        <w:trPr>
          <w:jc w:val="center"/>
        </w:trPr>
        <w:tc>
          <w:tcPr>
            <w:tcW w:w="2518" w:type="dxa"/>
            <w:shd w:val="clear" w:color="auto" w:fill="BFBFBF"/>
          </w:tcPr>
          <w:p w14:paraId="53E4E6A8" w14:textId="77777777" w:rsidR="00A03AFC" w:rsidRPr="001065C6" w:rsidRDefault="00467849" w:rsidP="00D65464">
            <w:pPr>
              <w:spacing w:line="300" w:lineRule="auto"/>
              <w:jc w:val="center"/>
              <w:rPr>
                <w:kern w:val="0"/>
                <w:sz w:val="21"/>
                <w:szCs w:val="21"/>
              </w:rPr>
            </w:pPr>
            <w:r w:rsidRPr="001065C6">
              <w:rPr>
                <w:kern w:val="0"/>
                <w:sz w:val="21"/>
                <w:szCs w:val="21"/>
              </w:rPr>
              <w:t>Web</w:t>
            </w:r>
            <w:r w:rsidRPr="001065C6">
              <w:rPr>
                <w:rFonts w:hint="eastAsia"/>
                <w:kern w:val="0"/>
                <w:sz w:val="21"/>
                <w:szCs w:val="21"/>
              </w:rPr>
              <w:t>服务器</w:t>
            </w:r>
          </w:p>
        </w:tc>
        <w:tc>
          <w:tcPr>
            <w:tcW w:w="6004" w:type="dxa"/>
          </w:tcPr>
          <w:p w14:paraId="0F719014" w14:textId="6F185145" w:rsidR="00A03AFC" w:rsidRPr="001065C6" w:rsidRDefault="00185323" w:rsidP="00D65464">
            <w:pPr>
              <w:spacing w:line="300" w:lineRule="auto"/>
              <w:rPr>
                <w:kern w:val="0"/>
                <w:sz w:val="21"/>
                <w:szCs w:val="21"/>
              </w:rPr>
            </w:pPr>
            <w:r w:rsidRPr="001065C6">
              <w:rPr>
                <w:kern w:val="0"/>
                <w:sz w:val="21"/>
                <w:szCs w:val="21"/>
              </w:rPr>
              <w:t>Nginx</w:t>
            </w:r>
          </w:p>
        </w:tc>
      </w:tr>
      <w:tr w:rsidR="00A03AFC" w:rsidRPr="001065C6" w14:paraId="3A1EBA24" w14:textId="77777777" w:rsidTr="00FD4423">
        <w:trPr>
          <w:jc w:val="center"/>
        </w:trPr>
        <w:tc>
          <w:tcPr>
            <w:tcW w:w="2518" w:type="dxa"/>
            <w:shd w:val="clear" w:color="auto" w:fill="BFBFBF"/>
          </w:tcPr>
          <w:p w14:paraId="2CB199F6" w14:textId="77777777" w:rsidR="00A03AFC" w:rsidRPr="001065C6" w:rsidRDefault="00467849" w:rsidP="00D65464">
            <w:pPr>
              <w:spacing w:line="300" w:lineRule="auto"/>
              <w:jc w:val="center"/>
              <w:rPr>
                <w:kern w:val="0"/>
                <w:sz w:val="21"/>
                <w:szCs w:val="21"/>
              </w:rPr>
            </w:pPr>
            <w:r w:rsidRPr="001065C6">
              <w:rPr>
                <w:rFonts w:hint="eastAsia"/>
                <w:kern w:val="0"/>
                <w:sz w:val="21"/>
                <w:szCs w:val="21"/>
              </w:rPr>
              <w:t>数据库</w:t>
            </w:r>
          </w:p>
        </w:tc>
        <w:tc>
          <w:tcPr>
            <w:tcW w:w="6004" w:type="dxa"/>
          </w:tcPr>
          <w:p w14:paraId="346C4EFB" w14:textId="690E77CE" w:rsidR="00A03AFC" w:rsidRPr="001065C6" w:rsidRDefault="00185323" w:rsidP="00D65464">
            <w:pPr>
              <w:spacing w:line="300" w:lineRule="auto"/>
              <w:rPr>
                <w:kern w:val="0"/>
                <w:sz w:val="21"/>
                <w:szCs w:val="21"/>
              </w:rPr>
            </w:pPr>
            <w:r w:rsidRPr="001065C6">
              <w:rPr>
                <w:kern w:val="0"/>
                <w:sz w:val="21"/>
                <w:szCs w:val="21"/>
              </w:rPr>
              <w:t>Mysql8, Redis</w:t>
            </w:r>
          </w:p>
        </w:tc>
      </w:tr>
      <w:tr w:rsidR="00370552" w:rsidRPr="001065C6" w14:paraId="0CC5F92B" w14:textId="77777777" w:rsidTr="00FD4423">
        <w:trPr>
          <w:jc w:val="center"/>
        </w:trPr>
        <w:tc>
          <w:tcPr>
            <w:tcW w:w="2518" w:type="dxa"/>
            <w:shd w:val="clear" w:color="auto" w:fill="BFBFBF"/>
          </w:tcPr>
          <w:p w14:paraId="44F42963" w14:textId="7C94D85A" w:rsidR="00370552" w:rsidRPr="001065C6" w:rsidRDefault="00370552" w:rsidP="00D65464">
            <w:pPr>
              <w:spacing w:line="300" w:lineRule="auto"/>
              <w:jc w:val="center"/>
              <w:rPr>
                <w:kern w:val="0"/>
                <w:sz w:val="21"/>
                <w:szCs w:val="21"/>
              </w:rPr>
            </w:pPr>
            <w:r w:rsidRPr="001065C6">
              <w:rPr>
                <w:rFonts w:hint="eastAsia"/>
                <w:kern w:val="0"/>
                <w:sz w:val="21"/>
                <w:szCs w:val="21"/>
              </w:rPr>
              <w:t>高级语言脚本</w:t>
            </w:r>
          </w:p>
        </w:tc>
        <w:tc>
          <w:tcPr>
            <w:tcW w:w="6004" w:type="dxa"/>
          </w:tcPr>
          <w:p w14:paraId="65E4921B" w14:textId="565541A4" w:rsidR="00370552" w:rsidRPr="001065C6" w:rsidRDefault="00370552" w:rsidP="00D65464">
            <w:pPr>
              <w:spacing w:line="300" w:lineRule="auto"/>
              <w:rPr>
                <w:kern w:val="0"/>
                <w:sz w:val="21"/>
                <w:szCs w:val="21"/>
              </w:rPr>
            </w:pPr>
            <w:r w:rsidRPr="001065C6">
              <w:rPr>
                <w:kern w:val="0"/>
                <w:sz w:val="21"/>
                <w:szCs w:val="21"/>
              </w:rPr>
              <w:t>PHP7</w:t>
            </w:r>
          </w:p>
        </w:tc>
      </w:tr>
      <w:tr w:rsidR="00370552" w:rsidRPr="001065C6" w14:paraId="479F1B1C" w14:textId="77777777" w:rsidTr="00FD4423">
        <w:trPr>
          <w:jc w:val="center"/>
        </w:trPr>
        <w:tc>
          <w:tcPr>
            <w:tcW w:w="2518" w:type="dxa"/>
            <w:shd w:val="clear" w:color="auto" w:fill="BFBFBF"/>
          </w:tcPr>
          <w:p w14:paraId="58D75F0D" w14:textId="3DDFE1AE" w:rsidR="00370552" w:rsidRPr="001065C6" w:rsidRDefault="00370552" w:rsidP="00D65464">
            <w:pPr>
              <w:spacing w:line="300" w:lineRule="auto"/>
              <w:jc w:val="center"/>
              <w:rPr>
                <w:kern w:val="0"/>
                <w:sz w:val="21"/>
                <w:szCs w:val="21"/>
              </w:rPr>
            </w:pPr>
            <w:r w:rsidRPr="001065C6">
              <w:rPr>
                <w:rFonts w:hint="eastAsia"/>
                <w:kern w:val="0"/>
                <w:sz w:val="21"/>
                <w:szCs w:val="21"/>
              </w:rPr>
              <w:t>框架</w:t>
            </w:r>
          </w:p>
        </w:tc>
        <w:tc>
          <w:tcPr>
            <w:tcW w:w="6004" w:type="dxa"/>
          </w:tcPr>
          <w:p w14:paraId="596660DE" w14:textId="550A0D53" w:rsidR="00370552" w:rsidRPr="001065C6" w:rsidRDefault="00370552" w:rsidP="00D65464">
            <w:pPr>
              <w:spacing w:line="300" w:lineRule="auto"/>
              <w:rPr>
                <w:kern w:val="0"/>
                <w:sz w:val="21"/>
                <w:szCs w:val="21"/>
              </w:rPr>
            </w:pPr>
            <w:r w:rsidRPr="001065C6">
              <w:rPr>
                <w:kern w:val="0"/>
                <w:sz w:val="21"/>
                <w:szCs w:val="21"/>
              </w:rPr>
              <w:t>Laravel 7</w:t>
            </w:r>
          </w:p>
        </w:tc>
      </w:tr>
    </w:tbl>
    <w:p w14:paraId="3D8AB823" w14:textId="6CEE46BB" w:rsidR="00A03AFC" w:rsidRPr="002F532E" w:rsidRDefault="00467849" w:rsidP="00C903C2">
      <w:pPr>
        <w:pStyle w:val="aff4"/>
        <w:numPr>
          <w:ilvl w:val="0"/>
          <w:numId w:val="86"/>
        </w:numPr>
        <w:ind w:firstLineChars="0"/>
        <w:rPr>
          <w:rFonts w:ascii="宋体" w:hAnsi="宋体"/>
          <w:sz w:val="24"/>
          <w:szCs w:val="24"/>
        </w:rPr>
      </w:pPr>
      <w:r w:rsidRPr="002F532E">
        <w:rPr>
          <w:rFonts w:ascii="宋体" w:hAnsi="宋体" w:hint="eastAsia"/>
          <w:sz w:val="24"/>
          <w:szCs w:val="24"/>
        </w:rPr>
        <w:lastRenderedPageBreak/>
        <w:t>客户端</w:t>
      </w:r>
      <w:r w:rsidR="00290258" w:rsidRPr="002F532E">
        <w:rPr>
          <w:rFonts w:ascii="宋体" w:hAnsi="宋体" w:hint="eastAsia"/>
          <w:sz w:val="24"/>
          <w:szCs w:val="24"/>
        </w:rPr>
        <w:t>环境需求表如下表</w:t>
      </w:r>
      <w:r w:rsidR="00290258" w:rsidRPr="002F532E">
        <w:rPr>
          <w:rFonts w:ascii="宋体" w:hAnsi="宋体"/>
          <w:sz w:val="24"/>
          <w:szCs w:val="24"/>
        </w:rPr>
        <w:t>2-</w:t>
      </w:r>
      <w:r w:rsidR="007013A0">
        <w:rPr>
          <w:rFonts w:ascii="宋体" w:hAnsi="宋体"/>
          <w:sz w:val="24"/>
          <w:szCs w:val="24"/>
        </w:rPr>
        <w:t>19</w:t>
      </w:r>
      <w:r w:rsidR="00290258" w:rsidRPr="002F532E">
        <w:rPr>
          <w:rFonts w:ascii="宋体" w:hAnsi="宋体" w:hint="eastAsia"/>
          <w:sz w:val="24"/>
          <w:szCs w:val="24"/>
        </w:rPr>
        <w:t>所示</w:t>
      </w:r>
      <w:r w:rsidRPr="002F532E">
        <w:rPr>
          <w:rFonts w:ascii="宋体" w:hAnsi="宋体" w:hint="eastAsia"/>
          <w:sz w:val="24"/>
          <w:szCs w:val="24"/>
        </w:rPr>
        <w:t>：</w:t>
      </w:r>
    </w:p>
    <w:p w14:paraId="1F1FD8CD" w14:textId="6E92759E" w:rsidR="000312FF" w:rsidRPr="001065C6" w:rsidRDefault="000312FF" w:rsidP="00D65464">
      <w:pPr>
        <w:pStyle w:val="aff0"/>
      </w:pPr>
      <w:r w:rsidRPr="001065C6">
        <w:rPr>
          <w:rFonts w:hint="eastAsia"/>
        </w:rPr>
        <w:t>表</w:t>
      </w:r>
      <w:r w:rsidRPr="001065C6">
        <w:t>2-</w:t>
      </w:r>
      <w:r w:rsidR="007013A0">
        <w:t>19</w:t>
      </w:r>
      <w:r w:rsidRPr="001065C6">
        <w:rPr>
          <w:rFonts w:hint="eastAsia"/>
        </w:rPr>
        <w:t>客户端环境需求表</w:t>
      </w:r>
    </w:p>
    <w:tbl>
      <w:tblP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004"/>
      </w:tblGrid>
      <w:tr w:rsidR="00A03AFC" w:rsidRPr="001065C6" w14:paraId="65DA4F22" w14:textId="77777777" w:rsidTr="00FD4423">
        <w:trPr>
          <w:jc w:val="center"/>
        </w:trPr>
        <w:tc>
          <w:tcPr>
            <w:tcW w:w="2518" w:type="dxa"/>
            <w:shd w:val="clear" w:color="auto" w:fill="BFBFBF"/>
          </w:tcPr>
          <w:p w14:paraId="0DC6F9A0" w14:textId="77777777" w:rsidR="00A03AFC" w:rsidRPr="001065C6" w:rsidRDefault="00467849" w:rsidP="00D65464">
            <w:pPr>
              <w:spacing w:line="300" w:lineRule="auto"/>
              <w:jc w:val="center"/>
              <w:rPr>
                <w:kern w:val="0"/>
                <w:sz w:val="21"/>
                <w:szCs w:val="21"/>
              </w:rPr>
            </w:pPr>
            <w:r w:rsidRPr="001065C6">
              <w:rPr>
                <w:rFonts w:hint="eastAsia"/>
                <w:kern w:val="0"/>
                <w:sz w:val="21"/>
                <w:szCs w:val="21"/>
              </w:rPr>
              <w:t>操作系统</w:t>
            </w:r>
          </w:p>
        </w:tc>
        <w:tc>
          <w:tcPr>
            <w:tcW w:w="6004" w:type="dxa"/>
          </w:tcPr>
          <w:p w14:paraId="2563199C" w14:textId="3895C4D6" w:rsidR="00A03AFC" w:rsidRPr="001065C6" w:rsidRDefault="00467849" w:rsidP="00D65464">
            <w:pPr>
              <w:spacing w:line="300" w:lineRule="auto"/>
              <w:rPr>
                <w:kern w:val="0"/>
                <w:sz w:val="21"/>
                <w:szCs w:val="21"/>
              </w:rPr>
            </w:pPr>
            <w:r w:rsidRPr="001065C6">
              <w:rPr>
                <w:kern w:val="0"/>
                <w:sz w:val="21"/>
                <w:szCs w:val="21"/>
              </w:rPr>
              <w:t xml:space="preserve">Windows </w:t>
            </w:r>
            <w:r w:rsidR="00370552" w:rsidRPr="001065C6">
              <w:rPr>
                <w:kern w:val="0"/>
                <w:sz w:val="21"/>
                <w:szCs w:val="21"/>
              </w:rPr>
              <w:t>10</w:t>
            </w:r>
          </w:p>
        </w:tc>
      </w:tr>
      <w:tr w:rsidR="00A03AFC" w:rsidRPr="001065C6" w14:paraId="7E0A9025" w14:textId="77777777" w:rsidTr="00FD4423">
        <w:trPr>
          <w:jc w:val="center"/>
        </w:trPr>
        <w:tc>
          <w:tcPr>
            <w:tcW w:w="2518" w:type="dxa"/>
            <w:shd w:val="clear" w:color="auto" w:fill="BFBFBF"/>
          </w:tcPr>
          <w:p w14:paraId="031AC6EA" w14:textId="77777777" w:rsidR="00A03AFC" w:rsidRPr="001065C6" w:rsidRDefault="00467849" w:rsidP="00D65464">
            <w:pPr>
              <w:spacing w:line="300" w:lineRule="auto"/>
              <w:jc w:val="center"/>
              <w:rPr>
                <w:kern w:val="0"/>
                <w:sz w:val="21"/>
                <w:szCs w:val="21"/>
              </w:rPr>
            </w:pPr>
            <w:r w:rsidRPr="001065C6">
              <w:rPr>
                <w:rFonts w:hint="eastAsia"/>
                <w:kern w:val="0"/>
                <w:sz w:val="21"/>
                <w:szCs w:val="21"/>
              </w:rPr>
              <w:t>浏览器</w:t>
            </w:r>
          </w:p>
        </w:tc>
        <w:tc>
          <w:tcPr>
            <w:tcW w:w="6004" w:type="dxa"/>
          </w:tcPr>
          <w:p w14:paraId="354DA047" w14:textId="30F98327" w:rsidR="00A03AFC" w:rsidRPr="001065C6" w:rsidRDefault="00370552" w:rsidP="00D65464">
            <w:pPr>
              <w:spacing w:line="300" w:lineRule="auto"/>
              <w:rPr>
                <w:kern w:val="0"/>
                <w:sz w:val="21"/>
                <w:szCs w:val="21"/>
              </w:rPr>
            </w:pPr>
            <w:r w:rsidRPr="001065C6">
              <w:rPr>
                <w:kern w:val="0"/>
                <w:sz w:val="21"/>
                <w:szCs w:val="21"/>
              </w:rPr>
              <w:t>Chrome</w:t>
            </w:r>
          </w:p>
        </w:tc>
      </w:tr>
      <w:tr w:rsidR="00A03AFC" w:rsidRPr="001065C6" w14:paraId="08DA57A6" w14:textId="77777777" w:rsidTr="00FD4423">
        <w:trPr>
          <w:jc w:val="center"/>
        </w:trPr>
        <w:tc>
          <w:tcPr>
            <w:tcW w:w="2518" w:type="dxa"/>
            <w:shd w:val="clear" w:color="auto" w:fill="BFBFBF"/>
          </w:tcPr>
          <w:p w14:paraId="7648CFCD" w14:textId="32B963CF" w:rsidR="00A03AFC" w:rsidRPr="001065C6" w:rsidRDefault="00370552" w:rsidP="00D65464">
            <w:pPr>
              <w:spacing w:line="300" w:lineRule="auto"/>
              <w:jc w:val="center"/>
              <w:rPr>
                <w:kern w:val="0"/>
                <w:sz w:val="21"/>
                <w:szCs w:val="21"/>
              </w:rPr>
            </w:pPr>
            <w:r w:rsidRPr="001065C6">
              <w:rPr>
                <w:rFonts w:hint="eastAsia"/>
                <w:kern w:val="0"/>
                <w:sz w:val="21"/>
                <w:szCs w:val="21"/>
              </w:rPr>
              <w:t>窗口大小</w:t>
            </w:r>
          </w:p>
        </w:tc>
        <w:tc>
          <w:tcPr>
            <w:tcW w:w="6004" w:type="dxa"/>
          </w:tcPr>
          <w:p w14:paraId="6258EF1F" w14:textId="3FDE4587" w:rsidR="00A03AFC" w:rsidRPr="001065C6" w:rsidRDefault="00370552" w:rsidP="00D65464">
            <w:pPr>
              <w:spacing w:line="300" w:lineRule="auto"/>
              <w:rPr>
                <w:kern w:val="0"/>
                <w:sz w:val="21"/>
                <w:szCs w:val="21"/>
              </w:rPr>
            </w:pPr>
            <w:r w:rsidRPr="001065C6">
              <w:rPr>
                <w:rFonts w:hint="eastAsia"/>
                <w:kern w:val="0"/>
                <w:sz w:val="21"/>
                <w:szCs w:val="21"/>
              </w:rPr>
              <w:t>大于</w:t>
            </w:r>
            <w:r w:rsidRPr="001065C6">
              <w:rPr>
                <w:kern w:val="0"/>
                <w:sz w:val="21"/>
                <w:szCs w:val="21"/>
              </w:rPr>
              <w:t>1200px</w:t>
            </w:r>
          </w:p>
        </w:tc>
      </w:tr>
    </w:tbl>
    <w:p w14:paraId="1B9CD133" w14:textId="1EFB7BB3" w:rsidR="00A03AFC" w:rsidRDefault="00467849" w:rsidP="00D65464">
      <w:pPr>
        <w:pStyle w:val="3"/>
        <w:spacing w:line="300" w:lineRule="auto"/>
        <w:rPr>
          <w:szCs w:val="24"/>
        </w:rPr>
      </w:pPr>
      <w:bookmarkStart w:id="60" w:name="_Toc446517037"/>
      <w:bookmarkStart w:id="61" w:name="_Toc39141473"/>
      <w:r w:rsidRPr="001065C6">
        <w:rPr>
          <w:szCs w:val="24"/>
        </w:rPr>
        <w:t xml:space="preserve">2.3.2 </w:t>
      </w:r>
      <w:r w:rsidRPr="001065C6">
        <w:rPr>
          <w:rFonts w:hint="eastAsia"/>
          <w:szCs w:val="24"/>
        </w:rPr>
        <w:t>性能需求</w:t>
      </w:r>
      <w:bookmarkEnd w:id="60"/>
      <w:bookmarkEnd w:id="61"/>
    </w:p>
    <w:p w14:paraId="30C53A99" w14:textId="0BD1CAD5" w:rsidR="000238F9" w:rsidRPr="000238F9" w:rsidRDefault="000238F9" w:rsidP="000238F9">
      <w:r>
        <w:tab/>
      </w:r>
      <w:r>
        <w:rPr>
          <w:rFonts w:hint="eastAsia"/>
        </w:rPr>
        <w:t>性能需求是在完成用户功能需求的基础上进一步提升的用户体验所产生的需求。在线考试系统的性能需求主要包括以下几个方面：</w:t>
      </w:r>
    </w:p>
    <w:p w14:paraId="3B8BCF9F" w14:textId="11563949" w:rsidR="00370552" w:rsidRPr="000238F9" w:rsidRDefault="00151027"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rPr>
        <w:t>并</w:t>
      </w:r>
      <w:r w:rsidRPr="000238F9">
        <w:rPr>
          <w:rFonts w:eastAsiaTheme="minorEastAsia" w:hint="eastAsia"/>
          <w:sz w:val="24"/>
          <w:szCs w:val="24"/>
        </w:rPr>
        <w:t>发</w:t>
      </w:r>
      <w:r w:rsidR="00370552" w:rsidRPr="000238F9">
        <w:rPr>
          <w:rFonts w:eastAsiaTheme="minorEastAsia" w:hint="eastAsia"/>
          <w:sz w:val="24"/>
          <w:szCs w:val="24"/>
        </w:rPr>
        <w:t>性：该系统为</w:t>
      </w:r>
      <w:r w:rsidRPr="000238F9">
        <w:rPr>
          <w:rFonts w:eastAsiaTheme="minorEastAsia" w:hint="eastAsia"/>
          <w:sz w:val="24"/>
          <w:szCs w:val="24"/>
        </w:rPr>
        <w:t>在线</w:t>
      </w:r>
      <w:r w:rsidR="00370552" w:rsidRPr="000238F9">
        <w:rPr>
          <w:rFonts w:eastAsiaTheme="minorEastAsia" w:hint="eastAsia"/>
          <w:sz w:val="24"/>
          <w:szCs w:val="24"/>
        </w:rPr>
        <w:t>考试系统，在</w:t>
      </w:r>
      <w:r w:rsidRPr="000238F9">
        <w:rPr>
          <w:rFonts w:eastAsiaTheme="minorEastAsia" w:hint="eastAsia"/>
          <w:sz w:val="24"/>
          <w:szCs w:val="24"/>
        </w:rPr>
        <w:t>下载电子</w:t>
      </w:r>
      <w:r w:rsidR="00370552" w:rsidRPr="000238F9">
        <w:rPr>
          <w:rFonts w:eastAsiaTheme="minorEastAsia" w:hint="eastAsia"/>
          <w:sz w:val="24"/>
          <w:szCs w:val="24"/>
        </w:rPr>
        <w:t>准考证，线上报名以及考试阶段会遇到流量洪峰，因此要求较高的可靠性，以保证系统的正常运行而不会崩溃导致不良后果。</w:t>
      </w:r>
    </w:p>
    <w:p w14:paraId="60665860" w14:textId="4A7C247E" w:rsidR="00A03AFC" w:rsidRPr="000238F9" w:rsidRDefault="00370552"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sz w:val="24"/>
          <w:szCs w:val="24"/>
        </w:rPr>
        <w:t>高效性：由于该考试系统在考试进行时有时间限制，因此要求系统响应快，请求时间短</w:t>
      </w:r>
      <w:r w:rsidR="00467849" w:rsidRPr="000238F9">
        <w:rPr>
          <w:rFonts w:eastAsiaTheme="minorEastAsia" w:hint="eastAsia"/>
          <w:sz w:val="24"/>
          <w:szCs w:val="24"/>
        </w:rPr>
        <w:t>。</w:t>
      </w:r>
    </w:p>
    <w:p w14:paraId="1790E3FF" w14:textId="4B23E64A" w:rsidR="00151027" w:rsidRPr="000238F9" w:rsidRDefault="00151027"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sz w:val="24"/>
          <w:szCs w:val="24"/>
        </w:rPr>
        <w:t>可靠性：不可靠的系统可能会造成用户数据的丢失，因此可靠性将在很大程度上影响用户体验，要求系统提供</w:t>
      </w:r>
      <w:r w:rsidRPr="000238F9">
        <w:rPr>
          <w:rFonts w:eastAsiaTheme="minorEastAsia"/>
          <w:sz w:val="24"/>
          <w:szCs w:val="24"/>
        </w:rPr>
        <w:t>24</w:t>
      </w:r>
      <w:r w:rsidRPr="000238F9">
        <w:rPr>
          <w:rFonts w:eastAsiaTheme="minorEastAsia" w:hint="eastAsia"/>
          <w:sz w:val="24"/>
          <w:szCs w:val="24"/>
        </w:rPr>
        <w:t>小时服务运行，减少或者避免宕机次数。</w:t>
      </w:r>
    </w:p>
    <w:p w14:paraId="2C2E92C2" w14:textId="61EA2E0B" w:rsidR="00151027" w:rsidRPr="000238F9" w:rsidRDefault="00151027"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sz w:val="24"/>
          <w:szCs w:val="24"/>
        </w:rPr>
        <w:t>稳定性：要求系统合理使用服务器资源，以免造成界面混乱，服务器报错，功能失灵等情况。</w:t>
      </w:r>
    </w:p>
    <w:p w14:paraId="6FF542B8" w14:textId="7312BE3A" w:rsidR="00151027" w:rsidRPr="000238F9" w:rsidRDefault="00151027"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sz w:val="24"/>
          <w:szCs w:val="24"/>
        </w:rPr>
        <w:t>可模块化性：系统的开发过程应遵循模块化设计，提高代码的复用率，减少不必要的代码冗余。</w:t>
      </w:r>
    </w:p>
    <w:p w14:paraId="3118BAB8" w14:textId="5D53DE00" w:rsidR="00151027" w:rsidRPr="000238F9" w:rsidRDefault="00151027" w:rsidP="000238F9">
      <w:pPr>
        <w:pStyle w:val="aff4"/>
        <w:numPr>
          <w:ilvl w:val="0"/>
          <w:numId w:val="90"/>
        </w:numPr>
        <w:spacing w:line="300" w:lineRule="auto"/>
        <w:ind w:firstLineChars="0"/>
        <w:rPr>
          <w:rFonts w:eastAsiaTheme="minorEastAsia"/>
          <w:sz w:val="24"/>
          <w:szCs w:val="24"/>
        </w:rPr>
      </w:pPr>
      <w:r w:rsidRPr="000238F9">
        <w:rPr>
          <w:rFonts w:eastAsiaTheme="minorEastAsia" w:hint="eastAsia"/>
          <w:sz w:val="24"/>
          <w:szCs w:val="24"/>
        </w:rPr>
        <w:t>可维护性：系统开发的命名及格式规范应当遵守统一要求，使得系统易维护。</w:t>
      </w:r>
    </w:p>
    <w:p w14:paraId="51594B91" w14:textId="3B6F245E" w:rsidR="00A03AFC" w:rsidRDefault="00467849" w:rsidP="00D65464">
      <w:pPr>
        <w:pStyle w:val="3"/>
        <w:spacing w:line="300" w:lineRule="auto"/>
        <w:rPr>
          <w:szCs w:val="24"/>
        </w:rPr>
      </w:pPr>
      <w:bookmarkStart w:id="62" w:name="_Toc446517038"/>
      <w:bookmarkStart w:id="63" w:name="_Toc39141474"/>
      <w:r w:rsidRPr="001065C6">
        <w:rPr>
          <w:szCs w:val="24"/>
        </w:rPr>
        <w:t xml:space="preserve">2.3.3 </w:t>
      </w:r>
      <w:r w:rsidRPr="001065C6">
        <w:rPr>
          <w:rFonts w:hint="eastAsia"/>
          <w:szCs w:val="24"/>
        </w:rPr>
        <w:t>安全需求</w:t>
      </w:r>
      <w:bookmarkEnd w:id="62"/>
      <w:bookmarkEnd w:id="63"/>
    </w:p>
    <w:p w14:paraId="31D2FFB8" w14:textId="1753FB06" w:rsidR="000238F9" w:rsidRPr="000238F9" w:rsidRDefault="000238F9" w:rsidP="000238F9">
      <w:r>
        <w:tab/>
      </w:r>
      <w:r>
        <w:rPr>
          <w:rFonts w:hint="eastAsia"/>
        </w:rPr>
        <w:t>如今的互联网错综复杂，时常会出现服务器被攻击的情况，因此为了保护用户数据安全以及服务器安全的，提出以下安全需求：</w:t>
      </w:r>
    </w:p>
    <w:p w14:paraId="5A373435" w14:textId="77777777" w:rsidR="00A03AFC" w:rsidRPr="001065C6" w:rsidRDefault="00467849" w:rsidP="00D65464">
      <w:pPr>
        <w:numPr>
          <w:ilvl w:val="0"/>
          <w:numId w:val="3"/>
        </w:numPr>
        <w:spacing w:line="300" w:lineRule="auto"/>
        <w:rPr>
          <w:rFonts w:eastAsiaTheme="minorEastAsia"/>
        </w:rPr>
      </w:pPr>
      <w:r w:rsidRPr="001065C6">
        <w:rPr>
          <w:rFonts w:eastAsiaTheme="minorEastAsia" w:hint="eastAsia"/>
        </w:rPr>
        <w:t>容错性</w:t>
      </w:r>
    </w:p>
    <w:p w14:paraId="12DAC905" w14:textId="073D17DB" w:rsidR="00A03AFC" w:rsidRPr="001065C6" w:rsidRDefault="00370552" w:rsidP="00D65464">
      <w:pPr>
        <w:spacing w:line="300" w:lineRule="auto"/>
        <w:ind w:firstLineChars="177" w:firstLine="425"/>
        <w:rPr>
          <w:rFonts w:eastAsiaTheme="minorEastAsia"/>
        </w:rPr>
      </w:pPr>
      <w:r w:rsidRPr="001065C6">
        <w:rPr>
          <w:rFonts w:eastAsiaTheme="minorEastAsia" w:hint="eastAsia"/>
        </w:rPr>
        <w:t>提示用户不规范的输入，并阻止不规范的输入。</w:t>
      </w:r>
    </w:p>
    <w:p w14:paraId="6E5E90A4" w14:textId="77777777" w:rsidR="00A03AFC" w:rsidRPr="001065C6" w:rsidRDefault="00467849" w:rsidP="00D65464">
      <w:pPr>
        <w:numPr>
          <w:ilvl w:val="0"/>
          <w:numId w:val="3"/>
        </w:numPr>
        <w:spacing w:line="300" w:lineRule="auto"/>
        <w:rPr>
          <w:rFonts w:eastAsiaTheme="minorEastAsia"/>
        </w:rPr>
      </w:pPr>
      <w:r w:rsidRPr="001065C6">
        <w:rPr>
          <w:rFonts w:eastAsiaTheme="minorEastAsia" w:hint="eastAsia"/>
        </w:rPr>
        <w:t>系统的外在环境安全</w:t>
      </w:r>
    </w:p>
    <w:p w14:paraId="3CDFDCE3" w14:textId="4571D589" w:rsidR="00A03AFC" w:rsidRPr="001065C6" w:rsidRDefault="00370552" w:rsidP="00D65464">
      <w:pPr>
        <w:spacing w:line="300" w:lineRule="auto"/>
        <w:ind w:firstLineChars="177" w:firstLine="425"/>
        <w:rPr>
          <w:rFonts w:eastAsiaTheme="minorEastAsia"/>
        </w:rPr>
      </w:pPr>
      <w:r w:rsidRPr="001065C6">
        <w:rPr>
          <w:rFonts w:eastAsiaTheme="minorEastAsia" w:hint="eastAsia"/>
        </w:rPr>
        <w:t>防止访客未经授权的访问，获取数据。</w:t>
      </w:r>
    </w:p>
    <w:p w14:paraId="7329CD4C" w14:textId="77777777" w:rsidR="00A03AFC" w:rsidRPr="001065C6" w:rsidRDefault="00467849" w:rsidP="00D65464">
      <w:pPr>
        <w:numPr>
          <w:ilvl w:val="0"/>
          <w:numId w:val="3"/>
        </w:numPr>
        <w:spacing w:line="300" w:lineRule="auto"/>
        <w:rPr>
          <w:rFonts w:eastAsiaTheme="minorEastAsia"/>
        </w:rPr>
      </w:pPr>
      <w:r w:rsidRPr="001065C6">
        <w:rPr>
          <w:rFonts w:eastAsiaTheme="minorEastAsia" w:hint="eastAsia"/>
        </w:rPr>
        <w:t>系统内部安全</w:t>
      </w:r>
    </w:p>
    <w:p w14:paraId="25B5DED6" w14:textId="1D629D8E" w:rsidR="00A03AFC" w:rsidRPr="001065C6" w:rsidRDefault="00370552" w:rsidP="00D65464">
      <w:pPr>
        <w:spacing w:line="300" w:lineRule="auto"/>
        <w:ind w:firstLineChars="177" w:firstLine="425"/>
        <w:rPr>
          <w:rFonts w:eastAsiaTheme="minorEastAsia"/>
        </w:rPr>
      </w:pPr>
      <w:r w:rsidRPr="001065C6">
        <w:rPr>
          <w:rFonts w:eastAsiaTheme="minorEastAsia" w:hint="eastAsia"/>
        </w:rPr>
        <w:t>防止内部用户的越权操作。</w:t>
      </w:r>
    </w:p>
    <w:p w14:paraId="4D3285E4" w14:textId="77777777" w:rsidR="00A03AFC" w:rsidRPr="001065C6" w:rsidRDefault="00467849" w:rsidP="00D65464">
      <w:pPr>
        <w:numPr>
          <w:ilvl w:val="0"/>
          <w:numId w:val="3"/>
        </w:numPr>
        <w:spacing w:line="300" w:lineRule="auto"/>
        <w:rPr>
          <w:rFonts w:eastAsiaTheme="minorEastAsia"/>
        </w:rPr>
      </w:pPr>
      <w:r w:rsidRPr="001065C6">
        <w:rPr>
          <w:rFonts w:eastAsiaTheme="minorEastAsia" w:hint="eastAsia"/>
        </w:rPr>
        <w:t>系统运行安全</w:t>
      </w:r>
    </w:p>
    <w:p w14:paraId="6A4CDEC7" w14:textId="33E0673C" w:rsidR="00A03AFC" w:rsidRPr="001065C6" w:rsidRDefault="00370552" w:rsidP="00D65464">
      <w:pPr>
        <w:spacing w:line="300" w:lineRule="auto"/>
        <w:ind w:firstLineChars="177" w:firstLine="425"/>
        <w:rPr>
          <w:rFonts w:eastAsiaTheme="minorEastAsia"/>
        </w:rPr>
      </w:pPr>
      <w:r w:rsidRPr="001065C6">
        <w:rPr>
          <w:rFonts w:eastAsiaTheme="minorEastAsia" w:hint="eastAsia"/>
        </w:rPr>
        <w:t>该系统应能抵御高并发的冲击，防止在高并发下导致的系统瘫痪。同时数据要求极高的安全性，防止重要信息泄露。</w:t>
      </w:r>
      <w:r w:rsidR="00036269" w:rsidRPr="001065C6">
        <w:rPr>
          <w:rFonts w:eastAsiaTheme="minorEastAsia" w:hint="eastAsia"/>
        </w:rPr>
        <w:t>同时应防止他人使用机器人用户暴力破解，因此应该采用一些安全验证机制。</w:t>
      </w:r>
    </w:p>
    <w:p w14:paraId="29D037B4" w14:textId="5C7BD3CD" w:rsidR="00A03AFC" w:rsidRPr="001065C6" w:rsidRDefault="00467849" w:rsidP="00D65464">
      <w:pPr>
        <w:pageBreakBefore/>
        <w:spacing w:line="300" w:lineRule="auto"/>
        <w:jc w:val="center"/>
        <w:outlineLvl w:val="0"/>
        <w:rPr>
          <w:rFonts w:eastAsia="黑体"/>
          <w:sz w:val="32"/>
          <w:szCs w:val="32"/>
        </w:rPr>
      </w:pPr>
      <w:bookmarkStart w:id="64" w:name="_Toc312440355"/>
      <w:bookmarkStart w:id="65" w:name="_Toc39141475"/>
      <w:r w:rsidRPr="001065C6">
        <w:rPr>
          <w:rStyle w:val="10"/>
          <w:szCs w:val="32"/>
        </w:rPr>
        <w:lastRenderedPageBreak/>
        <w:t xml:space="preserve">3 </w:t>
      </w:r>
      <w:r w:rsidRPr="001065C6">
        <w:rPr>
          <w:rStyle w:val="10"/>
          <w:rFonts w:hint="eastAsia"/>
          <w:szCs w:val="32"/>
        </w:rPr>
        <w:t>总体设计</w:t>
      </w:r>
      <w:bookmarkStart w:id="66" w:name="_Toc312440357"/>
      <w:bookmarkEnd w:id="64"/>
      <w:bookmarkEnd w:id="65"/>
    </w:p>
    <w:p w14:paraId="33F5B9A0" w14:textId="77777777" w:rsidR="00A03AFC" w:rsidRPr="001065C6" w:rsidRDefault="00467849" w:rsidP="00D65464">
      <w:pPr>
        <w:pStyle w:val="2"/>
        <w:spacing w:line="300" w:lineRule="auto"/>
        <w:rPr>
          <w:rFonts w:ascii="Times New Roman" w:hAnsi="Times New Roman"/>
          <w:szCs w:val="28"/>
        </w:rPr>
      </w:pPr>
      <w:bookmarkStart w:id="67" w:name="_Toc446517041"/>
      <w:bookmarkStart w:id="68" w:name="_Toc39141476"/>
      <w:r w:rsidRPr="001065C6">
        <w:rPr>
          <w:rFonts w:ascii="Times New Roman" w:hAnsi="Times New Roman"/>
          <w:szCs w:val="28"/>
        </w:rPr>
        <w:t>3.1</w:t>
      </w:r>
      <w:r w:rsidRPr="001065C6">
        <w:rPr>
          <w:rFonts w:ascii="Times New Roman" w:hAnsi="Times New Roman" w:hint="eastAsia"/>
          <w:szCs w:val="28"/>
        </w:rPr>
        <w:t>系统设计的原则</w:t>
      </w:r>
      <w:bookmarkEnd w:id="67"/>
      <w:bookmarkEnd w:id="68"/>
    </w:p>
    <w:p w14:paraId="42DC28F7" w14:textId="7CF4FD6D" w:rsidR="003D14BD" w:rsidRPr="001065C6" w:rsidRDefault="003D14BD" w:rsidP="00D65464">
      <w:pPr>
        <w:spacing w:line="300" w:lineRule="auto"/>
        <w:ind w:firstLineChars="236" w:firstLine="566"/>
        <w:rPr>
          <w:rFonts w:eastAsiaTheme="minorEastAsia"/>
        </w:rPr>
      </w:pPr>
      <w:r w:rsidRPr="001065C6">
        <w:rPr>
          <w:rFonts w:eastAsiaTheme="minorEastAsia" w:hint="eastAsia"/>
        </w:rPr>
        <w:t>要在系统的应用范围内</w:t>
      </w:r>
      <w:r w:rsidR="00D94015" w:rsidRPr="001065C6">
        <w:rPr>
          <w:rFonts w:eastAsiaTheme="minorEastAsia" w:hint="eastAsia"/>
        </w:rPr>
        <w:t>，达到本系统所追求的目标，在设计时应当遵守以下的原则性问题：</w:t>
      </w:r>
    </w:p>
    <w:p w14:paraId="2D627D44" w14:textId="54B44475" w:rsidR="00D94015" w:rsidRPr="001065C6" w:rsidRDefault="00467849" w:rsidP="00D65464">
      <w:pPr>
        <w:numPr>
          <w:ilvl w:val="0"/>
          <w:numId w:val="4"/>
        </w:numPr>
        <w:spacing w:line="300" w:lineRule="auto"/>
        <w:rPr>
          <w:rFonts w:eastAsiaTheme="minorEastAsia"/>
        </w:rPr>
      </w:pPr>
      <w:r w:rsidRPr="001065C6">
        <w:rPr>
          <w:rFonts w:eastAsiaTheme="minorEastAsia" w:hint="eastAsia"/>
        </w:rPr>
        <w:t>实用性原则。</w:t>
      </w:r>
      <w:r w:rsidR="000F2400" w:rsidRPr="001065C6">
        <w:rPr>
          <w:rFonts w:eastAsiaTheme="minorEastAsia" w:hint="eastAsia"/>
        </w:rPr>
        <w:t>实用性</w:t>
      </w:r>
      <w:r w:rsidR="00B32B22" w:rsidRPr="001065C6">
        <w:rPr>
          <w:rFonts w:eastAsiaTheme="minorEastAsia" w:hint="eastAsia"/>
        </w:rPr>
        <w:t>是用户体验是否良好的决定性因素，它将</w:t>
      </w:r>
      <w:r w:rsidR="000F2400" w:rsidRPr="001065C6">
        <w:rPr>
          <w:rFonts w:eastAsiaTheme="minorEastAsia" w:hint="eastAsia"/>
        </w:rPr>
        <w:t>直接影响到该系统的推广，如若没有好的用户体验，将不可能得到用户的青睐。因此实用性应当为该系统首要该考虑的问题。</w:t>
      </w:r>
    </w:p>
    <w:p w14:paraId="16BF3325" w14:textId="5A540FB3" w:rsidR="00A03AFC" w:rsidRPr="001065C6" w:rsidRDefault="004749CD" w:rsidP="00D65464">
      <w:pPr>
        <w:numPr>
          <w:ilvl w:val="0"/>
          <w:numId w:val="4"/>
        </w:numPr>
        <w:spacing w:line="300" w:lineRule="auto"/>
        <w:rPr>
          <w:rFonts w:eastAsiaTheme="minorEastAsia"/>
        </w:rPr>
      </w:pPr>
      <w:r w:rsidRPr="001065C6">
        <w:rPr>
          <w:rFonts w:eastAsiaTheme="minorEastAsia" w:hint="eastAsia"/>
        </w:rPr>
        <w:t>兼容性</w:t>
      </w:r>
      <w:r w:rsidR="00467849" w:rsidRPr="001065C6">
        <w:rPr>
          <w:rFonts w:eastAsiaTheme="minorEastAsia" w:hint="eastAsia"/>
        </w:rPr>
        <w:t>原则。</w:t>
      </w:r>
      <w:r w:rsidRPr="001065C6">
        <w:rPr>
          <w:rFonts w:eastAsiaTheme="minorEastAsia" w:hint="eastAsia"/>
        </w:rPr>
        <w:t>用户可能在不同的操作环境使用系统，因此系统应兼容不同使用环境。另一方面，兼容开发环境有利于后期的软件运维人员的维护和系统开发人员的升级迭代。</w:t>
      </w:r>
    </w:p>
    <w:p w14:paraId="4019CF22" w14:textId="451ECAC7" w:rsidR="00A03AFC" w:rsidRPr="001065C6" w:rsidRDefault="000F2400" w:rsidP="00D65464">
      <w:pPr>
        <w:numPr>
          <w:ilvl w:val="0"/>
          <w:numId w:val="4"/>
        </w:numPr>
        <w:spacing w:line="300" w:lineRule="auto"/>
        <w:rPr>
          <w:rFonts w:eastAsiaTheme="minorEastAsia"/>
        </w:rPr>
      </w:pPr>
      <w:r w:rsidRPr="001065C6">
        <w:rPr>
          <w:rFonts w:eastAsiaTheme="minorEastAsia" w:hint="eastAsia"/>
        </w:rPr>
        <w:t>合法</w:t>
      </w:r>
      <w:r w:rsidR="00467849" w:rsidRPr="001065C6">
        <w:rPr>
          <w:rFonts w:eastAsiaTheme="minorEastAsia" w:hint="eastAsia"/>
        </w:rPr>
        <w:t>性原则。</w:t>
      </w:r>
      <w:r w:rsidRPr="001065C6">
        <w:rPr>
          <w:rFonts w:eastAsiaTheme="minorEastAsia" w:hint="eastAsia"/>
        </w:rPr>
        <w:t>系统中涉及到的有关敏感信息应当按照相关法律规定，不应与地方法律及规定冲突。</w:t>
      </w:r>
    </w:p>
    <w:p w14:paraId="392C2A23" w14:textId="5E2BC219" w:rsidR="00A03AFC" w:rsidRPr="001065C6" w:rsidRDefault="00467849" w:rsidP="00D65464">
      <w:pPr>
        <w:numPr>
          <w:ilvl w:val="0"/>
          <w:numId w:val="4"/>
        </w:numPr>
        <w:spacing w:line="300" w:lineRule="auto"/>
        <w:rPr>
          <w:rFonts w:eastAsiaTheme="minorEastAsia"/>
        </w:rPr>
      </w:pPr>
      <w:r w:rsidRPr="001065C6">
        <w:rPr>
          <w:rFonts w:eastAsiaTheme="minorEastAsia" w:hint="eastAsia"/>
        </w:rPr>
        <w:t>安全性原则。</w:t>
      </w:r>
      <w:r w:rsidR="000F2400" w:rsidRPr="001065C6">
        <w:rPr>
          <w:rFonts w:eastAsiaTheme="minorEastAsia" w:hint="eastAsia"/>
        </w:rPr>
        <w:t>该系统所采用的数据要求极高的安全，信息的泄露将导致严重的后果，所以安全性将成为系统能否可持续发展的核心。</w:t>
      </w:r>
    </w:p>
    <w:p w14:paraId="73A93A21" w14:textId="53F9B5C2" w:rsidR="00A03AFC" w:rsidRPr="001065C6" w:rsidRDefault="0036360A" w:rsidP="00D65464">
      <w:pPr>
        <w:numPr>
          <w:ilvl w:val="0"/>
          <w:numId w:val="4"/>
        </w:numPr>
        <w:spacing w:line="300" w:lineRule="auto"/>
        <w:rPr>
          <w:rFonts w:eastAsiaTheme="minorEastAsia"/>
        </w:rPr>
      </w:pPr>
      <w:r w:rsidRPr="001065C6">
        <w:rPr>
          <w:rFonts w:eastAsiaTheme="minorEastAsia" w:hint="eastAsia"/>
        </w:rPr>
        <w:t>易用</w:t>
      </w:r>
      <w:r w:rsidR="000F2400" w:rsidRPr="001065C6">
        <w:rPr>
          <w:rFonts w:eastAsiaTheme="minorEastAsia" w:hint="eastAsia"/>
        </w:rPr>
        <w:t>性</w:t>
      </w:r>
      <w:r w:rsidR="00467849" w:rsidRPr="001065C6">
        <w:rPr>
          <w:rFonts w:eastAsiaTheme="minorEastAsia" w:hint="eastAsia"/>
        </w:rPr>
        <w:t>原则。</w:t>
      </w:r>
      <w:r w:rsidRPr="001065C6">
        <w:rPr>
          <w:rFonts w:eastAsiaTheme="minorEastAsia" w:hint="eastAsia"/>
        </w:rPr>
        <w:t>该系统不应有较高的使用门槛，应该让用户可以很容易的上手并投入使用。</w:t>
      </w:r>
    </w:p>
    <w:p w14:paraId="3E27EB04" w14:textId="24DD2403" w:rsidR="00A03AFC" w:rsidRPr="001065C6" w:rsidRDefault="00467849" w:rsidP="00D65464">
      <w:pPr>
        <w:pStyle w:val="2"/>
        <w:keepNext w:val="0"/>
        <w:keepLines w:val="0"/>
        <w:spacing w:before="0" w:after="0" w:line="300" w:lineRule="auto"/>
        <w:rPr>
          <w:rFonts w:ascii="Times New Roman" w:hAnsi="Times New Roman"/>
          <w:szCs w:val="28"/>
        </w:rPr>
      </w:pPr>
      <w:bookmarkStart w:id="69" w:name="_Toc39141477"/>
      <w:r w:rsidRPr="001065C6">
        <w:rPr>
          <w:rFonts w:ascii="Times New Roman" w:hAnsi="Times New Roman"/>
          <w:szCs w:val="28"/>
        </w:rPr>
        <w:t xml:space="preserve">3.2 </w:t>
      </w:r>
      <w:bookmarkEnd w:id="66"/>
      <w:r w:rsidRPr="001065C6">
        <w:rPr>
          <w:rFonts w:ascii="Times New Roman" w:hAnsi="Times New Roman" w:hint="eastAsia"/>
          <w:szCs w:val="28"/>
        </w:rPr>
        <w:t>系统体系结构设计</w:t>
      </w:r>
      <w:bookmarkEnd w:id="69"/>
    </w:p>
    <w:p w14:paraId="6ADCEA3A" w14:textId="174DC2A7" w:rsidR="009802D8" w:rsidRPr="001065C6" w:rsidRDefault="00B768B1" w:rsidP="00D65464">
      <w:pPr>
        <w:pStyle w:val="aff"/>
        <w:rPr>
          <w:b w:val="0"/>
          <w:bCs/>
          <w:szCs w:val="24"/>
        </w:rPr>
      </w:pPr>
      <w:r w:rsidRPr="001065C6">
        <w:rPr>
          <w:b w:val="0"/>
          <w:bCs/>
          <w:szCs w:val="24"/>
        </w:rPr>
        <w:t>3.2.1</w:t>
      </w:r>
      <w:r w:rsidR="009802D8" w:rsidRPr="001065C6">
        <w:rPr>
          <w:rFonts w:hint="eastAsia"/>
          <w:b w:val="0"/>
          <w:bCs/>
          <w:szCs w:val="24"/>
        </w:rPr>
        <w:t>技术架构设计</w:t>
      </w:r>
    </w:p>
    <w:p w14:paraId="4840936A" w14:textId="391D83F4" w:rsidR="009802D8" w:rsidRPr="001065C6" w:rsidRDefault="009802D8" w:rsidP="00D65464">
      <w:pPr>
        <w:spacing w:line="300" w:lineRule="auto"/>
        <w:ind w:firstLine="420"/>
        <w:rPr>
          <w:rFonts w:eastAsiaTheme="minorEastAsia"/>
        </w:rPr>
      </w:pPr>
      <w:r w:rsidRPr="001065C6">
        <w:rPr>
          <w:rFonts w:eastAsiaTheme="minorEastAsia" w:hint="eastAsia"/>
        </w:rPr>
        <w:t>该系统使用</w:t>
      </w:r>
      <w:r w:rsidRPr="001065C6">
        <w:rPr>
          <w:rFonts w:eastAsiaTheme="minorEastAsia"/>
        </w:rPr>
        <w:t>Laravel</w:t>
      </w:r>
      <w:r w:rsidRPr="001065C6">
        <w:rPr>
          <w:rFonts w:eastAsiaTheme="minorEastAsia" w:hint="eastAsia"/>
        </w:rPr>
        <w:t>框架，</w:t>
      </w:r>
      <w:r w:rsidRPr="001065C6">
        <w:rPr>
          <w:rFonts w:eastAsiaTheme="minorEastAsia"/>
        </w:rPr>
        <w:t>Laravel</w:t>
      </w:r>
      <w:r w:rsidRPr="001065C6">
        <w:rPr>
          <w:rFonts w:eastAsiaTheme="minorEastAsia" w:hint="eastAsia"/>
        </w:rPr>
        <w:t>框架架构图如下图</w:t>
      </w:r>
      <w:r w:rsidRPr="001065C6">
        <w:rPr>
          <w:rFonts w:eastAsiaTheme="minorEastAsia"/>
        </w:rPr>
        <w:t>3-1</w:t>
      </w:r>
      <w:r w:rsidRPr="001065C6">
        <w:rPr>
          <w:rFonts w:eastAsiaTheme="minorEastAsia" w:hint="eastAsia"/>
        </w:rPr>
        <w:t>所示：</w:t>
      </w:r>
    </w:p>
    <w:p w14:paraId="1386782C" w14:textId="3C5C08AC" w:rsidR="009802D8" w:rsidRPr="001065C6" w:rsidRDefault="009802D8" w:rsidP="00D65464">
      <w:pPr>
        <w:spacing w:line="300" w:lineRule="auto"/>
        <w:jc w:val="center"/>
        <w:rPr>
          <w:rFonts w:eastAsiaTheme="minorEastAsia"/>
        </w:rPr>
      </w:pPr>
      <w:r w:rsidRPr="00B945D6">
        <w:rPr>
          <w:rFonts w:eastAsiaTheme="minorEastAsia"/>
          <w:noProof/>
        </w:rPr>
        <w:drawing>
          <wp:inline distT="0" distB="0" distL="0" distR="0" wp14:anchorId="40371BFB" wp14:editId="471E4D9F">
            <wp:extent cx="4389120" cy="289745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4323" cy="2920697"/>
                    </a:xfrm>
                    <a:prstGeom prst="rect">
                      <a:avLst/>
                    </a:prstGeom>
                    <a:noFill/>
                    <a:ln>
                      <a:noFill/>
                    </a:ln>
                  </pic:spPr>
                </pic:pic>
              </a:graphicData>
            </a:graphic>
          </wp:inline>
        </w:drawing>
      </w:r>
    </w:p>
    <w:p w14:paraId="31C590F1" w14:textId="6F4F14AE" w:rsidR="009802D8" w:rsidRPr="001065C6" w:rsidRDefault="009802D8" w:rsidP="00D65464">
      <w:pPr>
        <w:pStyle w:val="aff0"/>
      </w:pPr>
      <w:r w:rsidRPr="001065C6">
        <w:rPr>
          <w:rFonts w:hint="eastAsia"/>
        </w:rPr>
        <w:t>图</w:t>
      </w:r>
      <w:r w:rsidRPr="001065C6">
        <w:t xml:space="preserve">3-1 </w:t>
      </w:r>
      <w:r w:rsidR="00D14E21" w:rsidRPr="001065C6">
        <w:t>Laravel</w:t>
      </w:r>
      <w:r w:rsidR="00D14E21" w:rsidRPr="001065C6">
        <w:rPr>
          <w:rFonts w:hint="eastAsia"/>
        </w:rPr>
        <w:t>架构图</w:t>
      </w:r>
    </w:p>
    <w:p w14:paraId="52BB5730" w14:textId="37B6B605" w:rsidR="009802D8" w:rsidRPr="001065C6" w:rsidRDefault="00B768B1" w:rsidP="00D65464">
      <w:pPr>
        <w:pStyle w:val="aff"/>
        <w:rPr>
          <w:b w:val="0"/>
          <w:bCs/>
          <w:szCs w:val="24"/>
        </w:rPr>
      </w:pPr>
      <w:r w:rsidRPr="001065C6">
        <w:rPr>
          <w:b w:val="0"/>
          <w:bCs/>
          <w:szCs w:val="24"/>
        </w:rPr>
        <w:lastRenderedPageBreak/>
        <w:t>3.2.2</w:t>
      </w:r>
      <w:r w:rsidR="009802D8" w:rsidRPr="001065C6">
        <w:rPr>
          <w:rFonts w:hint="eastAsia"/>
          <w:b w:val="0"/>
          <w:bCs/>
          <w:szCs w:val="24"/>
        </w:rPr>
        <w:t>应用架构设计</w:t>
      </w:r>
    </w:p>
    <w:p w14:paraId="1C6FC901" w14:textId="4723ACC2" w:rsidR="00A03AFC" w:rsidRPr="001065C6" w:rsidRDefault="0072028B" w:rsidP="00D65464">
      <w:pPr>
        <w:spacing w:line="300" w:lineRule="auto"/>
        <w:ind w:firstLineChars="236" w:firstLine="566"/>
        <w:rPr>
          <w:rFonts w:eastAsiaTheme="minorEastAsia"/>
        </w:rPr>
      </w:pPr>
      <w:r w:rsidRPr="001065C6">
        <w:rPr>
          <w:rFonts w:eastAsiaTheme="minorEastAsia" w:hint="eastAsia"/>
        </w:rPr>
        <w:t>该系统</w:t>
      </w:r>
      <w:r w:rsidR="00FE16D3">
        <w:rPr>
          <w:rFonts w:eastAsiaTheme="minorEastAsia" w:hint="eastAsia"/>
        </w:rPr>
        <w:t>在架构方面</w:t>
      </w:r>
      <w:r w:rsidRPr="001065C6">
        <w:rPr>
          <w:rFonts w:eastAsiaTheme="minorEastAsia" w:hint="eastAsia"/>
        </w:rPr>
        <w:t>采用</w:t>
      </w:r>
      <w:r w:rsidR="00FE16D3">
        <w:rPr>
          <w:rFonts w:eastAsiaTheme="minorEastAsia" w:hint="eastAsia"/>
        </w:rPr>
        <w:t>了</w:t>
      </w:r>
      <w:r w:rsidRPr="001065C6">
        <w:rPr>
          <w:rFonts w:eastAsiaTheme="minorEastAsia" w:hint="eastAsia"/>
        </w:rPr>
        <w:t>传统的</w:t>
      </w:r>
      <w:r w:rsidRPr="001065C6">
        <w:rPr>
          <w:rFonts w:eastAsiaTheme="minorEastAsia"/>
        </w:rPr>
        <w:t>B/S</w:t>
      </w:r>
      <w:r w:rsidRPr="001065C6">
        <w:rPr>
          <w:rFonts w:eastAsiaTheme="minorEastAsia" w:hint="eastAsia"/>
        </w:rPr>
        <w:t>架构，</w:t>
      </w:r>
      <w:r w:rsidR="002F532E">
        <w:rPr>
          <w:rFonts w:eastAsiaTheme="minorEastAsia" w:hint="eastAsia"/>
        </w:rPr>
        <w:t>并在考虑系统并发的同时使用了</w:t>
      </w:r>
      <w:r w:rsidR="002F532E">
        <w:rPr>
          <w:rFonts w:eastAsiaTheme="minorEastAsia" w:hint="eastAsia"/>
        </w:rPr>
        <w:t>redis</w:t>
      </w:r>
      <w:r w:rsidR="002F532E">
        <w:rPr>
          <w:rFonts w:eastAsiaTheme="minorEastAsia" w:hint="eastAsia"/>
        </w:rPr>
        <w:t>缓存技术。</w:t>
      </w:r>
      <w:r w:rsidR="00FE16D3">
        <w:rPr>
          <w:rFonts w:eastAsiaTheme="minorEastAsia" w:hint="eastAsia"/>
        </w:rPr>
        <w:t>为了达到快速开发的目的，高级语言语言使用了</w:t>
      </w:r>
      <w:r w:rsidR="00FE16D3">
        <w:rPr>
          <w:rFonts w:eastAsiaTheme="minorEastAsia" w:hint="eastAsia"/>
        </w:rPr>
        <w:t>P</w:t>
      </w:r>
      <w:r w:rsidR="00FE16D3">
        <w:rPr>
          <w:rFonts w:eastAsiaTheme="minorEastAsia"/>
        </w:rPr>
        <w:t>HP</w:t>
      </w:r>
      <w:r w:rsidR="00FE16D3">
        <w:rPr>
          <w:rFonts w:eastAsiaTheme="minorEastAsia" w:hint="eastAsia"/>
        </w:rPr>
        <w:t>，并且为保证整个项目的健壮性，后端使用了</w:t>
      </w:r>
      <w:r w:rsidR="00FE16D3">
        <w:rPr>
          <w:rFonts w:eastAsiaTheme="minorEastAsia" w:hint="eastAsia"/>
        </w:rPr>
        <w:t>Laravel</w:t>
      </w:r>
      <w:r w:rsidR="00FE16D3">
        <w:rPr>
          <w:rFonts w:eastAsiaTheme="minorEastAsia" w:hint="eastAsia"/>
        </w:rPr>
        <w:t>框架，在此框架中使用</w:t>
      </w:r>
      <w:r w:rsidR="00FE16D3">
        <w:rPr>
          <w:rFonts w:eastAsiaTheme="minorEastAsia" w:hint="eastAsia"/>
        </w:rPr>
        <w:t>Eloquent</w:t>
      </w:r>
      <w:r w:rsidR="00FE16D3">
        <w:rPr>
          <w:rFonts w:eastAsiaTheme="minorEastAsia" w:hint="eastAsia"/>
        </w:rPr>
        <w:t>进行数据库操作，数据库软件则使用了</w:t>
      </w:r>
      <w:r w:rsidR="00FE16D3">
        <w:rPr>
          <w:rFonts w:eastAsiaTheme="minorEastAsia" w:hint="eastAsia"/>
        </w:rPr>
        <w:t>MySQL</w:t>
      </w:r>
      <w:r w:rsidR="00FE16D3">
        <w:rPr>
          <w:rFonts w:eastAsiaTheme="minorEastAsia" w:hint="eastAsia"/>
        </w:rPr>
        <w:t>数据库。前端则采用</w:t>
      </w:r>
      <w:r w:rsidR="00FE16D3">
        <w:rPr>
          <w:rFonts w:eastAsiaTheme="minorEastAsia" w:hint="eastAsia"/>
        </w:rPr>
        <w:t>bootstrap</w:t>
      </w:r>
      <w:r w:rsidR="00FE16D3">
        <w:rPr>
          <w:rFonts w:eastAsiaTheme="minorEastAsia" w:hint="eastAsia"/>
        </w:rPr>
        <w:t>框架，进行页面渲染。</w:t>
      </w:r>
      <w:r w:rsidR="00FE16D3" w:rsidRPr="001065C6">
        <w:rPr>
          <w:rFonts w:eastAsiaTheme="minorEastAsia" w:hint="eastAsia"/>
        </w:rPr>
        <w:t xml:space="preserve"> </w:t>
      </w:r>
    </w:p>
    <w:p w14:paraId="31BCADED" w14:textId="6F92EBA7" w:rsidR="00DA6CE6" w:rsidRPr="001065C6" w:rsidRDefault="00467849" w:rsidP="002F532E">
      <w:pPr>
        <w:pStyle w:val="2"/>
        <w:keepNext w:val="0"/>
        <w:keepLines w:val="0"/>
        <w:spacing w:before="0" w:after="0" w:line="300" w:lineRule="auto"/>
        <w:rPr>
          <w:rFonts w:ascii="Times New Roman" w:hAnsi="Times New Roman"/>
          <w:szCs w:val="28"/>
        </w:rPr>
      </w:pPr>
      <w:bookmarkStart w:id="70" w:name="_Toc312440358"/>
      <w:bookmarkStart w:id="71" w:name="_Toc39141478"/>
      <w:r w:rsidRPr="001065C6">
        <w:rPr>
          <w:rFonts w:ascii="Times New Roman" w:hAnsi="Times New Roman"/>
          <w:szCs w:val="28"/>
        </w:rPr>
        <w:t xml:space="preserve">3.3 </w:t>
      </w:r>
      <w:bookmarkEnd w:id="70"/>
      <w:r w:rsidRPr="001065C6">
        <w:rPr>
          <w:rFonts w:ascii="Times New Roman" w:hAnsi="Times New Roman" w:hint="eastAsia"/>
          <w:szCs w:val="28"/>
        </w:rPr>
        <w:t>系统功能结构设计</w:t>
      </w:r>
      <w:bookmarkEnd w:id="71"/>
    </w:p>
    <w:p w14:paraId="72674A12" w14:textId="724F4827" w:rsidR="00DA6CE6" w:rsidRPr="001065C6" w:rsidRDefault="00FD458D" w:rsidP="00D65464">
      <w:pPr>
        <w:spacing w:line="300" w:lineRule="auto"/>
        <w:ind w:firstLine="420"/>
        <w:rPr>
          <w:rFonts w:eastAsiaTheme="minorEastAsia"/>
        </w:rPr>
      </w:pPr>
      <w:r>
        <w:rPr>
          <w:rFonts w:eastAsiaTheme="minorEastAsia" w:hint="eastAsia"/>
        </w:rPr>
        <w:t>在线考试系统</w:t>
      </w:r>
      <w:r w:rsidR="00D14E21" w:rsidRPr="001065C6">
        <w:rPr>
          <w:rFonts w:eastAsiaTheme="minorEastAsia" w:hint="eastAsia"/>
        </w:rPr>
        <w:t>包图如下图</w:t>
      </w:r>
      <w:r w:rsidR="00D14E21" w:rsidRPr="001065C6">
        <w:rPr>
          <w:rFonts w:eastAsiaTheme="minorEastAsia"/>
        </w:rPr>
        <w:t>3-</w:t>
      </w:r>
      <w:r w:rsidR="00FD4423">
        <w:rPr>
          <w:rFonts w:eastAsiaTheme="minorEastAsia"/>
        </w:rPr>
        <w:t>2</w:t>
      </w:r>
      <w:r w:rsidR="00D14E21" w:rsidRPr="001065C6">
        <w:rPr>
          <w:rFonts w:eastAsiaTheme="minorEastAsia" w:hint="eastAsia"/>
        </w:rPr>
        <w:t>所示：</w:t>
      </w:r>
    </w:p>
    <w:p w14:paraId="2E69234F" w14:textId="17FACC76" w:rsidR="00DA6CE6" w:rsidRPr="00FD458D" w:rsidRDefault="00FE16D3" w:rsidP="00D65464">
      <w:pPr>
        <w:spacing w:line="300" w:lineRule="auto"/>
        <w:jc w:val="center"/>
        <w:rPr>
          <w:rFonts w:eastAsiaTheme="minorEastAsia"/>
        </w:rPr>
      </w:pPr>
      <w:r>
        <w:rPr>
          <w:noProof/>
        </w:rPr>
        <w:drawing>
          <wp:inline distT="0" distB="0" distL="0" distR="0" wp14:anchorId="0B828E88" wp14:editId="5374763A">
            <wp:extent cx="3566160" cy="2204356"/>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2412" cy="2232946"/>
                    </a:xfrm>
                    <a:prstGeom prst="rect">
                      <a:avLst/>
                    </a:prstGeom>
                  </pic:spPr>
                </pic:pic>
              </a:graphicData>
            </a:graphic>
          </wp:inline>
        </w:drawing>
      </w:r>
    </w:p>
    <w:p w14:paraId="127C48BF" w14:textId="2A78D081" w:rsidR="00DA6CE6" w:rsidRPr="001065C6" w:rsidRDefault="00DA6CE6" w:rsidP="00D65464">
      <w:pPr>
        <w:pStyle w:val="aff0"/>
      </w:pPr>
      <w:r w:rsidRPr="001065C6">
        <w:rPr>
          <w:rFonts w:hint="eastAsia"/>
        </w:rPr>
        <w:t>图</w:t>
      </w:r>
      <w:r w:rsidR="00D14E21" w:rsidRPr="001065C6">
        <w:t>3-</w:t>
      </w:r>
      <w:r w:rsidR="00FD4423">
        <w:t>2</w:t>
      </w:r>
      <w:r w:rsidRPr="001065C6">
        <w:t xml:space="preserve"> </w:t>
      </w:r>
      <w:r w:rsidR="00FD458D">
        <w:rPr>
          <w:rFonts w:hint="eastAsia"/>
        </w:rPr>
        <w:t>在线考试系统</w:t>
      </w:r>
      <w:r w:rsidR="00D14E21" w:rsidRPr="001065C6">
        <w:rPr>
          <w:rFonts w:hint="eastAsia"/>
        </w:rPr>
        <w:t>包</w:t>
      </w:r>
      <w:r w:rsidRPr="001065C6">
        <w:rPr>
          <w:rFonts w:hint="eastAsia"/>
        </w:rPr>
        <w:t>图</w:t>
      </w:r>
    </w:p>
    <w:p w14:paraId="44FF7FF5" w14:textId="77777777" w:rsidR="00DA6CE6" w:rsidRPr="00B945D6" w:rsidRDefault="00DA6CE6" w:rsidP="00D65464">
      <w:pPr>
        <w:spacing w:line="300" w:lineRule="auto"/>
        <w:ind w:firstLine="420"/>
        <w:rPr>
          <w:rFonts w:eastAsiaTheme="minorEastAsia"/>
        </w:rPr>
      </w:pPr>
      <w:r w:rsidRPr="00B945D6">
        <w:rPr>
          <w:rFonts w:eastAsiaTheme="minorEastAsia" w:hint="eastAsia"/>
        </w:rPr>
        <w:t>考试子系统：包括考试发布、教师登录、答案编辑、批卷、试卷编辑五个功能模块。</w:t>
      </w:r>
    </w:p>
    <w:p w14:paraId="18DCB92A" w14:textId="77777777" w:rsidR="00DA6CE6" w:rsidRPr="001065C6" w:rsidRDefault="00DA6CE6" w:rsidP="00D65464">
      <w:pPr>
        <w:spacing w:line="300" w:lineRule="auto"/>
        <w:ind w:firstLine="420"/>
        <w:rPr>
          <w:rFonts w:eastAsiaTheme="minorEastAsia"/>
        </w:rPr>
      </w:pPr>
      <w:r w:rsidRPr="001065C6">
        <w:rPr>
          <w:rFonts w:eastAsiaTheme="minorEastAsia" w:hint="eastAsia"/>
        </w:rPr>
        <w:t>信息管理子系统：包括管理员登录、通知信息管理、考生信息管理、教师信息管理、考试信息管理五个功能模块。</w:t>
      </w:r>
    </w:p>
    <w:p w14:paraId="66B84DF5" w14:textId="77777777" w:rsidR="00DA6CE6" w:rsidRPr="001065C6" w:rsidRDefault="00DA6CE6" w:rsidP="00D65464">
      <w:pPr>
        <w:spacing w:line="300" w:lineRule="auto"/>
        <w:ind w:firstLine="420"/>
        <w:rPr>
          <w:rFonts w:eastAsiaTheme="minorEastAsia"/>
        </w:rPr>
      </w:pPr>
      <w:r w:rsidRPr="001065C6">
        <w:rPr>
          <w:rFonts w:eastAsiaTheme="minorEastAsia" w:hint="eastAsia"/>
        </w:rPr>
        <w:t>统计子系统：包括成绩总览和成绩单两个功能模块。</w:t>
      </w:r>
    </w:p>
    <w:p w14:paraId="58E1A4C7" w14:textId="4D9AB672" w:rsidR="00D14E21" w:rsidRPr="00B945D6" w:rsidRDefault="00DA6CE6" w:rsidP="00D65464">
      <w:pPr>
        <w:spacing w:line="300" w:lineRule="auto"/>
        <w:ind w:firstLine="420"/>
      </w:pPr>
      <w:r w:rsidRPr="00B945D6">
        <w:rPr>
          <w:rFonts w:eastAsiaTheme="minorEastAsia" w:hint="eastAsia"/>
        </w:rPr>
        <w:t>用户操作子系统：包括登录、注册、</w:t>
      </w:r>
      <w:r w:rsidR="001065C6" w:rsidRPr="001065C6">
        <w:rPr>
          <w:rFonts w:eastAsiaTheme="minorEastAsia" w:hint="eastAsia"/>
        </w:rPr>
        <w:t>下载</w:t>
      </w:r>
      <w:r w:rsidRPr="00B945D6">
        <w:rPr>
          <w:rFonts w:eastAsiaTheme="minorEastAsia" w:hint="eastAsia"/>
        </w:rPr>
        <w:t>准考证、参与考试、成绩查询五个功能模块。</w:t>
      </w:r>
    </w:p>
    <w:p w14:paraId="042FBD38" w14:textId="73F5C513" w:rsidR="00DA6CE6" w:rsidRPr="001065C6" w:rsidRDefault="00DA6CE6" w:rsidP="00C903C2">
      <w:pPr>
        <w:pStyle w:val="aff4"/>
        <w:numPr>
          <w:ilvl w:val="0"/>
          <w:numId w:val="10"/>
        </w:numPr>
        <w:spacing w:line="300" w:lineRule="auto"/>
        <w:ind w:firstLineChars="0"/>
        <w:rPr>
          <w:rFonts w:ascii="Times New Roman" w:eastAsiaTheme="minorEastAsia" w:hAnsi="Times New Roman"/>
          <w:sz w:val="24"/>
          <w:szCs w:val="24"/>
        </w:rPr>
      </w:pPr>
      <w:bookmarkStart w:id="72" w:name="_Toc16083463"/>
      <w:r w:rsidRPr="001065C6">
        <w:rPr>
          <w:rFonts w:ascii="Times New Roman" w:eastAsiaTheme="minorEastAsia" w:hAnsi="Times New Roman" w:hint="eastAsia"/>
          <w:sz w:val="24"/>
          <w:szCs w:val="24"/>
        </w:rPr>
        <w:t>考试子系统功能结构设计</w:t>
      </w:r>
      <w:bookmarkEnd w:id="72"/>
    </w:p>
    <w:p w14:paraId="3696526E" w14:textId="3BFB1ED0" w:rsidR="00D14E21" w:rsidRPr="001065C6" w:rsidRDefault="00D14E21" w:rsidP="00D65464">
      <w:pPr>
        <w:spacing w:line="300" w:lineRule="auto"/>
        <w:ind w:firstLine="420"/>
        <w:rPr>
          <w:rFonts w:eastAsiaTheme="minorEastAsia"/>
        </w:rPr>
      </w:pPr>
      <w:r w:rsidRPr="001065C6">
        <w:rPr>
          <w:rFonts w:eastAsiaTheme="minorEastAsia" w:hint="eastAsia"/>
        </w:rPr>
        <w:t>考试子系统包图如下图</w:t>
      </w:r>
      <w:r w:rsidRPr="001065C6">
        <w:rPr>
          <w:rFonts w:eastAsiaTheme="minorEastAsia"/>
        </w:rPr>
        <w:t>3-</w:t>
      </w:r>
      <w:r w:rsidR="00FD4423">
        <w:rPr>
          <w:rFonts w:eastAsiaTheme="minorEastAsia"/>
        </w:rPr>
        <w:t>3</w:t>
      </w:r>
      <w:r w:rsidRPr="001065C6">
        <w:rPr>
          <w:rFonts w:eastAsiaTheme="minorEastAsia" w:hint="eastAsia"/>
        </w:rPr>
        <w:t>所示：</w:t>
      </w:r>
    </w:p>
    <w:p w14:paraId="367AC53E" w14:textId="0528A889" w:rsidR="00DA6CE6" w:rsidRPr="001065C6" w:rsidRDefault="009E61C9" w:rsidP="00D65464">
      <w:pPr>
        <w:spacing w:line="300" w:lineRule="auto"/>
        <w:jc w:val="center"/>
        <w:rPr>
          <w:rFonts w:eastAsiaTheme="minorEastAsia"/>
        </w:rPr>
      </w:pPr>
      <w:r>
        <w:rPr>
          <w:noProof/>
        </w:rPr>
        <w:drawing>
          <wp:inline distT="0" distB="0" distL="0" distR="0" wp14:anchorId="73F0C6DE" wp14:editId="0D314720">
            <wp:extent cx="4274703" cy="20116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683" cy="2032377"/>
                    </a:xfrm>
                    <a:prstGeom prst="rect">
                      <a:avLst/>
                    </a:prstGeom>
                  </pic:spPr>
                </pic:pic>
              </a:graphicData>
            </a:graphic>
          </wp:inline>
        </w:drawing>
      </w:r>
    </w:p>
    <w:p w14:paraId="6423A0AC" w14:textId="61B2C564" w:rsidR="00D14E21" w:rsidRPr="001065C6" w:rsidRDefault="00D14E21" w:rsidP="00D65464">
      <w:pPr>
        <w:pStyle w:val="aff0"/>
      </w:pPr>
      <w:r w:rsidRPr="001065C6">
        <w:rPr>
          <w:rFonts w:hint="eastAsia"/>
        </w:rPr>
        <w:t>图</w:t>
      </w:r>
      <w:r w:rsidRPr="001065C6">
        <w:t>3-</w:t>
      </w:r>
      <w:r w:rsidR="00FD4423">
        <w:t>3</w:t>
      </w:r>
      <w:r w:rsidRPr="001065C6">
        <w:rPr>
          <w:rFonts w:hint="eastAsia"/>
        </w:rPr>
        <w:t>考试子系统包图</w:t>
      </w:r>
    </w:p>
    <w:p w14:paraId="1EEDA255" w14:textId="637B4CF2" w:rsidR="00DA6CE6" w:rsidRPr="001065C6" w:rsidRDefault="00DA6CE6" w:rsidP="00C903C2">
      <w:pPr>
        <w:pStyle w:val="aff4"/>
        <w:numPr>
          <w:ilvl w:val="0"/>
          <w:numId w:val="10"/>
        </w:numPr>
        <w:spacing w:line="300" w:lineRule="auto"/>
        <w:ind w:firstLineChars="0"/>
        <w:rPr>
          <w:rFonts w:ascii="Times New Roman" w:eastAsiaTheme="minorEastAsia" w:hAnsi="Times New Roman"/>
          <w:sz w:val="24"/>
          <w:szCs w:val="24"/>
        </w:rPr>
      </w:pPr>
      <w:bookmarkStart w:id="73" w:name="_Toc16083464"/>
      <w:r w:rsidRPr="001065C6">
        <w:rPr>
          <w:rFonts w:ascii="Times New Roman" w:eastAsiaTheme="minorEastAsia" w:hAnsi="Times New Roman" w:hint="eastAsia"/>
          <w:sz w:val="24"/>
          <w:szCs w:val="24"/>
        </w:rPr>
        <w:t>信息管理子系统功能结构设计</w:t>
      </w:r>
      <w:bookmarkEnd w:id="73"/>
    </w:p>
    <w:p w14:paraId="0C43CAEA" w14:textId="4403744C" w:rsidR="00D14E21" w:rsidRPr="001065C6" w:rsidRDefault="00D14E21" w:rsidP="00D65464">
      <w:pPr>
        <w:spacing w:line="300" w:lineRule="auto"/>
        <w:ind w:firstLine="420"/>
        <w:rPr>
          <w:rFonts w:eastAsiaTheme="minorEastAsia"/>
        </w:rPr>
      </w:pPr>
      <w:r w:rsidRPr="001065C6">
        <w:rPr>
          <w:rFonts w:eastAsiaTheme="minorEastAsia" w:hint="eastAsia"/>
        </w:rPr>
        <w:lastRenderedPageBreak/>
        <w:t>信息管理子系统包图如下图</w:t>
      </w:r>
      <w:r w:rsidRPr="001065C6">
        <w:rPr>
          <w:rFonts w:eastAsiaTheme="minorEastAsia"/>
        </w:rPr>
        <w:t>3-</w:t>
      </w:r>
      <w:r w:rsidR="00FD4423">
        <w:rPr>
          <w:rFonts w:eastAsiaTheme="minorEastAsia"/>
        </w:rPr>
        <w:t>4</w:t>
      </w:r>
      <w:r w:rsidRPr="001065C6">
        <w:rPr>
          <w:rFonts w:eastAsiaTheme="minorEastAsia" w:hint="eastAsia"/>
        </w:rPr>
        <w:t>所示：</w:t>
      </w:r>
    </w:p>
    <w:p w14:paraId="1D79634F" w14:textId="2249BA28" w:rsidR="00DA6CE6" w:rsidRPr="001065C6" w:rsidRDefault="00CB7D1E" w:rsidP="00D65464">
      <w:pPr>
        <w:spacing w:line="300" w:lineRule="auto"/>
        <w:jc w:val="center"/>
        <w:rPr>
          <w:rFonts w:eastAsiaTheme="minorEastAsia"/>
        </w:rPr>
      </w:pPr>
      <w:r w:rsidRPr="00CB7D1E">
        <w:rPr>
          <w:noProof/>
        </w:rPr>
        <w:t xml:space="preserve"> </w:t>
      </w:r>
      <w:r>
        <w:rPr>
          <w:noProof/>
        </w:rPr>
        <w:drawing>
          <wp:inline distT="0" distB="0" distL="0" distR="0" wp14:anchorId="7033DFBF" wp14:editId="729BAE93">
            <wp:extent cx="4343400" cy="2056080"/>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5104" cy="2075822"/>
                    </a:xfrm>
                    <a:prstGeom prst="rect">
                      <a:avLst/>
                    </a:prstGeom>
                  </pic:spPr>
                </pic:pic>
              </a:graphicData>
            </a:graphic>
          </wp:inline>
        </w:drawing>
      </w:r>
    </w:p>
    <w:p w14:paraId="4B78CBEF" w14:textId="0D9BD033" w:rsidR="00D14E21" w:rsidRPr="001065C6" w:rsidRDefault="00D14E21" w:rsidP="00D65464">
      <w:pPr>
        <w:pStyle w:val="aff0"/>
      </w:pPr>
      <w:r w:rsidRPr="001065C6">
        <w:rPr>
          <w:rFonts w:hint="eastAsia"/>
        </w:rPr>
        <w:t>图</w:t>
      </w:r>
      <w:r w:rsidRPr="001065C6">
        <w:t>3-</w:t>
      </w:r>
      <w:r w:rsidR="00FD4423">
        <w:t>4</w:t>
      </w:r>
      <w:r w:rsidRPr="001065C6">
        <w:t xml:space="preserve"> </w:t>
      </w:r>
      <w:r w:rsidRPr="001065C6">
        <w:rPr>
          <w:rFonts w:hint="eastAsia"/>
        </w:rPr>
        <w:t>信息管理子系统包图</w:t>
      </w:r>
    </w:p>
    <w:p w14:paraId="54E38BAA" w14:textId="181960A0" w:rsidR="00DA6CE6" w:rsidRPr="001065C6" w:rsidRDefault="00DA6CE6" w:rsidP="00C903C2">
      <w:pPr>
        <w:pStyle w:val="aff4"/>
        <w:numPr>
          <w:ilvl w:val="0"/>
          <w:numId w:val="1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用户操作子系统功能结构设计</w:t>
      </w:r>
    </w:p>
    <w:p w14:paraId="209CA6A1" w14:textId="5F729402" w:rsidR="00D14E21" w:rsidRPr="001065C6" w:rsidRDefault="00D14E21" w:rsidP="00D65464">
      <w:pPr>
        <w:spacing w:line="300" w:lineRule="auto"/>
        <w:ind w:firstLine="420"/>
        <w:rPr>
          <w:rFonts w:eastAsiaTheme="minorEastAsia"/>
        </w:rPr>
      </w:pPr>
      <w:r w:rsidRPr="001065C6">
        <w:rPr>
          <w:rFonts w:eastAsiaTheme="minorEastAsia" w:hint="eastAsia"/>
        </w:rPr>
        <w:t>用户操作子系统包图如下图</w:t>
      </w:r>
      <w:r w:rsidRPr="001065C6">
        <w:rPr>
          <w:rFonts w:eastAsiaTheme="minorEastAsia"/>
        </w:rPr>
        <w:t>3-</w:t>
      </w:r>
      <w:r w:rsidR="00FD4423">
        <w:rPr>
          <w:rFonts w:eastAsiaTheme="minorEastAsia"/>
        </w:rPr>
        <w:t>5</w:t>
      </w:r>
      <w:r w:rsidRPr="001065C6">
        <w:rPr>
          <w:rFonts w:eastAsiaTheme="minorEastAsia" w:hint="eastAsia"/>
        </w:rPr>
        <w:t>所示：</w:t>
      </w:r>
    </w:p>
    <w:p w14:paraId="3871DAEA" w14:textId="474EB42B" w:rsidR="00DA6CE6" w:rsidRPr="00B945D6" w:rsidRDefault="00CB7D1E" w:rsidP="00D65464">
      <w:pPr>
        <w:spacing w:line="300" w:lineRule="auto"/>
        <w:jc w:val="center"/>
        <w:rPr>
          <w:rFonts w:eastAsiaTheme="minorEastAsia"/>
          <w:b/>
          <w:bCs/>
        </w:rPr>
      </w:pPr>
      <w:r w:rsidRPr="00CB7D1E">
        <w:rPr>
          <w:noProof/>
        </w:rPr>
        <w:t xml:space="preserve"> </w:t>
      </w:r>
      <w:r>
        <w:rPr>
          <w:noProof/>
        </w:rPr>
        <w:drawing>
          <wp:inline distT="0" distB="0" distL="0" distR="0" wp14:anchorId="0D04A00C" wp14:editId="7C90B96C">
            <wp:extent cx="4450080" cy="2059958"/>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5883" cy="2067273"/>
                    </a:xfrm>
                    <a:prstGeom prst="rect">
                      <a:avLst/>
                    </a:prstGeom>
                  </pic:spPr>
                </pic:pic>
              </a:graphicData>
            </a:graphic>
          </wp:inline>
        </w:drawing>
      </w:r>
    </w:p>
    <w:p w14:paraId="39E15AE2" w14:textId="56C4AE7A" w:rsidR="00D14E21" w:rsidRPr="001065C6" w:rsidRDefault="00D14E21" w:rsidP="00D65464">
      <w:pPr>
        <w:pStyle w:val="aff0"/>
      </w:pPr>
      <w:r w:rsidRPr="001065C6">
        <w:rPr>
          <w:rFonts w:hint="eastAsia"/>
        </w:rPr>
        <w:t>图</w:t>
      </w:r>
      <w:r w:rsidRPr="001065C6">
        <w:t>3-</w:t>
      </w:r>
      <w:r w:rsidR="00FD4423">
        <w:t>5</w:t>
      </w:r>
      <w:r w:rsidRPr="001065C6">
        <w:t xml:space="preserve"> </w:t>
      </w:r>
      <w:r w:rsidRPr="001065C6">
        <w:rPr>
          <w:rFonts w:hint="eastAsia"/>
        </w:rPr>
        <w:t>用户操作子系统包图</w:t>
      </w:r>
    </w:p>
    <w:p w14:paraId="02E81AE7" w14:textId="167972A8" w:rsidR="00DA6CE6" w:rsidRPr="001065C6" w:rsidRDefault="00DA6CE6" w:rsidP="00C903C2">
      <w:pPr>
        <w:pStyle w:val="aff4"/>
        <w:numPr>
          <w:ilvl w:val="0"/>
          <w:numId w:val="1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统计子系统功能结构设计</w:t>
      </w:r>
    </w:p>
    <w:p w14:paraId="4C305765" w14:textId="3BDDC83B" w:rsidR="00D14E21" w:rsidRPr="001065C6" w:rsidRDefault="00D14E21" w:rsidP="00D65464">
      <w:pPr>
        <w:spacing w:line="300" w:lineRule="auto"/>
        <w:ind w:firstLine="420"/>
        <w:rPr>
          <w:rFonts w:eastAsiaTheme="minorEastAsia"/>
        </w:rPr>
      </w:pPr>
      <w:r w:rsidRPr="001065C6">
        <w:rPr>
          <w:rFonts w:eastAsiaTheme="minorEastAsia" w:hint="eastAsia"/>
        </w:rPr>
        <w:t>统计子系统包图如下图</w:t>
      </w:r>
      <w:r w:rsidRPr="001065C6">
        <w:rPr>
          <w:rFonts w:eastAsiaTheme="minorEastAsia"/>
        </w:rPr>
        <w:t>3-</w:t>
      </w:r>
      <w:r w:rsidR="00FD4423">
        <w:rPr>
          <w:rFonts w:eastAsiaTheme="minorEastAsia"/>
        </w:rPr>
        <w:t>6</w:t>
      </w:r>
      <w:r w:rsidRPr="001065C6">
        <w:rPr>
          <w:rFonts w:eastAsiaTheme="minorEastAsia" w:hint="eastAsia"/>
        </w:rPr>
        <w:t>所示：</w:t>
      </w:r>
    </w:p>
    <w:p w14:paraId="1D5CC5DE" w14:textId="3301D328" w:rsidR="00DA6CE6" w:rsidRPr="001065C6" w:rsidRDefault="00CB7D1E" w:rsidP="00D65464">
      <w:pPr>
        <w:spacing w:line="300" w:lineRule="auto"/>
        <w:jc w:val="center"/>
        <w:rPr>
          <w:rFonts w:eastAsiaTheme="minorEastAsia"/>
        </w:rPr>
      </w:pPr>
      <w:r w:rsidRPr="00CB7D1E">
        <w:rPr>
          <w:noProof/>
        </w:rPr>
        <w:t xml:space="preserve"> </w:t>
      </w:r>
      <w:r>
        <w:rPr>
          <w:noProof/>
        </w:rPr>
        <w:drawing>
          <wp:inline distT="0" distB="0" distL="0" distR="0" wp14:anchorId="485EEB5B" wp14:editId="44EFFD21">
            <wp:extent cx="2621280" cy="1830332"/>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5784" cy="1840459"/>
                    </a:xfrm>
                    <a:prstGeom prst="rect">
                      <a:avLst/>
                    </a:prstGeom>
                  </pic:spPr>
                </pic:pic>
              </a:graphicData>
            </a:graphic>
          </wp:inline>
        </w:drawing>
      </w:r>
    </w:p>
    <w:p w14:paraId="65DD774E" w14:textId="1E735657" w:rsidR="00A03AFC" w:rsidRPr="001065C6" w:rsidRDefault="00D14E21" w:rsidP="00D65464">
      <w:pPr>
        <w:pStyle w:val="aff0"/>
      </w:pPr>
      <w:r w:rsidRPr="001065C6">
        <w:rPr>
          <w:rFonts w:hint="eastAsia"/>
        </w:rPr>
        <w:t>图</w:t>
      </w:r>
      <w:r w:rsidRPr="001065C6">
        <w:t>3-</w:t>
      </w:r>
      <w:r w:rsidR="00FD4423">
        <w:t>6</w:t>
      </w:r>
      <w:r w:rsidRPr="001065C6">
        <w:t xml:space="preserve"> </w:t>
      </w:r>
      <w:r w:rsidRPr="001065C6">
        <w:rPr>
          <w:rFonts w:hint="eastAsia"/>
        </w:rPr>
        <w:t>统计子系统包图</w:t>
      </w:r>
    </w:p>
    <w:p w14:paraId="7C36E3AB" w14:textId="310DCA78" w:rsidR="00A03AFC" w:rsidRPr="001065C6" w:rsidRDefault="00467849" w:rsidP="00D65464">
      <w:pPr>
        <w:pStyle w:val="1"/>
        <w:keepNext w:val="0"/>
        <w:keepLines w:val="0"/>
        <w:pageBreakBefore/>
        <w:numPr>
          <w:ilvl w:val="0"/>
          <w:numId w:val="0"/>
        </w:numPr>
        <w:spacing w:before="0" w:after="0" w:line="300" w:lineRule="auto"/>
        <w:jc w:val="center"/>
        <w:rPr>
          <w:rStyle w:val="10"/>
          <w:b/>
          <w:bCs/>
          <w:kern w:val="2"/>
          <w:szCs w:val="32"/>
        </w:rPr>
      </w:pPr>
      <w:bookmarkStart w:id="74" w:name="_Toc312440361"/>
      <w:bookmarkStart w:id="75" w:name="_Toc39141479"/>
      <w:r w:rsidRPr="00B945D6">
        <w:rPr>
          <w:szCs w:val="32"/>
        </w:rPr>
        <w:lastRenderedPageBreak/>
        <w:t xml:space="preserve">4 </w:t>
      </w:r>
      <w:r w:rsidRPr="001065C6">
        <w:rPr>
          <w:rFonts w:hint="eastAsia"/>
          <w:szCs w:val="32"/>
        </w:rPr>
        <w:t>数据库设计</w:t>
      </w:r>
      <w:bookmarkEnd w:id="74"/>
      <w:bookmarkEnd w:id="75"/>
    </w:p>
    <w:p w14:paraId="60C90C62" w14:textId="77777777" w:rsidR="00A03AFC" w:rsidRPr="001065C6" w:rsidRDefault="00467849" w:rsidP="00D65464">
      <w:pPr>
        <w:pStyle w:val="2"/>
        <w:spacing w:before="0" w:after="0" w:line="300" w:lineRule="auto"/>
        <w:rPr>
          <w:rFonts w:ascii="Times New Roman" w:hAnsi="Times New Roman"/>
          <w:szCs w:val="28"/>
        </w:rPr>
      </w:pPr>
      <w:bookmarkStart w:id="76" w:name="_Toc312440362"/>
      <w:bookmarkStart w:id="77" w:name="_Toc39141480"/>
      <w:r w:rsidRPr="001065C6">
        <w:rPr>
          <w:rFonts w:ascii="Times New Roman" w:hAnsi="Times New Roman"/>
          <w:szCs w:val="28"/>
        </w:rPr>
        <w:t xml:space="preserve">4.1 </w:t>
      </w:r>
      <w:r w:rsidRPr="001065C6">
        <w:rPr>
          <w:rFonts w:ascii="Times New Roman" w:hAnsi="Times New Roman" w:hint="eastAsia"/>
          <w:szCs w:val="28"/>
        </w:rPr>
        <w:t>概念结构设计</w:t>
      </w:r>
      <w:bookmarkEnd w:id="76"/>
      <w:bookmarkEnd w:id="77"/>
    </w:p>
    <w:p w14:paraId="1BECEFC9" w14:textId="5CB8FC1A" w:rsidR="00A03AFC" w:rsidRPr="001065C6" w:rsidRDefault="00467849" w:rsidP="00D65464">
      <w:pPr>
        <w:pStyle w:val="3"/>
        <w:spacing w:before="0" w:after="0" w:line="300" w:lineRule="auto"/>
        <w:rPr>
          <w:szCs w:val="24"/>
        </w:rPr>
      </w:pPr>
      <w:bookmarkStart w:id="78" w:name="_Toc312440363"/>
      <w:bookmarkStart w:id="79" w:name="_Toc39141481"/>
      <w:r w:rsidRPr="001065C6">
        <w:rPr>
          <w:szCs w:val="24"/>
        </w:rPr>
        <w:t xml:space="preserve">4.1.1 </w:t>
      </w:r>
      <w:r w:rsidRPr="001065C6">
        <w:rPr>
          <w:rFonts w:hint="eastAsia"/>
          <w:szCs w:val="24"/>
        </w:rPr>
        <w:t>设计思路</w:t>
      </w:r>
      <w:bookmarkEnd w:id="78"/>
      <w:bookmarkEnd w:id="79"/>
    </w:p>
    <w:p w14:paraId="3FAC4657" w14:textId="1CBC9CA9" w:rsidR="008F629E" w:rsidRPr="001065C6" w:rsidRDefault="008F629E" w:rsidP="00D65464">
      <w:pPr>
        <w:spacing w:line="300" w:lineRule="auto"/>
        <w:rPr>
          <w:rFonts w:eastAsiaTheme="minorEastAsia"/>
        </w:rPr>
      </w:pPr>
      <w:r w:rsidRPr="001065C6">
        <w:rPr>
          <w:rFonts w:eastAsiaTheme="minorEastAsia"/>
        </w:rPr>
        <w:tab/>
      </w:r>
      <w:r w:rsidRPr="001065C6">
        <w:rPr>
          <w:rFonts w:eastAsiaTheme="minorEastAsia" w:hint="eastAsia"/>
        </w:rPr>
        <w:t>概念设计通过抽象实体模型，分析实体属性，</w:t>
      </w:r>
      <w:r w:rsidR="00006E3D" w:rsidRPr="001065C6">
        <w:rPr>
          <w:rFonts w:eastAsiaTheme="minorEastAsia" w:hint="eastAsia"/>
        </w:rPr>
        <w:t>得出各实体间关系。</w:t>
      </w:r>
    </w:p>
    <w:p w14:paraId="0AD2D14B" w14:textId="64CB8613" w:rsidR="00006E3D" w:rsidRPr="001065C6" w:rsidRDefault="00006E3D" w:rsidP="00D65464">
      <w:pPr>
        <w:spacing w:line="300" w:lineRule="auto"/>
        <w:rPr>
          <w:rFonts w:eastAsiaTheme="minorEastAsia"/>
        </w:rPr>
      </w:pPr>
      <w:r w:rsidRPr="001065C6">
        <w:rPr>
          <w:rFonts w:eastAsiaTheme="minorEastAsia"/>
        </w:rPr>
        <w:tab/>
      </w:r>
      <w:r w:rsidR="00FD458D">
        <w:rPr>
          <w:rFonts w:eastAsiaTheme="minorEastAsia" w:hint="eastAsia"/>
        </w:rPr>
        <w:t>在线考试系统</w:t>
      </w:r>
      <w:r w:rsidRPr="001065C6">
        <w:rPr>
          <w:rFonts w:eastAsiaTheme="minorEastAsia" w:hint="eastAsia"/>
        </w:rPr>
        <w:t>的实体类包括考生，教师，管理员，学科，试卷，问题，答案，准考证，标准答案和成绩。一名教师属于一个学科，</w:t>
      </w:r>
      <w:r w:rsidR="00070C7C" w:rsidRPr="001065C6">
        <w:rPr>
          <w:rFonts w:eastAsiaTheme="minorEastAsia" w:hint="eastAsia"/>
        </w:rPr>
        <w:t>多名老师管理多名学生，</w:t>
      </w:r>
      <w:r w:rsidRPr="001065C6">
        <w:rPr>
          <w:rFonts w:eastAsiaTheme="minorEastAsia" w:hint="eastAsia"/>
        </w:rPr>
        <w:t>一张试卷由一名教师编辑，一名考生与一张试卷对应一门成绩，一张试卷有多个问题，每一个参与考试的考生为每一个问题填写答案，每个考生拥有一个准考证。</w:t>
      </w:r>
    </w:p>
    <w:p w14:paraId="6BB79FE0" w14:textId="5930ACFF" w:rsidR="00A03AFC" w:rsidRPr="001065C6" w:rsidRDefault="00467849" w:rsidP="00D65464">
      <w:pPr>
        <w:pStyle w:val="3"/>
        <w:spacing w:before="0" w:after="0" w:line="300" w:lineRule="auto"/>
        <w:rPr>
          <w:szCs w:val="24"/>
        </w:rPr>
      </w:pPr>
      <w:bookmarkStart w:id="80" w:name="_Toc312440364"/>
      <w:bookmarkStart w:id="81" w:name="_Toc39141482"/>
      <w:r w:rsidRPr="001065C6">
        <w:rPr>
          <w:szCs w:val="24"/>
        </w:rPr>
        <w:t>4.1.2 E-R</w:t>
      </w:r>
      <w:r w:rsidRPr="001065C6">
        <w:rPr>
          <w:rFonts w:hint="eastAsia"/>
          <w:szCs w:val="24"/>
        </w:rPr>
        <w:t>图</w:t>
      </w:r>
      <w:bookmarkEnd w:id="80"/>
      <w:bookmarkEnd w:id="81"/>
    </w:p>
    <w:p w14:paraId="3B698CC7" w14:textId="7907B5D2" w:rsidR="00D14E21" w:rsidRPr="001065C6" w:rsidRDefault="00D14E21" w:rsidP="00D65464">
      <w:pPr>
        <w:spacing w:line="300" w:lineRule="auto"/>
        <w:ind w:firstLine="420"/>
        <w:rPr>
          <w:rFonts w:eastAsiaTheme="minorEastAsia"/>
        </w:rPr>
      </w:pPr>
      <w:r w:rsidRPr="001065C6">
        <w:rPr>
          <w:rFonts w:eastAsiaTheme="minorEastAsia" w:hint="eastAsia"/>
        </w:rPr>
        <w:t>系统整体</w:t>
      </w:r>
      <w:r w:rsidRPr="001065C6">
        <w:rPr>
          <w:rFonts w:eastAsiaTheme="minorEastAsia"/>
        </w:rPr>
        <w:t>E-R</w:t>
      </w:r>
      <w:r w:rsidRPr="001065C6">
        <w:rPr>
          <w:rFonts w:eastAsiaTheme="minorEastAsia" w:hint="eastAsia"/>
        </w:rPr>
        <w:t>图如下图</w:t>
      </w:r>
      <w:r w:rsidRPr="001065C6">
        <w:rPr>
          <w:rFonts w:eastAsiaTheme="minorEastAsia"/>
        </w:rPr>
        <w:t>4-1</w:t>
      </w:r>
      <w:r w:rsidRPr="001065C6">
        <w:rPr>
          <w:rFonts w:eastAsiaTheme="minorEastAsia" w:hint="eastAsia"/>
        </w:rPr>
        <w:t>所示：</w:t>
      </w:r>
    </w:p>
    <w:p w14:paraId="1CF99776" w14:textId="426DAAE6" w:rsidR="00460500" w:rsidRPr="001065C6" w:rsidRDefault="003066F3" w:rsidP="00D65464">
      <w:pPr>
        <w:spacing w:line="300" w:lineRule="auto"/>
        <w:jc w:val="center"/>
        <w:rPr>
          <w:rFonts w:eastAsiaTheme="minorEastAsia"/>
        </w:rPr>
      </w:pPr>
      <w:r>
        <w:rPr>
          <w:noProof/>
        </w:rPr>
        <w:drawing>
          <wp:inline distT="0" distB="0" distL="0" distR="0" wp14:anchorId="5B36AFCA" wp14:editId="0C9392CB">
            <wp:extent cx="5939790" cy="305181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51810"/>
                    </a:xfrm>
                    <a:prstGeom prst="rect">
                      <a:avLst/>
                    </a:prstGeom>
                  </pic:spPr>
                </pic:pic>
              </a:graphicData>
            </a:graphic>
          </wp:inline>
        </w:drawing>
      </w:r>
      <w:r w:rsidR="00070C7C" w:rsidRPr="001065C6" w:rsidDel="00070C7C">
        <w:rPr>
          <w:rFonts w:eastAsiaTheme="minorEastAsia"/>
          <w:noProof/>
        </w:rPr>
        <w:t xml:space="preserve"> </w:t>
      </w:r>
    </w:p>
    <w:p w14:paraId="3C753B54" w14:textId="1425896A" w:rsidR="00E6613A" w:rsidRPr="001065C6" w:rsidRDefault="00E6613A" w:rsidP="00D65464">
      <w:pPr>
        <w:pStyle w:val="aff0"/>
      </w:pPr>
      <w:r w:rsidRPr="001065C6">
        <w:rPr>
          <w:rFonts w:hint="eastAsia"/>
        </w:rPr>
        <w:t>图</w:t>
      </w:r>
      <w:r w:rsidRPr="001065C6">
        <w:t>4-1 E-R</w:t>
      </w:r>
      <w:r w:rsidRPr="001065C6">
        <w:rPr>
          <w:rFonts w:hint="eastAsia"/>
        </w:rPr>
        <w:t>图</w:t>
      </w:r>
    </w:p>
    <w:p w14:paraId="7F156864" w14:textId="0A5F02F5" w:rsidR="00B768B1" w:rsidRDefault="00B768B1" w:rsidP="00D65464">
      <w:pPr>
        <w:pStyle w:val="3"/>
        <w:spacing w:line="300" w:lineRule="auto"/>
        <w:rPr>
          <w:szCs w:val="24"/>
        </w:rPr>
      </w:pPr>
      <w:bookmarkStart w:id="82" w:name="_Toc39141483"/>
      <w:r w:rsidRPr="001065C6">
        <w:rPr>
          <w:szCs w:val="24"/>
        </w:rPr>
        <w:t xml:space="preserve">4.1.3 </w:t>
      </w:r>
      <w:r w:rsidRPr="001065C6">
        <w:rPr>
          <w:rFonts w:hint="eastAsia"/>
          <w:szCs w:val="24"/>
        </w:rPr>
        <w:t>实体属性设计</w:t>
      </w:r>
      <w:bookmarkEnd w:id="82"/>
    </w:p>
    <w:p w14:paraId="7A011F9B" w14:textId="62006ED8" w:rsidR="000238F9" w:rsidRPr="000238F9" w:rsidRDefault="000238F9" w:rsidP="000238F9">
      <w:r>
        <w:tab/>
      </w:r>
      <w:r>
        <w:rPr>
          <w:rFonts w:hint="eastAsia"/>
        </w:rPr>
        <w:t>实体属性设计通过抽象</w:t>
      </w:r>
      <w:r w:rsidR="00551DC2">
        <w:rPr>
          <w:rFonts w:hint="eastAsia"/>
        </w:rPr>
        <w:t>实体，分析得到实体属性，进而将各实体关联。</w:t>
      </w:r>
    </w:p>
    <w:p w14:paraId="26D064EC" w14:textId="368AAF39" w:rsidR="00DB31A2" w:rsidRPr="001065C6" w:rsidRDefault="00DB31A2" w:rsidP="00C903C2">
      <w:pPr>
        <w:pStyle w:val="aff4"/>
        <w:numPr>
          <w:ilvl w:val="0"/>
          <w:numId w:val="1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考生实体属性</w:t>
      </w:r>
    </w:p>
    <w:p w14:paraId="0170E02C" w14:textId="0E05EA65" w:rsidR="00DB31A2" w:rsidRPr="001065C6" w:rsidRDefault="00DB31A2" w:rsidP="00C903C2">
      <w:pPr>
        <w:pStyle w:val="aff4"/>
        <w:numPr>
          <w:ilvl w:val="0"/>
          <w:numId w:val="1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实体：考生</w:t>
      </w:r>
    </w:p>
    <w:p w14:paraId="13FDD878" w14:textId="76145ABD" w:rsidR="00DB31A2" w:rsidRPr="001065C6" w:rsidRDefault="00DB31A2" w:rsidP="00C903C2">
      <w:pPr>
        <w:pStyle w:val="aff4"/>
        <w:numPr>
          <w:ilvl w:val="0"/>
          <w:numId w:val="1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属性：</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，邮箱，密码，签名，姓名，性别，年龄，学校，其中</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为主键</w:t>
      </w:r>
    </w:p>
    <w:p w14:paraId="0D5478A7" w14:textId="1E924564" w:rsidR="00DB31A2" w:rsidRPr="001065C6" w:rsidRDefault="00DB31A2" w:rsidP="00C903C2">
      <w:pPr>
        <w:pStyle w:val="aff4"/>
        <w:numPr>
          <w:ilvl w:val="0"/>
          <w:numId w:val="1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考生实体属性图如下图</w:t>
      </w:r>
      <w:r w:rsidRPr="001065C6">
        <w:rPr>
          <w:rFonts w:ascii="Times New Roman" w:eastAsiaTheme="minorEastAsia" w:hAnsi="Times New Roman"/>
          <w:sz w:val="24"/>
          <w:szCs w:val="24"/>
        </w:rPr>
        <w:t>4-2</w:t>
      </w:r>
      <w:r w:rsidRPr="001065C6">
        <w:rPr>
          <w:rFonts w:ascii="Times New Roman" w:eastAsiaTheme="minorEastAsia" w:hAnsi="Times New Roman" w:hint="eastAsia"/>
          <w:sz w:val="24"/>
          <w:szCs w:val="24"/>
        </w:rPr>
        <w:t>所示：</w:t>
      </w:r>
    </w:p>
    <w:p w14:paraId="6C7CC7D8" w14:textId="1BA1563B" w:rsidR="00DB31A2" w:rsidRPr="001065C6" w:rsidRDefault="00DB31A2" w:rsidP="00D65464">
      <w:pPr>
        <w:pStyle w:val="aff4"/>
        <w:spacing w:line="300" w:lineRule="auto"/>
        <w:ind w:left="840" w:firstLineChars="0" w:firstLine="0"/>
        <w:jc w:val="center"/>
        <w:rPr>
          <w:rFonts w:ascii="Times New Roman" w:eastAsiaTheme="minorEastAsia" w:hAnsi="Times New Roman"/>
          <w:sz w:val="24"/>
          <w:szCs w:val="24"/>
        </w:rPr>
      </w:pPr>
      <w:r w:rsidRPr="00B945D6">
        <w:rPr>
          <w:rFonts w:ascii="Times New Roman" w:eastAsiaTheme="minorEastAsia" w:hAnsi="Times New Roman"/>
          <w:noProof/>
          <w:sz w:val="24"/>
          <w:szCs w:val="24"/>
        </w:rPr>
        <w:lastRenderedPageBreak/>
        <w:drawing>
          <wp:inline distT="0" distB="0" distL="0" distR="0" wp14:anchorId="07BC502D" wp14:editId="4C714249">
            <wp:extent cx="3078480" cy="1648149"/>
            <wp:effectExtent l="0" t="0" r="762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2450" cy="1655628"/>
                    </a:xfrm>
                    <a:prstGeom prst="rect">
                      <a:avLst/>
                    </a:prstGeom>
                  </pic:spPr>
                </pic:pic>
              </a:graphicData>
            </a:graphic>
          </wp:inline>
        </w:drawing>
      </w:r>
    </w:p>
    <w:p w14:paraId="1775D9FF" w14:textId="0324B5DA" w:rsidR="00DB31A2" w:rsidRPr="001065C6" w:rsidRDefault="00DB31A2" w:rsidP="00D65464">
      <w:pPr>
        <w:pStyle w:val="aff0"/>
      </w:pPr>
      <w:r w:rsidRPr="001065C6">
        <w:rPr>
          <w:rFonts w:hint="eastAsia"/>
        </w:rPr>
        <w:t>图</w:t>
      </w:r>
      <w:r w:rsidRPr="001065C6">
        <w:t xml:space="preserve">4-2 </w:t>
      </w:r>
      <w:r w:rsidRPr="001065C6">
        <w:rPr>
          <w:rFonts w:hint="eastAsia"/>
        </w:rPr>
        <w:t>考生实体属性图</w:t>
      </w:r>
    </w:p>
    <w:p w14:paraId="78ABE754" w14:textId="32611269" w:rsidR="00DB31A2" w:rsidRPr="001065C6" w:rsidRDefault="00DB31A2" w:rsidP="00C903C2">
      <w:pPr>
        <w:pStyle w:val="aff4"/>
        <w:numPr>
          <w:ilvl w:val="0"/>
          <w:numId w:val="1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教师实体属性</w:t>
      </w:r>
    </w:p>
    <w:p w14:paraId="510C120C" w14:textId="2BB4728C" w:rsidR="00DB31A2" w:rsidRPr="001065C6" w:rsidRDefault="00DB31A2" w:rsidP="00C903C2">
      <w:pPr>
        <w:pStyle w:val="aff4"/>
        <w:numPr>
          <w:ilvl w:val="0"/>
          <w:numId w:val="1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实体：教师</w:t>
      </w:r>
    </w:p>
    <w:p w14:paraId="449B2D77" w14:textId="4E902CF2" w:rsidR="00DB31A2" w:rsidRPr="001065C6" w:rsidRDefault="00DB31A2" w:rsidP="00C903C2">
      <w:pPr>
        <w:pStyle w:val="aff4"/>
        <w:numPr>
          <w:ilvl w:val="0"/>
          <w:numId w:val="1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属性：</w:t>
      </w:r>
      <w:r w:rsidRPr="001065C6">
        <w:rPr>
          <w:rFonts w:ascii="Times New Roman" w:eastAsiaTheme="minorEastAsia" w:hAnsi="Times New Roman"/>
          <w:sz w:val="24"/>
          <w:szCs w:val="24"/>
        </w:rPr>
        <w:t>id</w:t>
      </w:r>
      <w:r w:rsidR="0056316A" w:rsidRPr="001065C6">
        <w:rPr>
          <w:rFonts w:ascii="Times New Roman" w:eastAsiaTheme="minorEastAsia" w:hAnsi="Times New Roman" w:hint="eastAsia"/>
          <w:sz w:val="24"/>
          <w:szCs w:val="24"/>
        </w:rPr>
        <w:t>，学科</w:t>
      </w:r>
      <w:r w:rsidR="0056316A"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，邮箱，密码，姓名，学校，性别，年龄，其中学科</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为外键</w:t>
      </w:r>
    </w:p>
    <w:p w14:paraId="7C8D3241" w14:textId="3C085C01" w:rsidR="00DB31A2" w:rsidRPr="001065C6" w:rsidRDefault="00DB31A2" w:rsidP="00C903C2">
      <w:pPr>
        <w:pStyle w:val="aff4"/>
        <w:numPr>
          <w:ilvl w:val="0"/>
          <w:numId w:val="1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教师实体属性图如下图</w:t>
      </w:r>
      <w:r w:rsidRPr="001065C6">
        <w:rPr>
          <w:rFonts w:ascii="Times New Roman" w:eastAsiaTheme="minorEastAsia" w:hAnsi="Times New Roman"/>
          <w:sz w:val="24"/>
          <w:szCs w:val="24"/>
        </w:rPr>
        <w:t>4-3</w:t>
      </w:r>
      <w:r w:rsidRPr="001065C6">
        <w:rPr>
          <w:rFonts w:ascii="Times New Roman" w:eastAsiaTheme="minorEastAsia" w:hAnsi="Times New Roman" w:hint="eastAsia"/>
          <w:sz w:val="24"/>
          <w:szCs w:val="24"/>
        </w:rPr>
        <w:t>所示：</w:t>
      </w:r>
    </w:p>
    <w:p w14:paraId="27BE5C18" w14:textId="0524A94C" w:rsidR="00DB31A2" w:rsidRPr="001065C6" w:rsidRDefault="00DB31A2" w:rsidP="00D65464">
      <w:pPr>
        <w:pStyle w:val="aff4"/>
        <w:spacing w:line="300" w:lineRule="auto"/>
        <w:ind w:left="840" w:firstLineChars="0" w:firstLine="0"/>
        <w:jc w:val="center"/>
        <w:rPr>
          <w:rFonts w:ascii="Times New Roman" w:eastAsiaTheme="minorEastAsia" w:hAnsi="Times New Roman"/>
          <w:sz w:val="24"/>
          <w:szCs w:val="24"/>
        </w:rPr>
      </w:pPr>
      <w:r w:rsidRPr="00B945D6">
        <w:rPr>
          <w:rFonts w:ascii="Times New Roman" w:eastAsiaTheme="minorEastAsia" w:hAnsi="Times New Roman"/>
          <w:noProof/>
          <w:sz w:val="24"/>
          <w:szCs w:val="24"/>
        </w:rPr>
        <w:drawing>
          <wp:inline distT="0" distB="0" distL="0" distR="0" wp14:anchorId="6A7F885F" wp14:editId="6A694BD1">
            <wp:extent cx="2735580" cy="1787670"/>
            <wp:effectExtent l="0" t="0" r="762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468" cy="1809162"/>
                    </a:xfrm>
                    <a:prstGeom prst="rect">
                      <a:avLst/>
                    </a:prstGeom>
                  </pic:spPr>
                </pic:pic>
              </a:graphicData>
            </a:graphic>
          </wp:inline>
        </w:drawing>
      </w:r>
    </w:p>
    <w:p w14:paraId="35976F0B" w14:textId="67E4EA98" w:rsidR="00DB31A2" w:rsidRPr="001065C6" w:rsidRDefault="00DB31A2" w:rsidP="00D65464">
      <w:pPr>
        <w:pStyle w:val="aff0"/>
      </w:pPr>
      <w:r w:rsidRPr="001065C6">
        <w:rPr>
          <w:rFonts w:hint="eastAsia"/>
        </w:rPr>
        <w:t>图</w:t>
      </w:r>
      <w:r w:rsidRPr="001065C6">
        <w:t xml:space="preserve">4-3 </w:t>
      </w:r>
      <w:r w:rsidRPr="001065C6">
        <w:rPr>
          <w:rFonts w:hint="eastAsia"/>
        </w:rPr>
        <w:t>教师实体属性图</w:t>
      </w:r>
    </w:p>
    <w:p w14:paraId="2ECB1247" w14:textId="6D4F3CEA" w:rsidR="00DB31A2" w:rsidRPr="001065C6" w:rsidRDefault="00DB31A2" w:rsidP="00C903C2">
      <w:pPr>
        <w:pStyle w:val="aff4"/>
        <w:numPr>
          <w:ilvl w:val="0"/>
          <w:numId w:val="1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试卷实体属性</w:t>
      </w:r>
    </w:p>
    <w:p w14:paraId="13E0DF76" w14:textId="23E0AF29" w:rsidR="0056316A" w:rsidRPr="001065C6" w:rsidRDefault="0056316A" w:rsidP="00C903C2">
      <w:pPr>
        <w:pStyle w:val="aff4"/>
        <w:numPr>
          <w:ilvl w:val="0"/>
          <w:numId w:val="1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实体：试卷</w:t>
      </w:r>
    </w:p>
    <w:p w14:paraId="246CC6C8" w14:textId="3CE3E87F" w:rsidR="0056316A" w:rsidRPr="001065C6" w:rsidRDefault="0056316A" w:rsidP="00C903C2">
      <w:pPr>
        <w:pStyle w:val="aff4"/>
        <w:numPr>
          <w:ilvl w:val="0"/>
          <w:numId w:val="1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属性：</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，教师</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，标题，分数，起始时间，截止时间，编辑时间，其</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为主键，教师</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为外键</w:t>
      </w:r>
    </w:p>
    <w:p w14:paraId="4E58BCB0" w14:textId="1D30CB90" w:rsidR="0056316A" w:rsidRPr="001065C6" w:rsidRDefault="0056316A" w:rsidP="00C903C2">
      <w:pPr>
        <w:pStyle w:val="aff4"/>
        <w:numPr>
          <w:ilvl w:val="0"/>
          <w:numId w:val="1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试卷实体属性图如下图</w:t>
      </w:r>
      <w:r w:rsidRPr="001065C6">
        <w:rPr>
          <w:rFonts w:ascii="Times New Roman" w:eastAsiaTheme="minorEastAsia" w:hAnsi="Times New Roman"/>
          <w:sz w:val="24"/>
          <w:szCs w:val="24"/>
        </w:rPr>
        <w:t>4-4</w:t>
      </w:r>
      <w:r w:rsidRPr="001065C6">
        <w:rPr>
          <w:rFonts w:ascii="Times New Roman" w:eastAsiaTheme="minorEastAsia" w:hAnsi="Times New Roman" w:hint="eastAsia"/>
          <w:sz w:val="24"/>
          <w:szCs w:val="24"/>
        </w:rPr>
        <w:t>所示：</w:t>
      </w:r>
    </w:p>
    <w:p w14:paraId="73FE188B" w14:textId="5F7F2577" w:rsidR="0056316A" w:rsidRPr="001065C6" w:rsidRDefault="0056316A" w:rsidP="00D65464">
      <w:pPr>
        <w:pStyle w:val="aff4"/>
        <w:spacing w:line="300" w:lineRule="auto"/>
        <w:ind w:left="840" w:firstLineChars="0" w:firstLine="0"/>
        <w:jc w:val="center"/>
        <w:rPr>
          <w:rFonts w:ascii="Times New Roman" w:eastAsiaTheme="minorEastAsia" w:hAnsi="Times New Roman"/>
          <w:sz w:val="24"/>
          <w:szCs w:val="24"/>
        </w:rPr>
      </w:pPr>
      <w:r w:rsidRPr="00B945D6">
        <w:rPr>
          <w:rFonts w:ascii="Times New Roman" w:eastAsiaTheme="minorEastAsia" w:hAnsi="Times New Roman"/>
          <w:noProof/>
          <w:sz w:val="24"/>
          <w:szCs w:val="24"/>
        </w:rPr>
        <w:drawing>
          <wp:inline distT="0" distB="0" distL="0" distR="0" wp14:anchorId="3FE14F2C" wp14:editId="3085AC90">
            <wp:extent cx="2727960" cy="16637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3449" cy="1679264"/>
                    </a:xfrm>
                    <a:prstGeom prst="rect">
                      <a:avLst/>
                    </a:prstGeom>
                  </pic:spPr>
                </pic:pic>
              </a:graphicData>
            </a:graphic>
          </wp:inline>
        </w:drawing>
      </w:r>
    </w:p>
    <w:p w14:paraId="2BCD2311" w14:textId="46E19ADC" w:rsidR="0056316A" w:rsidRPr="001065C6" w:rsidRDefault="0056316A" w:rsidP="00D65464">
      <w:pPr>
        <w:pStyle w:val="aff0"/>
      </w:pPr>
      <w:r w:rsidRPr="001065C6">
        <w:rPr>
          <w:rFonts w:hint="eastAsia"/>
        </w:rPr>
        <w:t>图</w:t>
      </w:r>
      <w:r w:rsidRPr="001065C6">
        <w:t xml:space="preserve">4-4 </w:t>
      </w:r>
      <w:r w:rsidRPr="001065C6">
        <w:rPr>
          <w:rFonts w:hint="eastAsia"/>
        </w:rPr>
        <w:t>试卷实体属性图</w:t>
      </w:r>
    </w:p>
    <w:p w14:paraId="376264A9" w14:textId="0E5B1B12" w:rsidR="00DB31A2" w:rsidRPr="001065C6" w:rsidRDefault="00DB31A2" w:rsidP="00C903C2">
      <w:pPr>
        <w:pStyle w:val="aff4"/>
        <w:numPr>
          <w:ilvl w:val="0"/>
          <w:numId w:val="1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问题实体属性</w:t>
      </w:r>
    </w:p>
    <w:p w14:paraId="582A273A" w14:textId="7CBE5F40" w:rsidR="0056316A" w:rsidRPr="001065C6" w:rsidRDefault="0056316A" w:rsidP="00C903C2">
      <w:pPr>
        <w:pStyle w:val="aff4"/>
        <w:numPr>
          <w:ilvl w:val="0"/>
          <w:numId w:val="1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实体：问题</w:t>
      </w:r>
    </w:p>
    <w:p w14:paraId="2E590506" w14:textId="387E4F86" w:rsidR="0056316A" w:rsidRPr="001065C6" w:rsidRDefault="0056316A" w:rsidP="00C903C2">
      <w:pPr>
        <w:pStyle w:val="aff4"/>
        <w:numPr>
          <w:ilvl w:val="0"/>
          <w:numId w:val="1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属性：</w:t>
      </w:r>
      <w:r w:rsidR="00FA1401" w:rsidRPr="001065C6">
        <w:rPr>
          <w:rFonts w:ascii="Times New Roman" w:eastAsiaTheme="minorEastAsia" w:hAnsi="Times New Roman"/>
          <w:sz w:val="24"/>
          <w:szCs w:val="24"/>
        </w:rPr>
        <w:t>id</w:t>
      </w:r>
      <w:r w:rsidR="00FA1401" w:rsidRPr="001065C6">
        <w:rPr>
          <w:rFonts w:ascii="Times New Roman" w:eastAsiaTheme="minorEastAsia" w:hAnsi="Times New Roman" w:hint="eastAsia"/>
          <w:sz w:val="24"/>
          <w:szCs w:val="24"/>
        </w:rPr>
        <w:t>，试卷</w:t>
      </w:r>
      <w:r w:rsidR="00FA1401" w:rsidRPr="001065C6">
        <w:rPr>
          <w:rFonts w:ascii="Times New Roman" w:eastAsiaTheme="minorEastAsia" w:hAnsi="Times New Roman"/>
          <w:sz w:val="24"/>
          <w:szCs w:val="24"/>
        </w:rPr>
        <w:t>id</w:t>
      </w:r>
      <w:r w:rsidR="00FA1401" w:rsidRPr="001065C6">
        <w:rPr>
          <w:rFonts w:ascii="Times New Roman" w:eastAsiaTheme="minorEastAsia" w:hAnsi="Times New Roman" w:hint="eastAsia"/>
          <w:sz w:val="24"/>
          <w:szCs w:val="24"/>
        </w:rPr>
        <w:t>，描述，分值，类型，选项</w:t>
      </w:r>
      <w:r w:rsidR="00FA1401" w:rsidRPr="001065C6">
        <w:rPr>
          <w:rFonts w:ascii="Times New Roman" w:eastAsiaTheme="minorEastAsia" w:hAnsi="Times New Roman"/>
          <w:sz w:val="24"/>
          <w:szCs w:val="24"/>
        </w:rPr>
        <w:t>A</w:t>
      </w:r>
      <w:r w:rsidR="00FA1401" w:rsidRPr="001065C6">
        <w:rPr>
          <w:rFonts w:ascii="Times New Roman" w:eastAsiaTheme="minorEastAsia" w:hAnsi="Times New Roman" w:hint="eastAsia"/>
          <w:sz w:val="24"/>
          <w:szCs w:val="24"/>
        </w:rPr>
        <w:t>，选项</w:t>
      </w:r>
      <w:r w:rsidR="00FA1401" w:rsidRPr="001065C6">
        <w:rPr>
          <w:rFonts w:ascii="Times New Roman" w:eastAsiaTheme="minorEastAsia" w:hAnsi="Times New Roman"/>
          <w:sz w:val="24"/>
          <w:szCs w:val="24"/>
        </w:rPr>
        <w:t>B</w:t>
      </w:r>
      <w:r w:rsidR="00FA1401" w:rsidRPr="001065C6">
        <w:rPr>
          <w:rFonts w:ascii="Times New Roman" w:eastAsiaTheme="minorEastAsia" w:hAnsi="Times New Roman" w:hint="eastAsia"/>
          <w:sz w:val="24"/>
          <w:szCs w:val="24"/>
        </w:rPr>
        <w:t>，选项</w:t>
      </w:r>
      <w:r w:rsidR="00FA1401" w:rsidRPr="001065C6">
        <w:rPr>
          <w:rFonts w:ascii="Times New Roman" w:eastAsiaTheme="minorEastAsia" w:hAnsi="Times New Roman"/>
          <w:sz w:val="24"/>
          <w:szCs w:val="24"/>
        </w:rPr>
        <w:t>C</w:t>
      </w:r>
      <w:r w:rsidR="00FA1401" w:rsidRPr="001065C6">
        <w:rPr>
          <w:rFonts w:ascii="Times New Roman" w:eastAsiaTheme="minorEastAsia" w:hAnsi="Times New Roman" w:hint="eastAsia"/>
          <w:sz w:val="24"/>
          <w:szCs w:val="24"/>
        </w:rPr>
        <w:t>，选项</w:t>
      </w:r>
      <w:r w:rsidR="00FA1401" w:rsidRPr="001065C6">
        <w:rPr>
          <w:rFonts w:ascii="Times New Roman" w:eastAsiaTheme="minorEastAsia" w:hAnsi="Times New Roman"/>
          <w:sz w:val="24"/>
          <w:szCs w:val="24"/>
        </w:rPr>
        <w:t>D</w:t>
      </w:r>
      <w:r w:rsidR="00FA1401" w:rsidRPr="001065C6">
        <w:rPr>
          <w:rFonts w:ascii="Times New Roman" w:eastAsiaTheme="minorEastAsia" w:hAnsi="Times New Roman" w:hint="eastAsia"/>
          <w:sz w:val="24"/>
          <w:szCs w:val="24"/>
        </w:rPr>
        <w:t>，其中</w:t>
      </w:r>
      <w:r w:rsidR="00FA1401" w:rsidRPr="001065C6">
        <w:rPr>
          <w:rFonts w:ascii="Times New Roman" w:eastAsiaTheme="minorEastAsia" w:hAnsi="Times New Roman"/>
          <w:sz w:val="24"/>
          <w:szCs w:val="24"/>
        </w:rPr>
        <w:t>id</w:t>
      </w:r>
      <w:r w:rsidR="00FA1401" w:rsidRPr="001065C6">
        <w:rPr>
          <w:rFonts w:ascii="Times New Roman" w:eastAsiaTheme="minorEastAsia" w:hAnsi="Times New Roman" w:hint="eastAsia"/>
          <w:sz w:val="24"/>
          <w:szCs w:val="24"/>
        </w:rPr>
        <w:t>为主键，试卷</w:t>
      </w:r>
      <w:r w:rsidR="00FA1401" w:rsidRPr="001065C6">
        <w:rPr>
          <w:rFonts w:ascii="Times New Roman" w:eastAsiaTheme="minorEastAsia" w:hAnsi="Times New Roman"/>
          <w:sz w:val="24"/>
          <w:szCs w:val="24"/>
        </w:rPr>
        <w:t>id</w:t>
      </w:r>
      <w:r w:rsidR="00FA1401" w:rsidRPr="001065C6">
        <w:rPr>
          <w:rFonts w:ascii="Times New Roman" w:eastAsiaTheme="minorEastAsia" w:hAnsi="Times New Roman" w:hint="eastAsia"/>
          <w:sz w:val="24"/>
          <w:szCs w:val="24"/>
        </w:rPr>
        <w:t>为外键</w:t>
      </w:r>
    </w:p>
    <w:p w14:paraId="6CA99D22" w14:textId="335E753E" w:rsidR="00FA1401" w:rsidRPr="001065C6" w:rsidRDefault="00FA1401" w:rsidP="00C903C2">
      <w:pPr>
        <w:pStyle w:val="aff4"/>
        <w:numPr>
          <w:ilvl w:val="0"/>
          <w:numId w:val="1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问题实体属性图如下图</w:t>
      </w:r>
      <w:r w:rsidRPr="001065C6">
        <w:rPr>
          <w:rFonts w:ascii="Times New Roman" w:eastAsiaTheme="minorEastAsia" w:hAnsi="Times New Roman"/>
          <w:sz w:val="24"/>
          <w:szCs w:val="24"/>
        </w:rPr>
        <w:t>4-5</w:t>
      </w:r>
      <w:r w:rsidRPr="001065C6">
        <w:rPr>
          <w:rFonts w:ascii="Times New Roman" w:eastAsiaTheme="minorEastAsia" w:hAnsi="Times New Roman" w:hint="eastAsia"/>
          <w:sz w:val="24"/>
          <w:szCs w:val="24"/>
        </w:rPr>
        <w:t>所示：</w:t>
      </w:r>
    </w:p>
    <w:p w14:paraId="49C4A271" w14:textId="1934D349" w:rsidR="00FA1401" w:rsidRPr="001065C6" w:rsidRDefault="00FA1401" w:rsidP="00D65464">
      <w:pPr>
        <w:pStyle w:val="aff4"/>
        <w:spacing w:line="300" w:lineRule="auto"/>
        <w:ind w:left="840" w:firstLineChars="0" w:firstLine="0"/>
        <w:jc w:val="center"/>
        <w:rPr>
          <w:rFonts w:ascii="Times New Roman" w:eastAsiaTheme="minorEastAsia" w:hAnsi="Times New Roman"/>
          <w:sz w:val="24"/>
          <w:szCs w:val="24"/>
        </w:rPr>
      </w:pPr>
      <w:r w:rsidRPr="00B945D6">
        <w:rPr>
          <w:rFonts w:ascii="Times New Roman" w:eastAsiaTheme="minorEastAsia" w:hAnsi="Times New Roman"/>
          <w:noProof/>
          <w:sz w:val="24"/>
          <w:szCs w:val="24"/>
        </w:rPr>
        <w:drawing>
          <wp:inline distT="0" distB="0" distL="0" distR="0" wp14:anchorId="3FB71512" wp14:editId="1D5F617F">
            <wp:extent cx="2689144" cy="21259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724"/>
                    <a:stretch/>
                  </pic:blipFill>
                  <pic:spPr bwMode="auto">
                    <a:xfrm>
                      <a:off x="0" y="0"/>
                      <a:ext cx="2698586" cy="2133445"/>
                    </a:xfrm>
                    <a:prstGeom prst="rect">
                      <a:avLst/>
                    </a:prstGeom>
                    <a:ln>
                      <a:noFill/>
                    </a:ln>
                    <a:extLst>
                      <a:ext uri="{53640926-AAD7-44D8-BBD7-CCE9431645EC}">
                        <a14:shadowObscured xmlns:a14="http://schemas.microsoft.com/office/drawing/2010/main"/>
                      </a:ext>
                    </a:extLst>
                  </pic:spPr>
                </pic:pic>
              </a:graphicData>
            </a:graphic>
          </wp:inline>
        </w:drawing>
      </w:r>
    </w:p>
    <w:p w14:paraId="1A9A55F0" w14:textId="32666BA3" w:rsidR="00FA1401" w:rsidRPr="001065C6" w:rsidRDefault="00FA1401" w:rsidP="00D65464">
      <w:pPr>
        <w:pStyle w:val="aff0"/>
      </w:pPr>
      <w:r w:rsidRPr="001065C6">
        <w:rPr>
          <w:rFonts w:hint="eastAsia"/>
        </w:rPr>
        <w:t>图</w:t>
      </w:r>
      <w:r w:rsidRPr="001065C6">
        <w:t xml:space="preserve">4-5 </w:t>
      </w:r>
      <w:r w:rsidRPr="001065C6">
        <w:rPr>
          <w:rFonts w:hint="eastAsia"/>
        </w:rPr>
        <w:t>问题实体属性图</w:t>
      </w:r>
    </w:p>
    <w:p w14:paraId="7E7D3481" w14:textId="77777777" w:rsidR="00A03AFC" w:rsidRPr="001065C6" w:rsidRDefault="00467849" w:rsidP="00D65464">
      <w:pPr>
        <w:pStyle w:val="2"/>
        <w:spacing w:before="0" w:after="0" w:line="300" w:lineRule="auto"/>
        <w:rPr>
          <w:rFonts w:ascii="Times New Roman" w:hAnsi="Times New Roman"/>
          <w:szCs w:val="28"/>
        </w:rPr>
      </w:pPr>
      <w:bookmarkStart w:id="83" w:name="_Toc312440365"/>
      <w:bookmarkStart w:id="84" w:name="_Toc39141484"/>
      <w:r w:rsidRPr="001065C6">
        <w:rPr>
          <w:rFonts w:ascii="Times New Roman" w:hAnsi="Times New Roman"/>
          <w:szCs w:val="28"/>
        </w:rPr>
        <w:t xml:space="preserve">4.2 </w:t>
      </w:r>
      <w:r w:rsidRPr="001065C6">
        <w:rPr>
          <w:rFonts w:ascii="Times New Roman" w:hAnsi="Times New Roman" w:hint="eastAsia"/>
          <w:szCs w:val="28"/>
        </w:rPr>
        <w:t>逻辑结构设计</w:t>
      </w:r>
      <w:bookmarkEnd w:id="83"/>
      <w:bookmarkEnd w:id="84"/>
    </w:p>
    <w:p w14:paraId="24543ADE" w14:textId="68E52FAB" w:rsidR="00A03AFC" w:rsidRPr="001065C6" w:rsidRDefault="00467849" w:rsidP="00D65464">
      <w:pPr>
        <w:pStyle w:val="3"/>
        <w:spacing w:before="0" w:after="0" w:line="300" w:lineRule="auto"/>
        <w:rPr>
          <w:szCs w:val="24"/>
        </w:rPr>
      </w:pPr>
      <w:bookmarkStart w:id="85" w:name="_Toc312440366"/>
      <w:bookmarkStart w:id="86" w:name="_Toc39141485"/>
      <w:r w:rsidRPr="001065C6">
        <w:rPr>
          <w:szCs w:val="24"/>
        </w:rPr>
        <w:t xml:space="preserve">4.2.1 </w:t>
      </w:r>
      <w:r w:rsidRPr="001065C6">
        <w:rPr>
          <w:rFonts w:hint="eastAsia"/>
          <w:szCs w:val="24"/>
        </w:rPr>
        <w:t>设计思路</w:t>
      </w:r>
      <w:bookmarkEnd w:id="85"/>
      <w:bookmarkEnd w:id="86"/>
    </w:p>
    <w:p w14:paraId="3B62AEE7" w14:textId="52C6C3D9" w:rsidR="00BE3C05" w:rsidRPr="001065C6" w:rsidRDefault="00DA7992" w:rsidP="00D65464">
      <w:pPr>
        <w:spacing w:line="300" w:lineRule="auto"/>
        <w:ind w:firstLine="420"/>
        <w:rPr>
          <w:rFonts w:eastAsiaTheme="minorEastAsia"/>
        </w:rPr>
      </w:pPr>
      <w:r w:rsidRPr="001065C6">
        <w:rPr>
          <w:rFonts w:eastAsiaTheme="minorEastAsia" w:hint="eastAsia"/>
        </w:rPr>
        <w:t>将各实体之间关联，形成网状模型，确定实体之间的一对一，一对多及多对多的关系。</w:t>
      </w:r>
    </w:p>
    <w:p w14:paraId="4E630FD1" w14:textId="45A945E9" w:rsidR="00A03AFC" w:rsidRDefault="00467849" w:rsidP="00D65464">
      <w:pPr>
        <w:pStyle w:val="3"/>
        <w:spacing w:before="0" w:after="0" w:line="300" w:lineRule="auto"/>
        <w:rPr>
          <w:szCs w:val="24"/>
        </w:rPr>
      </w:pPr>
      <w:bookmarkStart w:id="87" w:name="_Toc312440367"/>
      <w:bookmarkStart w:id="88" w:name="_Toc39141486"/>
      <w:r w:rsidRPr="001065C6">
        <w:rPr>
          <w:szCs w:val="24"/>
        </w:rPr>
        <w:t xml:space="preserve">4.2.2 </w:t>
      </w:r>
      <w:r w:rsidRPr="001065C6">
        <w:rPr>
          <w:rFonts w:hint="eastAsia"/>
          <w:szCs w:val="24"/>
        </w:rPr>
        <w:t>逻辑模型</w:t>
      </w:r>
      <w:bookmarkEnd w:id="87"/>
      <w:bookmarkEnd w:id="88"/>
    </w:p>
    <w:p w14:paraId="09EBD5A3" w14:textId="6A72C4E3" w:rsidR="00551DC2" w:rsidRPr="00551DC2" w:rsidRDefault="00551DC2" w:rsidP="00551DC2">
      <w:r>
        <w:tab/>
      </w:r>
      <w:r>
        <w:rPr>
          <w:rFonts w:hint="eastAsia"/>
        </w:rPr>
        <w:t>将实体关联后通过数据库设计方案得到</w:t>
      </w:r>
      <w:r>
        <w:rPr>
          <w:rFonts w:hint="eastAsia"/>
        </w:rPr>
        <w:t>E</w:t>
      </w:r>
      <w:r>
        <w:t>-R</w:t>
      </w:r>
      <w:r>
        <w:rPr>
          <w:rFonts w:hint="eastAsia"/>
        </w:rPr>
        <w:t>图，进而将</w:t>
      </w:r>
      <w:r>
        <w:rPr>
          <w:rFonts w:hint="eastAsia"/>
        </w:rPr>
        <w:t>E</w:t>
      </w:r>
      <w:r>
        <w:t>-R</w:t>
      </w:r>
      <w:r>
        <w:rPr>
          <w:rFonts w:hint="eastAsia"/>
        </w:rPr>
        <w:t>图转为关系模式</w:t>
      </w:r>
    </w:p>
    <w:p w14:paraId="70A44D41" w14:textId="0E04FDD2" w:rsidR="00DA7992" w:rsidRPr="001065C6" w:rsidRDefault="00751D14" w:rsidP="00C903C2">
      <w:pPr>
        <w:pStyle w:val="aff4"/>
        <w:numPr>
          <w:ilvl w:val="0"/>
          <w:numId w:val="1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sz w:val="24"/>
          <w:szCs w:val="24"/>
        </w:rPr>
        <w:t>E-R</w:t>
      </w:r>
      <w:r w:rsidRPr="001065C6">
        <w:rPr>
          <w:rFonts w:ascii="Times New Roman" w:eastAsiaTheme="minorEastAsia" w:hAnsi="Times New Roman" w:hint="eastAsia"/>
          <w:sz w:val="24"/>
          <w:szCs w:val="24"/>
        </w:rPr>
        <w:t>图转换为关系模式</w:t>
      </w:r>
    </w:p>
    <w:p w14:paraId="708A1C54" w14:textId="5D950829" w:rsidR="00751D14" w:rsidRPr="001065C6" w:rsidRDefault="00751D14"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w:t>
      </w:r>
      <w:r w:rsidRPr="001065C6">
        <w:rPr>
          <w:rFonts w:ascii="Times New Roman" w:eastAsiaTheme="minorEastAsia" w:hAnsi="Times New Roman" w:hint="eastAsia"/>
          <w:sz w:val="24"/>
          <w:szCs w:val="24"/>
          <w:u w:val="single"/>
        </w:rPr>
        <w:t>考生</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、邮箱、密码、性别、姓名、学校、年龄）</w:t>
      </w:r>
    </w:p>
    <w:p w14:paraId="3966E6A9" w14:textId="30DEBF5B" w:rsidR="00751D14" w:rsidRPr="001065C6" w:rsidRDefault="00751D14"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w:t>
      </w:r>
      <w:r w:rsidRPr="001065C6">
        <w:rPr>
          <w:rFonts w:ascii="Times New Roman" w:eastAsiaTheme="minorEastAsia" w:hAnsi="Times New Roman" w:hint="eastAsia"/>
          <w:sz w:val="24"/>
          <w:szCs w:val="24"/>
          <w:u w:val="single"/>
        </w:rPr>
        <w:t>教师</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、学科</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、邮箱、性别、姓名、密码、学校</w:t>
      </w:r>
      <w:r w:rsidR="008863C5" w:rsidRPr="001065C6">
        <w:rPr>
          <w:rFonts w:ascii="Times New Roman" w:eastAsiaTheme="minorEastAsia" w:hAnsi="Times New Roman" w:hint="eastAsia"/>
          <w:sz w:val="24"/>
          <w:szCs w:val="24"/>
        </w:rPr>
        <w:t>、年龄</w:t>
      </w:r>
      <w:r w:rsidRPr="001065C6">
        <w:rPr>
          <w:rFonts w:ascii="Times New Roman" w:eastAsiaTheme="minorEastAsia" w:hAnsi="Times New Roman" w:hint="eastAsia"/>
          <w:sz w:val="24"/>
          <w:szCs w:val="24"/>
        </w:rPr>
        <w:t>）</w:t>
      </w:r>
    </w:p>
    <w:p w14:paraId="6C5FC2E6" w14:textId="7971EF92" w:rsidR="008863C5" w:rsidRPr="001065C6" w:rsidRDefault="008863C5"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管理员（</w:t>
      </w:r>
      <w:r w:rsidRPr="001065C6">
        <w:rPr>
          <w:rFonts w:ascii="Times New Roman" w:eastAsiaTheme="minorEastAsia" w:hAnsi="Times New Roman" w:hint="eastAsia"/>
          <w:sz w:val="24"/>
          <w:szCs w:val="24"/>
          <w:u w:val="single"/>
        </w:rPr>
        <w:t>管理员</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、用户名、密码、年龄、性别）</w:t>
      </w:r>
    </w:p>
    <w:p w14:paraId="2300BD16" w14:textId="41E7986C" w:rsidR="008863C5" w:rsidRPr="001065C6" w:rsidRDefault="008863C5"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试卷（</w:t>
      </w:r>
      <w:r w:rsidRPr="001065C6">
        <w:rPr>
          <w:rFonts w:ascii="Times New Roman" w:eastAsiaTheme="minorEastAsia" w:hAnsi="Times New Roman" w:hint="eastAsia"/>
          <w:sz w:val="24"/>
          <w:szCs w:val="24"/>
          <w:u w:val="single"/>
        </w:rPr>
        <w:t>试卷</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、教师</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、标题、截止时间、起始时间、编辑时间、分数）</w:t>
      </w:r>
    </w:p>
    <w:p w14:paraId="6CCF4006" w14:textId="00AB1EE9" w:rsidR="008863C5" w:rsidRPr="001065C6" w:rsidRDefault="008863C5"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问题（</w:t>
      </w:r>
      <w:r w:rsidRPr="001065C6">
        <w:rPr>
          <w:rFonts w:ascii="Times New Roman" w:eastAsiaTheme="minorEastAsia" w:hAnsi="Times New Roman" w:hint="eastAsia"/>
          <w:sz w:val="24"/>
          <w:szCs w:val="24"/>
          <w:u w:val="single"/>
        </w:rPr>
        <w:t>问题</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、分值、类型、描述、选项</w:t>
      </w:r>
      <w:r w:rsidRPr="001065C6">
        <w:rPr>
          <w:rFonts w:ascii="Times New Roman" w:eastAsiaTheme="minorEastAsia" w:hAnsi="Times New Roman"/>
          <w:sz w:val="24"/>
          <w:szCs w:val="24"/>
        </w:rPr>
        <w:t>A</w:t>
      </w:r>
      <w:r w:rsidRPr="001065C6">
        <w:rPr>
          <w:rFonts w:ascii="Times New Roman" w:eastAsiaTheme="minorEastAsia" w:hAnsi="Times New Roman" w:hint="eastAsia"/>
          <w:sz w:val="24"/>
          <w:szCs w:val="24"/>
        </w:rPr>
        <w:t>、选项</w:t>
      </w:r>
      <w:r w:rsidRPr="001065C6">
        <w:rPr>
          <w:rFonts w:ascii="Times New Roman" w:eastAsiaTheme="minorEastAsia" w:hAnsi="Times New Roman"/>
          <w:sz w:val="24"/>
          <w:szCs w:val="24"/>
        </w:rPr>
        <w:t>B</w:t>
      </w:r>
      <w:r w:rsidRPr="001065C6">
        <w:rPr>
          <w:rFonts w:ascii="Times New Roman" w:eastAsiaTheme="minorEastAsia" w:hAnsi="Times New Roman" w:hint="eastAsia"/>
          <w:sz w:val="24"/>
          <w:szCs w:val="24"/>
        </w:rPr>
        <w:t>、选项</w:t>
      </w:r>
      <w:r w:rsidRPr="001065C6">
        <w:rPr>
          <w:rFonts w:ascii="Times New Roman" w:eastAsiaTheme="minorEastAsia" w:hAnsi="Times New Roman"/>
          <w:sz w:val="24"/>
          <w:szCs w:val="24"/>
        </w:rPr>
        <w:t>C</w:t>
      </w:r>
      <w:r w:rsidRPr="001065C6">
        <w:rPr>
          <w:rFonts w:ascii="Times New Roman" w:eastAsiaTheme="minorEastAsia" w:hAnsi="Times New Roman" w:hint="eastAsia"/>
          <w:sz w:val="24"/>
          <w:szCs w:val="24"/>
        </w:rPr>
        <w:t>、选项</w:t>
      </w:r>
      <w:r w:rsidRPr="001065C6">
        <w:rPr>
          <w:rFonts w:ascii="Times New Roman" w:eastAsiaTheme="minorEastAsia" w:hAnsi="Times New Roman"/>
          <w:sz w:val="24"/>
          <w:szCs w:val="24"/>
        </w:rPr>
        <w:t>D</w:t>
      </w:r>
      <w:r w:rsidR="00036269" w:rsidRPr="001065C6">
        <w:rPr>
          <w:rFonts w:ascii="Times New Roman" w:eastAsiaTheme="minorEastAsia" w:hAnsi="Times New Roman" w:hint="eastAsia"/>
          <w:sz w:val="24"/>
          <w:szCs w:val="24"/>
        </w:rPr>
        <w:t>、答案</w:t>
      </w:r>
      <w:r w:rsidR="00036269" w:rsidRPr="001065C6">
        <w:rPr>
          <w:rFonts w:ascii="Times New Roman" w:eastAsiaTheme="minorEastAsia" w:hAnsi="Times New Roman"/>
          <w:sz w:val="24"/>
          <w:szCs w:val="24"/>
        </w:rPr>
        <w:t>A</w:t>
      </w:r>
      <w:r w:rsidR="00036269" w:rsidRPr="001065C6">
        <w:rPr>
          <w:rFonts w:ascii="Times New Roman" w:eastAsiaTheme="minorEastAsia" w:hAnsi="Times New Roman" w:hint="eastAsia"/>
          <w:sz w:val="24"/>
          <w:szCs w:val="24"/>
        </w:rPr>
        <w:t>、答案</w:t>
      </w:r>
      <w:r w:rsidR="00036269" w:rsidRPr="001065C6">
        <w:rPr>
          <w:rFonts w:ascii="Times New Roman" w:eastAsiaTheme="minorEastAsia" w:hAnsi="Times New Roman"/>
          <w:sz w:val="24"/>
          <w:szCs w:val="24"/>
        </w:rPr>
        <w:t>B</w:t>
      </w:r>
      <w:r w:rsidR="00036269" w:rsidRPr="001065C6">
        <w:rPr>
          <w:rFonts w:ascii="Times New Roman" w:eastAsiaTheme="minorEastAsia" w:hAnsi="Times New Roman" w:hint="eastAsia"/>
          <w:sz w:val="24"/>
          <w:szCs w:val="24"/>
        </w:rPr>
        <w:t>、答案</w:t>
      </w:r>
      <w:r w:rsidR="00036269" w:rsidRPr="001065C6">
        <w:rPr>
          <w:rFonts w:ascii="Times New Roman" w:eastAsiaTheme="minorEastAsia" w:hAnsi="Times New Roman"/>
          <w:sz w:val="24"/>
          <w:szCs w:val="24"/>
        </w:rPr>
        <w:t>C</w:t>
      </w:r>
      <w:r w:rsidR="00036269" w:rsidRPr="001065C6">
        <w:rPr>
          <w:rFonts w:ascii="Times New Roman" w:eastAsiaTheme="minorEastAsia" w:hAnsi="Times New Roman" w:hint="eastAsia"/>
          <w:sz w:val="24"/>
          <w:szCs w:val="24"/>
        </w:rPr>
        <w:t>、答案</w:t>
      </w:r>
      <w:r w:rsidR="00036269" w:rsidRPr="001065C6">
        <w:rPr>
          <w:rFonts w:ascii="Times New Roman" w:eastAsiaTheme="minorEastAsia" w:hAnsi="Times New Roman"/>
          <w:sz w:val="24"/>
          <w:szCs w:val="24"/>
        </w:rPr>
        <w:t>D</w:t>
      </w:r>
      <w:r w:rsidR="00883EB2" w:rsidRPr="001065C6">
        <w:rPr>
          <w:rFonts w:ascii="Times New Roman" w:eastAsiaTheme="minorEastAsia" w:hAnsi="Times New Roman"/>
          <w:sz w:val="24"/>
          <w:szCs w:val="24"/>
        </w:rPr>
        <w:t>,</w:t>
      </w:r>
      <w:r w:rsidR="00883EB2" w:rsidRPr="001065C6">
        <w:rPr>
          <w:rFonts w:ascii="Times New Roman" w:eastAsiaTheme="minorEastAsia" w:hAnsi="Times New Roman" w:hint="eastAsia"/>
          <w:sz w:val="24"/>
          <w:szCs w:val="24"/>
        </w:rPr>
        <w:t>主观题答案</w:t>
      </w:r>
      <w:r w:rsidRPr="001065C6">
        <w:rPr>
          <w:rFonts w:ascii="Times New Roman" w:eastAsiaTheme="minorEastAsia" w:hAnsi="Times New Roman" w:hint="eastAsia"/>
          <w:sz w:val="24"/>
          <w:szCs w:val="24"/>
        </w:rPr>
        <w:t>）</w:t>
      </w:r>
    </w:p>
    <w:p w14:paraId="6FB4EA6D" w14:textId="37E9F69E" w:rsidR="008863C5" w:rsidRPr="00B945D6" w:rsidRDefault="008863C5" w:rsidP="00C903C2">
      <w:pPr>
        <w:pStyle w:val="aff4"/>
        <w:numPr>
          <w:ilvl w:val="0"/>
          <w:numId w:val="17"/>
        </w:numPr>
        <w:spacing w:line="300" w:lineRule="auto"/>
        <w:ind w:firstLineChars="0"/>
        <w:rPr>
          <w:rFonts w:ascii="Times New Roman" w:eastAsiaTheme="minorEastAsia" w:hAnsi="Times New Roman"/>
        </w:rPr>
      </w:pPr>
      <w:r w:rsidRPr="001065C6">
        <w:rPr>
          <w:rFonts w:eastAsiaTheme="minorEastAsia" w:hint="eastAsia"/>
        </w:rPr>
        <w:t>答案（</w:t>
      </w:r>
      <w:r w:rsidRPr="001065C6">
        <w:rPr>
          <w:rFonts w:eastAsiaTheme="minorEastAsia" w:hint="eastAsia"/>
          <w:u w:val="single"/>
        </w:rPr>
        <w:t>答案</w:t>
      </w:r>
      <w:r w:rsidRPr="001065C6">
        <w:rPr>
          <w:rFonts w:eastAsiaTheme="minorEastAsia"/>
          <w:u w:val="single"/>
        </w:rPr>
        <w:t>id</w:t>
      </w:r>
      <w:r w:rsidRPr="001065C6">
        <w:rPr>
          <w:rFonts w:eastAsiaTheme="minorEastAsia" w:hint="eastAsia"/>
        </w:rPr>
        <w:t>、考生</w:t>
      </w:r>
      <w:r w:rsidRPr="001065C6">
        <w:rPr>
          <w:rFonts w:eastAsiaTheme="minorEastAsia"/>
        </w:rPr>
        <w:t>id</w:t>
      </w:r>
      <w:r w:rsidRPr="001065C6">
        <w:rPr>
          <w:rFonts w:eastAsiaTheme="minorEastAsia" w:hint="eastAsia"/>
        </w:rPr>
        <w:t>、问题</w:t>
      </w:r>
      <w:r w:rsidRPr="001065C6">
        <w:rPr>
          <w:rFonts w:eastAsiaTheme="minorEastAsia"/>
        </w:rPr>
        <w:t>id</w:t>
      </w:r>
      <w:r w:rsidRPr="001065C6">
        <w:rPr>
          <w:rFonts w:eastAsiaTheme="minorEastAsia" w:hint="eastAsia"/>
        </w:rPr>
        <w:t>、类型、选项</w:t>
      </w:r>
      <w:r w:rsidRPr="001065C6">
        <w:rPr>
          <w:rFonts w:eastAsiaTheme="minorEastAsia"/>
        </w:rPr>
        <w:t>A</w:t>
      </w:r>
      <w:r w:rsidRPr="001065C6">
        <w:rPr>
          <w:rFonts w:eastAsiaTheme="minorEastAsia" w:hint="eastAsia"/>
        </w:rPr>
        <w:t>、选项</w:t>
      </w:r>
      <w:r w:rsidRPr="001065C6">
        <w:rPr>
          <w:rFonts w:eastAsiaTheme="minorEastAsia"/>
        </w:rPr>
        <w:t>B</w:t>
      </w:r>
      <w:r w:rsidRPr="001065C6">
        <w:rPr>
          <w:rFonts w:eastAsiaTheme="minorEastAsia" w:hint="eastAsia"/>
        </w:rPr>
        <w:t>、选项</w:t>
      </w:r>
      <w:r w:rsidRPr="001065C6">
        <w:rPr>
          <w:rFonts w:eastAsiaTheme="minorEastAsia"/>
        </w:rPr>
        <w:t>C</w:t>
      </w:r>
      <w:r w:rsidRPr="001065C6">
        <w:rPr>
          <w:rFonts w:eastAsiaTheme="minorEastAsia" w:hint="eastAsia"/>
        </w:rPr>
        <w:t>、选项</w:t>
      </w:r>
      <w:r w:rsidRPr="001065C6">
        <w:rPr>
          <w:rFonts w:eastAsiaTheme="minorEastAsia"/>
        </w:rPr>
        <w:t>D</w:t>
      </w:r>
      <w:r w:rsidRPr="001065C6">
        <w:rPr>
          <w:rFonts w:eastAsiaTheme="minorEastAsia" w:hint="eastAsia"/>
        </w:rPr>
        <w:t>）</w:t>
      </w:r>
    </w:p>
    <w:p w14:paraId="24908DB6" w14:textId="3EAC119F" w:rsidR="008863C5" w:rsidRPr="001065C6" w:rsidRDefault="008863C5"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通知（</w:t>
      </w:r>
      <w:r w:rsidRPr="001065C6">
        <w:rPr>
          <w:rFonts w:ascii="Times New Roman" w:eastAsiaTheme="minorEastAsia" w:hAnsi="Times New Roman" w:hint="eastAsia"/>
          <w:sz w:val="24"/>
          <w:szCs w:val="24"/>
          <w:u w:val="single"/>
        </w:rPr>
        <w:t>通知</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、标题、内容）</w:t>
      </w:r>
    </w:p>
    <w:p w14:paraId="6A2CE41D" w14:textId="3AAF2DC0" w:rsidR="008863C5" w:rsidRPr="001065C6" w:rsidRDefault="008863C5" w:rsidP="00C903C2">
      <w:pPr>
        <w:pStyle w:val="aff4"/>
        <w:numPr>
          <w:ilvl w:val="0"/>
          <w:numId w:val="1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成绩（</w:t>
      </w:r>
      <w:r w:rsidRPr="001065C6">
        <w:rPr>
          <w:rFonts w:ascii="Times New Roman" w:eastAsiaTheme="minorEastAsia" w:hAnsi="Times New Roman" w:hint="eastAsia"/>
          <w:sz w:val="24"/>
          <w:szCs w:val="24"/>
          <w:u w:val="single"/>
        </w:rPr>
        <w:t>成绩</w:t>
      </w:r>
      <w:r w:rsidRPr="001065C6">
        <w:rPr>
          <w:rFonts w:ascii="Times New Roman" w:eastAsiaTheme="minorEastAsia" w:hAnsi="Times New Roman"/>
          <w:sz w:val="24"/>
          <w:szCs w:val="24"/>
          <w:u w:val="single"/>
        </w:rPr>
        <w:t>id</w:t>
      </w:r>
      <w:r w:rsidRPr="001065C6">
        <w:rPr>
          <w:rFonts w:ascii="Times New Roman" w:eastAsiaTheme="minorEastAsia" w:hAnsi="Times New Roman" w:hint="eastAsia"/>
          <w:sz w:val="24"/>
          <w:szCs w:val="24"/>
        </w:rPr>
        <w:t>、考生</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、试卷</w:t>
      </w:r>
      <w:r w:rsidRPr="001065C6">
        <w:rPr>
          <w:rFonts w:ascii="Times New Roman" w:eastAsiaTheme="minorEastAsia" w:hAnsi="Times New Roman"/>
          <w:sz w:val="24"/>
          <w:szCs w:val="24"/>
        </w:rPr>
        <w:t>id</w:t>
      </w:r>
      <w:r w:rsidRPr="001065C6">
        <w:rPr>
          <w:rFonts w:ascii="Times New Roman" w:eastAsiaTheme="minorEastAsia" w:hAnsi="Times New Roman" w:hint="eastAsia"/>
          <w:sz w:val="24"/>
          <w:szCs w:val="24"/>
        </w:rPr>
        <w:t>、分数）</w:t>
      </w:r>
    </w:p>
    <w:p w14:paraId="6AD88FB0" w14:textId="2CAB9026" w:rsidR="00A03AFC" w:rsidRPr="001065C6" w:rsidRDefault="00467849" w:rsidP="00D65464">
      <w:pPr>
        <w:pStyle w:val="2"/>
        <w:keepNext w:val="0"/>
        <w:keepLines w:val="0"/>
        <w:spacing w:before="0" w:after="0" w:line="300" w:lineRule="auto"/>
        <w:rPr>
          <w:rFonts w:ascii="Times New Roman" w:hAnsi="Times New Roman"/>
          <w:szCs w:val="28"/>
        </w:rPr>
      </w:pPr>
      <w:bookmarkStart w:id="89" w:name="_Toc312440368"/>
      <w:bookmarkStart w:id="90" w:name="_Toc39141487"/>
      <w:r w:rsidRPr="001065C6">
        <w:rPr>
          <w:rFonts w:ascii="Times New Roman" w:hAnsi="Times New Roman"/>
          <w:szCs w:val="28"/>
        </w:rPr>
        <w:t xml:space="preserve">4.3 </w:t>
      </w:r>
      <w:r w:rsidRPr="001065C6">
        <w:rPr>
          <w:rFonts w:ascii="Times New Roman" w:hAnsi="Times New Roman" w:hint="eastAsia"/>
          <w:szCs w:val="28"/>
        </w:rPr>
        <w:t>物理结构设计</w:t>
      </w:r>
      <w:bookmarkEnd w:id="89"/>
      <w:bookmarkEnd w:id="90"/>
    </w:p>
    <w:p w14:paraId="110D3DA3" w14:textId="3E5F1DA1" w:rsidR="00A03AFC" w:rsidRPr="001065C6" w:rsidRDefault="00467849" w:rsidP="00D65464">
      <w:pPr>
        <w:pStyle w:val="3"/>
        <w:spacing w:before="0" w:after="0" w:line="300" w:lineRule="auto"/>
        <w:rPr>
          <w:szCs w:val="24"/>
        </w:rPr>
      </w:pPr>
      <w:bookmarkStart w:id="91" w:name="_Toc312440369"/>
      <w:bookmarkStart w:id="92" w:name="_Toc39141488"/>
      <w:r w:rsidRPr="001065C6">
        <w:rPr>
          <w:szCs w:val="24"/>
        </w:rPr>
        <w:t xml:space="preserve">4.3.1 </w:t>
      </w:r>
      <w:r w:rsidRPr="001065C6">
        <w:rPr>
          <w:rFonts w:hint="eastAsia"/>
          <w:szCs w:val="24"/>
        </w:rPr>
        <w:t>存取方式</w:t>
      </w:r>
      <w:bookmarkEnd w:id="91"/>
      <w:bookmarkEnd w:id="92"/>
    </w:p>
    <w:p w14:paraId="62007730" w14:textId="6EEFF9B5" w:rsidR="00DA7992" w:rsidRPr="001065C6" w:rsidRDefault="00DA7992" w:rsidP="00D65464">
      <w:pPr>
        <w:spacing w:line="300" w:lineRule="auto"/>
        <w:ind w:firstLine="420"/>
        <w:rPr>
          <w:rFonts w:eastAsiaTheme="minorEastAsia"/>
        </w:rPr>
      </w:pPr>
      <w:r w:rsidRPr="001065C6">
        <w:rPr>
          <w:rFonts w:eastAsiaTheme="minorEastAsia" w:hint="eastAsia"/>
        </w:rPr>
        <w:t>此系统的数据库采用索引存取方式，每个表</w:t>
      </w:r>
      <w:r w:rsidR="001C1B9F" w:rsidRPr="001065C6">
        <w:rPr>
          <w:rFonts w:eastAsiaTheme="minorEastAsia" w:hint="eastAsia"/>
        </w:rPr>
        <w:t>给与</w:t>
      </w:r>
      <w:r w:rsidR="001C1B9F" w:rsidRPr="001065C6">
        <w:rPr>
          <w:rFonts w:eastAsiaTheme="minorEastAsia"/>
        </w:rPr>
        <w:t>id</w:t>
      </w:r>
      <w:r w:rsidR="001C1B9F" w:rsidRPr="001065C6">
        <w:rPr>
          <w:rFonts w:eastAsiaTheme="minorEastAsia" w:hint="eastAsia"/>
        </w:rPr>
        <w:t>字段</w:t>
      </w:r>
      <w:r w:rsidR="00036269" w:rsidRPr="001065C6">
        <w:rPr>
          <w:rFonts w:eastAsiaTheme="minorEastAsia" w:hint="eastAsia"/>
        </w:rPr>
        <w:t>作为主键</w:t>
      </w:r>
      <w:r w:rsidR="001C1B9F" w:rsidRPr="001065C6">
        <w:rPr>
          <w:rFonts w:eastAsiaTheme="minorEastAsia" w:hint="eastAsia"/>
        </w:rPr>
        <w:t>。</w:t>
      </w:r>
    </w:p>
    <w:p w14:paraId="440262DE" w14:textId="4FF836A5" w:rsidR="00A03AFC" w:rsidRDefault="00467849" w:rsidP="00D65464">
      <w:pPr>
        <w:pStyle w:val="3"/>
        <w:spacing w:before="0" w:after="0" w:line="300" w:lineRule="auto"/>
        <w:rPr>
          <w:szCs w:val="24"/>
        </w:rPr>
      </w:pPr>
      <w:bookmarkStart w:id="93" w:name="_Toc312440370"/>
      <w:bookmarkStart w:id="94" w:name="_Toc39141489"/>
      <w:r w:rsidRPr="001065C6">
        <w:rPr>
          <w:szCs w:val="24"/>
        </w:rPr>
        <w:t xml:space="preserve">4.3.2 </w:t>
      </w:r>
      <w:r w:rsidRPr="001065C6">
        <w:rPr>
          <w:rFonts w:hint="eastAsia"/>
          <w:szCs w:val="24"/>
        </w:rPr>
        <w:t>存储结构</w:t>
      </w:r>
      <w:bookmarkEnd w:id="93"/>
      <w:bookmarkEnd w:id="94"/>
    </w:p>
    <w:p w14:paraId="00552D4A" w14:textId="37F5C07F" w:rsidR="00551DC2" w:rsidRPr="00551DC2" w:rsidRDefault="00551DC2" w:rsidP="00551DC2">
      <w:r>
        <w:tab/>
      </w:r>
      <w:r>
        <w:rPr>
          <w:rFonts w:hint="eastAsia"/>
        </w:rPr>
        <w:t>抽象得到实体及</w:t>
      </w:r>
      <w:r w:rsidR="00AB6BDD">
        <w:rPr>
          <w:rFonts w:hint="eastAsia"/>
        </w:rPr>
        <w:t>实体</w:t>
      </w:r>
      <w:r>
        <w:rPr>
          <w:rFonts w:hint="eastAsia"/>
        </w:rPr>
        <w:t>属性后，</w:t>
      </w:r>
      <w:r w:rsidR="00297A26">
        <w:rPr>
          <w:rFonts w:hint="eastAsia"/>
        </w:rPr>
        <w:t>结合关系模式得到物理结构设计。</w:t>
      </w:r>
    </w:p>
    <w:p w14:paraId="2232BD20" w14:textId="2BF3AA1E" w:rsidR="00B6035B" w:rsidRPr="001065C6" w:rsidRDefault="00B6035B"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管理员实体存储结构如下表</w:t>
      </w:r>
      <w:r w:rsidRPr="001065C6">
        <w:rPr>
          <w:rFonts w:ascii="Times New Roman" w:hAnsi="Times New Roman"/>
          <w:sz w:val="24"/>
          <w:szCs w:val="24"/>
        </w:rPr>
        <w:t>4-1</w:t>
      </w:r>
      <w:r w:rsidRPr="001065C6">
        <w:rPr>
          <w:rFonts w:ascii="Times New Roman" w:hAnsi="Times New Roman" w:hint="eastAsia"/>
          <w:sz w:val="24"/>
          <w:szCs w:val="24"/>
        </w:rPr>
        <w:t>所示：</w:t>
      </w:r>
    </w:p>
    <w:p w14:paraId="0290187A" w14:textId="10C75CFB" w:rsidR="00B6035B" w:rsidRPr="001065C6" w:rsidRDefault="00B6035B" w:rsidP="00D65464">
      <w:pPr>
        <w:pStyle w:val="aff0"/>
      </w:pPr>
      <w:r w:rsidRPr="001065C6">
        <w:rPr>
          <w:rFonts w:hint="eastAsia"/>
        </w:rPr>
        <w:lastRenderedPageBreak/>
        <w:t>表</w:t>
      </w:r>
      <w:r w:rsidRPr="001065C6">
        <w:t xml:space="preserve">4-1 </w:t>
      </w:r>
      <w:r w:rsidRPr="001065C6">
        <w:rPr>
          <w:rFonts w:hint="eastAsia"/>
        </w:rPr>
        <w:t>管理员实体存储结构表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1C1B9F" w:rsidRPr="001065C6" w14:paraId="291D1553" w14:textId="77777777" w:rsidTr="003A00D3">
        <w:trPr>
          <w:cantSplit/>
          <w:jc w:val="center"/>
        </w:trPr>
        <w:tc>
          <w:tcPr>
            <w:tcW w:w="1816" w:type="dxa"/>
            <w:tcBorders>
              <w:bottom w:val="single" w:sz="4" w:space="0" w:color="auto"/>
            </w:tcBorders>
            <w:shd w:val="clear" w:color="auto" w:fill="D9D9D9"/>
          </w:tcPr>
          <w:p w14:paraId="67EBC14A" w14:textId="77777777" w:rsidR="001C1B9F" w:rsidRPr="001065C6" w:rsidRDefault="001C1B9F"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5A6328B2" w14:textId="731588F8" w:rsidR="001C1B9F" w:rsidRPr="001065C6" w:rsidRDefault="001C1B9F" w:rsidP="00D65464">
            <w:pPr>
              <w:spacing w:line="300" w:lineRule="auto"/>
              <w:rPr>
                <w:sz w:val="21"/>
                <w:szCs w:val="21"/>
              </w:rPr>
            </w:pPr>
            <w:r w:rsidRPr="001065C6">
              <w:rPr>
                <w:sz w:val="21"/>
                <w:szCs w:val="21"/>
              </w:rPr>
              <w:t>admins</w:t>
            </w:r>
          </w:p>
        </w:tc>
      </w:tr>
      <w:tr w:rsidR="001C1B9F" w:rsidRPr="001065C6" w14:paraId="1CF0E6EB" w14:textId="77777777" w:rsidTr="003A00D3">
        <w:trPr>
          <w:jc w:val="center"/>
        </w:trPr>
        <w:tc>
          <w:tcPr>
            <w:tcW w:w="1816" w:type="dxa"/>
            <w:shd w:val="clear" w:color="auto" w:fill="D9D9D9"/>
          </w:tcPr>
          <w:p w14:paraId="5BC7D0C4" w14:textId="77777777" w:rsidR="001C1B9F" w:rsidRPr="001065C6" w:rsidRDefault="001C1B9F" w:rsidP="00D65464">
            <w:pPr>
              <w:spacing w:line="300" w:lineRule="auto"/>
              <w:rPr>
                <w:sz w:val="21"/>
                <w:szCs w:val="21"/>
              </w:rPr>
            </w:pPr>
            <w:r w:rsidRPr="001065C6">
              <w:rPr>
                <w:rFonts w:hint="eastAsia"/>
                <w:sz w:val="21"/>
                <w:szCs w:val="21"/>
              </w:rPr>
              <w:t>列名</w:t>
            </w:r>
          </w:p>
        </w:tc>
        <w:tc>
          <w:tcPr>
            <w:tcW w:w="2256" w:type="dxa"/>
            <w:shd w:val="clear" w:color="auto" w:fill="D9D9D9"/>
          </w:tcPr>
          <w:p w14:paraId="1BA0D136" w14:textId="77777777" w:rsidR="001C1B9F" w:rsidRPr="001065C6" w:rsidRDefault="001C1B9F"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0386CE93" w14:textId="77777777" w:rsidR="001C1B9F" w:rsidRPr="001065C6" w:rsidRDefault="001C1B9F"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65AF9B97" w14:textId="77777777" w:rsidR="001C1B9F" w:rsidRPr="001065C6" w:rsidRDefault="001C1B9F" w:rsidP="00D65464">
            <w:pPr>
              <w:spacing w:line="300" w:lineRule="auto"/>
              <w:rPr>
                <w:sz w:val="21"/>
                <w:szCs w:val="21"/>
              </w:rPr>
            </w:pPr>
            <w:r w:rsidRPr="001065C6">
              <w:rPr>
                <w:rFonts w:hint="eastAsia"/>
                <w:sz w:val="21"/>
                <w:szCs w:val="21"/>
              </w:rPr>
              <w:t>约束条件</w:t>
            </w:r>
          </w:p>
        </w:tc>
      </w:tr>
      <w:tr w:rsidR="001C1B9F" w:rsidRPr="001065C6" w14:paraId="112B544F" w14:textId="77777777" w:rsidTr="003A00D3">
        <w:trPr>
          <w:jc w:val="center"/>
        </w:trPr>
        <w:tc>
          <w:tcPr>
            <w:tcW w:w="1816" w:type="dxa"/>
          </w:tcPr>
          <w:p w14:paraId="60D790E6" w14:textId="103EFAB3" w:rsidR="001C1B9F" w:rsidRPr="001065C6" w:rsidRDefault="001C1B9F" w:rsidP="00D65464">
            <w:pPr>
              <w:spacing w:line="300" w:lineRule="auto"/>
              <w:rPr>
                <w:sz w:val="21"/>
                <w:szCs w:val="21"/>
              </w:rPr>
            </w:pPr>
            <w:r w:rsidRPr="001065C6">
              <w:rPr>
                <w:sz w:val="21"/>
                <w:szCs w:val="21"/>
              </w:rPr>
              <w:t>id</w:t>
            </w:r>
          </w:p>
        </w:tc>
        <w:tc>
          <w:tcPr>
            <w:tcW w:w="2256" w:type="dxa"/>
          </w:tcPr>
          <w:p w14:paraId="48DEA4FD" w14:textId="090B50E8" w:rsidR="001C1B9F" w:rsidRPr="001065C6" w:rsidRDefault="001C1B9F" w:rsidP="00D65464">
            <w:pPr>
              <w:spacing w:line="300" w:lineRule="auto"/>
              <w:rPr>
                <w:sz w:val="21"/>
                <w:szCs w:val="21"/>
              </w:rPr>
            </w:pPr>
            <w:r w:rsidRPr="001065C6">
              <w:rPr>
                <w:sz w:val="21"/>
                <w:szCs w:val="21"/>
              </w:rPr>
              <w:t>bigint</w:t>
            </w:r>
          </w:p>
        </w:tc>
        <w:tc>
          <w:tcPr>
            <w:tcW w:w="2172" w:type="dxa"/>
          </w:tcPr>
          <w:p w14:paraId="206C6B28" w14:textId="77777777" w:rsidR="001C1B9F" w:rsidRPr="001065C6" w:rsidRDefault="001C1B9F" w:rsidP="00D65464">
            <w:pPr>
              <w:spacing w:line="300" w:lineRule="auto"/>
              <w:rPr>
                <w:sz w:val="21"/>
                <w:szCs w:val="21"/>
              </w:rPr>
            </w:pPr>
            <w:r w:rsidRPr="001065C6">
              <w:rPr>
                <w:rFonts w:hint="eastAsia"/>
                <w:sz w:val="21"/>
                <w:szCs w:val="21"/>
              </w:rPr>
              <w:t>非空</w:t>
            </w:r>
          </w:p>
        </w:tc>
        <w:tc>
          <w:tcPr>
            <w:tcW w:w="2170" w:type="dxa"/>
          </w:tcPr>
          <w:p w14:paraId="7A57B0EC" w14:textId="77777777" w:rsidR="001C1B9F" w:rsidRPr="001065C6" w:rsidRDefault="001C1B9F" w:rsidP="00D65464">
            <w:pPr>
              <w:spacing w:line="300" w:lineRule="auto"/>
              <w:rPr>
                <w:sz w:val="21"/>
                <w:szCs w:val="21"/>
              </w:rPr>
            </w:pPr>
            <w:r w:rsidRPr="001065C6">
              <w:rPr>
                <w:rFonts w:hint="eastAsia"/>
                <w:sz w:val="21"/>
                <w:szCs w:val="21"/>
              </w:rPr>
              <w:t>主键约束</w:t>
            </w:r>
          </w:p>
        </w:tc>
      </w:tr>
      <w:tr w:rsidR="001C1B9F" w:rsidRPr="001065C6" w14:paraId="02C3933E" w14:textId="77777777" w:rsidTr="003A00D3">
        <w:trPr>
          <w:jc w:val="center"/>
        </w:trPr>
        <w:tc>
          <w:tcPr>
            <w:tcW w:w="1816" w:type="dxa"/>
          </w:tcPr>
          <w:p w14:paraId="464E16DE" w14:textId="330C177D" w:rsidR="001C1B9F" w:rsidRPr="001065C6" w:rsidRDefault="001C1B9F" w:rsidP="00D65464">
            <w:pPr>
              <w:spacing w:line="300" w:lineRule="auto"/>
              <w:rPr>
                <w:sz w:val="21"/>
                <w:szCs w:val="21"/>
              </w:rPr>
            </w:pPr>
            <w:r w:rsidRPr="001065C6">
              <w:rPr>
                <w:sz w:val="21"/>
                <w:szCs w:val="21"/>
              </w:rPr>
              <w:t>username</w:t>
            </w:r>
          </w:p>
        </w:tc>
        <w:tc>
          <w:tcPr>
            <w:tcW w:w="2256" w:type="dxa"/>
          </w:tcPr>
          <w:p w14:paraId="3CD01705" w14:textId="5B3FCA59" w:rsidR="001C1B9F" w:rsidRPr="001065C6" w:rsidRDefault="001C1B9F" w:rsidP="00D65464">
            <w:pPr>
              <w:spacing w:line="300" w:lineRule="auto"/>
              <w:rPr>
                <w:sz w:val="21"/>
                <w:szCs w:val="21"/>
              </w:rPr>
            </w:pPr>
            <w:r w:rsidRPr="001065C6">
              <w:rPr>
                <w:sz w:val="21"/>
                <w:szCs w:val="21"/>
              </w:rPr>
              <w:t>varchar</w:t>
            </w:r>
          </w:p>
        </w:tc>
        <w:tc>
          <w:tcPr>
            <w:tcW w:w="2172" w:type="dxa"/>
          </w:tcPr>
          <w:p w14:paraId="160FE287" w14:textId="77777777" w:rsidR="001C1B9F" w:rsidRPr="001065C6" w:rsidRDefault="001C1B9F" w:rsidP="00D65464">
            <w:pPr>
              <w:spacing w:line="300" w:lineRule="auto"/>
              <w:rPr>
                <w:sz w:val="21"/>
                <w:szCs w:val="21"/>
              </w:rPr>
            </w:pPr>
            <w:r w:rsidRPr="001065C6">
              <w:rPr>
                <w:rFonts w:hint="eastAsia"/>
                <w:sz w:val="21"/>
                <w:szCs w:val="21"/>
              </w:rPr>
              <w:t>非空</w:t>
            </w:r>
          </w:p>
        </w:tc>
        <w:tc>
          <w:tcPr>
            <w:tcW w:w="2170" w:type="dxa"/>
          </w:tcPr>
          <w:p w14:paraId="7A7201FF" w14:textId="77777777" w:rsidR="001C1B9F" w:rsidRPr="001065C6" w:rsidRDefault="001C1B9F" w:rsidP="00D65464">
            <w:pPr>
              <w:spacing w:line="300" w:lineRule="auto"/>
              <w:rPr>
                <w:sz w:val="21"/>
                <w:szCs w:val="21"/>
              </w:rPr>
            </w:pPr>
          </w:p>
        </w:tc>
      </w:tr>
      <w:tr w:rsidR="001C1B9F" w:rsidRPr="001065C6" w14:paraId="21FF73AD" w14:textId="77777777" w:rsidTr="003A00D3">
        <w:trPr>
          <w:jc w:val="center"/>
        </w:trPr>
        <w:tc>
          <w:tcPr>
            <w:tcW w:w="1816" w:type="dxa"/>
          </w:tcPr>
          <w:p w14:paraId="23F471E4" w14:textId="6F18AFFE" w:rsidR="001C1B9F" w:rsidRPr="001065C6" w:rsidRDefault="001C1B9F" w:rsidP="00D65464">
            <w:pPr>
              <w:spacing w:line="300" w:lineRule="auto"/>
              <w:rPr>
                <w:sz w:val="21"/>
                <w:szCs w:val="21"/>
              </w:rPr>
            </w:pPr>
            <w:r w:rsidRPr="001065C6">
              <w:rPr>
                <w:sz w:val="21"/>
                <w:szCs w:val="21"/>
              </w:rPr>
              <w:t>password</w:t>
            </w:r>
          </w:p>
        </w:tc>
        <w:tc>
          <w:tcPr>
            <w:tcW w:w="2256" w:type="dxa"/>
          </w:tcPr>
          <w:p w14:paraId="73C1EC6D" w14:textId="4E01E4B6" w:rsidR="001C1B9F" w:rsidRPr="001065C6" w:rsidRDefault="001C1B9F" w:rsidP="00D65464">
            <w:pPr>
              <w:spacing w:line="300" w:lineRule="auto"/>
              <w:rPr>
                <w:sz w:val="21"/>
                <w:szCs w:val="21"/>
              </w:rPr>
            </w:pPr>
            <w:r w:rsidRPr="001065C6">
              <w:rPr>
                <w:sz w:val="21"/>
                <w:szCs w:val="21"/>
              </w:rPr>
              <w:t>varchar</w:t>
            </w:r>
          </w:p>
        </w:tc>
        <w:tc>
          <w:tcPr>
            <w:tcW w:w="2172" w:type="dxa"/>
          </w:tcPr>
          <w:p w14:paraId="71981611" w14:textId="77777777" w:rsidR="001C1B9F" w:rsidRPr="001065C6" w:rsidRDefault="001C1B9F" w:rsidP="00D65464">
            <w:pPr>
              <w:spacing w:line="300" w:lineRule="auto"/>
              <w:rPr>
                <w:sz w:val="21"/>
                <w:szCs w:val="21"/>
              </w:rPr>
            </w:pPr>
            <w:r w:rsidRPr="001065C6">
              <w:rPr>
                <w:rFonts w:hint="eastAsia"/>
                <w:sz w:val="21"/>
                <w:szCs w:val="21"/>
              </w:rPr>
              <w:t>非空</w:t>
            </w:r>
          </w:p>
        </w:tc>
        <w:tc>
          <w:tcPr>
            <w:tcW w:w="2170" w:type="dxa"/>
          </w:tcPr>
          <w:p w14:paraId="72938FC5" w14:textId="77777777" w:rsidR="001C1B9F" w:rsidRPr="001065C6" w:rsidRDefault="001C1B9F" w:rsidP="00D65464">
            <w:pPr>
              <w:spacing w:line="300" w:lineRule="auto"/>
              <w:rPr>
                <w:sz w:val="21"/>
                <w:szCs w:val="21"/>
              </w:rPr>
            </w:pPr>
          </w:p>
        </w:tc>
      </w:tr>
      <w:tr w:rsidR="001C1B9F" w:rsidRPr="001065C6" w14:paraId="0D7CA885" w14:textId="77777777" w:rsidTr="003A00D3">
        <w:trPr>
          <w:jc w:val="center"/>
        </w:trPr>
        <w:tc>
          <w:tcPr>
            <w:tcW w:w="1816" w:type="dxa"/>
          </w:tcPr>
          <w:p w14:paraId="3CA196CC" w14:textId="6E3F22A4" w:rsidR="001C1B9F" w:rsidRPr="001065C6" w:rsidRDefault="001C1B9F" w:rsidP="00D65464">
            <w:pPr>
              <w:spacing w:line="300" w:lineRule="auto"/>
              <w:rPr>
                <w:sz w:val="21"/>
                <w:szCs w:val="21"/>
              </w:rPr>
            </w:pPr>
            <w:r w:rsidRPr="001065C6">
              <w:rPr>
                <w:sz w:val="21"/>
                <w:szCs w:val="21"/>
              </w:rPr>
              <w:t>sex</w:t>
            </w:r>
          </w:p>
        </w:tc>
        <w:tc>
          <w:tcPr>
            <w:tcW w:w="2256" w:type="dxa"/>
          </w:tcPr>
          <w:p w14:paraId="1E22D379" w14:textId="2E263011" w:rsidR="001C1B9F" w:rsidRPr="001065C6" w:rsidRDefault="001C1B9F" w:rsidP="00D65464">
            <w:pPr>
              <w:spacing w:line="300" w:lineRule="auto"/>
              <w:rPr>
                <w:sz w:val="21"/>
                <w:szCs w:val="21"/>
              </w:rPr>
            </w:pPr>
            <w:r w:rsidRPr="001065C6">
              <w:rPr>
                <w:sz w:val="21"/>
                <w:szCs w:val="21"/>
              </w:rPr>
              <w:t>varchar</w:t>
            </w:r>
          </w:p>
        </w:tc>
        <w:tc>
          <w:tcPr>
            <w:tcW w:w="2172" w:type="dxa"/>
          </w:tcPr>
          <w:p w14:paraId="391787BF" w14:textId="30742207" w:rsidR="001C1B9F" w:rsidRPr="001065C6" w:rsidRDefault="001C1B9F" w:rsidP="00D65464">
            <w:pPr>
              <w:spacing w:line="300" w:lineRule="auto"/>
              <w:rPr>
                <w:sz w:val="21"/>
                <w:szCs w:val="21"/>
              </w:rPr>
            </w:pPr>
            <w:r w:rsidRPr="001065C6">
              <w:rPr>
                <w:rFonts w:hint="eastAsia"/>
                <w:sz w:val="21"/>
                <w:szCs w:val="21"/>
              </w:rPr>
              <w:t>非空</w:t>
            </w:r>
          </w:p>
        </w:tc>
        <w:tc>
          <w:tcPr>
            <w:tcW w:w="2170" w:type="dxa"/>
          </w:tcPr>
          <w:p w14:paraId="56BF8C77" w14:textId="77777777" w:rsidR="001C1B9F" w:rsidRPr="001065C6" w:rsidRDefault="001C1B9F" w:rsidP="00D65464">
            <w:pPr>
              <w:spacing w:line="300" w:lineRule="auto"/>
              <w:rPr>
                <w:sz w:val="21"/>
                <w:szCs w:val="21"/>
              </w:rPr>
            </w:pPr>
          </w:p>
        </w:tc>
      </w:tr>
      <w:tr w:rsidR="001C1B9F" w:rsidRPr="001065C6" w14:paraId="5450ADC4" w14:textId="77777777" w:rsidTr="003A00D3">
        <w:trPr>
          <w:jc w:val="center"/>
        </w:trPr>
        <w:tc>
          <w:tcPr>
            <w:tcW w:w="1816" w:type="dxa"/>
            <w:tcBorders>
              <w:bottom w:val="single" w:sz="4" w:space="0" w:color="auto"/>
            </w:tcBorders>
          </w:tcPr>
          <w:p w14:paraId="5DC8391C" w14:textId="2BA9A782" w:rsidR="001C1B9F" w:rsidRPr="001065C6" w:rsidRDefault="001C1B9F" w:rsidP="00D65464">
            <w:pPr>
              <w:spacing w:line="300" w:lineRule="auto"/>
              <w:rPr>
                <w:sz w:val="21"/>
                <w:szCs w:val="21"/>
              </w:rPr>
            </w:pPr>
            <w:r w:rsidRPr="001065C6">
              <w:rPr>
                <w:sz w:val="21"/>
                <w:szCs w:val="21"/>
              </w:rPr>
              <w:t>age</w:t>
            </w:r>
          </w:p>
        </w:tc>
        <w:tc>
          <w:tcPr>
            <w:tcW w:w="2256" w:type="dxa"/>
          </w:tcPr>
          <w:p w14:paraId="6543CEB9" w14:textId="3601A2D8" w:rsidR="001C1B9F" w:rsidRPr="001065C6" w:rsidRDefault="001C1B9F" w:rsidP="00D65464">
            <w:pPr>
              <w:spacing w:line="300" w:lineRule="auto"/>
              <w:rPr>
                <w:sz w:val="21"/>
                <w:szCs w:val="21"/>
              </w:rPr>
            </w:pPr>
            <w:r w:rsidRPr="001065C6">
              <w:rPr>
                <w:sz w:val="21"/>
                <w:szCs w:val="21"/>
              </w:rPr>
              <w:t>int</w:t>
            </w:r>
          </w:p>
        </w:tc>
        <w:tc>
          <w:tcPr>
            <w:tcW w:w="2172" w:type="dxa"/>
          </w:tcPr>
          <w:p w14:paraId="755E6A18" w14:textId="268BFEDE" w:rsidR="001C1B9F" w:rsidRPr="001065C6" w:rsidRDefault="001C1B9F" w:rsidP="00D65464">
            <w:pPr>
              <w:spacing w:line="300" w:lineRule="auto"/>
              <w:rPr>
                <w:sz w:val="21"/>
                <w:szCs w:val="21"/>
              </w:rPr>
            </w:pPr>
            <w:r w:rsidRPr="001065C6">
              <w:rPr>
                <w:rFonts w:hint="eastAsia"/>
                <w:sz w:val="21"/>
                <w:szCs w:val="21"/>
              </w:rPr>
              <w:t>非空</w:t>
            </w:r>
          </w:p>
        </w:tc>
        <w:tc>
          <w:tcPr>
            <w:tcW w:w="2170" w:type="dxa"/>
          </w:tcPr>
          <w:p w14:paraId="42190139" w14:textId="77777777" w:rsidR="001C1B9F" w:rsidRPr="001065C6" w:rsidRDefault="001C1B9F" w:rsidP="00D65464">
            <w:pPr>
              <w:spacing w:line="300" w:lineRule="auto"/>
              <w:rPr>
                <w:sz w:val="21"/>
                <w:szCs w:val="21"/>
              </w:rPr>
            </w:pPr>
          </w:p>
        </w:tc>
      </w:tr>
    </w:tbl>
    <w:p w14:paraId="74B823C8" w14:textId="0151CF0B" w:rsidR="001C1B9F" w:rsidRPr="001065C6" w:rsidRDefault="00B6035B"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准考证实体存储结构如下表</w:t>
      </w:r>
      <w:r w:rsidRPr="001065C6">
        <w:rPr>
          <w:rFonts w:ascii="Times New Roman" w:hAnsi="Times New Roman"/>
          <w:sz w:val="24"/>
          <w:szCs w:val="24"/>
        </w:rPr>
        <w:t>4-2</w:t>
      </w:r>
      <w:r w:rsidRPr="001065C6">
        <w:rPr>
          <w:rFonts w:ascii="Times New Roman" w:hAnsi="Times New Roman" w:hint="eastAsia"/>
          <w:sz w:val="24"/>
          <w:szCs w:val="24"/>
        </w:rPr>
        <w:t>所示：</w:t>
      </w:r>
    </w:p>
    <w:p w14:paraId="36CAF95A" w14:textId="14800378" w:rsidR="00B6035B" w:rsidRPr="001065C6" w:rsidRDefault="00B6035B" w:rsidP="00D65464">
      <w:pPr>
        <w:pStyle w:val="aff0"/>
      </w:pPr>
      <w:r w:rsidRPr="001065C6">
        <w:rPr>
          <w:rFonts w:hint="eastAsia"/>
        </w:rPr>
        <w:t>表</w:t>
      </w:r>
      <w:r w:rsidRPr="001065C6">
        <w:t xml:space="preserve">4-2 </w:t>
      </w:r>
      <w:r w:rsidRPr="001065C6">
        <w:rPr>
          <w:rFonts w:hint="eastAsia"/>
        </w:rPr>
        <w:t>准考证实体存储结构表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3CDD6097" w14:textId="77777777" w:rsidTr="003A00D3">
        <w:trPr>
          <w:cantSplit/>
          <w:jc w:val="center"/>
        </w:trPr>
        <w:tc>
          <w:tcPr>
            <w:tcW w:w="1816" w:type="dxa"/>
            <w:tcBorders>
              <w:bottom w:val="single" w:sz="4" w:space="0" w:color="auto"/>
            </w:tcBorders>
            <w:shd w:val="clear" w:color="auto" w:fill="D9D9D9"/>
          </w:tcPr>
          <w:p w14:paraId="56D19A30"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42150E96" w14:textId="6AD4F748" w:rsidR="00394C7C" w:rsidRPr="001065C6" w:rsidRDefault="00394C7C" w:rsidP="00D65464">
            <w:pPr>
              <w:spacing w:line="300" w:lineRule="auto"/>
              <w:rPr>
                <w:sz w:val="21"/>
                <w:szCs w:val="21"/>
              </w:rPr>
            </w:pPr>
            <w:r w:rsidRPr="001065C6">
              <w:rPr>
                <w:sz w:val="21"/>
                <w:szCs w:val="21"/>
              </w:rPr>
              <w:t>admissions</w:t>
            </w:r>
          </w:p>
        </w:tc>
      </w:tr>
      <w:tr w:rsidR="00394C7C" w:rsidRPr="001065C6" w14:paraId="6745D7EE" w14:textId="77777777" w:rsidTr="003A00D3">
        <w:trPr>
          <w:jc w:val="center"/>
        </w:trPr>
        <w:tc>
          <w:tcPr>
            <w:tcW w:w="1816" w:type="dxa"/>
            <w:shd w:val="clear" w:color="auto" w:fill="D9D9D9"/>
          </w:tcPr>
          <w:p w14:paraId="13CF615E"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15D704D4"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74E0FCE6"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7652F31F"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4BCE7E2D" w14:textId="77777777" w:rsidTr="003A00D3">
        <w:trPr>
          <w:jc w:val="center"/>
        </w:trPr>
        <w:tc>
          <w:tcPr>
            <w:tcW w:w="1816" w:type="dxa"/>
          </w:tcPr>
          <w:p w14:paraId="7D79C669"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43BD9B23"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5BF56441"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701409F2"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44F59CCF" w14:textId="77777777" w:rsidTr="003A00D3">
        <w:trPr>
          <w:jc w:val="center"/>
        </w:trPr>
        <w:tc>
          <w:tcPr>
            <w:tcW w:w="1816" w:type="dxa"/>
          </w:tcPr>
          <w:p w14:paraId="4BCB6887" w14:textId="17262233" w:rsidR="00394C7C" w:rsidRPr="001065C6" w:rsidRDefault="00394C7C" w:rsidP="00D65464">
            <w:pPr>
              <w:spacing w:line="300" w:lineRule="auto"/>
              <w:rPr>
                <w:sz w:val="21"/>
                <w:szCs w:val="21"/>
              </w:rPr>
            </w:pPr>
            <w:r w:rsidRPr="001065C6">
              <w:rPr>
                <w:sz w:val="21"/>
                <w:szCs w:val="21"/>
              </w:rPr>
              <w:t>stu_id</w:t>
            </w:r>
          </w:p>
        </w:tc>
        <w:tc>
          <w:tcPr>
            <w:tcW w:w="2256" w:type="dxa"/>
          </w:tcPr>
          <w:p w14:paraId="5575D743" w14:textId="46305EA1" w:rsidR="00394C7C" w:rsidRPr="001065C6" w:rsidRDefault="00394C7C" w:rsidP="00D65464">
            <w:pPr>
              <w:spacing w:line="300" w:lineRule="auto"/>
              <w:rPr>
                <w:sz w:val="21"/>
                <w:szCs w:val="21"/>
              </w:rPr>
            </w:pPr>
            <w:r w:rsidRPr="001065C6">
              <w:rPr>
                <w:sz w:val="21"/>
                <w:szCs w:val="21"/>
              </w:rPr>
              <w:t>bigint</w:t>
            </w:r>
          </w:p>
        </w:tc>
        <w:tc>
          <w:tcPr>
            <w:tcW w:w="2172" w:type="dxa"/>
          </w:tcPr>
          <w:p w14:paraId="24D0057A"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5B6ECE85" w14:textId="575B1E8F" w:rsidR="00394C7C" w:rsidRPr="001065C6" w:rsidRDefault="00394C7C" w:rsidP="00D65464">
            <w:pPr>
              <w:spacing w:line="300" w:lineRule="auto"/>
              <w:rPr>
                <w:sz w:val="21"/>
                <w:szCs w:val="21"/>
              </w:rPr>
            </w:pPr>
            <w:r w:rsidRPr="001065C6">
              <w:rPr>
                <w:rFonts w:hint="eastAsia"/>
                <w:sz w:val="21"/>
                <w:szCs w:val="21"/>
              </w:rPr>
              <w:t>外键约束</w:t>
            </w:r>
          </w:p>
        </w:tc>
      </w:tr>
      <w:tr w:rsidR="00394C7C" w:rsidRPr="001065C6" w14:paraId="24E40BB9" w14:textId="77777777" w:rsidTr="003A00D3">
        <w:trPr>
          <w:jc w:val="center"/>
        </w:trPr>
        <w:tc>
          <w:tcPr>
            <w:tcW w:w="1816" w:type="dxa"/>
          </w:tcPr>
          <w:p w14:paraId="1D8D7889" w14:textId="2BD14210" w:rsidR="00394C7C" w:rsidRPr="001065C6" w:rsidRDefault="00394C7C" w:rsidP="00D65464">
            <w:pPr>
              <w:spacing w:line="300" w:lineRule="auto"/>
              <w:rPr>
                <w:sz w:val="21"/>
                <w:szCs w:val="21"/>
              </w:rPr>
            </w:pPr>
            <w:r w:rsidRPr="001065C6">
              <w:rPr>
                <w:sz w:val="21"/>
                <w:szCs w:val="21"/>
              </w:rPr>
              <w:t>admission_id</w:t>
            </w:r>
          </w:p>
        </w:tc>
        <w:tc>
          <w:tcPr>
            <w:tcW w:w="2256" w:type="dxa"/>
          </w:tcPr>
          <w:p w14:paraId="5755D03F" w14:textId="77777777" w:rsidR="00394C7C" w:rsidRPr="001065C6" w:rsidRDefault="00394C7C" w:rsidP="00D65464">
            <w:pPr>
              <w:spacing w:line="300" w:lineRule="auto"/>
              <w:rPr>
                <w:sz w:val="21"/>
                <w:szCs w:val="21"/>
              </w:rPr>
            </w:pPr>
            <w:r w:rsidRPr="001065C6">
              <w:rPr>
                <w:sz w:val="21"/>
                <w:szCs w:val="21"/>
              </w:rPr>
              <w:t>varchar</w:t>
            </w:r>
          </w:p>
        </w:tc>
        <w:tc>
          <w:tcPr>
            <w:tcW w:w="2172" w:type="dxa"/>
          </w:tcPr>
          <w:p w14:paraId="1222EEBC"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612D60B6" w14:textId="77777777" w:rsidR="00394C7C" w:rsidRPr="001065C6" w:rsidRDefault="00394C7C" w:rsidP="00D65464">
            <w:pPr>
              <w:spacing w:line="300" w:lineRule="auto"/>
              <w:rPr>
                <w:sz w:val="21"/>
                <w:szCs w:val="21"/>
              </w:rPr>
            </w:pPr>
          </w:p>
        </w:tc>
      </w:tr>
    </w:tbl>
    <w:p w14:paraId="2A45E792" w14:textId="3A808CB3" w:rsidR="00394C7C" w:rsidRPr="001065C6" w:rsidRDefault="00B6035B"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答案实体存储结构如下表</w:t>
      </w:r>
      <w:r w:rsidRPr="001065C6">
        <w:rPr>
          <w:rFonts w:ascii="Times New Roman" w:hAnsi="Times New Roman"/>
          <w:sz w:val="24"/>
          <w:szCs w:val="24"/>
        </w:rPr>
        <w:t>4-3</w:t>
      </w:r>
      <w:r w:rsidRPr="001065C6">
        <w:rPr>
          <w:rFonts w:ascii="Times New Roman" w:hAnsi="Times New Roman" w:hint="eastAsia"/>
          <w:sz w:val="24"/>
          <w:szCs w:val="24"/>
        </w:rPr>
        <w:t>所示：</w:t>
      </w:r>
    </w:p>
    <w:p w14:paraId="70A26F3D" w14:textId="67D7700F" w:rsidR="00B6035B" w:rsidRPr="001065C6" w:rsidRDefault="00B6035B" w:rsidP="00D65464">
      <w:pPr>
        <w:pStyle w:val="aff0"/>
      </w:pPr>
      <w:r w:rsidRPr="001065C6">
        <w:rPr>
          <w:rFonts w:hint="eastAsia"/>
        </w:rPr>
        <w:t>表</w:t>
      </w:r>
      <w:r w:rsidRPr="001065C6">
        <w:t xml:space="preserve">4-3 </w:t>
      </w:r>
      <w:r w:rsidRPr="001065C6">
        <w:rPr>
          <w:rFonts w:hint="eastAsia"/>
        </w:rPr>
        <w:t>答案实体存储结构表</w:t>
      </w:r>
    </w:p>
    <w:tbl>
      <w:tblPr>
        <w:tblpPr w:leftFromText="180" w:rightFromText="180" w:vertAnchor="text" w:tblpXSpec="center" w:tblpY="1"/>
        <w:tblOverlap w:val="never"/>
        <w:tblW w:w="8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252667E3" w14:textId="77777777" w:rsidTr="003A00D3">
        <w:trPr>
          <w:cantSplit/>
        </w:trPr>
        <w:tc>
          <w:tcPr>
            <w:tcW w:w="1816" w:type="dxa"/>
            <w:tcBorders>
              <w:bottom w:val="single" w:sz="4" w:space="0" w:color="auto"/>
            </w:tcBorders>
            <w:shd w:val="clear" w:color="auto" w:fill="D9D9D9"/>
          </w:tcPr>
          <w:p w14:paraId="2F1F162A"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56A22305" w14:textId="69FA9EB4" w:rsidR="00394C7C" w:rsidRPr="001065C6" w:rsidRDefault="00394C7C" w:rsidP="00D65464">
            <w:pPr>
              <w:spacing w:line="300" w:lineRule="auto"/>
              <w:rPr>
                <w:sz w:val="21"/>
                <w:szCs w:val="21"/>
              </w:rPr>
            </w:pPr>
            <w:r w:rsidRPr="001065C6">
              <w:rPr>
                <w:sz w:val="21"/>
                <w:szCs w:val="21"/>
              </w:rPr>
              <w:t>answers</w:t>
            </w:r>
          </w:p>
        </w:tc>
      </w:tr>
      <w:tr w:rsidR="00394C7C" w:rsidRPr="001065C6" w14:paraId="0B150589" w14:textId="77777777" w:rsidTr="003A00D3">
        <w:tc>
          <w:tcPr>
            <w:tcW w:w="1816" w:type="dxa"/>
            <w:shd w:val="clear" w:color="auto" w:fill="D9D9D9"/>
          </w:tcPr>
          <w:p w14:paraId="4D6C269D"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491222E3"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57D12DBD"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0ED48C3F"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6BD79FA6" w14:textId="77777777" w:rsidTr="003A00D3">
        <w:tc>
          <w:tcPr>
            <w:tcW w:w="1816" w:type="dxa"/>
          </w:tcPr>
          <w:p w14:paraId="40821889"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59F40959"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02178369"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5B191215"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10D64BE4" w14:textId="77777777" w:rsidTr="003A00D3">
        <w:tc>
          <w:tcPr>
            <w:tcW w:w="1816" w:type="dxa"/>
          </w:tcPr>
          <w:p w14:paraId="4A1482FD" w14:textId="44763613" w:rsidR="00394C7C" w:rsidRPr="001065C6" w:rsidRDefault="00394C7C" w:rsidP="00D65464">
            <w:pPr>
              <w:spacing w:line="300" w:lineRule="auto"/>
              <w:rPr>
                <w:sz w:val="21"/>
                <w:szCs w:val="21"/>
              </w:rPr>
            </w:pPr>
            <w:r w:rsidRPr="001065C6">
              <w:rPr>
                <w:sz w:val="21"/>
                <w:szCs w:val="21"/>
              </w:rPr>
              <w:t>stu_id</w:t>
            </w:r>
          </w:p>
        </w:tc>
        <w:tc>
          <w:tcPr>
            <w:tcW w:w="2256" w:type="dxa"/>
          </w:tcPr>
          <w:p w14:paraId="0FF1FC1B" w14:textId="15346053" w:rsidR="00394C7C" w:rsidRPr="001065C6" w:rsidRDefault="00394C7C" w:rsidP="00D65464">
            <w:pPr>
              <w:spacing w:line="300" w:lineRule="auto"/>
              <w:rPr>
                <w:sz w:val="21"/>
                <w:szCs w:val="21"/>
              </w:rPr>
            </w:pPr>
            <w:r w:rsidRPr="001065C6">
              <w:rPr>
                <w:sz w:val="21"/>
                <w:szCs w:val="21"/>
              </w:rPr>
              <w:t>bigint</w:t>
            </w:r>
          </w:p>
        </w:tc>
        <w:tc>
          <w:tcPr>
            <w:tcW w:w="2172" w:type="dxa"/>
          </w:tcPr>
          <w:p w14:paraId="51614344" w14:textId="15601158"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1B5E6F08" w14:textId="2BE75B90" w:rsidR="00394C7C" w:rsidRPr="001065C6" w:rsidRDefault="00394C7C" w:rsidP="00D65464">
            <w:pPr>
              <w:spacing w:line="300" w:lineRule="auto"/>
              <w:rPr>
                <w:sz w:val="21"/>
                <w:szCs w:val="21"/>
              </w:rPr>
            </w:pPr>
            <w:r w:rsidRPr="001065C6">
              <w:rPr>
                <w:rFonts w:hint="eastAsia"/>
                <w:sz w:val="21"/>
                <w:szCs w:val="21"/>
              </w:rPr>
              <w:t>外键约束</w:t>
            </w:r>
          </w:p>
        </w:tc>
      </w:tr>
      <w:tr w:rsidR="00394C7C" w:rsidRPr="001065C6" w14:paraId="03199AA0" w14:textId="77777777" w:rsidTr="003A00D3">
        <w:tc>
          <w:tcPr>
            <w:tcW w:w="1816" w:type="dxa"/>
          </w:tcPr>
          <w:p w14:paraId="082A3655" w14:textId="3621ADD7" w:rsidR="00394C7C" w:rsidRPr="001065C6" w:rsidRDefault="00394C7C" w:rsidP="00D65464">
            <w:pPr>
              <w:spacing w:line="300" w:lineRule="auto"/>
              <w:rPr>
                <w:sz w:val="21"/>
                <w:szCs w:val="21"/>
              </w:rPr>
            </w:pPr>
            <w:r w:rsidRPr="001065C6">
              <w:rPr>
                <w:sz w:val="21"/>
                <w:szCs w:val="21"/>
              </w:rPr>
              <w:t>problem_id</w:t>
            </w:r>
          </w:p>
        </w:tc>
        <w:tc>
          <w:tcPr>
            <w:tcW w:w="2256" w:type="dxa"/>
          </w:tcPr>
          <w:p w14:paraId="56731FD0" w14:textId="06F2F789" w:rsidR="00394C7C" w:rsidRPr="001065C6" w:rsidRDefault="00394C7C" w:rsidP="00D65464">
            <w:pPr>
              <w:spacing w:line="300" w:lineRule="auto"/>
              <w:rPr>
                <w:sz w:val="21"/>
                <w:szCs w:val="21"/>
              </w:rPr>
            </w:pPr>
            <w:r w:rsidRPr="001065C6">
              <w:rPr>
                <w:sz w:val="21"/>
                <w:szCs w:val="21"/>
              </w:rPr>
              <w:t>bigint</w:t>
            </w:r>
          </w:p>
        </w:tc>
        <w:tc>
          <w:tcPr>
            <w:tcW w:w="2172" w:type="dxa"/>
          </w:tcPr>
          <w:p w14:paraId="19984C9A" w14:textId="60FE0D1E"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02BF61DA" w14:textId="3E005B60" w:rsidR="00394C7C" w:rsidRPr="001065C6" w:rsidRDefault="00394C7C" w:rsidP="00D65464">
            <w:pPr>
              <w:spacing w:line="300" w:lineRule="auto"/>
              <w:rPr>
                <w:sz w:val="21"/>
                <w:szCs w:val="21"/>
              </w:rPr>
            </w:pPr>
            <w:r w:rsidRPr="001065C6">
              <w:rPr>
                <w:rFonts w:hint="eastAsia"/>
                <w:sz w:val="21"/>
                <w:szCs w:val="21"/>
              </w:rPr>
              <w:t>外键约束</w:t>
            </w:r>
          </w:p>
        </w:tc>
      </w:tr>
      <w:tr w:rsidR="003A00D3" w:rsidRPr="001065C6" w14:paraId="277D424B" w14:textId="77777777" w:rsidTr="003A00D3">
        <w:tc>
          <w:tcPr>
            <w:tcW w:w="1816" w:type="dxa"/>
          </w:tcPr>
          <w:p w14:paraId="0949B15E" w14:textId="4B4EEB02" w:rsidR="003A00D3" w:rsidRPr="001065C6" w:rsidRDefault="003A00D3" w:rsidP="003A00D3">
            <w:pPr>
              <w:spacing w:line="300" w:lineRule="auto"/>
              <w:rPr>
                <w:sz w:val="21"/>
                <w:szCs w:val="21"/>
              </w:rPr>
            </w:pPr>
            <w:r w:rsidRPr="001065C6">
              <w:rPr>
                <w:sz w:val="21"/>
                <w:szCs w:val="21"/>
              </w:rPr>
              <w:t>species</w:t>
            </w:r>
          </w:p>
        </w:tc>
        <w:tc>
          <w:tcPr>
            <w:tcW w:w="2256" w:type="dxa"/>
          </w:tcPr>
          <w:p w14:paraId="6B260709" w14:textId="2D9A984D" w:rsidR="003A00D3" w:rsidRPr="001065C6" w:rsidRDefault="003A00D3" w:rsidP="003A00D3">
            <w:pPr>
              <w:spacing w:line="300" w:lineRule="auto"/>
              <w:rPr>
                <w:sz w:val="21"/>
                <w:szCs w:val="21"/>
              </w:rPr>
            </w:pPr>
            <w:r w:rsidRPr="001065C6">
              <w:rPr>
                <w:sz w:val="21"/>
                <w:szCs w:val="21"/>
              </w:rPr>
              <w:t>int</w:t>
            </w:r>
          </w:p>
        </w:tc>
        <w:tc>
          <w:tcPr>
            <w:tcW w:w="2172" w:type="dxa"/>
          </w:tcPr>
          <w:p w14:paraId="2CE8E4B3" w14:textId="1ED17D05" w:rsidR="003A00D3" w:rsidRPr="001065C6" w:rsidRDefault="003A00D3" w:rsidP="003A00D3">
            <w:pPr>
              <w:spacing w:line="300" w:lineRule="auto"/>
              <w:rPr>
                <w:sz w:val="21"/>
                <w:szCs w:val="21"/>
              </w:rPr>
            </w:pPr>
            <w:r w:rsidRPr="001065C6">
              <w:rPr>
                <w:rFonts w:hint="eastAsia"/>
                <w:sz w:val="21"/>
                <w:szCs w:val="21"/>
              </w:rPr>
              <w:t>非空</w:t>
            </w:r>
          </w:p>
        </w:tc>
        <w:tc>
          <w:tcPr>
            <w:tcW w:w="2170" w:type="dxa"/>
          </w:tcPr>
          <w:p w14:paraId="7D9A6763" w14:textId="77777777" w:rsidR="003A00D3" w:rsidRPr="001065C6" w:rsidRDefault="003A00D3" w:rsidP="003A00D3">
            <w:pPr>
              <w:spacing w:line="300" w:lineRule="auto"/>
              <w:rPr>
                <w:sz w:val="21"/>
                <w:szCs w:val="21"/>
              </w:rPr>
            </w:pPr>
          </w:p>
        </w:tc>
      </w:tr>
      <w:tr w:rsidR="003A00D3" w:rsidRPr="001065C6" w14:paraId="7B09A1D7" w14:textId="77777777" w:rsidTr="003A00D3">
        <w:tc>
          <w:tcPr>
            <w:tcW w:w="1816" w:type="dxa"/>
          </w:tcPr>
          <w:p w14:paraId="4F088A05" w14:textId="3B92BDA0" w:rsidR="003A00D3" w:rsidRPr="001065C6" w:rsidRDefault="003A00D3" w:rsidP="003A00D3">
            <w:pPr>
              <w:spacing w:line="300" w:lineRule="auto"/>
              <w:rPr>
                <w:sz w:val="21"/>
                <w:szCs w:val="21"/>
              </w:rPr>
            </w:pPr>
            <w:r w:rsidRPr="001065C6">
              <w:rPr>
                <w:sz w:val="21"/>
                <w:szCs w:val="21"/>
              </w:rPr>
              <w:t>a</w:t>
            </w:r>
          </w:p>
        </w:tc>
        <w:tc>
          <w:tcPr>
            <w:tcW w:w="2256" w:type="dxa"/>
          </w:tcPr>
          <w:p w14:paraId="15A3C014" w14:textId="07817B2B" w:rsidR="003A00D3" w:rsidRPr="001065C6" w:rsidRDefault="003A00D3" w:rsidP="003A00D3">
            <w:pPr>
              <w:spacing w:line="300" w:lineRule="auto"/>
              <w:rPr>
                <w:sz w:val="21"/>
                <w:szCs w:val="21"/>
              </w:rPr>
            </w:pPr>
            <w:r w:rsidRPr="001065C6">
              <w:rPr>
                <w:sz w:val="21"/>
                <w:szCs w:val="21"/>
              </w:rPr>
              <w:t>varchar</w:t>
            </w:r>
          </w:p>
        </w:tc>
        <w:tc>
          <w:tcPr>
            <w:tcW w:w="2172" w:type="dxa"/>
          </w:tcPr>
          <w:p w14:paraId="460C8613" w14:textId="0D5EE482" w:rsidR="003A00D3" w:rsidRPr="001065C6" w:rsidRDefault="003A00D3" w:rsidP="003A00D3">
            <w:pPr>
              <w:spacing w:line="300" w:lineRule="auto"/>
              <w:rPr>
                <w:sz w:val="21"/>
                <w:szCs w:val="21"/>
              </w:rPr>
            </w:pPr>
            <w:r w:rsidRPr="001065C6">
              <w:rPr>
                <w:rFonts w:hint="eastAsia"/>
                <w:sz w:val="21"/>
                <w:szCs w:val="21"/>
              </w:rPr>
              <w:t>非空</w:t>
            </w:r>
          </w:p>
        </w:tc>
        <w:tc>
          <w:tcPr>
            <w:tcW w:w="2170" w:type="dxa"/>
          </w:tcPr>
          <w:p w14:paraId="69805354" w14:textId="77777777" w:rsidR="003A00D3" w:rsidRPr="001065C6" w:rsidRDefault="003A00D3" w:rsidP="003A00D3">
            <w:pPr>
              <w:spacing w:line="300" w:lineRule="auto"/>
              <w:rPr>
                <w:sz w:val="21"/>
                <w:szCs w:val="21"/>
              </w:rPr>
            </w:pPr>
          </w:p>
        </w:tc>
      </w:tr>
      <w:tr w:rsidR="003A00D3" w:rsidRPr="001065C6" w14:paraId="7E7A379A" w14:textId="77777777" w:rsidTr="003A00D3">
        <w:tc>
          <w:tcPr>
            <w:tcW w:w="1816" w:type="dxa"/>
          </w:tcPr>
          <w:p w14:paraId="5361E8CF" w14:textId="31B41824" w:rsidR="003A00D3" w:rsidRPr="001065C6" w:rsidRDefault="003A00D3" w:rsidP="003A00D3">
            <w:pPr>
              <w:spacing w:line="300" w:lineRule="auto"/>
              <w:rPr>
                <w:sz w:val="21"/>
                <w:szCs w:val="21"/>
              </w:rPr>
            </w:pPr>
            <w:r w:rsidRPr="001065C6">
              <w:rPr>
                <w:sz w:val="21"/>
                <w:szCs w:val="21"/>
              </w:rPr>
              <w:t>b</w:t>
            </w:r>
          </w:p>
        </w:tc>
        <w:tc>
          <w:tcPr>
            <w:tcW w:w="2256" w:type="dxa"/>
          </w:tcPr>
          <w:p w14:paraId="6E2D3040" w14:textId="650EE708" w:rsidR="003A00D3" w:rsidRPr="001065C6" w:rsidRDefault="003A00D3" w:rsidP="003A00D3">
            <w:pPr>
              <w:spacing w:line="300" w:lineRule="auto"/>
              <w:rPr>
                <w:sz w:val="21"/>
                <w:szCs w:val="21"/>
              </w:rPr>
            </w:pPr>
            <w:r w:rsidRPr="001065C6">
              <w:rPr>
                <w:sz w:val="21"/>
                <w:szCs w:val="21"/>
              </w:rPr>
              <w:t>varchar</w:t>
            </w:r>
          </w:p>
        </w:tc>
        <w:tc>
          <w:tcPr>
            <w:tcW w:w="2172" w:type="dxa"/>
          </w:tcPr>
          <w:p w14:paraId="56A10C66" w14:textId="07C20277" w:rsidR="003A00D3" w:rsidRPr="001065C6" w:rsidRDefault="003A00D3" w:rsidP="003A00D3">
            <w:pPr>
              <w:spacing w:line="300" w:lineRule="auto"/>
              <w:rPr>
                <w:sz w:val="21"/>
                <w:szCs w:val="21"/>
              </w:rPr>
            </w:pPr>
            <w:r w:rsidRPr="001065C6">
              <w:rPr>
                <w:rFonts w:hint="eastAsia"/>
                <w:sz w:val="21"/>
                <w:szCs w:val="21"/>
              </w:rPr>
              <w:t>非空</w:t>
            </w:r>
          </w:p>
        </w:tc>
        <w:tc>
          <w:tcPr>
            <w:tcW w:w="2170" w:type="dxa"/>
          </w:tcPr>
          <w:p w14:paraId="7B657659" w14:textId="77777777" w:rsidR="003A00D3" w:rsidRPr="001065C6" w:rsidRDefault="003A00D3" w:rsidP="003A00D3">
            <w:pPr>
              <w:spacing w:line="300" w:lineRule="auto"/>
              <w:rPr>
                <w:sz w:val="21"/>
                <w:szCs w:val="21"/>
              </w:rPr>
            </w:pPr>
          </w:p>
        </w:tc>
      </w:tr>
      <w:tr w:rsidR="003A00D3" w:rsidRPr="001065C6" w14:paraId="29763D20" w14:textId="77777777" w:rsidTr="003A00D3">
        <w:tc>
          <w:tcPr>
            <w:tcW w:w="1816" w:type="dxa"/>
          </w:tcPr>
          <w:p w14:paraId="51CFF473" w14:textId="3813C46D" w:rsidR="003A00D3" w:rsidRPr="001065C6" w:rsidRDefault="003A00D3" w:rsidP="003A00D3">
            <w:pPr>
              <w:spacing w:line="300" w:lineRule="auto"/>
              <w:rPr>
                <w:sz w:val="21"/>
                <w:szCs w:val="21"/>
              </w:rPr>
            </w:pPr>
            <w:r w:rsidRPr="001065C6">
              <w:rPr>
                <w:sz w:val="21"/>
                <w:szCs w:val="21"/>
              </w:rPr>
              <w:t>c</w:t>
            </w:r>
          </w:p>
        </w:tc>
        <w:tc>
          <w:tcPr>
            <w:tcW w:w="2256" w:type="dxa"/>
          </w:tcPr>
          <w:p w14:paraId="31E1C010" w14:textId="69634E3B" w:rsidR="003A00D3" w:rsidRPr="001065C6" w:rsidRDefault="003A00D3" w:rsidP="003A00D3">
            <w:pPr>
              <w:spacing w:line="300" w:lineRule="auto"/>
              <w:rPr>
                <w:sz w:val="21"/>
                <w:szCs w:val="21"/>
              </w:rPr>
            </w:pPr>
            <w:r w:rsidRPr="001065C6">
              <w:rPr>
                <w:sz w:val="21"/>
                <w:szCs w:val="21"/>
              </w:rPr>
              <w:t>varchar</w:t>
            </w:r>
          </w:p>
        </w:tc>
        <w:tc>
          <w:tcPr>
            <w:tcW w:w="2172" w:type="dxa"/>
          </w:tcPr>
          <w:p w14:paraId="3C91E8F3" w14:textId="21BD15F6" w:rsidR="003A00D3" w:rsidRPr="001065C6" w:rsidRDefault="003A00D3" w:rsidP="003A00D3">
            <w:pPr>
              <w:spacing w:line="300" w:lineRule="auto"/>
              <w:rPr>
                <w:sz w:val="21"/>
                <w:szCs w:val="21"/>
              </w:rPr>
            </w:pPr>
            <w:r w:rsidRPr="001065C6">
              <w:rPr>
                <w:rFonts w:hint="eastAsia"/>
                <w:sz w:val="21"/>
                <w:szCs w:val="21"/>
              </w:rPr>
              <w:t>非空</w:t>
            </w:r>
          </w:p>
        </w:tc>
        <w:tc>
          <w:tcPr>
            <w:tcW w:w="2170" w:type="dxa"/>
          </w:tcPr>
          <w:p w14:paraId="44A28287" w14:textId="77777777" w:rsidR="003A00D3" w:rsidRPr="001065C6" w:rsidRDefault="003A00D3" w:rsidP="003A00D3">
            <w:pPr>
              <w:spacing w:line="300" w:lineRule="auto"/>
              <w:rPr>
                <w:sz w:val="21"/>
                <w:szCs w:val="21"/>
              </w:rPr>
            </w:pPr>
          </w:p>
        </w:tc>
      </w:tr>
      <w:tr w:rsidR="003A00D3" w:rsidRPr="001065C6" w14:paraId="5BCFD023" w14:textId="77777777" w:rsidTr="003A00D3">
        <w:tc>
          <w:tcPr>
            <w:tcW w:w="1816" w:type="dxa"/>
          </w:tcPr>
          <w:p w14:paraId="4407EC34" w14:textId="7CADE8F3" w:rsidR="003A00D3" w:rsidRPr="001065C6" w:rsidRDefault="003A00D3" w:rsidP="003A00D3">
            <w:pPr>
              <w:spacing w:line="300" w:lineRule="auto"/>
              <w:rPr>
                <w:sz w:val="21"/>
                <w:szCs w:val="21"/>
              </w:rPr>
            </w:pPr>
            <w:r w:rsidRPr="001065C6">
              <w:rPr>
                <w:sz w:val="21"/>
                <w:szCs w:val="21"/>
              </w:rPr>
              <w:t>d</w:t>
            </w:r>
          </w:p>
        </w:tc>
        <w:tc>
          <w:tcPr>
            <w:tcW w:w="2256" w:type="dxa"/>
          </w:tcPr>
          <w:p w14:paraId="7EFD6A04" w14:textId="36CEBA7F" w:rsidR="003A00D3" w:rsidRPr="001065C6" w:rsidRDefault="003A00D3" w:rsidP="003A00D3">
            <w:pPr>
              <w:spacing w:line="300" w:lineRule="auto"/>
              <w:rPr>
                <w:sz w:val="21"/>
                <w:szCs w:val="21"/>
              </w:rPr>
            </w:pPr>
            <w:r w:rsidRPr="001065C6">
              <w:rPr>
                <w:sz w:val="21"/>
                <w:szCs w:val="21"/>
              </w:rPr>
              <w:t>varchar</w:t>
            </w:r>
          </w:p>
        </w:tc>
        <w:tc>
          <w:tcPr>
            <w:tcW w:w="2172" w:type="dxa"/>
          </w:tcPr>
          <w:p w14:paraId="5AD92791" w14:textId="33D57CAB" w:rsidR="003A00D3" w:rsidRPr="001065C6" w:rsidRDefault="003A00D3" w:rsidP="003A00D3">
            <w:pPr>
              <w:spacing w:line="300" w:lineRule="auto"/>
              <w:rPr>
                <w:sz w:val="21"/>
                <w:szCs w:val="21"/>
              </w:rPr>
            </w:pPr>
            <w:r w:rsidRPr="001065C6">
              <w:rPr>
                <w:rFonts w:hint="eastAsia"/>
                <w:sz w:val="21"/>
                <w:szCs w:val="21"/>
              </w:rPr>
              <w:t>非空</w:t>
            </w:r>
          </w:p>
        </w:tc>
        <w:tc>
          <w:tcPr>
            <w:tcW w:w="2170" w:type="dxa"/>
          </w:tcPr>
          <w:p w14:paraId="57CFD94A" w14:textId="77777777" w:rsidR="003A00D3" w:rsidRPr="001065C6" w:rsidRDefault="003A00D3" w:rsidP="003A00D3">
            <w:pPr>
              <w:spacing w:line="300" w:lineRule="auto"/>
              <w:rPr>
                <w:sz w:val="21"/>
                <w:szCs w:val="21"/>
              </w:rPr>
            </w:pPr>
          </w:p>
        </w:tc>
      </w:tr>
    </w:tbl>
    <w:p w14:paraId="2C8DF704" w14:textId="203BB05F" w:rsidR="00394C7C" w:rsidRPr="00CB7D1E" w:rsidRDefault="00B6035B" w:rsidP="00C903C2">
      <w:pPr>
        <w:pStyle w:val="aff4"/>
        <w:numPr>
          <w:ilvl w:val="0"/>
          <w:numId w:val="45"/>
        </w:numPr>
        <w:spacing w:line="300" w:lineRule="auto"/>
        <w:ind w:firstLineChars="0"/>
        <w:rPr>
          <w:rFonts w:ascii="宋体" w:hAnsi="宋体"/>
          <w:sz w:val="24"/>
          <w:szCs w:val="24"/>
        </w:rPr>
      </w:pPr>
      <w:r w:rsidRPr="00CB7D1E">
        <w:rPr>
          <w:rFonts w:ascii="宋体" w:hAnsi="宋体" w:hint="eastAsia"/>
          <w:sz w:val="24"/>
          <w:szCs w:val="24"/>
        </w:rPr>
        <w:t>成绩实体存储结构如下表</w:t>
      </w:r>
      <w:r w:rsidRPr="00CB7D1E">
        <w:rPr>
          <w:rFonts w:ascii="宋体" w:hAnsi="宋体"/>
          <w:sz w:val="24"/>
          <w:szCs w:val="24"/>
        </w:rPr>
        <w:t>4-4</w:t>
      </w:r>
      <w:r w:rsidRPr="00CB7D1E">
        <w:rPr>
          <w:rFonts w:ascii="宋体" w:hAnsi="宋体" w:hint="eastAsia"/>
          <w:sz w:val="24"/>
          <w:szCs w:val="24"/>
        </w:rPr>
        <w:t>所示：</w:t>
      </w:r>
    </w:p>
    <w:p w14:paraId="08CBB934" w14:textId="26E728D8" w:rsidR="00B6035B" w:rsidRPr="001065C6" w:rsidRDefault="00B6035B" w:rsidP="00D65464">
      <w:pPr>
        <w:pStyle w:val="aff0"/>
      </w:pPr>
      <w:r w:rsidRPr="001065C6">
        <w:rPr>
          <w:rFonts w:hint="eastAsia"/>
        </w:rPr>
        <w:t>表</w:t>
      </w:r>
      <w:r w:rsidRPr="001065C6">
        <w:t xml:space="preserve">4-4 </w:t>
      </w:r>
      <w:r w:rsidRPr="001065C6">
        <w:rPr>
          <w:rFonts w:hint="eastAsia"/>
        </w:rPr>
        <w:t>答案实体存储结构表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34FE912C" w14:textId="77777777" w:rsidTr="003A00D3">
        <w:trPr>
          <w:cantSplit/>
          <w:jc w:val="center"/>
        </w:trPr>
        <w:tc>
          <w:tcPr>
            <w:tcW w:w="1816" w:type="dxa"/>
            <w:tcBorders>
              <w:bottom w:val="single" w:sz="4" w:space="0" w:color="auto"/>
            </w:tcBorders>
            <w:shd w:val="clear" w:color="auto" w:fill="D9D9D9"/>
          </w:tcPr>
          <w:p w14:paraId="5D4A2644"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00AAD6C9" w14:textId="5B25F25B" w:rsidR="00394C7C" w:rsidRPr="001065C6" w:rsidRDefault="00394C7C" w:rsidP="00D65464">
            <w:pPr>
              <w:spacing w:line="300" w:lineRule="auto"/>
              <w:rPr>
                <w:sz w:val="21"/>
                <w:szCs w:val="21"/>
              </w:rPr>
            </w:pPr>
            <w:r w:rsidRPr="001065C6">
              <w:rPr>
                <w:sz w:val="21"/>
                <w:szCs w:val="21"/>
              </w:rPr>
              <w:t>grades</w:t>
            </w:r>
          </w:p>
        </w:tc>
      </w:tr>
      <w:tr w:rsidR="00394C7C" w:rsidRPr="001065C6" w14:paraId="1A516FE7" w14:textId="77777777" w:rsidTr="003A00D3">
        <w:trPr>
          <w:jc w:val="center"/>
        </w:trPr>
        <w:tc>
          <w:tcPr>
            <w:tcW w:w="1816" w:type="dxa"/>
            <w:shd w:val="clear" w:color="auto" w:fill="D9D9D9"/>
          </w:tcPr>
          <w:p w14:paraId="251408A6"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0C9C881C"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6C1E540D"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628B6FEB"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71522866" w14:textId="77777777" w:rsidTr="003A00D3">
        <w:trPr>
          <w:jc w:val="center"/>
        </w:trPr>
        <w:tc>
          <w:tcPr>
            <w:tcW w:w="1816" w:type="dxa"/>
          </w:tcPr>
          <w:p w14:paraId="413EA91D"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1BEAA038"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1311404A"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17DC165A"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297A26" w:rsidRPr="001065C6" w14:paraId="25426184" w14:textId="77777777" w:rsidTr="003A00D3">
        <w:trPr>
          <w:jc w:val="center"/>
        </w:trPr>
        <w:tc>
          <w:tcPr>
            <w:tcW w:w="1816" w:type="dxa"/>
          </w:tcPr>
          <w:p w14:paraId="79F3B49D" w14:textId="462763C3" w:rsidR="00297A26" w:rsidRPr="001065C6" w:rsidRDefault="00297A26" w:rsidP="00297A26">
            <w:pPr>
              <w:spacing w:line="300" w:lineRule="auto"/>
              <w:rPr>
                <w:sz w:val="21"/>
                <w:szCs w:val="21"/>
              </w:rPr>
            </w:pPr>
            <w:r w:rsidRPr="001065C6">
              <w:rPr>
                <w:sz w:val="21"/>
                <w:szCs w:val="21"/>
              </w:rPr>
              <w:t>stu_id</w:t>
            </w:r>
          </w:p>
        </w:tc>
        <w:tc>
          <w:tcPr>
            <w:tcW w:w="2256" w:type="dxa"/>
          </w:tcPr>
          <w:p w14:paraId="1564E2DA" w14:textId="702AFF90" w:rsidR="00297A26" w:rsidRPr="001065C6" w:rsidRDefault="00297A26" w:rsidP="00297A26">
            <w:pPr>
              <w:spacing w:line="300" w:lineRule="auto"/>
              <w:rPr>
                <w:sz w:val="21"/>
                <w:szCs w:val="21"/>
              </w:rPr>
            </w:pPr>
            <w:r w:rsidRPr="001065C6">
              <w:rPr>
                <w:sz w:val="21"/>
                <w:szCs w:val="21"/>
              </w:rPr>
              <w:t>bigint</w:t>
            </w:r>
          </w:p>
        </w:tc>
        <w:tc>
          <w:tcPr>
            <w:tcW w:w="2172" w:type="dxa"/>
          </w:tcPr>
          <w:p w14:paraId="5A5F7A51" w14:textId="3C9B1B58" w:rsidR="00297A26" w:rsidRPr="001065C6" w:rsidRDefault="00297A26" w:rsidP="00297A26">
            <w:pPr>
              <w:spacing w:line="300" w:lineRule="auto"/>
              <w:rPr>
                <w:sz w:val="21"/>
                <w:szCs w:val="21"/>
              </w:rPr>
            </w:pPr>
            <w:r w:rsidRPr="001065C6">
              <w:rPr>
                <w:rFonts w:hint="eastAsia"/>
                <w:sz w:val="21"/>
                <w:szCs w:val="21"/>
              </w:rPr>
              <w:t>非空</w:t>
            </w:r>
          </w:p>
        </w:tc>
        <w:tc>
          <w:tcPr>
            <w:tcW w:w="2170" w:type="dxa"/>
          </w:tcPr>
          <w:p w14:paraId="1BE46D50" w14:textId="2574C554" w:rsidR="00297A26" w:rsidRPr="001065C6" w:rsidRDefault="00297A26" w:rsidP="00297A26">
            <w:pPr>
              <w:spacing w:line="300" w:lineRule="auto"/>
              <w:rPr>
                <w:sz w:val="21"/>
                <w:szCs w:val="21"/>
              </w:rPr>
            </w:pPr>
            <w:r w:rsidRPr="001065C6">
              <w:rPr>
                <w:rFonts w:hint="eastAsia"/>
                <w:sz w:val="21"/>
                <w:szCs w:val="21"/>
              </w:rPr>
              <w:t>外键约束</w:t>
            </w:r>
          </w:p>
        </w:tc>
      </w:tr>
      <w:tr w:rsidR="00297A26" w:rsidRPr="001065C6" w14:paraId="70D06E24" w14:textId="77777777" w:rsidTr="003A00D3">
        <w:trPr>
          <w:jc w:val="center"/>
        </w:trPr>
        <w:tc>
          <w:tcPr>
            <w:tcW w:w="1816" w:type="dxa"/>
          </w:tcPr>
          <w:p w14:paraId="3D96BCF8" w14:textId="071E4F25" w:rsidR="00297A26" w:rsidRPr="001065C6" w:rsidRDefault="00297A26" w:rsidP="00297A26">
            <w:pPr>
              <w:spacing w:line="300" w:lineRule="auto"/>
              <w:rPr>
                <w:sz w:val="21"/>
                <w:szCs w:val="21"/>
              </w:rPr>
            </w:pPr>
            <w:r w:rsidRPr="001065C6">
              <w:rPr>
                <w:sz w:val="21"/>
                <w:szCs w:val="21"/>
              </w:rPr>
              <w:t>paper_id</w:t>
            </w:r>
          </w:p>
        </w:tc>
        <w:tc>
          <w:tcPr>
            <w:tcW w:w="2256" w:type="dxa"/>
          </w:tcPr>
          <w:p w14:paraId="5ADC3C4D" w14:textId="30CEFFDB" w:rsidR="00297A26" w:rsidRPr="001065C6" w:rsidRDefault="00297A26" w:rsidP="00297A26">
            <w:pPr>
              <w:spacing w:line="300" w:lineRule="auto"/>
              <w:rPr>
                <w:sz w:val="21"/>
                <w:szCs w:val="21"/>
              </w:rPr>
            </w:pPr>
            <w:r w:rsidRPr="001065C6">
              <w:rPr>
                <w:sz w:val="21"/>
                <w:szCs w:val="21"/>
              </w:rPr>
              <w:t>bigint</w:t>
            </w:r>
          </w:p>
        </w:tc>
        <w:tc>
          <w:tcPr>
            <w:tcW w:w="2172" w:type="dxa"/>
          </w:tcPr>
          <w:p w14:paraId="4E023761" w14:textId="103A3DFE" w:rsidR="00297A26" w:rsidRPr="001065C6" w:rsidRDefault="00297A26" w:rsidP="00297A26">
            <w:pPr>
              <w:spacing w:line="300" w:lineRule="auto"/>
              <w:rPr>
                <w:sz w:val="21"/>
                <w:szCs w:val="21"/>
              </w:rPr>
            </w:pPr>
            <w:r w:rsidRPr="001065C6">
              <w:rPr>
                <w:rFonts w:hint="eastAsia"/>
                <w:sz w:val="21"/>
                <w:szCs w:val="21"/>
              </w:rPr>
              <w:t>非空</w:t>
            </w:r>
          </w:p>
        </w:tc>
        <w:tc>
          <w:tcPr>
            <w:tcW w:w="2170" w:type="dxa"/>
          </w:tcPr>
          <w:p w14:paraId="4613632C" w14:textId="2568ED0D" w:rsidR="00297A26" w:rsidRPr="001065C6" w:rsidRDefault="00297A26" w:rsidP="00297A26">
            <w:pPr>
              <w:spacing w:line="300" w:lineRule="auto"/>
              <w:rPr>
                <w:sz w:val="21"/>
                <w:szCs w:val="21"/>
              </w:rPr>
            </w:pPr>
            <w:r w:rsidRPr="001065C6">
              <w:rPr>
                <w:rFonts w:hint="eastAsia"/>
                <w:sz w:val="21"/>
                <w:szCs w:val="21"/>
              </w:rPr>
              <w:t>外键约束</w:t>
            </w:r>
          </w:p>
        </w:tc>
      </w:tr>
      <w:tr w:rsidR="00297A26" w:rsidRPr="001065C6" w14:paraId="51398079" w14:textId="77777777" w:rsidTr="003A00D3">
        <w:trPr>
          <w:jc w:val="center"/>
        </w:trPr>
        <w:tc>
          <w:tcPr>
            <w:tcW w:w="1816" w:type="dxa"/>
          </w:tcPr>
          <w:p w14:paraId="59752E61" w14:textId="26028C22" w:rsidR="00297A26" w:rsidRPr="001065C6" w:rsidRDefault="00297A26" w:rsidP="00297A26">
            <w:pPr>
              <w:spacing w:line="300" w:lineRule="auto"/>
              <w:rPr>
                <w:sz w:val="21"/>
                <w:szCs w:val="21"/>
              </w:rPr>
            </w:pPr>
            <w:r w:rsidRPr="001065C6">
              <w:rPr>
                <w:sz w:val="21"/>
                <w:szCs w:val="21"/>
              </w:rPr>
              <w:t>score</w:t>
            </w:r>
          </w:p>
        </w:tc>
        <w:tc>
          <w:tcPr>
            <w:tcW w:w="2256" w:type="dxa"/>
          </w:tcPr>
          <w:p w14:paraId="7F8127C2" w14:textId="4AC6B696" w:rsidR="00297A26" w:rsidRPr="001065C6" w:rsidRDefault="00297A26" w:rsidP="00297A26">
            <w:pPr>
              <w:spacing w:line="300" w:lineRule="auto"/>
              <w:rPr>
                <w:sz w:val="21"/>
                <w:szCs w:val="21"/>
              </w:rPr>
            </w:pPr>
            <w:r w:rsidRPr="001065C6">
              <w:rPr>
                <w:sz w:val="21"/>
                <w:szCs w:val="21"/>
              </w:rPr>
              <w:t>int</w:t>
            </w:r>
          </w:p>
        </w:tc>
        <w:tc>
          <w:tcPr>
            <w:tcW w:w="2172" w:type="dxa"/>
          </w:tcPr>
          <w:p w14:paraId="18DF4C98" w14:textId="44578836" w:rsidR="00297A26" w:rsidRPr="001065C6" w:rsidRDefault="00297A26" w:rsidP="00297A26">
            <w:pPr>
              <w:spacing w:line="300" w:lineRule="auto"/>
              <w:rPr>
                <w:sz w:val="21"/>
                <w:szCs w:val="21"/>
              </w:rPr>
            </w:pPr>
            <w:r w:rsidRPr="001065C6">
              <w:rPr>
                <w:rFonts w:hint="eastAsia"/>
                <w:sz w:val="21"/>
                <w:szCs w:val="21"/>
              </w:rPr>
              <w:t>非空</w:t>
            </w:r>
          </w:p>
        </w:tc>
        <w:tc>
          <w:tcPr>
            <w:tcW w:w="2170" w:type="dxa"/>
          </w:tcPr>
          <w:p w14:paraId="498A144C" w14:textId="77777777" w:rsidR="00297A26" w:rsidRPr="001065C6" w:rsidRDefault="00297A26" w:rsidP="00297A26">
            <w:pPr>
              <w:spacing w:line="300" w:lineRule="auto"/>
              <w:rPr>
                <w:sz w:val="21"/>
                <w:szCs w:val="21"/>
              </w:rPr>
            </w:pPr>
          </w:p>
        </w:tc>
      </w:tr>
    </w:tbl>
    <w:p w14:paraId="54E5C3B7" w14:textId="55E7BC62"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lastRenderedPageBreak/>
        <w:t>通知信息实体存储结构如下表</w:t>
      </w:r>
      <w:r w:rsidRPr="001065C6">
        <w:rPr>
          <w:rFonts w:ascii="Times New Roman" w:hAnsi="Times New Roman"/>
          <w:sz w:val="24"/>
          <w:szCs w:val="24"/>
        </w:rPr>
        <w:t>4-5</w:t>
      </w:r>
      <w:r w:rsidRPr="001065C6">
        <w:rPr>
          <w:rFonts w:ascii="Times New Roman" w:hAnsi="Times New Roman" w:hint="eastAsia"/>
          <w:sz w:val="24"/>
          <w:szCs w:val="24"/>
        </w:rPr>
        <w:t>所示：</w:t>
      </w:r>
    </w:p>
    <w:p w14:paraId="3632F210" w14:textId="32038866" w:rsidR="00E318E2" w:rsidRPr="001065C6" w:rsidRDefault="00E318E2" w:rsidP="00D65464">
      <w:pPr>
        <w:pStyle w:val="aff0"/>
      </w:pPr>
      <w:r w:rsidRPr="001065C6">
        <w:rPr>
          <w:rFonts w:hint="eastAsia"/>
        </w:rPr>
        <w:t>表</w:t>
      </w:r>
      <w:r w:rsidRPr="001065C6">
        <w:t xml:space="preserve">4-5 </w:t>
      </w:r>
      <w:r w:rsidRPr="001065C6">
        <w:rPr>
          <w:rFonts w:hint="eastAsia"/>
        </w:rPr>
        <w:t>通知信息实体存储结构表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74E16211" w14:textId="77777777" w:rsidTr="00FD4423">
        <w:trPr>
          <w:cantSplit/>
          <w:jc w:val="center"/>
        </w:trPr>
        <w:tc>
          <w:tcPr>
            <w:tcW w:w="1816" w:type="dxa"/>
            <w:tcBorders>
              <w:bottom w:val="single" w:sz="4" w:space="0" w:color="auto"/>
            </w:tcBorders>
            <w:shd w:val="clear" w:color="auto" w:fill="D9D9D9"/>
          </w:tcPr>
          <w:p w14:paraId="0D921ED2"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39B521E0" w14:textId="49D4C4DB" w:rsidR="00394C7C" w:rsidRPr="001065C6" w:rsidRDefault="00394C7C" w:rsidP="00D65464">
            <w:pPr>
              <w:spacing w:line="300" w:lineRule="auto"/>
              <w:rPr>
                <w:sz w:val="21"/>
                <w:szCs w:val="21"/>
              </w:rPr>
            </w:pPr>
            <w:r w:rsidRPr="001065C6">
              <w:rPr>
                <w:sz w:val="21"/>
                <w:szCs w:val="21"/>
              </w:rPr>
              <w:t>notices</w:t>
            </w:r>
          </w:p>
        </w:tc>
      </w:tr>
      <w:tr w:rsidR="00394C7C" w:rsidRPr="001065C6" w14:paraId="36326598" w14:textId="77777777" w:rsidTr="00FD4423">
        <w:trPr>
          <w:jc w:val="center"/>
        </w:trPr>
        <w:tc>
          <w:tcPr>
            <w:tcW w:w="1816" w:type="dxa"/>
            <w:shd w:val="clear" w:color="auto" w:fill="D9D9D9"/>
          </w:tcPr>
          <w:p w14:paraId="057C2243"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063B1007"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22E28C0D"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68238857"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6638BBE4" w14:textId="77777777" w:rsidTr="00FD4423">
        <w:trPr>
          <w:jc w:val="center"/>
        </w:trPr>
        <w:tc>
          <w:tcPr>
            <w:tcW w:w="1816" w:type="dxa"/>
          </w:tcPr>
          <w:p w14:paraId="467058F3"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5F114F39"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36191B98"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7C44608B"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1632A11C" w14:textId="77777777" w:rsidTr="00FD4423">
        <w:trPr>
          <w:jc w:val="center"/>
        </w:trPr>
        <w:tc>
          <w:tcPr>
            <w:tcW w:w="1816" w:type="dxa"/>
          </w:tcPr>
          <w:p w14:paraId="298CFC5C" w14:textId="63C84078" w:rsidR="00394C7C" w:rsidRPr="001065C6" w:rsidRDefault="00394C7C" w:rsidP="00D65464">
            <w:pPr>
              <w:spacing w:line="300" w:lineRule="auto"/>
              <w:rPr>
                <w:sz w:val="21"/>
                <w:szCs w:val="21"/>
              </w:rPr>
            </w:pPr>
            <w:r w:rsidRPr="001065C6">
              <w:rPr>
                <w:sz w:val="21"/>
                <w:szCs w:val="21"/>
              </w:rPr>
              <w:t>title</w:t>
            </w:r>
          </w:p>
        </w:tc>
        <w:tc>
          <w:tcPr>
            <w:tcW w:w="2256" w:type="dxa"/>
          </w:tcPr>
          <w:p w14:paraId="20BA29CB" w14:textId="5BF5A715" w:rsidR="00394C7C" w:rsidRPr="001065C6" w:rsidRDefault="00394C7C" w:rsidP="00D65464">
            <w:pPr>
              <w:spacing w:line="300" w:lineRule="auto"/>
              <w:rPr>
                <w:sz w:val="21"/>
                <w:szCs w:val="21"/>
              </w:rPr>
            </w:pPr>
            <w:r w:rsidRPr="001065C6">
              <w:rPr>
                <w:sz w:val="21"/>
                <w:szCs w:val="21"/>
              </w:rPr>
              <w:t>varchar</w:t>
            </w:r>
          </w:p>
        </w:tc>
        <w:tc>
          <w:tcPr>
            <w:tcW w:w="2172" w:type="dxa"/>
          </w:tcPr>
          <w:p w14:paraId="20E21874" w14:textId="7A17C0A5"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1CD0ED77" w14:textId="77777777" w:rsidR="00394C7C" w:rsidRPr="001065C6" w:rsidRDefault="00394C7C" w:rsidP="00D65464">
            <w:pPr>
              <w:spacing w:line="300" w:lineRule="auto"/>
              <w:rPr>
                <w:sz w:val="21"/>
                <w:szCs w:val="21"/>
              </w:rPr>
            </w:pPr>
          </w:p>
        </w:tc>
      </w:tr>
      <w:tr w:rsidR="00394C7C" w:rsidRPr="001065C6" w14:paraId="33D07E65" w14:textId="77777777" w:rsidTr="00FD4423">
        <w:trPr>
          <w:jc w:val="center"/>
        </w:trPr>
        <w:tc>
          <w:tcPr>
            <w:tcW w:w="1816" w:type="dxa"/>
          </w:tcPr>
          <w:p w14:paraId="2F5B6F76" w14:textId="01097FAD" w:rsidR="00394C7C" w:rsidRPr="001065C6" w:rsidRDefault="00394C7C" w:rsidP="00D65464">
            <w:pPr>
              <w:spacing w:line="300" w:lineRule="auto"/>
              <w:rPr>
                <w:sz w:val="21"/>
                <w:szCs w:val="21"/>
              </w:rPr>
            </w:pPr>
            <w:r w:rsidRPr="001065C6">
              <w:rPr>
                <w:sz w:val="21"/>
                <w:szCs w:val="21"/>
              </w:rPr>
              <w:t>content</w:t>
            </w:r>
          </w:p>
        </w:tc>
        <w:tc>
          <w:tcPr>
            <w:tcW w:w="2256" w:type="dxa"/>
          </w:tcPr>
          <w:p w14:paraId="61CFD5DC" w14:textId="3F8B5D95" w:rsidR="00394C7C" w:rsidRPr="001065C6" w:rsidRDefault="00394C7C" w:rsidP="00D65464">
            <w:pPr>
              <w:spacing w:line="300" w:lineRule="auto"/>
              <w:rPr>
                <w:sz w:val="21"/>
                <w:szCs w:val="21"/>
              </w:rPr>
            </w:pPr>
            <w:r w:rsidRPr="001065C6">
              <w:rPr>
                <w:sz w:val="21"/>
                <w:szCs w:val="21"/>
              </w:rPr>
              <w:t>varchar</w:t>
            </w:r>
          </w:p>
        </w:tc>
        <w:tc>
          <w:tcPr>
            <w:tcW w:w="2172" w:type="dxa"/>
          </w:tcPr>
          <w:p w14:paraId="7D4C4A82" w14:textId="6092026E"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72D36B83" w14:textId="77777777" w:rsidR="00394C7C" w:rsidRPr="001065C6" w:rsidRDefault="00394C7C" w:rsidP="00D65464">
            <w:pPr>
              <w:spacing w:line="300" w:lineRule="auto"/>
              <w:rPr>
                <w:sz w:val="21"/>
                <w:szCs w:val="21"/>
              </w:rPr>
            </w:pPr>
          </w:p>
        </w:tc>
      </w:tr>
      <w:tr w:rsidR="00394C7C" w:rsidRPr="001065C6" w14:paraId="02CABF4E" w14:textId="77777777" w:rsidTr="00FD4423">
        <w:trPr>
          <w:jc w:val="center"/>
        </w:trPr>
        <w:tc>
          <w:tcPr>
            <w:tcW w:w="1816" w:type="dxa"/>
          </w:tcPr>
          <w:p w14:paraId="608DC1A1" w14:textId="312AFD78" w:rsidR="00394C7C" w:rsidRPr="001065C6" w:rsidRDefault="00394C7C" w:rsidP="00D65464">
            <w:pPr>
              <w:spacing w:line="300" w:lineRule="auto"/>
              <w:rPr>
                <w:sz w:val="21"/>
                <w:szCs w:val="21"/>
              </w:rPr>
            </w:pPr>
            <w:r w:rsidRPr="001065C6">
              <w:rPr>
                <w:sz w:val="21"/>
                <w:szCs w:val="21"/>
              </w:rPr>
              <w:t>created_at</w:t>
            </w:r>
          </w:p>
        </w:tc>
        <w:tc>
          <w:tcPr>
            <w:tcW w:w="2256" w:type="dxa"/>
          </w:tcPr>
          <w:p w14:paraId="394A2EA1" w14:textId="52F2C341" w:rsidR="00394C7C" w:rsidRPr="001065C6" w:rsidRDefault="00394C7C" w:rsidP="00D65464">
            <w:pPr>
              <w:spacing w:line="300" w:lineRule="auto"/>
              <w:rPr>
                <w:sz w:val="21"/>
                <w:szCs w:val="21"/>
              </w:rPr>
            </w:pPr>
            <w:r w:rsidRPr="001065C6">
              <w:rPr>
                <w:sz w:val="21"/>
                <w:szCs w:val="21"/>
              </w:rPr>
              <w:t>timestamp</w:t>
            </w:r>
          </w:p>
        </w:tc>
        <w:tc>
          <w:tcPr>
            <w:tcW w:w="2172" w:type="dxa"/>
          </w:tcPr>
          <w:p w14:paraId="6DEBBAF7" w14:textId="5F8660BA"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077085D4" w14:textId="77777777" w:rsidR="00394C7C" w:rsidRPr="001065C6" w:rsidRDefault="00394C7C" w:rsidP="00D65464">
            <w:pPr>
              <w:spacing w:line="300" w:lineRule="auto"/>
              <w:rPr>
                <w:sz w:val="21"/>
                <w:szCs w:val="21"/>
              </w:rPr>
            </w:pPr>
          </w:p>
        </w:tc>
      </w:tr>
    </w:tbl>
    <w:p w14:paraId="2B9B4FB0" w14:textId="7465BD8A"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试卷实体存储结构如下表</w:t>
      </w:r>
      <w:r w:rsidRPr="001065C6">
        <w:rPr>
          <w:rFonts w:ascii="Times New Roman" w:hAnsi="Times New Roman"/>
          <w:sz w:val="24"/>
          <w:szCs w:val="24"/>
        </w:rPr>
        <w:t>4-6</w:t>
      </w:r>
      <w:r w:rsidRPr="001065C6">
        <w:rPr>
          <w:rFonts w:ascii="Times New Roman" w:hAnsi="Times New Roman" w:hint="eastAsia"/>
          <w:sz w:val="24"/>
          <w:szCs w:val="24"/>
        </w:rPr>
        <w:t>所示：</w:t>
      </w:r>
    </w:p>
    <w:p w14:paraId="7E254C78" w14:textId="7EF05935" w:rsidR="00E318E2" w:rsidRPr="001065C6" w:rsidRDefault="00E318E2" w:rsidP="00D65464">
      <w:pPr>
        <w:pStyle w:val="aff0"/>
      </w:pPr>
      <w:r w:rsidRPr="001065C6">
        <w:rPr>
          <w:rFonts w:hint="eastAsia"/>
        </w:rPr>
        <w:t>表</w:t>
      </w:r>
      <w:r w:rsidRPr="001065C6">
        <w:t xml:space="preserve">4-6 </w:t>
      </w:r>
      <w:r w:rsidRPr="001065C6">
        <w:rPr>
          <w:rFonts w:hint="eastAsia"/>
        </w:rPr>
        <w:t>试卷实体存储结构表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5F7C603A" w14:textId="77777777" w:rsidTr="00FD4423">
        <w:trPr>
          <w:cantSplit/>
          <w:jc w:val="center"/>
        </w:trPr>
        <w:tc>
          <w:tcPr>
            <w:tcW w:w="1816" w:type="dxa"/>
            <w:tcBorders>
              <w:bottom w:val="single" w:sz="4" w:space="0" w:color="auto"/>
            </w:tcBorders>
            <w:shd w:val="clear" w:color="auto" w:fill="D9D9D9"/>
          </w:tcPr>
          <w:p w14:paraId="004CCBD0"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1D3398DF" w14:textId="1DC6E803" w:rsidR="00394C7C" w:rsidRPr="001065C6" w:rsidRDefault="00D17E95" w:rsidP="00D65464">
            <w:pPr>
              <w:spacing w:line="300" w:lineRule="auto"/>
              <w:rPr>
                <w:sz w:val="21"/>
                <w:szCs w:val="21"/>
              </w:rPr>
            </w:pPr>
            <w:r w:rsidRPr="001065C6">
              <w:rPr>
                <w:sz w:val="21"/>
                <w:szCs w:val="21"/>
              </w:rPr>
              <w:t>papers</w:t>
            </w:r>
          </w:p>
        </w:tc>
      </w:tr>
      <w:tr w:rsidR="00394C7C" w:rsidRPr="001065C6" w14:paraId="55815369" w14:textId="77777777" w:rsidTr="00FD4423">
        <w:trPr>
          <w:jc w:val="center"/>
        </w:trPr>
        <w:tc>
          <w:tcPr>
            <w:tcW w:w="1816" w:type="dxa"/>
            <w:shd w:val="clear" w:color="auto" w:fill="D9D9D9"/>
          </w:tcPr>
          <w:p w14:paraId="418488A8"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147B6AFA"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5DC3B968"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38ACBAA6"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0EDFF930" w14:textId="77777777" w:rsidTr="00FD4423">
        <w:trPr>
          <w:jc w:val="center"/>
        </w:trPr>
        <w:tc>
          <w:tcPr>
            <w:tcW w:w="1816" w:type="dxa"/>
          </w:tcPr>
          <w:p w14:paraId="5D69CC91"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3ED9C652"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439A03FE"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0697F6B4"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2D5F5EAF" w14:textId="77777777" w:rsidTr="00FD4423">
        <w:trPr>
          <w:jc w:val="center"/>
        </w:trPr>
        <w:tc>
          <w:tcPr>
            <w:tcW w:w="1816" w:type="dxa"/>
          </w:tcPr>
          <w:p w14:paraId="416756D7" w14:textId="5F2B670D" w:rsidR="00394C7C" w:rsidRPr="001065C6" w:rsidRDefault="00D17E95" w:rsidP="00D65464">
            <w:pPr>
              <w:spacing w:line="300" w:lineRule="auto"/>
              <w:rPr>
                <w:sz w:val="21"/>
                <w:szCs w:val="21"/>
              </w:rPr>
            </w:pPr>
            <w:r w:rsidRPr="001065C6">
              <w:rPr>
                <w:sz w:val="21"/>
                <w:szCs w:val="21"/>
              </w:rPr>
              <w:t>teacher_id</w:t>
            </w:r>
          </w:p>
        </w:tc>
        <w:tc>
          <w:tcPr>
            <w:tcW w:w="2256" w:type="dxa"/>
          </w:tcPr>
          <w:p w14:paraId="347B5CFC" w14:textId="41F85634" w:rsidR="00394C7C" w:rsidRPr="001065C6" w:rsidRDefault="00D17E95" w:rsidP="00D65464">
            <w:pPr>
              <w:spacing w:line="300" w:lineRule="auto"/>
              <w:rPr>
                <w:sz w:val="21"/>
                <w:szCs w:val="21"/>
              </w:rPr>
            </w:pPr>
            <w:r w:rsidRPr="001065C6">
              <w:rPr>
                <w:sz w:val="21"/>
                <w:szCs w:val="21"/>
              </w:rPr>
              <w:t>bigint</w:t>
            </w:r>
          </w:p>
        </w:tc>
        <w:tc>
          <w:tcPr>
            <w:tcW w:w="2172" w:type="dxa"/>
          </w:tcPr>
          <w:p w14:paraId="7BAAF214" w14:textId="40836809" w:rsidR="00394C7C" w:rsidRPr="001065C6" w:rsidRDefault="00D17E95" w:rsidP="00D65464">
            <w:pPr>
              <w:spacing w:line="300" w:lineRule="auto"/>
              <w:rPr>
                <w:sz w:val="21"/>
                <w:szCs w:val="21"/>
              </w:rPr>
            </w:pPr>
            <w:r w:rsidRPr="001065C6">
              <w:rPr>
                <w:rFonts w:hint="eastAsia"/>
                <w:sz w:val="21"/>
                <w:szCs w:val="21"/>
              </w:rPr>
              <w:t>空</w:t>
            </w:r>
          </w:p>
        </w:tc>
        <w:tc>
          <w:tcPr>
            <w:tcW w:w="2170" w:type="dxa"/>
          </w:tcPr>
          <w:p w14:paraId="6815F4DB" w14:textId="4DA566AF" w:rsidR="00394C7C" w:rsidRPr="001065C6" w:rsidRDefault="00D17E95" w:rsidP="00D65464">
            <w:pPr>
              <w:spacing w:line="300" w:lineRule="auto"/>
              <w:rPr>
                <w:sz w:val="21"/>
                <w:szCs w:val="21"/>
              </w:rPr>
            </w:pPr>
            <w:r w:rsidRPr="001065C6">
              <w:rPr>
                <w:rFonts w:hint="eastAsia"/>
                <w:sz w:val="21"/>
                <w:szCs w:val="21"/>
              </w:rPr>
              <w:t>外键约束</w:t>
            </w:r>
          </w:p>
        </w:tc>
      </w:tr>
      <w:tr w:rsidR="00394C7C" w:rsidRPr="001065C6" w14:paraId="6BB8AF59" w14:textId="77777777" w:rsidTr="00FD4423">
        <w:trPr>
          <w:jc w:val="center"/>
        </w:trPr>
        <w:tc>
          <w:tcPr>
            <w:tcW w:w="1816" w:type="dxa"/>
          </w:tcPr>
          <w:p w14:paraId="3EC03358" w14:textId="642C7A92" w:rsidR="00394C7C" w:rsidRPr="001065C6" w:rsidRDefault="00D17E95" w:rsidP="00D65464">
            <w:pPr>
              <w:spacing w:line="300" w:lineRule="auto"/>
              <w:rPr>
                <w:sz w:val="21"/>
                <w:szCs w:val="21"/>
              </w:rPr>
            </w:pPr>
            <w:r w:rsidRPr="001065C6">
              <w:rPr>
                <w:sz w:val="21"/>
                <w:szCs w:val="21"/>
              </w:rPr>
              <w:t>title</w:t>
            </w:r>
          </w:p>
        </w:tc>
        <w:tc>
          <w:tcPr>
            <w:tcW w:w="2256" w:type="dxa"/>
          </w:tcPr>
          <w:p w14:paraId="6E7E93A7" w14:textId="0F8B1CB1" w:rsidR="00394C7C" w:rsidRPr="001065C6" w:rsidRDefault="00D17E95" w:rsidP="00D65464">
            <w:pPr>
              <w:spacing w:line="300" w:lineRule="auto"/>
              <w:rPr>
                <w:sz w:val="21"/>
                <w:szCs w:val="21"/>
              </w:rPr>
            </w:pPr>
            <w:r w:rsidRPr="001065C6">
              <w:rPr>
                <w:sz w:val="21"/>
                <w:szCs w:val="21"/>
              </w:rPr>
              <w:t>varchar</w:t>
            </w:r>
          </w:p>
        </w:tc>
        <w:tc>
          <w:tcPr>
            <w:tcW w:w="2172" w:type="dxa"/>
          </w:tcPr>
          <w:p w14:paraId="08F361F6" w14:textId="66D879B5"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7C01CA3E" w14:textId="77777777" w:rsidR="00394C7C" w:rsidRPr="001065C6" w:rsidRDefault="00394C7C" w:rsidP="00D65464">
            <w:pPr>
              <w:spacing w:line="300" w:lineRule="auto"/>
              <w:rPr>
                <w:sz w:val="21"/>
                <w:szCs w:val="21"/>
              </w:rPr>
            </w:pPr>
          </w:p>
        </w:tc>
      </w:tr>
      <w:tr w:rsidR="00394C7C" w:rsidRPr="001065C6" w14:paraId="17E05B18" w14:textId="77777777" w:rsidTr="00FD4423">
        <w:trPr>
          <w:jc w:val="center"/>
        </w:trPr>
        <w:tc>
          <w:tcPr>
            <w:tcW w:w="1816" w:type="dxa"/>
          </w:tcPr>
          <w:p w14:paraId="1D18A900" w14:textId="18E15942" w:rsidR="00394C7C" w:rsidRPr="001065C6" w:rsidRDefault="00D17E95" w:rsidP="00D65464">
            <w:pPr>
              <w:spacing w:line="300" w:lineRule="auto"/>
              <w:rPr>
                <w:sz w:val="21"/>
                <w:szCs w:val="21"/>
              </w:rPr>
            </w:pPr>
            <w:r w:rsidRPr="001065C6">
              <w:rPr>
                <w:sz w:val="21"/>
                <w:szCs w:val="21"/>
              </w:rPr>
              <w:t>begin</w:t>
            </w:r>
          </w:p>
        </w:tc>
        <w:tc>
          <w:tcPr>
            <w:tcW w:w="2256" w:type="dxa"/>
          </w:tcPr>
          <w:p w14:paraId="56182630" w14:textId="52E33AF5" w:rsidR="00394C7C" w:rsidRPr="001065C6" w:rsidRDefault="00D17E95" w:rsidP="00D65464">
            <w:pPr>
              <w:spacing w:line="300" w:lineRule="auto"/>
              <w:rPr>
                <w:sz w:val="21"/>
                <w:szCs w:val="21"/>
              </w:rPr>
            </w:pPr>
            <w:r w:rsidRPr="001065C6">
              <w:rPr>
                <w:sz w:val="21"/>
                <w:szCs w:val="21"/>
              </w:rPr>
              <w:t>datetime</w:t>
            </w:r>
          </w:p>
        </w:tc>
        <w:tc>
          <w:tcPr>
            <w:tcW w:w="2172" w:type="dxa"/>
          </w:tcPr>
          <w:p w14:paraId="777DDA53" w14:textId="72599880"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322D88A8" w14:textId="77777777" w:rsidR="00394C7C" w:rsidRPr="001065C6" w:rsidRDefault="00394C7C" w:rsidP="00D65464">
            <w:pPr>
              <w:spacing w:line="300" w:lineRule="auto"/>
              <w:rPr>
                <w:sz w:val="21"/>
                <w:szCs w:val="21"/>
              </w:rPr>
            </w:pPr>
          </w:p>
        </w:tc>
      </w:tr>
      <w:tr w:rsidR="00D17E95" w:rsidRPr="001065C6" w14:paraId="514309D9" w14:textId="77777777" w:rsidTr="00FD4423">
        <w:trPr>
          <w:jc w:val="center"/>
        </w:trPr>
        <w:tc>
          <w:tcPr>
            <w:tcW w:w="1816" w:type="dxa"/>
          </w:tcPr>
          <w:p w14:paraId="7BE4AFC6" w14:textId="6FF435E9" w:rsidR="00D17E95" w:rsidRPr="001065C6" w:rsidRDefault="00D17E95" w:rsidP="00D65464">
            <w:pPr>
              <w:spacing w:line="300" w:lineRule="auto"/>
              <w:rPr>
                <w:sz w:val="21"/>
                <w:szCs w:val="21"/>
              </w:rPr>
            </w:pPr>
            <w:r w:rsidRPr="001065C6">
              <w:rPr>
                <w:sz w:val="21"/>
                <w:szCs w:val="21"/>
              </w:rPr>
              <w:t>end</w:t>
            </w:r>
          </w:p>
        </w:tc>
        <w:tc>
          <w:tcPr>
            <w:tcW w:w="2256" w:type="dxa"/>
          </w:tcPr>
          <w:p w14:paraId="0F382A3B" w14:textId="54A7510E" w:rsidR="00D17E95" w:rsidRPr="001065C6" w:rsidRDefault="00D17E95" w:rsidP="00D65464">
            <w:pPr>
              <w:spacing w:line="300" w:lineRule="auto"/>
              <w:rPr>
                <w:sz w:val="21"/>
                <w:szCs w:val="21"/>
              </w:rPr>
            </w:pPr>
            <w:r w:rsidRPr="001065C6">
              <w:rPr>
                <w:sz w:val="21"/>
                <w:szCs w:val="21"/>
              </w:rPr>
              <w:t>datetime</w:t>
            </w:r>
          </w:p>
        </w:tc>
        <w:tc>
          <w:tcPr>
            <w:tcW w:w="2172" w:type="dxa"/>
          </w:tcPr>
          <w:p w14:paraId="78B8DF7D" w14:textId="31DD6193" w:rsidR="00D17E95" w:rsidRPr="001065C6" w:rsidRDefault="00D17E95" w:rsidP="00D65464">
            <w:pPr>
              <w:spacing w:line="300" w:lineRule="auto"/>
              <w:rPr>
                <w:sz w:val="21"/>
                <w:szCs w:val="21"/>
              </w:rPr>
            </w:pPr>
            <w:r w:rsidRPr="001065C6">
              <w:rPr>
                <w:rFonts w:hint="eastAsia"/>
                <w:sz w:val="21"/>
                <w:szCs w:val="21"/>
              </w:rPr>
              <w:t>非空</w:t>
            </w:r>
          </w:p>
        </w:tc>
        <w:tc>
          <w:tcPr>
            <w:tcW w:w="2170" w:type="dxa"/>
          </w:tcPr>
          <w:p w14:paraId="6762B83E" w14:textId="77777777" w:rsidR="00D17E95" w:rsidRPr="001065C6" w:rsidRDefault="00D17E95" w:rsidP="00D65464">
            <w:pPr>
              <w:spacing w:line="300" w:lineRule="auto"/>
              <w:rPr>
                <w:sz w:val="21"/>
                <w:szCs w:val="21"/>
              </w:rPr>
            </w:pPr>
          </w:p>
        </w:tc>
      </w:tr>
      <w:tr w:rsidR="00D17E95" w:rsidRPr="001065C6" w14:paraId="62FD75DB" w14:textId="77777777" w:rsidTr="00FD4423">
        <w:trPr>
          <w:jc w:val="center"/>
        </w:trPr>
        <w:tc>
          <w:tcPr>
            <w:tcW w:w="1816" w:type="dxa"/>
          </w:tcPr>
          <w:p w14:paraId="329F8F5C" w14:textId="24E34397" w:rsidR="00D17E95" w:rsidRPr="001065C6" w:rsidRDefault="00D17E95" w:rsidP="00D65464">
            <w:pPr>
              <w:spacing w:line="300" w:lineRule="auto"/>
              <w:rPr>
                <w:sz w:val="21"/>
                <w:szCs w:val="21"/>
              </w:rPr>
            </w:pPr>
            <w:r w:rsidRPr="001065C6">
              <w:rPr>
                <w:sz w:val="21"/>
                <w:szCs w:val="21"/>
              </w:rPr>
              <w:t>edit_at</w:t>
            </w:r>
          </w:p>
        </w:tc>
        <w:tc>
          <w:tcPr>
            <w:tcW w:w="2256" w:type="dxa"/>
          </w:tcPr>
          <w:p w14:paraId="2E4B79CA" w14:textId="1AD1C214" w:rsidR="00D17E95" w:rsidRPr="001065C6" w:rsidRDefault="00D17E95" w:rsidP="00D65464">
            <w:pPr>
              <w:spacing w:line="300" w:lineRule="auto"/>
              <w:rPr>
                <w:sz w:val="21"/>
                <w:szCs w:val="21"/>
              </w:rPr>
            </w:pPr>
            <w:r w:rsidRPr="001065C6">
              <w:rPr>
                <w:sz w:val="21"/>
                <w:szCs w:val="21"/>
              </w:rPr>
              <w:t>datetime</w:t>
            </w:r>
          </w:p>
        </w:tc>
        <w:tc>
          <w:tcPr>
            <w:tcW w:w="2172" w:type="dxa"/>
          </w:tcPr>
          <w:p w14:paraId="208C0B28" w14:textId="7C0F3129" w:rsidR="00D17E95" w:rsidRPr="001065C6" w:rsidRDefault="00D17E95" w:rsidP="00D65464">
            <w:pPr>
              <w:spacing w:line="300" w:lineRule="auto"/>
              <w:rPr>
                <w:sz w:val="21"/>
                <w:szCs w:val="21"/>
              </w:rPr>
            </w:pPr>
            <w:r w:rsidRPr="001065C6">
              <w:rPr>
                <w:rFonts w:hint="eastAsia"/>
                <w:sz w:val="21"/>
                <w:szCs w:val="21"/>
              </w:rPr>
              <w:t>非空</w:t>
            </w:r>
          </w:p>
        </w:tc>
        <w:tc>
          <w:tcPr>
            <w:tcW w:w="2170" w:type="dxa"/>
          </w:tcPr>
          <w:p w14:paraId="3794D007" w14:textId="77777777" w:rsidR="00D17E95" w:rsidRPr="001065C6" w:rsidRDefault="00D17E95" w:rsidP="00D65464">
            <w:pPr>
              <w:spacing w:line="300" w:lineRule="auto"/>
              <w:rPr>
                <w:sz w:val="21"/>
                <w:szCs w:val="21"/>
              </w:rPr>
            </w:pPr>
          </w:p>
        </w:tc>
      </w:tr>
      <w:tr w:rsidR="00D17E95" w:rsidRPr="001065C6" w14:paraId="5EF4CD7B" w14:textId="77777777" w:rsidTr="00FD4423">
        <w:trPr>
          <w:jc w:val="center"/>
        </w:trPr>
        <w:tc>
          <w:tcPr>
            <w:tcW w:w="1816" w:type="dxa"/>
            <w:tcBorders>
              <w:bottom w:val="single" w:sz="4" w:space="0" w:color="auto"/>
            </w:tcBorders>
          </w:tcPr>
          <w:p w14:paraId="248EEE59" w14:textId="151A81EF" w:rsidR="00D17E95" w:rsidRPr="001065C6" w:rsidRDefault="00D17E95" w:rsidP="00D65464">
            <w:pPr>
              <w:spacing w:line="300" w:lineRule="auto"/>
              <w:rPr>
                <w:sz w:val="21"/>
                <w:szCs w:val="21"/>
              </w:rPr>
            </w:pPr>
            <w:r w:rsidRPr="001065C6">
              <w:rPr>
                <w:sz w:val="21"/>
                <w:szCs w:val="21"/>
              </w:rPr>
              <w:t>created_at</w:t>
            </w:r>
          </w:p>
        </w:tc>
        <w:tc>
          <w:tcPr>
            <w:tcW w:w="2256" w:type="dxa"/>
          </w:tcPr>
          <w:p w14:paraId="1A5AA161" w14:textId="25CC7BBE" w:rsidR="00D17E95" w:rsidRPr="001065C6" w:rsidRDefault="00D17E95" w:rsidP="00D65464">
            <w:pPr>
              <w:spacing w:line="300" w:lineRule="auto"/>
              <w:rPr>
                <w:sz w:val="21"/>
                <w:szCs w:val="21"/>
              </w:rPr>
            </w:pPr>
            <w:r w:rsidRPr="001065C6">
              <w:rPr>
                <w:sz w:val="21"/>
                <w:szCs w:val="21"/>
              </w:rPr>
              <w:t>datetime</w:t>
            </w:r>
          </w:p>
        </w:tc>
        <w:tc>
          <w:tcPr>
            <w:tcW w:w="2172" w:type="dxa"/>
          </w:tcPr>
          <w:p w14:paraId="21EDBFEF" w14:textId="30B3F1FB" w:rsidR="00D17E95" w:rsidRPr="001065C6" w:rsidRDefault="00D17E95" w:rsidP="00D65464">
            <w:pPr>
              <w:spacing w:line="300" w:lineRule="auto"/>
              <w:rPr>
                <w:sz w:val="21"/>
                <w:szCs w:val="21"/>
              </w:rPr>
            </w:pPr>
            <w:r w:rsidRPr="001065C6">
              <w:rPr>
                <w:rFonts w:hint="eastAsia"/>
                <w:sz w:val="21"/>
                <w:szCs w:val="21"/>
              </w:rPr>
              <w:t>非空</w:t>
            </w:r>
          </w:p>
        </w:tc>
        <w:tc>
          <w:tcPr>
            <w:tcW w:w="2170" w:type="dxa"/>
          </w:tcPr>
          <w:p w14:paraId="38E9086B" w14:textId="77777777" w:rsidR="00D17E95" w:rsidRPr="001065C6" w:rsidRDefault="00D17E95" w:rsidP="00D65464">
            <w:pPr>
              <w:spacing w:line="300" w:lineRule="auto"/>
              <w:rPr>
                <w:sz w:val="21"/>
                <w:szCs w:val="21"/>
              </w:rPr>
            </w:pPr>
          </w:p>
        </w:tc>
      </w:tr>
    </w:tbl>
    <w:p w14:paraId="21AA09D5" w14:textId="5BFF8579"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问题实体存储结构如下表</w:t>
      </w:r>
      <w:r w:rsidRPr="001065C6">
        <w:rPr>
          <w:rFonts w:ascii="Times New Roman" w:hAnsi="Times New Roman"/>
          <w:sz w:val="24"/>
          <w:szCs w:val="24"/>
        </w:rPr>
        <w:t>4-7</w:t>
      </w:r>
      <w:r w:rsidRPr="001065C6">
        <w:rPr>
          <w:rFonts w:ascii="Times New Roman" w:hAnsi="Times New Roman" w:hint="eastAsia"/>
          <w:sz w:val="24"/>
          <w:szCs w:val="24"/>
        </w:rPr>
        <w:t>所示：</w:t>
      </w:r>
    </w:p>
    <w:p w14:paraId="74B06A9D" w14:textId="0D47816F" w:rsidR="00E318E2" w:rsidRPr="001065C6" w:rsidRDefault="00E318E2" w:rsidP="00D65464">
      <w:pPr>
        <w:pStyle w:val="aff0"/>
      </w:pPr>
      <w:r w:rsidRPr="001065C6">
        <w:rPr>
          <w:rFonts w:hint="eastAsia"/>
        </w:rPr>
        <w:t>表</w:t>
      </w:r>
      <w:r w:rsidRPr="001065C6">
        <w:t xml:space="preserve">4-7 </w:t>
      </w:r>
      <w:r w:rsidRPr="001065C6">
        <w:rPr>
          <w:rFonts w:hint="eastAsia"/>
        </w:rPr>
        <w:t>问题实体存储结构表</w:t>
      </w:r>
    </w:p>
    <w:tbl>
      <w:tblPr>
        <w:tblStyle w:val="aff5"/>
        <w:tblpPr w:leftFromText="180" w:rightFromText="180" w:vertAnchor="text" w:tblpXSpec="center" w:tblpY="1"/>
        <w:tblW w:w="8414" w:type="dxa"/>
        <w:tblLayout w:type="fixed"/>
        <w:tblLook w:val="05A0" w:firstRow="1" w:lastRow="0" w:firstColumn="1" w:lastColumn="1" w:noHBand="0" w:noVBand="1"/>
      </w:tblPr>
      <w:tblGrid>
        <w:gridCol w:w="1816"/>
        <w:gridCol w:w="2256"/>
        <w:gridCol w:w="2172"/>
        <w:gridCol w:w="2170"/>
      </w:tblGrid>
      <w:tr w:rsidR="00394C7C" w:rsidRPr="001065C6" w14:paraId="1AAB5E28" w14:textId="77777777" w:rsidTr="00297A26">
        <w:tc>
          <w:tcPr>
            <w:tcW w:w="1816" w:type="dxa"/>
            <w:tcBorders>
              <w:bottom w:val="single" w:sz="4" w:space="0" w:color="auto"/>
            </w:tcBorders>
            <w:shd w:val="clear" w:color="auto" w:fill="D9D9D9"/>
          </w:tcPr>
          <w:p w14:paraId="1347E86E"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48AC7257" w14:textId="1B7EB76D" w:rsidR="00394C7C" w:rsidRPr="001065C6" w:rsidRDefault="00D17E95" w:rsidP="00D65464">
            <w:pPr>
              <w:spacing w:line="300" w:lineRule="auto"/>
              <w:rPr>
                <w:sz w:val="21"/>
                <w:szCs w:val="21"/>
              </w:rPr>
            </w:pPr>
            <w:r w:rsidRPr="001065C6">
              <w:rPr>
                <w:sz w:val="21"/>
                <w:szCs w:val="21"/>
              </w:rPr>
              <w:t>problems</w:t>
            </w:r>
          </w:p>
        </w:tc>
      </w:tr>
      <w:tr w:rsidR="00297A26" w:rsidRPr="001065C6" w14:paraId="0162A7AF" w14:textId="77777777" w:rsidTr="00297A26">
        <w:tc>
          <w:tcPr>
            <w:tcW w:w="1816" w:type="dxa"/>
            <w:shd w:val="clear" w:color="auto" w:fill="D9D9D9"/>
          </w:tcPr>
          <w:p w14:paraId="3B47E33F" w14:textId="4F87B9CA" w:rsidR="00297A26" w:rsidRPr="001065C6" w:rsidRDefault="00297A26" w:rsidP="00297A26">
            <w:pPr>
              <w:spacing w:line="300" w:lineRule="auto"/>
              <w:rPr>
                <w:sz w:val="21"/>
                <w:szCs w:val="21"/>
              </w:rPr>
            </w:pPr>
            <w:r w:rsidRPr="001065C6">
              <w:rPr>
                <w:rFonts w:hint="eastAsia"/>
                <w:sz w:val="21"/>
                <w:szCs w:val="21"/>
              </w:rPr>
              <w:t>列名</w:t>
            </w:r>
          </w:p>
        </w:tc>
        <w:tc>
          <w:tcPr>
            <w:tcW w:w="2256" w:type="dxa"/>
            <w:shd w:val="clear" w:color="auto" w:fill="D9D9D9"/>
          </w:tcPr>
          <w:p w14:paraId="4FE5C300" w14:textId="0F368116" w:rsidR="00297A26" w:rsidRPr="001065C6" w:rsidRDefault="00297A26" w:rsidP="00297A26">
            <w:pPr>
              <w:spacing w:line="300" w:lineRule="auto"/>
              <w:rPr>
                <w:sz w:val="21"/>
                <w:szCs w:val="21"/>
              </w:rPr>
            </w:pPr>
            <w:r w:rsidRPr="001065C6">
              <w:rPr>
                <w:rFonts w:hint="eastAsia"/>
                <w:sz w:val="21"/>
                <w:szCs w:val="21"/>
              </w:rPr>
              <w:t>数据类型</w:t>
            </w:r>
          </w:p>
        </w:tc>
        <w:tc>
          <w:tcPr>
            <w:tcW w:w="2172" w:type="dxa"/>
            <w:shd w:val="clear" w:color="auto" w:fill="D9D9D9"/>
          </w:tcPr>
          <w:p w14:paraId="3C76AC0B" w14:textId="3DC539C9" w:rsidR="00297A26" w:rsidRPr="001065C6" w:rsidRDefault="00297A26" w:rsidP="00297A26">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2FB3020E" w14:textId="79300921" w:rsidR="00297A26" w:rsidRPr="001065C6" w:rsidRDefault="00297A26" w:rsidP="00297A26">
            <w:pPr>
              <w:spacing w:line="300" w:lineRule="auto"/>
              <w:rPr>
                <w:sz w:val="21"/>
                <w:szCs w:val="21"/>
              </w:rPr>
            </w:pPr>
            <w:r w:rsidRPr="001065C6">
              <w:rPr>
                <w:rFonts w:hint="eastAsia"/>
                <w:sz w:val="21"/>
                <w:szCs w:val="21"/>
              </w:rPr>
              <w:t>约束条件</w:t>
            </w:r>
          </w:p>
        </w:tc>
      </w:tr>
      <w:tr w:rsidR="00394C7C" w:rsidRPr="001065C6" w14:paraId="6EE9163C" w14:textId="77777777" w:rsidTr="00FD4423">
        <w:tc>
          <w:tcPr>
            <w:tcW w:w="1816" w:type="dxa"/>
          </w:tcPr>
          <w:p w14:paraId="40C79AD3"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448B579C"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30ACE180"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7353BF91"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FD4423" w:rsidRPr="001065C6" w14:paraId="52BFBF34" w14:textId="77777777" w:rsidTr="00FD4423">
        <w:tc>
          <w:tcPr>
            <w:tcW w:w="1816" w:type="dxa"/>
          </w:tcPr>
          <w:p w14:paraId="76F5E2E9" w14:textId="7A0C8444" w:rsidR="00FD4423" w:rsidRPr="001065C6" w:rsidRDefault="00FD4423" w:rsidP="00FD4423">
            <w:pPr>
              <w:spacing w:line="300" w:lineRule="auto"/>
              <w:rPr>
                <w:sz w:val="21"/>
                <w:szCs w:val="21"/>
              </w:rPr>
            </w:pPr>
            <w:r w:rsidRPr="001065C6">
              <w:rPr>
                <w:sz w:val="21"/>
                <w:szCs w:val="21"/>
              </w:rPr>
              <w:t>species</w:t>
            </w:r>
          </w:p>
        </w:tc>
        <w:tc>
          <w:tcPr>
            <w:tcW w:w="2256" w:type="dxa"/>
          </w:tcPr>
          <w:p w14:paraId="520EF69C" w14:textId="4D3B103A" w:rsidR="00FD4423" w:rsidRPr="001065C6" w:rsidRDefault="00FD4423" w:rsidP="00FD4423">
            <w:pPr>
              <w:spacing w:line="300" w:lineRule="auto"/>
              <w:rPr>
                <w:sz w:val="21"/>
                <w:szCs w:val="21"/>
              </w:rPr>
            </w:pPr>
            <w:r w:rsidRPr="001065C6">
              <w:rPr>
                <w:sz w:val="21"/>
                <w:szCs w:val="21"/>
              </w:rPr>
              <w:t>int</w:t>
            </w:r>
          </w:p>
        </w:tc>
        <w:tc>
          <w:tcPr>
            <w:tcW w:w="2172" w:type="dxa"/>
          </w:tcPr>
          <w:p w14:paraId="2317A327" w14:textId="6DEA4DB8"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5CDAD8E5" w14:textId="77777777" w:rsidR="00FD4423" w:rsidRPr="001065C6" w:rsidRDefault="00FD4423" w:rsidP="00FD4423">
            <w:pPr>
              <w:spacing w:line="300" w:lineRule="auto"/>
              <w:rPr>
                <w:sz w:val="21"/>
                <w:szCs w:val="21"/>
              </w:rPr>
            </w:pPr>
          </w:p>
        </w:tc>
      </w:tr>
      <w:tr w:rsidR="00FD4423" w:rsidRPr="001065C6" w14:paraId="549340A9" w14:textId="77777777" w:rsidTr="00FD4423">
        <w:tc>
          <w:tcPr>
            <w:tcW w:w="1816" w:type="dxa"/>
          </w:tcPr>
          <w:p w14:paraId="6DBDDB95" w14:textId="3441B916" w:rsidR="00FD4423" w:rsidRPr="001065C6" w:rsidRDefault="00297A26" w:rsidP="00FD4423">
            <w:pPr>
              <w:spacing w:line="300" w:lineRule="auto"/>
              <w:rPr>
                <w:sz w:val="21"/>
                <w:szCs w:val="21"/>
              </w:rPr>
            </w:pPr>
            <w:r>
              <w:rPr>
                <w:rFonts w:hint="eastAsia"/>
                <w:sz w:val="21"/>
                <w:szCs w:val="21"/>
              </w:rPr>
              <w:t>instruction</w:t>
            </w:r>
          </w:p>
        </w:tc>
        <w:tc>
          <w:tcPr>
            <w:tcW w:w="2256" w:type="dxa"/>
          </w:tcPr>
          <w:p w14:paraId="279DCC8E" w14:textId="7FFE0E49" w:rsidR="00FD4423" w:rsidRPr="001065C6" w:rsidRDefault="00FD4423" w:rsidP="00FD4423">
            <w:pPr>
              <w:spacing w:line="300" w:lineRule="auto"/>
              <w:rPr>
                <w:sz w:val="21"/>
                <w:szCs w:val="21"/>
              </w:rPr>
            </w:pPr>
            <w:r w:rsidRPr="001065C6">
              <w:rPr>
                <w:sz w:val="21"/>
                <w:szCs w:val="21"/>
              </w:rPr>
              <w:t>text</w:t>
            </w:r>
          </w:p>
        </w:tc>
        <w:tc>
          <w:tcPr>
            <w:tcW w:w="2172" w:type="dxa"/>
          </w:tcPr>
          <w:p w14:paraId="6BBD2CF0" w14:textId="5076FFE7"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5371ECB8" w14:textId="77777777" w:rsidR="00FD4423" w:rsidRPr="001065C6" w:rsidRDefault="00FD4423" w:rsidP="00FD4423">
            <w:pPr>
              <w:spacing w:line="300" w:lineRule="auto"/>
              <w:rPr>
                <w:sz w:val="21"/>
                <w:szCs w:val="21"/>
              </w:rPr>
            </w:pPr>
          </w:p>
        </w:tc>
      </w:tr>
      <w:tr w:rsidR="00FD4423" w:rsidRPr="001065C6" w14:paraId="377DF3C8" w14:textId="77777777" w:rsidTr="00FD4423">
        <w:tc>
          <w:tcPr>
            <w:tcW w:w="1816" w:type="dxa"/>
          </w:tcPr>
          <w:p w14:paraId="150928F6" w14:textId="75FE21CF" w:rsidR="00FD4423" w:rsidRPr="001065C6" w:rsidRDefault="00FD4423" w:rsidP="00FD4423">
            <w:pPr>
              <w:spacing w:line="300" w:lineRule="auto"/>
              <w:rPr>
                <w:sz w:val="21"/>
                <w:szCs w:val="21"/>
              </w:rPr>
            </w:pPr>
            <w:r w:rsidRPr="001065C6">
              <w:rPr>
                <w:sz w:val="21"/>
                <w:szCs w:val="21"/>
              </w:rPr>
              <w:t>a</w:t>
            </w:r>
          </w:p>
        </w:tc>
        <w:tc>
          <w:tcPr>
            <w:tcW w:w="2256" w:type="dxa"/>
          </w:tcPr>
          <w:p w14:paraId="1B751D44" w14:textId="31640074" w:rsidR="00FD4423" w:rsidRPr="001065C6" w:rsidRDefault="00FD4423" w:rsidP="00FD4423">
            <w:pPr>
              <w:spacing w:line="300" w:lineRule="auto"/>
              <w:rPr>
                <w:sz w:val="21"/>
                <w:szCs w:val="21"/>
              </w:rPr>
            </w:pPr>
            <w:r w:rsidRPr="001065C6">
              <w:rPr>
                <w:sz w:val="21"/>
                <w:szCs w:val="21"/>
              </w:rPr>
              <w:t>varchar</w:t>
            </w:r>
          </w:p>
        </w:tc>
        <w:tc>
          <w:tcPr>
            <w:tcW w:w="2172" w:type="dxa"/>
          </w:tcPr>
          <w:p w14:paraId="76F08082" w14:textId="64723E86"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037EEE05" w14:textId="77777777" w:rsidR="00FD4423" w:rsidRPr="001065C6" w:rsidRDefault="00FD4423" w:rsidP="00FD4423">
            <w:pPr>
              <w:spacing w:line="300" w:lineRule="auto"/>
              <w:rPr>
                <w:sz w:val="21"/>
                <w:szCs w:val="21"/>
              </w:rPr>
            </w:pPr>
          </w:p>
        </w:tc>
      </w:tr>
      <w:tr w:rsidR="00FD4423" w:rsidRPr="001065C6" w14:paraId="43BCCE66" w14:textId="77777777" w:rsidTr="00FD4423">
        <w:tc>
          <w:tcPr>
            <w:tcW w:w="1816" w:type="dxa"/>
          </w:tcPr>
          <w:p w14:paraId="5C58B331" w14:textId="3D470662" w:rsidR="00FD4423" w:rsidRPr="001065C6" w:rsidRDefault="00FD4423" w:rsidP="00FD4423">
            <w:pPr>
              <w:spacing w:line="300" w:lineRule="auto"/>
              <w:rPr>
                <w:sz w:val="21"/>
                <w:szCs w:val="21"/>
              </w:rPr>
            </w:pPr>
            <w:r w:rsidRPr="001065C6">
              <w:rPr>
                <w:sz w:val="21"/>
                <w:szCs w:val="21"/>
              </w:rPr>
              <w:t>b</w:t>
            </w:r>
          </w:p>
        </w:tc>
        <w:tc>
          <w:tcPr>
            <w:tcW w:w="2256" w:type="dxa"/>
          </w:tcPr>
          <w:p w14:paraId="51DF5902" w14:textId="68CCA395" w:rsidR="00FD4423" w:rsidRPr="001065C6" w:rsidRDefault="00FD4423" w:rsidP="00FD4423">
            <w:pPr>
              <w:spacing w:line="300" w:lineRule="auto"/>
              <w:rPr>
                <w:sz w:val="21"/>
                <w:szCs w:val="21"/>
              </w:rPr>
            </w:pPr>
            <w:r w:rsidRPr="001065C6">
              <w:rPr>
                <w:sz w:val="21"/>
                <w:szCs w:val="21"/>
              </w:rPr>
              <w:t>varchar</w:t>
            </w:r>
          </w:p>
        </w:tc>
        <w:tc>
          <w:tcPr>
            <w:tcW w:w="2172" w:type="dxa"/>
          </w:tcPr>
          <w:p w14:paraId="00668563" w14:textId="0DAC7DFF"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7817CA67" w14:textId="77777777" w:rsidR="00FD4423" w:rsidRPr="001065C6" w:rsidRDefault="00FD4423" w:rsidP="00FD4423">
            <w:pPr>
              <w:spacing w:line="300" w:lineRule="auto"/>
              <w:rPr>
                <w:sz w:val="21"/>
                <w:szCs w:val="21"/>
              </w:rPr>
            </w:pPr>
          </w:p>
        </w:tc>
      </w:tr>
      <w:tr w:rsidR="00FD4423" w:rsidRPr="001065C6" w14:paraId="4F4C7FED" w14:textId="77777777" w:rsidTr="00FD4423">
        <w:tc>
          <w:tcPr>
            <w:tcW w:w="1816" w:type="dxa"/>
          </w:tcPr>
          <w:p w14:paraId="2E16D96D" w14:textId="44D47F97" w:rsidR="00FD4423" w:rsidRPr="001065C6" w:rsidRDefault="00FD4423" w:rsidP="00FD4423">
            <w:pPr>
              <w:spacing w:line="300" w:lineRule="auto"/>
              <w:rPr>
                <w:sz w:val="21"/>
                <w:szCs w:val="21"/>
              </w:rPr>
            </w:pPr>
            <w:r w:rsidRPr="001065C6">
              <w:rPr>
                <w:sz w:val="21"/>
                <w:szCs w:val="21"/>
              </w:rPr>
              <w:t>c</w:t>
            </w:r>
          </w:p>
        </w:tc>
        <w:tc>
          <w:tcPr>
            <w:tcW w:w="2256" w:type="dxa"/>
          </w:tcPr>
          <w:p w14:paraId="3D9FF7ED" w14:textId="272F8B30" w:rsidR="00FD4423" w:rsidRPr="001065C6" w:rsidRDefault="00FD4423" w:rsidP="00FD4423">
            <w:pPr>
              <w:spacing w:line="300" w:lineRule="auto"/>
              <w:rPr>
                <w:sz w:val="21"/>
                <w:szCs w:val="21"/>
              </w:rPr>
            </w:pPr>
            <w:r w:rsidRPr="001065C6">
              <w:rPr>
                <w:sz w:val="21"/>
                <w:szCs w:val="21"/>
              </w:rPr>
              <w:t>varchar</w:t>
            </w:r>
          </w:p>
        </w:tc>
        <w:tc>
          <w:tcPr>
            <w:tcW w:w="2172" w:type="dxa"/>
          </w:tcPr>
          <w:p w14:paraId="3CF703F5" w14:textId="65FB8747"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6B5FA511" w14:textId="77777777" w:rsidR="00FD4423" w:rsidRPr="001065C6" w:rsidRDefault="00FD4423" w:rsidP="00FD4423">
            <w:pPr>
              <w:spacing w:line="300" w:lineRule="auto"/>
              <w:rPr>
                <w:sz w:val="21"/>
                <w:szCs w:val="21"/>
              </w:rPr>
            </w:pPr>
          </w:p>
        </w:tc>
      </w:tr>
      <w:tr w:rsidR="00FD4423" w:rsidRPr="001065C6" w14:paraId="727B1163" w14:textId="77777777" w:rsidTr="00FD4423">
        <w:tc>
          <w:tcPr>
            <w:tcW w:w="1816" w:type="dxa"/>
          </w:tcPr>
          <w:p w14:paraId="2257F23E" w14:textId="7656EBC9" w:rsidR="00FD4423" w:rsidRPr="001065C6" w:rsidRDefault="00FD4423" w:rsidP="00FD4423">
            <w:pPr>
              <w:spacing w:line="300" w:lineRule="auto"/>
              <w:rPr>
                <w:sz w:val="21"/>
                <w:szCs w:val="21"/>
              </w:rPr>
            </w:pPr>
            <w:r w:rsidRPr="001065C6">
              <w:rPr>
                <w:sz w:val="21"/>
                <w:szCs w:val="21"/>
              </w:rPr>
              <w:t>d</w:t>
            </w:r>
          </w:p>
        </w:tc>
        <w:tc>
          <w:tcPr>
            <w:tcW w:w="2256" w:type="dxa"/>
          </w:tcPr>
          <w:p w14:paraId="22F4ED19" w14:textId="7FA082B7" w:rsidR="00FD4423" w:rsidRPr="001065C6" w:rsidRDefault="00FD4423" w:rsidP="00FD4423">
            <w:pPr>
              <w:spacing w:line="300" w:lineRule="auto"/>
              <w:rPr>
                <w:sz w:val="21"/>
                <w:szCs w:val="21"/>
              </w:rPr>
            </w:pPr>
            <w:r w:rsidRPr="001065C6">
              <w:rPr>
                <w:sz w:val="21"/>
                <w:szCs w:val="21"/>
              </w:rPr>
              <w:t>varchar</w:t>
            </w:r>
          </w:p>
        </w:tc>
        <w:tc>
          <w:tcPr>
            <w:tcW w:w="2172" w:type="dxa"/>
          </w:tcPr>
          <w:p w14:paraId="293890E1" w14:textId="4BC39AB2"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7A1AD570" w14:textId="77777777" w:rsidR="00FD4423" w:rsidRPr="001065C6" w:rsidRDefault="00FD4423" w:rsidP="00FD4423">
            <w:pPr>
              <w:spacing w:line="300" w:lineRule="auto"/>
              <w:rPr>
                <w:sz w:val="21"/>
                <w:szCs w:val="21"/>
              </w:rPr>
            </w:pPr>
          </w:p>
        </w:tc>
      </w:tr>
      <w:tr w:rsidR="00FD4423" w:rsidRPr="001065C6" w14:paraId="2A6399BB" w14:textId="77777777" w:rsidTr="00FD4423">
        <w:tc>
          <w:tcPr>
            <w:tcW w:w="1816" w:type="dxa"/>
          </w:tcPr>
          <w:p w14:paraId="308ECF5B" w14:textId="4A0D5AFF" w:rsidR="00FD4423" w:rsidRPr="001065C6" w:rsidRDefault="00FD4423" w:rsidP="00FD4423">
            <w:pPr>
              <w:spacing w:line="300" w:lineRule="auto"/>
              <w:rPr>
                <w:sz w:val="21"/>
                <w:szCs w:val="21"/>
              </w:rPr>
            </w:pPr>
            <w:r w:rsidRPr="001065C6">
              <w:rPr>
                <w:sz w:val="21"/>
                <w:szCs w:val="21"/>
              </w:rPr>
              <w:t>a_selected</w:t>
            </w:r>
          </w:p>
        </w:tc>
        <w:tc>
          <w:tcPr>
            <w:tcW w:w="2256" w:type="dxa"/>
          </w:tcPr>
          <w:p w14:paraId="71B5A987" w14:textId="7D68CE16" w:rsidR="00FD4423" w:rsidRPr="001065C6" w:rsidRDefault="00FD4423" w:rsidP="00FD4423">
            <w:pPr>
              <w:spacing w:line="300" w:lineRule="auto"/>
              <w:rPr>
                <w:sz w:val="21"/>
                <w:szCs w:val="21"/>
              </w:rPr>
            </w:pPr>
            <w:r w:rsidRPr="001065C6">
              <w:rPr>
                <w:sz w:val="21"/>
                <w:szCs w:val="21"/>
              </w:rPr>
              <w:t>int</w:t>
            </w:r>
          </w:p>
        </w:tc>
        <w:tc>
          <w:tcPr>
            <w:tcW w:w="2172" w:type="dxa"/>
          </w:tcPr>
          <w:p w14:paraId="61358738" w14:textId="38B71FF3"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5D914DD4" w14:textId="77777777" w:rsidR="00FD4423" w:rsidRPr="001065C6" w:rsidRDefault="00FD4423" w:rsidP="00FD4423">
            <w:pPr>
              <w:spacing w:line="300" w:lineRule="auto"/>
              <w:rPr>
                <w:sz w:val="21"/>
                <w:szCs w:val="21"/>
              </w:rPr>
            </w:pPr>
          </w:p>
        </w:tc>
      </w:tr>
      <w:tr w:rsidR="00FD4423" w:rsidRPr="001065C6" w14:paraId="401B867F" w14:textId="77777777" w:rsidTr="00FD4423">
        <w:tc>
          <w:tcPr>
            <w:tcW w:w="1816" w:type="dxa"/>
          </w:tcPr>
          <w:p w14:paraId="56A45578" w14:textId="7B038FAC" w:rsidR="00FD4423" w:rsidRPr="001065C6" w:rsidRDefault="00FD4423" w:rsidP="00FD4423">
            <w:pPr>
              <w:spacing w:line="300" w:lineRule="auto"/>
              <w:rPr>
                <w:sz w:val="21"/>
                <w:szCs w:val="21"/>
              </w:rPr>
            </w:pPr>
            <w:r w:rsidRPr="001065C6">
              <w:rPr>
                <w:sz w:val="21"/>
                <w:szCs w:val="21"/>
              </w:rPr>
              <w:t>b_selected</w:t>
            </w:r>
          </w:p>
        </w:tc>
        <w:tc>
          <w:tcPr>
            <w:tcW w:w="2256" w:type="dxa"/>
          </w:tcPr>
          <w:p w14:paraId="796FBD66" w14:textId="52ABBC02" w:rsidR="00FD4423" w:rsidRPr="001065C6" w:rsidRDefault="00FD4423" w:rsidP="00FD4423">
            <w:pPr>
              <w:spacing w:line="300" w:lineRule="auto"/>
              <w:rPr>
                <w:sz w:val="21"/>
                <w:szCs w:val="21"/>
              </w:rPr>
            </w:pPr>
            <w:r w:rsidRPr="001065C6">
              <w:rPr>
                <w:sz w:val="21"/>
                <w:szCs w:val="21"/>
              </w:rPr>
              <w:t>int</w:t>
            </w:r>
          </w:p>
        </w:tc>
        <w:tc>
          <w:tcPr>
            <w:tcW w:w="2172" w:type="dxa"/>
          </w:tcPr>
          <w:p w14:paraId="4EC1E5F8" w14:textId="215882C1"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7FA034EE" w14:textId="77777777" w:rsidR="00FD4423" w:rsidRPr="001065C6" w:rsidRDefault="00FD4423" w:rsidP="00FD4423">
            <w:pPr>
              <w:spacing w:line="300" w:lineRule="auto"/>
              <w:rPr>
                <w:sz w:val="21"/>
                <w:szCs w:val="21"/>
              </w:rPr>
            </w:pPr>
          </w:p>
        </w:tc>
      </w:tr>
      <w:tr w:rsidR="00FD4423" w:rsidRPr="001065C6" w14:paraId="4C0A4E0E" w14:textId="77777777" w:rsidTr="00FD4423">
        <w:tc>
          <w:tcPr>
            <w:tcW w:w="1816" w:type="dxa"/>
          </w:tcPr>
          <w:p w14:paraId="7636F508" w14:textId="426154EA" w:rsidR="00FD4423" w:rsidRPr="001065C6" w:rsidRDefault="00FD4423" w:rsidP="00FD4423">
            <w:pPr>
              <w:spacing w:line="300" w:lineRule="auto"/>
              <w:rPr>
                <w:sz w:val="21"/>
                <w:szCs w:val="21"/>
              </w:rPr>
            </w:pPr>
            <w:r w:rsidRPr="001065C6">
              <w:rPr>
                <w:sz w:val="21"/>
                <w:szCs w:val="21"/>
              </w:rPr>
              <w:t>c_selected</w:t>
            </w:r>
          </w:p>
        </w:tc>
        <w:tc>
          <w:tcPr>
            <w:tcW w:w="2256" w:type="dxa"/>
          </w:tcPr>
          <w:p w14:paraId="356329C5" w14:textId="2B036914" w:rsidR="00FD4423" w:rsidRPr="001065C6" w:rsidRDefault="00FD4423" w:rsidP="00FD4423">
            <w:pPr>
              <w:spacing w:line="300" w:lineRule="auto"/>
              <w:rPr>
                <w:sz w:val="21"/>
                <w:szCs w:val="21"/>
              </w:rPr>
            </w:pPr>
            <w:r w:rsidRPr="001065C6">
              <w:rPr>
                <w:sz w:val="21"/>
                <w:szCs w:val="21"/>
              </w:rPr>
              <w:t>int</w:t>
            </w:r>
          </w:p>
        </w:tc>
        <w:tc>
          <w:tcPr>
            <w:tcW w:w="2172" w:type="dxa"/>
          </w:tcPr>
          <w:p w14:paraId="384639C4" w14:textId="3CE2F676"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7922EDD0" w14:textId="77777777" w:rsidR="00FD4423" w:rsidRPr="001065C6" w:rsidRDefault="00FD4423" w:rsidP="00FD4423">
            <w:pPr>
              <w:spacing w:line="300" w:lineRule="auto"/>
              <w:rPr>
                <w:sz w:val="21"/>
                <w:szCs w:val="21"/>
              </w:rPr>
            </w:pPr>
          </w:p>
        </w:tc>
      </w:tr>
      <w:tr w:rsidR="00FD4423" w:rsidRPr="001065C6" w14:paraId="68A9F75E" w14:textId="77777777" w:rsidTr="00FD4423">
        <w:tc>
          <w:tcPr>
            <w:tcW w:w="1816" w:type="dxa"/>
          </w:tcPr>
          <w:p w14:paraId="26B85F8C" w14:textId="5B83AE48" w:rsidR="00FD4423" w:rsidRPr="001065C6" w:rsidRDefault="00FD4423" w:rsidP="00FD4423">
            <w:pPr>
              <w:spacing w:line="300" w:lineRule="auto"/>
              <w:rPr>
                <w:sz w:val="21"/>
                <w:szCs w:val="21"/>
              </w:rPr>
            </w:pPr>
            <w:r w:rsidRPr="001065C6">
              <w:rPr>
                <w:sz w:val="21"/>
                <w:szCs w:val="21"/>
              </w:rPr>
              <w:t>d_selected</w:t>
            </w:r>
          </w:p>
        </w:tc>
        <w:tc>
          <w:tcPr>
            <w:tcW w:w="2256" w:type="dxa"/>
          </w:tcPr>
          <w:p w14:paraId="0A363922" w14:textId="65C1F7E4" w:rsidR="00FD4423" w:rsidRPr="001065C6" w:rsidRDefault="00FD4423" w:rsidP="00FD4423">
            <w:pPr>
              <w:spacing w:line="300" w:lineRule="auto"/>
              <w:rPr>
                <w:sz w:val="21"/>
                <w:szCs w:val="21"/>
              </w:rPr>
            </w:pPr>
            <w:r w:rsidRPr="001065C6">
              <w:rPr>
                <w:sz w:val="21"/>
                <w:szCs w:val="21"/>
              </w:rPr>
              <w:t>int</w:t>
            </w:r>
          </w:p>
        </w:tc>
        <w:tc>
          <w:tcPr>
            <w:tcW w:w="2172" w:type="dxa"/>
          </w:tcPr>
          <w:p w14:paraId="5D3A7476" w14:textId="5D4FC9B5"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2692CC07" w14:textId="77777777" w:rsidR="00FD4423" w:rsidRPr="001065C6" w:rsidRDefault="00FD4423" w:rsidP="00FD4423">
            <w:pPr>
              <w:spacing w:line="300" w:lineRule="auto"/>
              <w:rPr>
                <w:sz w:val="21"/>
                <w:szCs w:val="21"/>
              </w:rPr>
            </w:pPr>
          </w:p>
        </w:tc>
      </w:tr>
      <w:tr w:rsidR="00297A26" w:rsidRPr="001065C6" w14:paraId="2F430894" w14:textId="77777777" w:rsidTr="00FD4423">
        <w:tc>
          <w:tcPr>
            <w:tcW w:w="1816" w:type="dxa"/>
          </w:tcPr>
          <w:p w14:paraId="7FA9CAC2" w14:textId="764F10A1" w:rsidR="00297A26" w:rsidRPr="001065C6" w:rsidRDefault="00297A26" w:rsidP="00297A26">
            <w:pPr>
              <w:spacing w:line="300" w:lineRule="auto"/>
              <w:rPr>
                <w:sz w:val="21"/>
                <w:szCs w:val="21"/>
              </w:rPr>
            </w:pPr>
            <w:r w:rsidRPr="001065C6">
              <w:rPr>
                <w:sz w:val="21"/>
                <w:szCs w:val="21"/>
              </w:rPr>
              <w:t>score</w:t>
            </w:r>
          </w:p>
        </w:tc>
        <w:tc>
          <w:tcPr>
            <w:tcW w:w="2256" w:type="dxa"/>
          </w:tcPr>
          <w:p w14:paraId="2FD46159" w14:textId="523DF7BC" w:rsidR="00297A26" w:rsidRPr="001065C6" w:rsidRDefault="00297A26" w:rsidP="00297A26">
            <w:pPr>
              <w:spacing w:line="300" w:lineRule="auto"/>
              <w:rPr>
                <w:sz w:val="21"/>
                <w:szCs w:val="21"/>
              </w:rPr>
            </w:pPr>
            <w:r w:rsidRPr="001065C6">
              <w:rPr>
                <w:sz w:val="21"/>
                <w:szCs w:val="21"/>
              </w:rPr>
              <w:t>int</w:t>
            </w:r>
          </w:p>
        </w:tc>
        <w:tc>
          <w:tcPr>
            <w:tcW w:w="2172" w:type="dxa"/>
          </w:tcPr>
          <w:p w14:paraId="01A76A54" w14:textId="2E55BBE4" w:rsidR="00297A26" w:rsidRPr="001065C6" w:rsidRDefault="00297A26" w:rsidP="00297A26">
            <w:pPr>
              <w:spacing w:line="300" w:lineRule="auto"/>
              <w:rPr>
                <w:sz w:val="21"/>
                <w:szCs w:val="21"/>
              </w:rPr>
            </w:pPr>
            <w:r w:rsidRPr="001065C6">
              <w:rPr>
                <w:rFonts w:hint="eastAsia"/>
                <w:sz w:val="21"/>
                <w:szCs w:val="21"/>
              </w:rPr>
              <w:t>非空</w:t>
            </w:r>
          </w:p>
        </w:tc>
        <w:tc>
          <w:tcPr>
            <w:tcW w:w="2170" w:type="dxa"/>
          </w:tcPr>
          <w:p w14:paraId="0EA6C793" w14:textId="77777777" w:rsidR="00297A26" w:rsidRPr="001065C6" w:rsidRDefault="00297A26" w:rsidP="00297A26">
            <w:pPr>
              <w:spacing w:line="300" w:lineRule="auto"/>
              <w:rPr>
                <w:sz w:val="21"/>
                <w:szCs w:val="21"/>
              </w:rPr>
            </w:pPr>
          </w:p>
        </w:tc>
      </w:tr>
    </w:tbl>
    <w:p w14:paraId="349C2892" w14:textId="5796ED5B"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lastRenderedPageBreak/>
        <w:t>试卷问题配置表存储结构如下表</w:t>
      </w:r>
      <w:r w:rsidRPr="001065C6">
        <w:rPr>
          <w:rFonts w:ascii="Times New Roman" w:hAnsi="Times New Roman"/>
          <w:sz w:val="24"/>
          <w:szCs w:val="24"/>
        </w:rPr>
        <w:t>4-8</w:t>
      </w:r>
      <w:r w:rsidRPr="001065C6">
        <w:rPr>
          <w:rFonts w:ascii="Times New Roman" w:hAnsi="Times New Roman" w:hint="eastAsia"/>
          <w:sz w:val="24"/>
          <w:szCs w:val="24"/>
        </w:rPr>
        <w:t>所示：</w:t>
      </w:r>
    </w:p>
    <w:p w14:paraId="541CA9CA" w14:textId="44B9CC36" w:rsidR="00E318E2" w:rsidRPr="001065C6" w:rsidRDefault="00E318E2" w:rsidP="00D65464">
      <w:pPr>
        <w:pStyle w:val="aff0"/>
      </w:pPr>
      <w:r w:rsidRPr="001065C6">
        <w:rPr>
          <w:rFonts w:hint="eastAsia"/>
        </w:rPr>
        <w:t>表</w:t>
      </w:r>
      <w:r w:rsidRPr="001065C6">
        <w:t xml:space="preserve">4-8 </w:t>
      </w:r>
      <w:r w:rsidRPr="001065C6">
        <w:rPr>
          <w:rFonts w:hint="eastAsia"/>
        </w:rPr>
        <w:t>试卷问题配置存储结构表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057D9542" w14:textId="77777777" w:rsidTr="00FD4423">
        <w:trPr>
          <w:cantSplit/>
          <w:jc w:val="center"/>
        </w:trPr>
        <w:tc>
          <w:tcPr>
            <w:tcW w:w="1816" w:type="dxa"/>
            <w:tcBorders>
              <w:bottom w:val="single" w:sz="4" w:space="0" w:color="auto"/>
            </w:tcBorders>
            <w:shd w:val="clear" w:color="auto" w:fill="D9D9D9"/>
          </w:tcPr>
          <w:p w14:paraId="65CD4520"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0EE1BF89" w14:textId="5C0457D9" w:rsidR="00394C7C" w:rsidRPr="001065C6" w:rsidRDefault="00D17E95" w:rsidP="00D65464">
            <w:pPr>
              <w:spacing w:line="300" w:lineRule="auto"/>
              <w:rPr>
                <w:sz w:val="21"/>
                <w:szCs w:val="21"/>
              </w:rPr>
            </w:pPr>
            <w:r w:rsidRPr="001065C6">
              <w:rPr>
                <w:sz w:val="21"/>
                <w:szCs w:val="21"/>
              </w:rPr>
              <w:t>problems_papers</w:t>
            </w:r>
          </w:p>
        </w:tc>
      </w:tr>
      <w:tr w:rsidR="00394C7C" w:rsidRPr="001065C6" w14:paraId="50C05CA1" w14:textId="77777777" w:rsidTr="00FD4423">
        <w:trPr>
          <w:jc w:val="center"/>
        </w:trPr>
        <w:tc>
          <w:tcPr>
            <w:tcW w:w="1816" w:type="dxa"/>
            <w:shd w:val="clear" w:color="auto" w:fill="D9D9D9"/>
          </w:tcPr>
          <w:p w14:paraId="3DD3B814"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7E49AC75"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6B69F27F"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5A88E4DA"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2F61F3BD" w14:textId="77777777" w:rsidTr="00FD4423">
        <w:trPr>
          <w:jc w:val="center"/>
        </w:trPr>
        <w:tc>
          <w:tcPr>
            <w:tcW w:w="1816" w:type="dxa"/>
          </w:tcPr>
          <w:p w14:paraId="7EAE79BB"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0680F4B2"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1C380A96"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2CFADFA1"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0113B7C0" w14:textId="77777777" w:rsidTr="00FD4423">
        <w:trPr>
          <w:jc w:val="center"/>
        </w:trPr>
        <w:tc>
          <w:tcPr>
            <w:tcW w:w="1816" w:type="dxa"/>
          </w:tcPr>
          <w:p w14:paraId="5BD061BD" w14:textId="718E00ED" w:rsidR="00394C7C" w:rsidRPr="001065C6" w:rsidRDefault="00D17E95" w:rsidP="00D65464">
            <w:pPr>
              <w:spacing w:line="300" w:lineRule="auto"/>
              <w:rPr>
                <w:sz w:val="21"/>
                <w:szCs w:val="21"/>
              </w:rPr>
            </w:pPr>
            <w:r w:rsidRPr="001065C6">
              <w:rPr>
                <w:sz w:val="21"/>
                <w:szCs w:val="21"/>
              </w:rPr>
              <w:t>problem_id</w:t>
            </w:r>
          </w:p>
        </w:tc>
        <w:tc>
          <w:tcPr>
            <w:tcW w:w="2256" w:type="dxa"/>
          </w:tcPr>
          <w:p w14:paraId="644285D2" w14:textId="64AC1292" w:rsidR="00394C7C" w:rsidRPr="001065C6" w:rsidRDefault="00D17E95" w:rsidP="00D65464">
            <w:pPr>
              <w:spacing w:line="300" w:lineRule="auto"/>
              <w:rPr>
                <w:sz w:val="21"/>
                <w:szCs w:val="21"/>
              </w:rPr>
            </w:pPr>
            <w:r w:rsidRPr="001065C6">
              <w:rPr>
                <w:sz w:val="21"/>
                <w:szCs w:val="21"/>
              </w:rPr>
              <w:t>bigint</w:t>
            </w:r>
          </w:p>
        </w:tc>
        <w:tc>
          <w:tcPr>
            <w:tcW w:w="2172" w:type="dxa"/>
          </w:tcPr>
          <w:p w14:paraId="6714B449" w14:textId="23DA1A3C" w:rsidR="00394C7C" w:rsidRPr="001065C6" w:rsidRDefault="00D17E95" w:rsidP="00D65464">
            <w:pPr>
              <w:spacing w:line="300" w:lineRule="auto"/>
              <w:rPr>
                <w:sz w:val="21"/>
                <w:szCs w:val="21"/>
              </w:rPr>
            </w:pPr>
            <w:r w:rsidRPr="001065C6">
              <w:rPr>
                <w:rFonts w:hint="eastAsia"/>
                <w:sz w:val="21"/>
                <w:szCs w:val="21"/>
              </w:rPr>
              <w:t>空</w:t>
            </w:r>
          </w:p>
        </w:tc>
        <w:tc>
          <w:tcPr>
            <w:tcW w:w="2170" w:type="dxa"/>
          </w:tcPr>
          <w:p w14:paraId="20553D0C" w14:textId="012D40CC" w:rsidR="00394C7C" w:rsidRPr="001065C6" w:rsidRDefault="00D17E95" w:rsidP="00D65464">
            <w:pPr>
              <w:spacing w:line="300" w:lineRule="auto"/>
              <w:rPr>
                <w:sz w:val="21"/>
                <w:szCs w:val="21"/>
              </w:rPr>
            </w:pPr>
            <w:r w:rsidRPr="001065C6">
              <w:rPr>
                <w:rFonts w:hint="eastAsia"/>
                <w:sz w:val="21"/>
                <w:szCs w:val="21"/>
              </w:rPr>
              <w:t>外键约束</w:t>
            </w:r>
          </w:p>
        </w:tc>
      </w:tr>
      <w:tr w:rsidR="00394C7C" w:rsidRPr="001065C6" w14:paraId="01DA20AB" w14:textId="77777777" w:rsidTr="00FD4423">
        <w:trPr>
          <w:jc w:val="center"/>
        </w:trPr>
        <w:tc>
          <w:tcPr>
            <w:tcW w:w="1816" w:type="dxa"/>
          </w:tcPr>
          <w:p w14:paraId="6C7CF1AD" w14:textId="493F83D9" w:rsidR="00394C7C" w:rsidRPr="001065C6" w:rsidRDefault="00D17E95" w:rsidP="00D65464">
            <w:pPr>
              <w:spacing w:line="300" w:lineRule="auto"/>
              <w:rPr>
                <w:sz w:val="21"/>
                <w:szCs w:val="21"/>
              </w:rPr>
            </w:pPr>
            <w:r w:rsidRPr="001065C6">
              <w:rPr>
                <w:sz w:val="21"/>
                <w:szCs w:val="21"/>
              </w:rPr>
              <w:t>paper_id</w:t>
            </w:r>
          </w:p>
        </w:tc>
        <w:tc>
          <w:tcPr>
            <w:tcW w:w="2256" w:type="dxa"/>
          </w:tcPr>
          <w:p w14:paraId="10506B25" w14:textId="104DF2D6" w:rsidR="00394C7C" w:rsidRPr="001065C6" w:rsidRDefault="00D17E95" w:rsidP="00D65464">
            <w:pPr>
              <w:spacing w:line="300" w:lineRule="auto"/>
              <w:rPr>
                <w:sz w:val="21"/>
                <w:szCs w:val="21"/>
              </w:rPr>
            </w:pPr>
            <w:r w:rsidRPr="001065C6">
              <w:rPr>
                <w:sz w:val="21"/>
                <w:szCs w:val="21"/>
              </w:rPr>
              <w:t>bigint</w:t>
            </w:r>
          </w:p>
        </w:tc>
        <w:tc>
          <w:tcPr>
            <w:tcW w:w="2172" w:type="dxa"/>
          </w:tcPr>
          <w:p w14:paraId="782B1BAB" w14:textId="1969B13E" w:rsidR="00394C7C" w:rsidRPr="001065C6" w:rsidRDefault="00D17E95" w:rsidP="00D65464">
            <w:pPr>
              <w:spacing w:line="300" w:lineRule="auto"/>
              <w:rPr>
                <w:sz w:val="21"/>
                <w:szCs w:val="21"/>
              </w:rPr>
            </w:pPr>
            <w:r w:rsidRPr="001065C6">
              <w:rPr>
                <w:rFonts w:hint="eastAsia"/>
                <w:sz w:val="21"/>
                <w:szCs w:val="21"/>
              </w:rPr>
              <w:t>空</w:t>
            </w:r>
          </w:p>
        </w:tc>
        <w:tc>
          <w:tcPr>
            <w:tcW w:w="2170" w:type="dxa"/>
          </w:tcPr>
          <w:p w14:paraId="28D155ED" w14:textId="06C16587" w:rsidR="00394C7C" w:rsidRPr="001065C6" w:rsidRDefault="00D17E95" w:rsidP="00D65464">
            <w:pPr>
              <w:spacing w:line="300" w:lineRule="auto"/>
              <w:rPr>
                <w:sz w:val="21"/>
                <w:szCs w:val="21"/>
              </w:rPr>
            </w:pPr>
            <w:r w:rsidRPr="001065C6">
              <w:rPr>
                <w:rFonts w:hint="eastAsia"/>
                <w:sz w:val="21"/>
                <w:szCs w:val="21"/>
              </w:rPr>
              <w:t>外键约束</w:t>
            </w:r>
          </w:p>
        </w:tc>
      </w:tr>
      <w:tr w:rsidR="00394C7C" w:rsidRPr="001065C6" w14:paraId="0ECFDF6D" w14:textId="77777777" w:rsidTr="00FD4423">
        <w:trPr>
          <w:jc w:val="center"/>
        </w:trPr>
        <w:tc>
          <w:tcPr>
            <w:tcW w:w="1816" w:type="dxa"/>
          </w:tcPr>
          <w:p w14:paraId="2824031C" w14:textId="4DF8B3F8" w:rsidR="00394C7C" w:rsidRPr="001065C6" w:rsidRDefault="00D17E95" w:rsidP="00D65464">
            <w:pPr>
              <w:spacing w:line="300" w:lineRule="auto"/>
              <w:rPr>
                <w:sz w:val="21"/>
                <w:szCs w:val="21"/>
              </w:rPr>
            </w:pPr>
            <w:r w:rsidRPr="001065C6">
              <w:rPr>
                <w:sz w:val="21"/>
                <w:szCs w:val="21"/>
              </w:rPr>
              <w:t>sequence</w:t>
            </w:r>
          </w:p>
        </w:tc>
        <w:tc>
          <w:tcPr>
            <w:tcW w:w="2256" w:type="dxa"/>
          </w:tcPr>
          <w:p w14:paraId="08980B7D" w14:textId="3EBCFBDA" w:rsidR="00394C7C" w:rsidRPr="001065C6" w:rsidRDefault="00D17E95" w:rsidP="00D65464">
            <w:pPr>
              <w:spacing w:line="300" w:lineRule="auto"/>
              <w:rPr>
                <w:sz w:val="21"/>
                <w:szCs w:val="21"/>
              </w:rPr>
            </w:pPr>
            <w:r w:rsidRPr="001065C6">
              <w:rPr>
                <w:sz w:val="21"/>
                <w:szCs w:val="21"/>
              </w:rPr>
              <w:t>int</w:t>
            </w:r>
          </w:p>
        </w:tc>
        <w:tc>
          <w:tcPr>
            <w:tcW w:w="2172" w:type="dxa"/>
          </w:tcPr>
          <w:p w14:paraId="4BFD7B5F" w14:textId="69C11786"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5672D7DB" w14:textId="77777777" w:rsidR="00394C7C" w:rsidRPr="001065C6" w:rsidRDefault="00394C7C" w:rsidP="00D65464">
            <w:pPr>
              <w:spacing w:line="300" w:lineRule="auto"/>
              <w:rPr>
                <w:sz w:val="21"/>
                <w:szCs w:val="21"/>
              </w:rPr>
            </w:pPr>
          </w:p>
        </w:tc>
      </w:tr>
    </w:tbl>
    <w:p w14:paraId="31DFBF9D" w14:textId="584FEB2D"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考生实体存储结构如下表</w:t>
      </w:r>
      <w:r w:rsidRPr="001065C6">
        <w:rPr>
          <w:rFonts w:ascii="Times New Roman" w:hAnsi="Times New Roman"/>
          <w:sz w:val="24"/>
          <w:szCs w:val="24"/>
        </w:rPr>
        <w:t>4-</w:t>
      </w:r>
      <w:r w:rsidR="00070C7C" w:rsidRPr="001065C6">
        <w:rPr>
          <w:rFonts w:ascii="Times New Roman" w:hAnsi="Times New Roman"/>
          <w:sz w:val="24"/>
          <w:szCs w:val="24"/>
        </w:rPr>
        <w:t>9</w:t>
      </w:r>
      <w:r w:rsidRPr="001065C6">
        <w:rPr>
          <w:rFonts w:ascii="Times New Roman" w:hAnsi="Times New Roman" w:hint="eastAsia"/>
          <w:sz w:val="24"/>
          <w:szCs w:val="24"/>
        </w:rPr>
        <w:t>所示：</w:t>
      </w:r>
    </w:p>
    <w:p w14:paraId="7EBB0842" w14:textId="0CFE074D" w:rsidR="00E318E2" w:rsidRPr="001065C6" w:rsidRDefault="00E318E2" w:rsidP="00D65464">
      <w:pPr>
        <w:pStyle w:val="aff0"/>
      </w:pPr>
      <w:r w:rsidRPr="001065C6">
        <w:rPr>
          <w:rFonts w:hint="eastAsia"/>
        </w:rPr>
        <w:t>表</w:t>
      </w:r>
      <w:r w:rsidRPr="001065C6">
        <w:t>4-</w:t>
      </w:r>
      <w:r w:rsidR="00070C7C" w:rsidRPr="001065C6">
        <w:t>9</w:t>
      </w:r>
      <w:r w:rsidRPr="001065C6">
        <w:t xml:space="preserve"> </w:t>
      </w:r>
      <w:r w:rsidRPr="001065C6">
        <w:rPr>
          <w:rFonts w:hint="eastAsia"/>
        </w:rPr>
        <w:t>考生实体存储结构表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10CD7A28" w14:textId="77777777" w:rsidTr="00FD4423">
        <w:trPr>
          <w:cantSplit/>
          <w:jc w:val="center"/>
        </w:trPr>
        <w:tc>
          <w:tcPr>
            <w:tcW w:w="1816" w:type="dxa"/>
            <w:tcBorders>
              <w:bottom w:val="single" w:sz="4" w:space="0" w:color="auto"/>
            </w:tcBorders>
            <w:shd w:val="clear" w:color="auto" w:fill="D9D9D9"/>
          </w:tcPr>
          <w:p w14:paraId="6FC6C3A6"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374C9A70" w14:textId="423A5525" w:rsidR="00394C7C" w:rsidRPr="001065C6" w:rsidRDefault="00D17E95" w:rsidP="00D65464">
            <w:pPr>
              <w:spacing w:line="300" w:lineRule="auto"/>
              <w:rPr>
                <w:sz w:val="21"/>
                <w:szCs w:val="21"/>
              </w:rPr>
            </w:pPr>
            <w:r w:rsidRPr="001065C6">
              <w:rPr>
                <w:sz w:val="21"/>
                <w:szCs w:val="21"/>
              </w:rPr>
              <w:t>students</w:t>
            </w:r>
          </w:p>
        </w:tc>
      </w:tr>
      <w:tr w:rsidR="00394C7C" w:rsidRPr="001065C6" w14:paraId="12E79AFF" w14:textId="77777777" w:rsidTr="00FD4423">
        <w:trPr>
          <w:jc w:val="center"/>
        </w:trPr>
        <w:tc>
          <w:tcPr>
            <w:tcW w:w="1816" w:type="dxa"/>
            <w:shd w:val="clear" w:color="auto" w:fill="D9D9D9"/>
          </w:tcPr>
          <w:p w14:paraId="35D3FE3D"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20CD3C5C"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7C9152DC"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6E24C006"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7E861351" w14:textId="77777777" w:rsidTr="00FD4423">
        <w:trPr>
          <w:jc w:val="center"/>
        </w:trPr>
        <w:tc>
          <w:tcPr>
            <w:tcW w:w="1816" w:type="dxa"/>
          </w:tcPr>
          <w:p w14:paraId="5A31E301"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46DE8A4F"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626CD695"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047102D3"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2B038CDF" w14:textId="77777777" w:rsidTr="00FD4423">
        <w:trPr>
          <w:jc w:val="center"/>
        </w:trPr>
        <w:tc>
          <w:tcPr>
            <w:tcW w:w="1816" w:type="dxa"/>
          </w:tcPr>
          <w:p w14:paraId="78A0133E" w14:textId="424AB3B1" w:rsidR="00394C7C" w:rsidRPr="001065C6" w:rsidRDefault="00D17E95" w:rsidP="00D65464">
            <w:pPr>
              <w:spacing w:line="300" w:lineRule="auto"/>
              <w:rPr>
                <w:sz w:val="21"/>
                <w:szCs w:val="21"/>
              </w:rPr>
            </w:pPr>
            <w:r w:rsidRPr="001065C6">
              <w:rPr>
                <w:sz w:val="21"/>
                <w:szCs w:val="21"/>
              </w:rPr>
              <w:t>email</w:t>
            </w:r>
          </w:p>
        </w:tc>
        <w:tc>
          <w:tcPr>
            <w:tcW w:w="2256" w:type="dxa"/>
          </w:tcPr>
          <w:p w14:paraId="300F2570" w14:textId="75EFAD4C" w:rsidR="00394C7C" w:rsidRPr="001065C6" w:rsidRDefault="00D17E95" w:rsidP="00D65464">
            <w:pPr>
              <w:spacing w:line="300" w:lineRule="auto"/>
              <w:rPr>
                <w:sz w:val="21"/>
                <w:szCs w:val="21"/>
              </w:rPr>
            </w:pPr>
            <w:r w:rsidRPr="001065C6">
              <w:rPr>
                <w:sz w:val="21"/>
                <w:szCs w:val="21"/>
              </w:rPr>
              <w:t>varchar</w:t>
            </w:r>
          </w:p>
        </w:tc>
        <w:tc>
          <w:tcPr>
            <w:tcW w:w="2172" w:type="dxa"/>
          </w:tcPr>
          <w:p w14:paraId="501C1387" w14:textId="06D82F07"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6025F3B7" w14:textId="31E61F1F" w:rsidR="00394C7C" w:rsidRPr="001065C6" w:rsidRDefault="00D17E95" w:rsidP="00D65464">
            <w:pPr>
              <w:spacing w:line="300" w:lineRule="auto"/>
              <w:rPr>
                <w:sz w:val="21"/>
                <w:szCs w:val="21"/>
              </w:rPr>
            </w:pPr>
            <w:r w:rsidRPr="001065C6">
              <w:rPr>
                <w:sz w:val="21"/>
                <w:szCs w:val="21"/>
              </w:rPr>
              <w:t>unique</w:t>
            </w:r>
          </w:p>
        </w:tc>
      </w:tr>
      <w:tr w:rsidR="00394C7C" w:rsidRPr="001065C6" w14:paraId="78C4707A" w14:textId="77777777" w:rsidTr="00FD4423">
        <w:trPr>
          <w:jc w:val="center"/>
        </w:trPr>
        <w:tc>
          <w:tcPr>
            <w:tcW w:w="1816" w:type="dxa"/>
          </w:tcPr>
          <w:p w14:paraId="4240153D" w14:textId="3135BC75" w:rsidR="00394C7C" w:rsidRPr="001065C6" w:rsidRDefault="00D17E95" w:rsidP="00D65464">
            <w:pPr>
              <w:spacing w:line="300" w:lineRule="auto"/>
              <w:rPr>
                <w:sz w:val="21"/>
                <w:szCs w:val="21"/>
              </w:rPr>
            </w:pPr>
            <w:r w:rsidRPr="001065C6">
              <w:rPr>
                <w:sz w:val="21"/>
                <w:szCs w:val="21"/>
              </w:rPr>
              <w:t>password</w:t>
            </w:r>
          </w:p>
        </w:tc>
        <w:tc>
          <w:tcPr>
            <w:tcW w:w="2256" w:type="dxa"/>
          </w:tcPr>
          <w:p w14:paraId="2F7B90EA" w14:textId="13D2888D" w:rsidR="00394C7C" w:rsidRPr="001065C6" w:rsidRDefault="00D17E95" w:rsidP="00D65464">
            <w:pPr>
              <w:spacing w:line="300" w:lineRule="auto"/>
              <w:rPr>
                <w:sz w:val="21"/>
                <w:szCs w:val="21"/>
              </w:rPr>
            </w:pPr>
            <w:r w:rsidRPr="001065C6">
              <w:rPr>
                <w:sz w:val="21"/>
                <w:szCs w:val="21"/>
              </w:rPr>
              <w:t>varchar</w:t>
            </w:r>
          </w:p>
        </w:tc>
        <w:tc>
          <w:tcPr>
            <w:tcW w:w="2172" w:type="dxa"/>
          </w:tcPr>
          <w:p w14:paraId="32732CFC" w14:textId="0ECD471E"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0791A06F" w14:textId="77777777" w:rsidR="00394C7C" w:rsidRPr="001065C6" w:rsidRDefault="00394C7C" w:rsidP="00D65464">
            <w:pPr>
              <w:spacing w:line="300" w:lineRule="auto"/>
              <w:rPr>
                <w:sz w:val="21"/>
                <w:szCs w:val="21"/>
              </w:rPr>
            </w:pPr>
          </w:p>
        </w:tc>
      </w:tr>
      <w:tr w:rsidR="00FD4423" w:rsidRPr="001065C6" w14:paraId="607A8487" w14:textId="77777777" w:rsidTr="00FD4423">
        <w:trPr>
          <w:jc w:val="center"/>
        </w:trPr>
        <w:tc>
          <w:tcPr>
            <w:tcW w:w="1816" w:type="dxa"/>
          </w:tcPr>
          <w:p w14:paraId="5E947B73" w14:textId="55258720" w:rsidR="00FD4423" w:rsidRPr="001065C6" w:rsidRDefault="00FD4423" w:rsidP="00FD4423">
            <w:pPr>
              <w:spacing w:line="300" w:lineRule="auto"/>
              <w:rPr>
                <w:sz w:val="21"/>
                <w:szCs w:val="21"/>
              </w:rPr>
            </w:pPr>
            <w:r w:rsidRPr="001065C6">
              <w:rPr>
                <w:sz w:val="21"/>
                <w:szCs w:val="21"/>
              </w:rPr>
              <w:t>name</w:t>
            </w:r>
          </w:p>
        </w:tc>
        <w:tc>
          <w:tcPr>
            <w:tcW w:w="2256" w:type="dxa"/>
          </w:tcPr>
          <w:p w14:paraId="0150D8B4" w14:textId="1BBDBC3B" w:rsidR="00FD4423" w:rsidRPr="001065C6" w:rsidRDefault="00FD4423" w:rsidP="00FD4423">
            <w:pPr>
              <w:spacing w:line="300" w:lineRule="auto"/>
              <w:rPr>
                <w:sz w:val="21"/>
                <w:szCs w:val="21"/>
              </w:rPr>
            </w:pPr>
            <w:r w:rsidRPr="001065C6">
              <w:rPr>
                <w:sz w:val="21"/>
                <w:szCs w:val="21"/>
              </w:rPr>
              <w:t>varchar</w:t>
            </w:r>
          </w:p>
        </w:tc>
        <w:tc>
          <w:tcPr>
            <w:tcW w:w="2172" w:type="dxa"/>
          </w:tcPr>
          <w:p w14:paraId="1596106A" w14:textId="58EAE299"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39006DA1" w14:textId="77777777" w:rsidR="00FD4423" w:rsidRPr="001065C6" w:rsidRDefault="00FD4423" w:rsidP="00FD4423">
            <w:pPr>
              <w:spacing w:line="300" w:lineRule="auto"/>
              <w:rPr>
                <w:sz w:val="21"/>
                <w:szCs w:val="21"/>
              </w:rPr>
            </w:pPr>
          </w:p>
        </w:tc>
      </w:tr>
      <w:tr w:rsidR="00FD4423" w:rsidRPr="001065C6" w14:paraId="1C608060" w14:textId="77777777" w:rsidTr="00FD4423">
        <w:trPr>
          <w:jc w:val="center"/>
        </w:trPr>
        <w:tc>
          <w:tcPr>
            <w:tcW w:w="1816" w:type="dxa"/>
          </w:tcPr>
          <w:p w14:paraId="7E46CC1D" w14:textId="3D299274" w:rsidR="00FD4423" w:rsidRPr="001065C6" w:rsidRDefault="00FD4423" w:rsidP="00FD4423">
            <w:pPr>
              <w:spacing w:line="300" w:lineRule="auto"/>
              <w:rPr>
                <w:sz w:val="21"/>
                <w:szCs w:val="21"/>
              </w:rPr>
            </w:pPr>
            <w:r w:rsidRPr="001065C6">
              <w:rPr>
                <w:sz w:val="21"/>
                <w:szCs w:val="21"/>
              </w:rPr>
              <w:t>sex</w:t>
            </w:r>
          </w:p>
        </w:tc>
        <w:tc>
          <w:tcPr>
            <w:tcW w:w="2256" w:type="dxa"/>
          </w:tcPr>
          <w:p w14:paraId="7D116D17" w14:textId="7EE45317" w:rsidR="00FD4423" w:rsidRPr="001065C6" w:rsidRDefault="00FD4423" w:rsidP="00FD4423">
            <w:pPr>
              <w:spacing w:line="300" w:lineRule="auto"/>
              <w:rPr>
                <w:sz w:val="21"/>
                <w:szCs w:val="21"/>
              </w:rPr>
            </w:pPr>
            <w:r w:rsidRPr="001065C6">
              <w:rPr>
                <w:sz w:val="21"/>
                <w:szCs w:val="21"/>
              </w:rPr>
              <w:t>varchar</w:t>
            </w:r>
          </w:p>
        </w:tc>
        <w:tc>
          <w:tcPr>
            <w:tcW w:w="2172" w:type="dxa"/>
          </w:tcPr>
          <w:p w14:paraId="2093159A" w14:textId="1854893A"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45B06D5E" w14:textId="77777777" w:rsidR="00FD4423" w:rsidRPr="001065C6" w:rsidRDefault="00FD4423" w:rsidP="00FD4423">
            <w:pPr>
              <w:spacing w:line="300" w:lineRule="auto"/>
              <w:rPr>
                <w:sz w:val="21"/>
                <w:szCs w:val="21"/>
              </w:rPr>
            </w:pPr>
          </w:p>
        </w:tc>
      </w:tr>
      <w:tr w:rsidR="00FD4423" w:rsidRPr="001065C6" w14:paraId="7532DD87" w14:textId="77777777" w:rsidTr="00FD4423">
        <w:trPr>
          <w:jc w:val="center"/>
        </w:trPr>
        <w:tc>
          <w:tcPr>
            <w:tcW w:w="1816" w:type="dxa"/>
          </w:tcPr>
          <w:p w14:paraId="12310029" w14:textId="3B696E84" w:rsidR="00FD4423" w:rsidRPr="001065C6" w:rsidRDefault="00FD4423" w:rsidP="00FD4423">
            <w:pPr>
              <w:spacing w:line="300" w:lineRule="auto"/>
              <w:rPr>
                <w:sz w:val="21"/>
                <w:szCs w:val="21"/>
              </w:rPr>
            </w:pPr>
            <w:r w:rsidRPr="001065C6">
              <w:rPr>
                <w:sz w:val="21"/>
                <w:szCs w:val="21"/>
              </w:rPr>
              <w:t>school</w:t>
            </w:r>
          </w:p>
        </w:tc>
        <w:tc>
          <w:tcPr>
            <w:tcW w:w="2256" w:type="dxa"/>
          </w:tcPr>
          <w:p w14:paraId="7CDFD871" w14:textId="56C19C23" w:rsidR="00FD4423" w:rsidRPr="001065C6" w:rsidRDefault="00FD4423" w:rsidP="00FD4423">
            <w:pPr>
              <w:spacing w:line="300" w:lineRule="auto"/>
              <w:rPr>
                <w:sz w:val="21"/>
                <w:szCs w:val="21"/>
              </w:rPr>
            </w:pPr>
            <w:r w:rsidRPr="001065C6">
              <w:rPr>
                <w:sz w:val="21"/>
                <w:szCs w:val="21"/>
              </w:rPr>
              <w:t>varchar</w:t>
            </w:r>
          </w:p>
        </w:tc>
        <w:tc>
          <w:tcPr>
            <w:tcW w:w="2172" w:type="dxa"/>
          </w:tcPr>
          <w:p w14:paraId="327F660E" w14:textId="5C8FD0EA" w:rsidR="00FD4423" w:rsidRPr="001065C6" w:rsidRDefault="00FD4423" w:rsidP="00FD4423">
            <w:pPr>
              <w:spacing w:line="300" w:lineRule="auto"/>
              <w:rPr>
                <w:sz w:val="21"/>
                <w:szCs w:val="21"/>
              </w:rPr>
            </w:pPr>
            <w:r w:rsidRPr="001065C6">
              <w:rPr>
                <w:rFonts w:hint="eastAsia"/>
                <w:sz w:val="21"/>
                <w:szCs w:val="21"/>
              </w:rPr>
              <w:t>空</w:t>
            </w:r>
          </w:p>
        </w:tc>
        <w:tc>
          <w:tcPr>
            <w:tcW w:w="2170" w:type="dxa"/>
          </w:tcPr>
          <w:p w14:paraId="5C7AFC6E" w14:textId="77777777" w:rsidR="00FD4423" w:rsidRPr="001065C6" w:rsidRDefault="00FD4423" w:rsidP="00FD4423">
            <w:pPr>
              <w:spacing w:line="300" w:lineRule="auto"/>
              <w:rPr>
                <w:sz w:val="21"/>
                <w:szCs w:val="21"/>
              </w:rPr>
            </w:pPr>
          </w:p>
        </w:tc>
      </w:tr>
      <w:tr w:rsidR="00FD4423" w:rsidRPr="001065C6" w14:paraId="45DD228C" w14:textId="77777777" w:rsidTr="00FD4423">
        <w:trPr>
          <w:jc w:val="center"/>
        </w:trPr>
        <w:tc>
          <w:tcPr>
            <w:tcW w:w="1816" w:type="dxa"/>
          </w:tcPr>
          <w:p w14:paraId="733A5407" w14:textId="4F8338AA" w:rsidR="00FD4423" w:rsidRPr="001065C6" w:rsidRDefault="00FD4423" w:rsidP="00FD4423">
            <w:pPr>
              <w:spacing w:line="300" w:lineRule="auto"/>
              <w:rPr>
                <w:sz w:val="21"/>
                <w:szCs w:val="21"/>
              </w:rPr>
            </w:pPr>
            <w:r w:rsidRPr="001065C6">
              <w:rPr>
                <w:sz w:val="21"/>
                <w:szCs w:val="21"/>
              </w:rPr>
              <w:t>age</w:t>
            </w:r>
          </w:p>
        </w:tc>
        <w:tc>
          <w:tcPr>
            <w:tcW w:w="2256" w:type="dxa"/>
          </w:tcPr>
          <w:p w14:paraId="1FB673AD" w14:textId="7821A97F" w:rsidR="00FD4423" w:rsidRPr="001065C6" w:rsidRDefault="00FD4423" w:rsidP="00FD4423">
            <w:pPr>
              <w:spacing w:line="300" w:lineRule="auto"/>
              <w:rPr>
                <w:sz w:val="21"/>
                <w:szCs w:val="21"/>
              </w:rPr>
            </w:pPr>
            <w:r w:rsidRPr="001065C6">
              <w:rPr>
                <w:sz w:val="21"/>
                <w:szCs w:val="21"/>
              </w:rPr>
              <w:t>int</w:t>
            </w:r>
          </w:p>
        </w:tc>
        <w:tc>
          <w:tcPr>
            <w:tcW w:w="2172" w:type="dxa"/>
          </w:tcPr>
          <w:p w14:paraId="35807350" w14:textId="3E7061E0" w:rsidR="00FD4423" w:rsidRPr="001065C6" w:rsidRDefault="00FD4423" w:rsidP="00FD4423">
            <w:pPr>
              <w:spacing w:line="300" w:lineRule="auto"/>
              <w:rPr>
                <w:sz w:val="21"/>
                <w:szCs w:val="21"/>
              </w:rPr>
            </w:pPr>
            <w:r w:rsidRPr="001065C6">
              <w:rPr>
                <w:rFonts w:hint="eastAsia"/>
                <w:sz w:val="21"/>
                <w:szCs w:val="21"/>
              </w:rPr>
              <w:t>非空</w:t>
            </w:r>
          </w:p>
        </w:tc>
        <w:tc>
          <w:tcPr>
            <w:tcW w:w="2170" w:type="dxa"/>
          </w:tcPr>
          <w:p w14:paraId="1BD49822" w14:textId="77777777" w:rsidR="00FD4423" w:rsidRPr="001065C6" w:rsidRDefault="00FD4423" w:rsidP="00FD4423">
            <w:pPr>
              <w:spacing w:line="300" w:lineRule="auto"/>
              <w:rPr>
                <w:sz w:val="21"/>
                <w:szCs w:val="21"/>
              </w:rPr>
            </w:pPr>
          </w:p>
        </w:tc>
      </w:tr>
      <w:tr w:rsidR="00FD4423" w:rsidRPr="001065C6" w14:paraId="44B42610" w14:textId="77777777" w:rsidTr="00FD4423">
        <w:trPr>
          <w:jc w:val="center"/>
        </w:trPr>
        <w:tc>
          <w:tcPr>
            <w:tcW w:w="1816" w:type="dxa"/>
          </w:tcPr>
          <w:p w14:paraId="488F9888" w14:textId="4E24FF31" w:rsidR="00FD4423" w:rsidRPr="001065C6" w:rsidRDefault="00FD4423" w:rsidP="00FD4423">
            <w:pPr>
              <w:spacing w:line="300" w:lineRule="auto"/>
              <w:rPr>
                <w:sz w:val="21"/>
                <w:szCs w:val="21"/>
              </w:rPr>
            </w:pPr>
            <w:r w:rsidRPr="001065C6">
              <w:rPr>
                <w:sz w:val="21"/>
                <w:szCs w:val="21"/>
              </w:rPr>
              <w:t>signature</w:t>
            </w:r>
          </w:p>
        </w:tc>
        <w:tc>
          <w:tcPr>
            <w:tcW w:w="2256" w:type="dxa"/>
          </w:tcPr>
          <w:p w14:paraId="47DB7412" w14:textId="7C5ECA4C" w:rsidR="00FD4423" w:rsidRPr="001065C6" w:rsidRDefault="00FD4423" w:rsidP="00FD4423">
            <w:pPr>
              <w:spacing w:line="300" w:lineRule="auto"/>
              <w:rPr>
                <w:sz w:val="21"/>
                <w:szCs w:val="21"/>
              </w:rPr>
            </w:pPr>
            <w:r w:rsidRPr="001065C6">
              <w:rPr>
                <w:sz w:val="21"/>
                <w:szCs w:val="21"/>
              </w:rPr>
              <w:t>varchar</w:t>
            </w:r>
          </w:p>
        </w:tc>
        <w:tc>
          <w:tcPr>
            <w:tcW w:w="2172" w:type="dxa"/>
          </w:tcPr>
          <w:p w14:paraId="4900A823" w14:textId="5B83BB18" w:rsidR="00FD4423" w:rsidRPr="001065C6" w:rsidRDefault="00FD4423" w:rsidP="00FD4423">
            <w:pPr>
              <w:spacing w:line="300" w:lineRule="auto"/>
              <w:rPr>
                <w:sz w:val="21"/>
                <w:szCs w:val="21"/>
              </w:rPr>
            </w:pPr>
            <w:r w:rsidRPr="001065C6">
              <w:rPr>
                <w:rFonts w:hint="eastAsia"/>
                <w:sz w:val="21"/>
                <w:szCs w:val="21"/>
              </w:rPr>
              <w:t>空</w:t>
            </w:r>
          </w:p>
        </w:tc>
        <w:tc>
          <w:tcPr>
            <w:tcW w:w="2170" w:type="dxa"/>
          </w:tcPr>
          <w:p w14:paraId="393F1923" w14:textId="77777777" w:rsidR="00FD4423" w:rsidRPr="001065C6" w:rsidRDefault="00FD4423" w:rsidP="00FD4423">
            <w:pPr>
              <w:spacing w:line="300" w:lineRule="auto"/>
              <w:rPr>
                <w:sz w:val="21"/>
                <w:szCs w:val="21"/>
              </w:rPr>
            </w:pPr>
          </w:p>
        </w:tc>
      </w:tr>
      <w:tr w:rsidR="00FD4423" w:rsidRPr="001065C6" w14:paraId="3F151320" w14:textId="77777777" w:rsidTr="00FD4423">
        <w:trPr>
          <w:jc w:val="center"/>
        </w:trPr>
        <w:tc>
          <w:tcPr>
            <w:tcW w:w="1816" w:type="dxa"/>
          </w:tcPr>
          <w:p w14:paraId="2DDF76F3" w14:textId="268B8F2A" w:rsidR="00FD4423" w:rsidRPr="001065C6" w:rsidRDefault="00FD4423" w:rsidP="00FD4423">
            <w:pPr>
              <w:spacing w:line="300" w:lineRule="auto"/>
              <w:rPr>
                <w:sz w:val="21"/>
                <w:szCs w:val="21"/>
              </w:rPr>
            </w:pPr>
            <w:r w:rsidRPr="001065C6">
              <w:rPr>
                <w:sz w:val="21"/>
                <w:szCs w:val="21"/>
              </w:rPr>
              <w:t>headImg</w:t>
            </w:r>
          </w:p>
        </w:tc>
        <w:tc>
          <w:tcPr>
            <w:tcW w:w="2256" w:type="dxa"/>
          </w:tcPr>
          <w:p w14:paraId="70E30378" w14:textId="52FFFE3F" w:rsidR="00FD4423" w:rsidRPr="001065C6" w:rsidRDefault="00FD4423" w:rsidP="00FD4423">
            <w:pPr>
              <w:spacing w:line="300" w:lineRule="auto"/>
              <w:rPr>
                <w:sz w:val="21"/>
                <w:szCs w:val="21"/>
              </w:rPr>
            </w:pPr>
            <w:r w:rsidRPr="001065C6">
              <w:rPr>
                <w:sz w:val="21"/>
                <w:szCs w:val="21"/>
              </w:rPr>
              <w:t>varchar</w:t>
            </w:r>
          </w:p>
        </w:tc>
        <w:tc>
          <w:tcPr>
            <w:tcW w:w="2172" w:type="dxa"/>
          </w:tcPr>
          <w:p w14:paraId="5008FF77" w14:textId="41C9955F" w:rsidR="00FD4423" w:rsidRPr="001065C6" w:rsidRDefault="00FD4423" w:rsidP="00FD4423">
            <w:pPr>
              <w:spacing w:line="300" w:lineRule="auto"/>
              <w:rPr>
                <w:sz w:val="21"/>
                <w:szCs w:val="21"/>
              </w:rPr>
            </w:pPr>
            <w:r w:rsidRPr="001065C6">
              <w:rPr>
                <w:rFonts w:hint="eastAsia"/>
                <w:sz w:val="21"/>
                <w:szCs w:val="21"/>
              </w:rPr>
              <w:t>空</w:t>
            </w:r>
          </w:p>
        </w:tc>
        <w:tc>
          <w:tcPr>
            <w:tcW w:w="2170" w:type="dxa"/>
          </w:tcPr>
          <w:p w14:paraId="043D4F3A" w14:textId="77777777" w:rsidR="00FD4423" w:rsidRPr="001065C6" w:rsidRDefault="00FD4423" w:rsidP="00FD4423">
            <w:pPr>
              <w:spacing w:line="300" w:lineRule="auto"/>
              <w:rPr>
                <w:sz w:val="21"/>
                <w:szCs w:val="21"/>
              </w:rPr>
            </w:pPr>
          </w:p>
        </w:tc>
      </w:tr>
    </w:tbl>
    <w:p w14:paraId="5AF8BA63" w14:textId="1EC42623" w:rsidR="00394C7C" w:rsidRPr="001065C6" w:rsidRDefault="00E318E2" w:rsidP="00C903C2">
      <w:pPr>
        <w:pStyle w:val="aff4"/>
        <w:numPr>
          <w:ilvl w:val="0"/>
          <w:numId w:val="45"/>
        </w:numPr>
        <w:spacing w:line="300" w:lineRule="auto"/>
        <w:ind w:firstLineChars="0"/>
        <w:rPr>
          <w:rFonts w:ascii="Times New Roman" w:hAnsi="Times New Roman"/>
          <w:sz w:val="24"/>
          <w:szCs w:val="24"/>
        </w:rPr>
      </w:pPr>
      <w:r w:rsidRPr="001065C6">
        <w:rPr>
          <w:rFonts w:ascii="Times New Roman" w:hAnsi="Times New Roman" w:hint="eastAsia"/>
          <w:sz w:val="24"/>
          <w:szCs w:val="24"/>
        </w:rPr>
        <w:t>教师实体存储结构如下表</w:t>
      </w:r>
      <w:r w:rsidRPr="001065C6">
        <w:rPr>
          <w:rFonts w:ascii="Times New Roman" w:hAnsi="Times New Roman"/>
          <w:sz w:val="24"/>
          <w:szCs w:val="24"/>
        </w:rPr>
        <w:t>4-1</w:t>
      </w:r>
      <w:r w:rsidR="00FD4423">
        <w:rPr>
          <w:rFonts w:ascii="Times New Roman" w:hAnsi="Times New Roman" w:hint="eastAsia"/>
          <w:sz w:val="24"/>
          <w:szCs w:val="24"/>
        </w:rPr>
        <w:t>0</w:t>
      </w:r>
      <w:r w:rsidRPr="001065C6">
        <w:rPr>
          <w:rFonts w:ascii="Times New Roman" w:hAnsi="Times New Roman" w:hint="eastAsia"/>
          <w:sz w:val="24"/>
          <w:szCs w:val="24"/>
        </w:rPr>
        <w:t>所示：</w:t>
      </w:r>
    </w:p>
    <w:p w14:paraId="3FD8002E" w14:textId="6E55554C" w:rsidR="00E318E2" w:rsidRPr="001065C6" w:rsidRDefault="00E318E2" w:rsidP="00D65464">
      <w:pPr>
        <w:pStyle w:val="aff0"/>
      </w:pPr>
      <w:r w:rsidRPr="001065C6">
        <w:rPr>
          <w:rFonts w:hint="eastAsia"/>
        </w:rPr>
        <w:t>表</w:t>
      </w:r>
      <w:r w:rsidRPr="001065C6">
        <w:t>4-1</w:t>
      </w:r>
      <w:r w:rsidR="00FD4423">
        <w:rPr>
          <w:rFonts w:hint="eastAsia"/>
        </w:rPr>
        <w:t>0</w:t>
      </w:r>
      <w:r w:rsidRPr="001065C6">
        <w:t xml:space="preserve"> </w:t>
      </w:r>
      <w:r w:rsidRPr="001065C6">
        <w:rPr>
          <w:rFonts w:hint="eastAsia"/>
        </w:rPr>
        <w:t>教师实体存储结构表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2256"/>
        <w:gridCol w:w="2172"/>
        <w:gridCol w:w="2170"/>
      </w:tblGrid>
      <w:tr w:rsidR="00394C7C" w:rsidRPr="001065C6" w14:paraId="770071B1" w14:textId="77777777" w:rsidTr="00FD4423">
        <w:trPr>
          <w:cantSplit/>
          <w:jc w:val="center"/>
        </w:trPr>
        <w:tc>
          <w:tcPr>
            <w:tcW w:w="1816" w:type="dxa"/>
            <w:tcBorders>
              <w:bottom w:val="single" w:sz="4" w:space="0" w:color="auto"/>
            </w:tcBorders>
            <w:shd w:val="clear" w:color="auto" w:fill="D9D9D9"/>
          </w:tcPr>
          <w:p w14:paraId="13134062" w14:textId="77777777" w:rsidR="00394C7C" w:rsidRPr="001065C6" w:rsidRDefault="00394C7C" w:rsidP="00D65464">
            <w:pPr>
              <w:spacing w:line="300" w:lineRule="auto"/>
              <w:rPr>
                <w:sz w:val="21"/>
                <w:szCs w:val="21"/>
              </w:rPr>
            </w:pPr>
            <w:r w:rsidRPr="001065C6">
              <w:rPr>
                <w:rFonts w:hint="eastAsia"/>
                <w:sz w:val="21"/>
                <w:szCs w:val="21"/>
              </w:rPr>
              <w:t>表名</w:t>
            </w:r>
          </w:p>
        </w:tc>
        <w:tc>
          <w:tcPr>
            <w:tcW w:w="6598" w:type="dxa"/>
            <w:gridSpan w:val="3"/>
            <w:tcBorders>
              <w:bottom w:val="single" w:sz="4" w:space="0" w:color="auto"/>
            </w:tcBorders>
          </w:tcPr>
          <w:p w14:paraId="6499AFF7" w14:textId="35F7C6BA" w:rsidR="00394C7C" w:rsidRPr="001065C6" w:rsidRDefault="00D17E95" w:rsidP="00D65464">
            <w:pPr>
              <w:spacing w:line="300" w:lineRule="auto"/>
              <w:rPr>
                <w:sz w:val="21"/>
                <w:szCs w:val="21"/>
              </w:rPr>
            </w:pPr>
            <w:r w:rsidRPr="001065C6">
              <w:rPr>
                <w:sz w:val="21"/>
                <w:szCs w:val="21"/>
              </w:rPr>
              <w:t>teachers</w:t>
            </w:r>
          </w:p>
        </w:tc>
      </w:tr>
      <w:tr w:rsidR="00394C7C" w:rsidRPr="001065C6" w14:paraId="31F59FF8" w14:textId="77777777" w:rsidTr="00FD4423">
        <w:trPr>
          <w:jc w:val="center"/>
        </w:trPr>
        <w:tc>
          <w:tcPr>
            <w:tcW w:w="1816" w:type="dxa"/>
            <w:shd w:val="clear" w:color="auto" w:fill="D9D9D9"/>
          </w:tcPr>
          <w:p w14:paraId="671680C5" w14:textId="77777777" w:rsidR="00394C7C" w:rsidRPr="001065C6" w:rsidRDefault="00394C7C" w:rsidP="00D65464">
            <w:pPr>
              <w:spacing w:line="300" w:lineRule="auto"/>
              <w:rPr>
                <w:sz w:val="21"/>
                <w:szCs w:val="21"/>
              </w:rPr>
            </w:pPr>
            <w:r w:rsidRPr="001065C6">
              <w:rPr>
                <w:rFonts w:hint="eastAsia"/>
                <w:sz w:val="21"/>
                <w:szCs w:val="21"/>
              </w:rPr>
              <w:t>列名</w:t>
            </w:r>
          </w:p>
        </w:tc>
        <w:tc>
          <w:tcPr>
            <w:tcW w:w="2256" w:type="dxa"/>
            <w:shd w:val="clear" w:color="auto" w:fill="D9D9D9"/>
          </w:tcPr>
          <w:p w14:paraId="6556EDF1" w14:textId="77777777" w:rsidR="00394C7C" w:rsidRPr="001065C6" w:rsidRDefault="00394C7C" w:rsidP="00D65464">
            <w:pPr>
              <w:spacing w:line="300" w:lineRule="auto"/>
              <w:rPr>
                <w:sz w:val="21"/>
                <w:szCs w:val="21"/>
              </w:rPr>
            </w:pPr>
            <w:r w:rsidRPr="001065C6">
              <w:rPr>
                <w:rFonts w:hint="eastAsia"/>
                <w:sz w:val="21"/>
                <w:szCs w:val="21"/>
              </w:rPr>
              <w:t>数据类型</w:t>
            </w:r>
          </w:p>
        </w:tc>
        <w:tc>
          <w:tcPr>
            <w:tcW w:w="2172" w:type="dxa"/>
            <w:shd w:val="clear" w:color="auto" w:fill="D9D9D9"/>
          </w:tcPr>
          <w:p w14:paraId="52F3115D" w14:textId="77777777" w:rsidR="00394C7C" w:rsidRPr="001065C6" w:rsidRDefault="00394C7C" w:rsidP="00D65464">
            <w:pPr>
              <w:spacing w:line="300" w:lineRule="auto"/>
              <w:rPr>
                <w:sz w:val="21"/>
                <w:szCs w:val="21"/>
              </w:rPr>
            </w:pPr>
            <w:r w:rsidRPr="001065C6">
              <w:rPr>
                <w:rFonts w:hint="eastAsia"/>
                <w:sz w:val="21"/>
                <w:szCs w:val="21"/>
              </w:rPr>
              <w:t>空</w:t>
            </w:r>
            <w:r w:rsidRPr="001065C6">
              <w:rPr>
                <w:sz w:val="21"/>
                <w:szCs w:val="21"/>
              </w:rPr>
              <w:t>/</w:t>
            </w:r>
            <w:r w:rsidRPr="001065C6">
              <w:rPr>
                <w:rFonts w:hint="eastAsia"/>
                <w:sz w:val="21"/>
                <w:szCs w:val="21"/>
              </w:rPr>
              <w:t>非空</w:t>
            </w:r>
          </w:p>
        </w:tc>
        <w:tc>
          <w:tcPr>
            <w:tcW w:w="2170" w:type="dxa"/>
            <w:shd w:val="clear" w:color="auto" w:fill="D9D9D9"/>
          </w:tcPr>
          <w:p w14:paraId="51EDFC51" w14:textId="77777777" w:rsidR="00394C7C" w:rsidRPr="001065C6" w:rsidRDefault="00394C7C" w:rsidP="00D65464">
            <w:pPr>
              <w:spacing w:line="300" w:lineRule="auto"/>
              <w:rPr>
                <w:sz w:val="21"/>
                <w:szCs w:val="21"/>
              </w:rPr>
            </w:pPr>
            <w:r w:rsidRPr="001065C6">
              <w:rPr>
                <w:rFonts w:hint="eastAsia"/>
                <w:sz w:val="21"/>
                <w:szCs w:val="21"/>
              </w:rPr>
              <w:t>约束条件</w:t>
            </w:r>
          </w:p>
        </w:tc>
      </w:tr>
      <w:tr w:rsidR="00394C7C" w:rsidRPr="001065C6" w14:paraId="2FBB299C" w14:textId="77777777" w:rsidTr="00FD4423">
        <w:trPr>
          <w:jc w:val="center"/>
        </w:trPr>
        <w:tc>
          <w:tcPr>
            <w:tcW w:w="1816" w:type="dxa"/>
          </w:tcPr>
          <w:p w14:paraId="3706C031" w14:textId="77777777" w:rsidR="00394C7C" w:rsidRPr="001065C6" w:rsidRDefault="00394C7C" w:rsidP="00D65464">
            <w:pPr>
              <w:spacing w:line="300" w:lineRule="auto"/>
              <w:rPr>
                <w:sz w:val="21"/>
                <w:szCs w:val="21"/>
              </w:rPr>
            </w:pPr>
            <w:r w:rsidRPr="001065C6">
              <w:rPr>
                <w:sz w:val="21"/>
                <w:szCs w:val="21"/>
              </w:rPr>
              <w:t>id</w:t>
            </w:r>
          </w:p>
        </w:tc>
        <w:tc>
          <w:tcPr>
            <w:tcW w:w="2256" w:type="dxa"/>
          </w:tcPr>
          <w:p w14:paraId="1907DC23" w14:textId="77777777" w:rsidR="00394C7C" w:rsidRPr="001065C6" w:rsidRDefault="00394C7C" w:rsidP="00D65464">
            <w:pPr>
              <w:spacing w:line="300" w:lineRule="auto"/>
              <w:rPr>
                <w:sz w:val="21"/>
                <w:szCs w:val="21"/>
              </w:rPr>
            </w:pPr>
            <w:r w:rsidRPr="001065C6">
              <w:rPr>
                <w:sz w:val="21"/>
                <w:szCs w:val="21"/>
              </w:rPr>
              <w:t>bigint</w:t>
            </w:r>
          </w:p>
        </w:tc>
        <w:tc>
          <w:tcPr>
            <w:tcW w:w="2172" w:type="dxa"/>
          </w:tcPr>
          <w:p w14:paraId="5D94F75D" w14:textId="77777777" w:rsidR="00394C7C" w:rsidRPr="001065C6" w:rsidRDefault="00394C7C" w:rsidP="00D65464">
            <w:pPr>
              <w:spacing w:line="300" w:lineRule="auto"/>
              <w:rPr>
                <w:sz w:val="21"/>
                <w:szCs w:val="21"/>
              </w:rPr>
            </w:pPr>
            <w:r w:rsidRPr="001065C6">
              <w:rPr>
                <w:rFonts w:hint="eastAsia"/>
                <w:sz w:val="21"/>
                <w:szCs w:val="21"/>
              </w:rPr>
              <w:t>非空</w:t>
            </w:r>
          </w:p>
        </w:tc>
        <w:tc>
          <w:tcPr>
            <w:tcW w:w="2170" w:type="dxa"/>
          </w:tcPr>
          <w:p w14:paraId="36E2A405" w14:textId="77777777" w:rsidR="00394C7C" w:rsidRPr="001065C6" w:rsidRDefault="00394C7C" w:rsidP="00D65464">
            <w:pPr>
              <w:spacing w:line="300" w:lineRule="auto"/>
              <w:rPr>
                <w:sz w:val="21"/>
                <w:szCs w:val="21"/>
              </w:rPr>
            </w:pPr>
            <w:r w:rsidRPr="001065C6">
              <w:rPr>
                <w:rFonts w:hint="eastAsia"/>
                <w:sz w:val="21"/>
                <w:szCs w:val="21"/>
              </w:rPr>
              <w:t>主键约束</w:t>
            </w:r>
          </w:p>
        </w:tc>
      </w:tr>
      <w:tr w:rsidR="00394C7C" w:rsidRPr="001065C6" w14:paraId="6DCA7C96" w14:textId="77777777" w:rsidTr="00FD4423">
        <w:trPr>
          <w:jc w:val="center"/>
        </w:trPr>
        <w:tc>
          <w:tcPr>
            <w:tcW w:w="1816" w:type="dxa"/>
          </w:tcPr>
          <w:p w14:paraId="3A381EB0" w14:textId="2FF896CD" w:rsidR="00394C7C" w:rsidRPr="001065C6" w:rsidRDefault="00D17E95" w:rsidP="00D65464">
            <w:pPr>
              <w:spacing w:line="300" w:lineRule="auto"/>
              <w:rPr>
                <w:sz w:val="21"/>
                <w:szCs w:val="21"/>
              </w:rPr>
            </w:pPr>
            <w:r w:rsidRPr="001065C6">
              <w:rPr>
                <w:sz w:val="21"/>
                <w:szCs w:val="21"/>
              </w:rPr>
              <w:t>subject_id</w:t>
            </w:r>
          </w:p>
        </w:tc>
        <w:tc>
          <w:tcPr>
            <w:tcW w:w="2256" w:type="dxa"/>
          </w:tcPr>
          <w:p w14:paraId="15FE17B0" w14:textId="343EE3BB" w:rsidR="00394C7C" w:rsidRPr="001065C6" w:rsidRDefault="00D17E95" w:rsidP="00D65464">
            <w:pPr>
              <w:spacing w:line="300" w:lineRule="auto"/>
              <w:rPr>
                <w:sz w:val="21"/>
                <w:szCs w:val="21"/>
              </w:rPr>
            </w:pPr>
            <w:r w:rsidRPr="001065C6">
              <w:rPr>
                <w:sz w:val="21"/>
                <w:szCs w:val="21"/>
              </w:rPr>
              <w:t>bigint</w:t>
            </w:r>
          </w:p>
        </w:tc>
        <w:tc>
          <w:tcPr>
            <w:tcW w:w="2172" w:type="dxa"/>
          </w:tcPr>
          <w:p w14:paraId="4FDF74EE" w14:textId="6BB354F9"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4A95BEEE" w14:textId="3EE07346" w:rsidR="00394C7C" w:rsidRPr="001065C6" w:rsidRDefault="00D17E95" w:rsidP="00D65464">
            <w:pPr>
              <w:spacing w:line="300" w:lineRule="auto"/>
              <w:rPr>
                <w:sz w:val="21"/>
                <w:szCs w:val="21"/>
              </w:rPr>
            </w:pPr>
            <w:r w:rsidRPr="001065C6">
              <w:rPr>
                <w:rFonts w:hint="eastAsia"/>
                <w:sz w:val="21"/>
                <w:szCs w:val="21"/>
              </w:rPr>
              <w:t>外键约束</w:t>
            </w:r>
          </w:p>
        </w:tc>
      </w:tr>
      <w:tr w:rsidR="00394C7C" w:rsidRPr="001065C6" w14:paraId="0EFCC66F" w14:textId="77777777" w:rsidTr="00FD4423">
        <w:trPr>
          <w:jc w:val="center"/>
        </w:trPr>
        <w:tc>
          <w:tcPr>
            <w:tcW w:w="1816" w:type="dxa"/>
          </w:tcPr>
          <w:p w14:paraId="0C1A7551" w14:textId="7708A94D" w:rsidR="00394C7C" w:rsidRPr="001065C6" w:rsidRDefault="00D17E95" w:rsidP="00D65464">
            <w:pPr>
              <w:spacing w:line="300" w:lineRule="auto"/>
              <w:rPr>
                <w:sz w:val="21"/>
                <w:szCs w:val="21"/>
              </w:rPr>
            </w:pPr>
            <w:r w:rsidRPr="001065C6">
              <w:rPr>
                <w:sz w:val="21"/>
                <w:szCs w:val="21"/>
              </w:rPr>
              <w:t>email</w:t>
            </w:r>
          </w:p>
        </w:tc>
        <w:tc>
          <w:tcPr>
            <w:tcW w:w="2256" w:type="dxa"/>
          </w:tcPr>
          <w:p w14:paraId="6E134A69" w14:textId="3C6DC497" w:rsidR="00394C7C" w:rsidRPr="001065C6" w:rsidRDefault="00D17E95" w:rsidP="00D65464">
            <w:pPr>
              <w:spacing w:line="300" w:lineRule="auto"/>
              <w:rPr>
                <w:sz w:val="21"/>
                <w:szCs w:val="21"/>
              </w:rPr>
            </w:pPr>
            <w:r w:rsidRPr="001065C6">
              <w:rPr>
                <w:sz w:val="21"/>
                <w:szCs w:val="21"/>
              </w:rPr>
              <w:t>varchar</w:t>
            </w:r>
          </w:p>
        </w:tc>
        <w:tc>
          <w:tcPr>
            <w:tcW w:w="2172" w:type="dxa"/>
          </w:tcPr>
          <w:p w14:paraId="751AA1DE" w14:textId="5A1BBA02"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19C0A814" w14:textId="2A34CEB2" w:rsidR="00394C7C" w:rsidRPr="001065C6" w:rsidRDefault="00D17E95" w:rsidP="00D65464">
            <w:pPr>
              <w:spacing w:line="300" w:lineRule="auto"/>
              <w:rPr>
                <w:sz w:val="21"/>
                <w:szCs w:val="21"/>
              </w:rPr>
            </w:pPr>
            <w:r w:rsidRPr="001065C6">
              <w:rPr>
                <w:sz w:val="21"/>
                <w:szCs w:val="21"/>
              </w:rPr>
              <w:t>unique</w:t>
            </w:r>
          </w:p>
        </w:tc>
      </w:tr>
      <w:tr w:rsidR="00394C7C" w:rsidRPr="001065C6" w14:paraId="1FED244F" w14:textId="77777777" w:rsidTr="00FD4423">
        <w:trPr>
          <w:jc w:val="center"/>
        </w:trPr>
        <w:tc>
          <w:tcPr>
            <w:tcW w:w="1816" w:type="dxa"/>
          </w:tcPr>
          <w:p w14:paraId="12554886" w14:textId="4096ED96" w:rsidR="00394C7C" w:rsidRPr="001065C6" w:rsidRDefault="00D17E95" w:rsidP="00D65464">
            <w:pPr>
              <w:spacing w:line="300" w:lineRule="auto"/>
              <w:rPr>
                <w:sz w:val="21"/>
                <w:szCs w:val="21"/>
              </w:rPr>
            </w:pPr>
            <w:r w:rsidRPr="001065C6">
              <w:rPr>
                <w:sz w:val="21"/>
                <w:szCs w:val="21"/>
              </w:rPr>
              <w:t>name</w:t>
            </w:r>
          </w:p>
        </w:tc>
        <w:tc>
          <w:tcPr>
            <w:tcW w:w="2256" w:type="dxa"/>
          </w:tcPr>
          <w:p w14:paraId="6CCBF8FF" w14:textId="4DC959B8" w:rsidR="00394C7C" w:rsidRPr="001065C6" w:rsidRDefault="00D17E95" w:rsidP="00D65464">
            <w:pPr>
              <w:spacing w:line="300" w:lineRule="auto"/>
              <w:rPr>
                <w:sz w:val="21"/>
                <w:szCs w:val="21"/>
              </w:rPr>
            </w:pPr>
            <w:r w:rsidRPr="001065C6">
              <w:rPr>
                <w:sz w:val="21"/>
                <w:szCs w:val="21"/>
              </w:rPr>
              <w:t>varchar</w:t>
            </w:r>
          </w:p>
        </w:tc>
        <w:tc>
          <w:tcPr>
            <w:tcW w:w="2172" w:type="dxa"/>
          </w:tcPr>
          <w:p w14:paraId="681C30F1" w14:textId="4083B76B"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1C8E7361" w14:textId="77777777" w:rsidR="00394C7C" w:rsidRPr="001065C6" w:rsidRDefault="00394C7C" w:rsidP="00D65464">
            <w:pPr>
              <w:spacing w:line="300" w:lineRule="auto"/>
              <w:rPr>
                <w:sz w:val="21"/>
                <w:szCs w:val="21"/>
              </w:rPr>
            </w:pPr>
          </w:p>
        </w:tc>
      </w:tr>
      <w:tr w:rsidR="00394C7C" w:rsidRPr="001065C6" w14:paraId="7DA879B9" w14:textId="77777777" w:rsidTr="00FD4423">
        <w:trPr>
          <w:jc w:val="center"/>
        </w:trPr>
        <w:tc>
          <w:tcPr>
            <w:tcW w:w="1816" w:type="dxa"/>
          </w:tcPr>
          <w:p w14:paraId="6796BCE5" w14:textId="43122FD5" w:rsidR="00394C7C" w:rsidRPr="001065C6" w:rsidRDefault="00D17E95" w:rsidP="00D65464">
            <w:pPr>
              <w:spacing w:line="300" w:lineRule="auto"/>
              <w:rPr>
                <w:sz w:val="21"/>
                <w:szCs w:val="21"/>
              </w:rPr>
            </w:pPr>
            <w:r w:rsidRPr="001065C6">
              <w:rPr>
                <w:sz w:val="21"/>
                <w:szCs w:val="21"/>
              </w:rPr>
              <w:t>password</w:t>
            </w:r>
          </w:p>
        </w:tc>
        <w:tc>
          <w:tcPr>
            <w:tcW w:w="2256" w:type="dxa"/>
          </w:tcPr>
          <w:p w14:paraId="1CD98100" w14:textId="3E197ECB" w:rsidR="00394C7C" w:rsidRPr="001065C6" w:rsidRDefault="00D17E95" w:rsidP="00D65464">
            <w:pPr>
              <w:spacing w:line="300" w:lineRule="auto"/>
              <w:rPr>
                <w:sz w:val="21"/>
                <w:szCs w:val="21"/>
              </w:rPr>
            </w:pPr>
            <w:r w:rsidRPr="001065C6">
              <w:rPr>
                <w:sz w:val="21"/>
                <w:szCs w:val="21"/>
              </w:rPr>
              <w:t>varchar</w:t>
            </w:r>
          </w:p>
        </w:tc>
        <w:tc>
          <w:tcPr>
            <w:tcW w:w="2172" w:type="dxa"/>
          </w:tcPr>
          <w:p w14:paraId="5F368E60" w14:textId="7321F960" w:rsidR="00394C7C" w:rsidRPr="001065C6" w:rsidRDefault="00D17E95" w:rsidP="00D65464">
            <w:pPr>
              <w:spacing w:line="300" w:lineRule="auto"/>
              <w:rPr>
                <w:sz w:val="21"/>
                <w:szCs w:val="21"/>
              </w:rPr>
            </w:pPr>
            <w:r w:rsidRPr="001065C6">
              <w:rPr>
                <w:rFonts w:hint="eastAsia"/>
                <w:sz w:val="21"/>
                <w:szCs w:val="21"/>
              </w:rPr>
              <w:t>非空</w:t>
            </w:r>
          </w:p>
        </w:tc>
        <w:tc>
          <w:tcPr>
            <w:tcW w:w="2170" w:type="dxa"/>
          </w:tcPr>
          <w:p w14:paraId="4B00ED9D" w14:textId="77777777" w:rsidR="00394C7C" w:rsidRPr="001065C6" w:rsidRDefault="00394C7C" w:rsidP="00D65464">
            <w:pPr>
              <w:spacing w:line="300" w:lineRule="auto"/>
              <w:rPr>
                <w:sz w:val="21"/>
                <w:szCs w:val="21"/>
              </w:rPr>
            </w:pPr>
          </w:p>
        </w:tc>
      </w:tr>
      <w:tr w:rsidR="00D17E95" w:rsidRPr="001065C6" w14:paraId="6F126278" w14:textId="77777777" w:rsidTr="00FD4423">
        <w:trPr>
          <w:jc w:val="center"/>
        </w:trPr>
        <w:tc>
          <w:tcPr>
            <w:tcW w:w="1816" w:type="dxa"/>
          </w:tcPr>
          <w:p w14:paraId="22D80EB4" w14:textId="0086A441" w:rsidR="00D17E95" w:rsidRPr="001065C6" w:rsidRDefault="00D17E95" w:rsidP="00D65464">
            <w:pPr>
              <w:spacing w:line="300" w:lineRule="auto"/>
              <w:rPr>
                <w:sz w:val="21"/>
                <w:szCs w:val="21"/>
              </w:rPr>
            </w:pPr>
            <w:r w:rsidRPr="001065C6">
              <w:rPr>
                <w:sz w:val="21"/>
                <w:szCs w:val="21"/>
              </w:rPr>
              <w:t>school</w:t>
            </w:r>
          </w:p>
        </w:tc>
        <w:tc>
          <w:tcPr>
            <w:tcW w:w="2256" w:type="dxa"/>
          </w:tcPr>
          <w:p w14:paraId="55B8CBEF" w14:textId="1BB0FDF5" w:rsidR="00D17E95" w:rsidRPr="001065C6" w:rsidRDefault="00D17E95" w:rsidP="00D65464">
            <w:pPr>
              <w:spacing w:line="300" w:lineRule="auto"/>
              <w:rPr>
                <w:sz w:val="21"/>
                <w:szCs w:val="21"/>
              </w:rPr>
            </w:pPr>
            <w:r w:rsidRPr="001065C6">
              <w:rPr>
                <w:sz w:val="21"/>
                <w:szCs w:val="21"/>
              </w:rPr>
              <w:t>varchar</w:t>
            </w:r>
          </w:p>
        </w:tc>
        <w:tc>
          <w:tcPr>
            <w:tcW w:w="2172" w:type="dxa"/>
          </w:tcPr>
          <w:p w14:paraId="2D7460AC" w14:textId="700B550D" w:rsidR="00D17E95" w:rsidRPr="001065C6" w:rsidRDefault="00D17E95" w:rsidP="00D65464">
            <w:pPr>
              <w:spacing w:line="300" w:lineRule="auto"/>
              <w:rPr>
                <w:sz w:val="21"/>
                <w:szCs w:val="21"/>
              </w:rPr>
            </w:pPr>
            <w:r w:rsidRPr="001065C6">
              <w:rPr>
                <w:rFonts w:hint="eastAsia"/>
                <w:sz w:val="21"/>
                <w:szCs w:val="21"/>
              </w:rPr>
              <w:t>空</w:t>
            </w:r>
          </w:p>
        </w:tc>
        <w:tc>
          <w:tcPr>
            <w:tcW w:w="2170" w:type="dxa"/>
          </w:tcPr>
          <w:p w14:paraId="64AD7FF2" w14:textId="77777777" w:rsidR="00D17E95" w:rsidRPr="001065C6" w:rsidRDefault="00D17E95" w:rsidP="00D65464">
            <w:pPr>
              <w:spacing w:line="300" w:lineRule="auto"/>
              <w:rPr>
                <w:sz w:val="21"/>
                <w:szCs w:val="21"/>
              </w:rPr>
            </w:pPr>
          </w:p>
        </w:tc>
      </w:tr>
      <w:tr w:rsidR="00D17E95" w:rsidRPr="001065C6" w14:paraId="69EC52F1" w14:textId="77777777" w:rsidTr="00FD4423">
        <w:trPr>
          <w:jc w:val="center"/>
        </w:trPr>
        <w:tc>
          <w:tcPr>
            <w:tcW w:w="1816" w:type="dxa"/>
          </w:tcPr>
          <w:p w14:paraId="43B6C901" w14:textId="282934C5" w:rsidR="00D17E95" w:rsidRPr="001065C6" w:rsidRDefault="00D17E95" w:rsidP="00D65464">
            <w:pPr>
              <w:spacing w:line="300" w:lineRule="auto"/>
              <w:rPr>
                <w:sz w:val="21"/>
                <w:szCs w:val="21"/>
              </w:rPr>
            </w:pPr>
            <w:r w:rsidRPr="001065C6">
              <w:rPr>
                <w:sz w:val="21"/>
                <w:szCs w:val="21"/>
              </w:rPr>
              <w:t>sex</w:t>
            </w:r>
          </w:p>
        </w:tc>
        <w:tc>
          <w:tcPr>
            <w:tcW w:w="2256" w:type="dxa"/>
          </w:tcPr>
          <w:p w14:paraId="564A0A12" w14:textId="4867102E" w:rsidR="00D17E95" w:rsidRPr="001065C6" w:rsidRDefault="00D17E95" w:rsidP="00D65464">
            <w:pPr>
              <w:spacing w:line="300" w:lineRule="auto"/>
              <w:rPr>
                <w:sz w:val="21"/>
                <w:szCs w:val="21"/>
              </w:rPr>
            </w:pPr>
            <w:r w:rsidRPr="001065C6">
              <w:rPr>
                <w:sz w:val="21"/>
                <w:szCs w:val="21"/>
              </w:rPr>
              <w:t>varchar</w:t>
            </w:r>
          </w:p>
        </w:tc>
        <w:tc>
          <w:tcPr>
            <w:tcW w:w="2172" w:type="dxa"/>
          </w:tcPr>
          <w:p w14:paraId="71714527" w14:textId="34E48BC7" w:rsidR="00D17E95" w:rsidRPr="001065C6" w:rsidRDefault="00D17E95" w:rsidP="00D65464">
            <w:pPr>
              <w:spacing w:line="300" w:lineRule="auto"/>
              <w:rPr>
                <w:sz w:val="21"/>
                <w:szCs w:val="21"/>
              </w:rPr>
            </w:pPr>
            <w:r w:rsidRPr="001065C6">
              <w:rPr>
                <w:rFonts w:hint="eastAsia"/>
                <w:sz w:val="21"/>
                <w:szCs w:val="21"/>
              </w:rPr>
              <w:t>非空</w:t>
            </w:r>
          </w:p>
        </w:tc>
        <w:tc>
          <w:tcPr>
            <w:tcW w:w="2170" w:type="dxa"/>
          </w:tcPr>
          <w:p w14:paraId="2176E999" w14:textId="77777777" w:rsidR="00D17E95" w:rsidRPr="001065C6" w:rsidRDefault="00D17E95" w:rsidP="00D65464">
            <w:pPr>
              <w:spacing w:line="300" w:lineRule="auto"/>
              <w:rPr>
                <w:sz w:val="21"/>
                <w:szCs w:val="21"/>
              </w:rPr>
            </w:pPr>
          </w:p>
        </w:tc>
      </w:tr>
      <w:tr w:rsidR="00D17E95" w:rsidRPr="001065C6" w14:paraId="766619EE" w14:textId="77777777" w:rsidTr="00FD4423">
        <w:trPr>
          <w:jc w:val="center"/>
        </w:trPr>
        <w:tc>
          <w:tcPr>
            <w:tcW w:w="1816" w:type="dxa"/>
            <w:tcBorders>
              <w:bottom w:val="single" w:sz="4" w:space="0" w:color="auto"/>
            </w:tcBorders>
          </w:tcPr>
          <w:p w14:paraId="67B1CE00" w14:textId="7A710318" w:rsidR="00D17E95" w:rsidRPr="001065C6" w:rsidRDefault="00D17E95" w:rsidP="00D65464">
            <w:pPr>
              <w:spacing w:line="300" w:lineRule="auto"/>
              <w:rPr>
                <w:sz w:val="21"/>
                <w:szCs w:val="21"/>
              </w:rPr>
            </w:pPr>
            <w:r w:rsidRPr="001065C6">
              <w:rPr>
                <w:sz w:val="21"/>
                <w:szCs w:val="21"/>
              </w:rPr>
              <w:t>age</w:t>
            </w:r>
          </w:p>
        </w:tc>
        <w:tc>
          <w:tcPr>
            <w:tcW w:w="2256" w:type="dxa"/>
          </w:tcPr>
          <w:p w14:paraId="2B38BE4D" w14:textId="6F669F41" w:rsidR="00D17E95" w:rsidRPr="001065C6" w:rsidRDefault="00D17E95" w:rsidP="00D65464">
            <w:pPr>
              <w:spacing w:line="300" w:lineRule="auto"/>
              <w:rPr>
                <w:sz w:val="21"/>
                <w:szCs w:val="21"/>
              </w:rPr>
            </w:pPr>
            <w:r w:rsidRPr="001065C6">
              <w:rPr>
                <w:sz w:val="21"/>
                <w:szCs w:val="21"/>
              </w:rPr>
              <w:t>int</w:t>
            </w:r>
          </w:p>
        </w:tc>
        <w:tc>
          <w:tcPr>
            <w:tcW w:w="2172" w:type="dxa"/>
          </w:tcPr>
          <w:p w14:paraId="3AE963D1" w14:textId="4EF884C9" w:rsidR="00D17E95" w:rsidRPr="001065C6" w:rsidRDefault="00D17E95" w:rsidP="00D65464">
            <w:pPr>
              <w:spacing w:line="300" w:lineRule="auto"/>
              <w:rPr>
                <w:sz w:val="21"/>
                <w:szCs w:val="21"/>
              </w:rPr>
            </w:pPr>
            <w:r w:rsidRPr="001065C6">
              <w:rPr>
                <w:rFonts w:hint="eastAsia"/>
                <w:sz w:val="21"/>
                <w:szCs w:val="21"/>
              </w:rPr>
              <w:t>非空</w:t>
            </w:r>
          </w:p>
        </w:tc>
        <w:tc>
          <w:tcPr>
            <w:tcW w:w="2170" w:type="dxa"/>
          </w:tcPr>
          <w:p w14:paraId="26A72C95" w14:textId="77777777" w:rsidR="00D17E95" w:rsidRPr="001065C6" w:rsidRDefault="00D17E95" w:rsidP="00D65464">
            <w:pPr>
              <w:spacing w:line="300" w:lineRule="auto"/>
              <w:rPr>
                <w:sz w:val="21"/>
                <w:szCs w:val="21"/>
              </w:rPr>
            </w:pPr>
          </w:p>
        </w:tc>
      </w:tr>
    </w:tbl>
    <w:p w14:paraId="3D8BA6E4" w14:textId="77777777" w:rsidR="00A03AFC" w:rsidRPr="001065C6" w:rsidRDefault="00467849" w:rsidP="00D65464">
      <w:pPr>
        <w:pageBreakBefore/>
        <w:spacing w:line="300" w:lineRule="auto"/>
        <w:jc w:val="center"/>
        <w:outlineLvl w:val="0"/>
        <w:rPr>
          <w:rFonts w:eastAsia="黑体"/>
          <w:sz w:val="32"/>
          <w:szCs w:val="32"/>
        </w:rPr>
      </w:pPr>
      <w:bookmarkStart w:id="95" w:name="_Toc311733752"/>
      <w:bookmarkStart w:id="96" w:name="_Toc39141490"/>
      <w:r w:rsidRPr="001065C6">
        <w:rPr>
          <w:rStyle w:val="10"/>
          <w:szCs w:val="32"/>
        </w:rPr>
        <w:lastRenderedPageBreak/>
        <w:t xml:space="preserve">5 </w:t>
      </w:r>
      <w:r w:rsidRPr="001065C6">
        <w:rPr>
          <w:rStyle w:val="10"/>
          <w:rFonts w:hint="eastAsia"/>
          <w:szCs w:val="32"/>
        </w:rPr>
        <w:t>界面设计</w:t>
      </w:r>
      <w:bookmarkEnd w:id="95"/>
      <w:bookmarkEnd w:id="96"/>
    </w:p>
    <w:p w14:paraId="318E4C4D" w14:textId="1D8CDF62" w:rsidR="00A03AFC" w:rsidRPr="001065C6" w:rsidRDefault="00467849" w:rsidP="00D65464">
      <w:pPr>
        <w:pStyle w:val="2"/>
        <w:spacing w:before="0" w:after="0" w:line="300" w:lineRule="auto"/>
        <w:rPr>
          <w:rFonts w:ascii="Times New Roman" w:hAnsi="Times New Roman"/>
          <w:szCs w:val="28"/>
        </w:rPr>
      </w:pPr>
      <w:bookmarkStart w:id="97" w:name="_Toc311733753"/>
      <w:bookmarkStart w:id="98" w:name="_Toc39141491"/>
      <w:r w:rsidRPr="001065C6">
        <w:rPr>
          <w:rFonts w:ascii="Times New Roman" w:hAnsi="Times New Roman"/>
          <w:szCs w:val="28"/>
        </w:rPr>
        <w:t xml:space="preserve">5.1 </w:t>
      </w:r>
      <w:r w:rsidRPr="001065C6">
        <w:rPr>
          <w:rFonts w:ascii="Times New Roman" w:hAnsi="Times New Roman" w:hint="eastAsia"/>
          <w:szCs w:val="28"/>
        </w:rPr>
        <w:t>界面关系图</w:t>
      </w:r>
      <w:bookmarkEnd w:id="97"/>
      <w:bookmarkEnd w:id="98"/>
    </w:p>
    <w:p w14:paraId="66C3208D" w14:textId="66835454" w:rsidR="00D94689" w:rsidRPr="001065C6" w:rsidRDefault="00FD458D" w:rsidP="00D65464">
      <w:pPr>
        <w:spacing w:line="300" w:lineRule="auto"/>
        <w:ind w:firstLine="420"/>
        <w:rPr>
          <w:rFonts w:eastAsiaTheme="minorEastAsia"/>
        </w:rPr>
      </w:pPr>
      <w:r>
        <w:rPr>
          <w:rFonts w:eastAsiaTheme="minorEastAsia" w:hint="eastAsia"/>
        </w:rPr>
        <w:t>在线考试系统</w:t>
      </w:r>
      <w:r w:rsidR="00D94689" w:rsidRPr="001065C6">
        <w:rPr>
          <w:rFonts w:eastAsiaTheme="minorEastAsia" w:hint="eastAsia"/>
        </w:rPr>
        <w:t>界面关系图如下图</w:t>
      </w:r>
      <w:r w:rsidR="00D94689" w:rsidRPr="001065C6">
        <w:rPr>
          <w:rFonts w:eastAsiaTheme="minorEastAsia"/>
        </w:rPr>
        <w:t>5-1</w:t>
      </w:r>
      <w:r w:rsidR="00D94689" w:rsidRPr="001065C6">
        <w:rPr>
          <w:rFonts w:eastAsiaTheme="minorEastAsia" w:hint="eastAsia"/>
        </w:rPr>
        <w:t>所示：</w:t>
      </w:r>
    </w:p>
    <w:p w14:paraId="00E661E2" w14:textId="0105FBA9" w:rsidR="00A85A8E" w:rsidRPr="001065C6" w:rsidRDefault="00FD458D" w:rsidP="00D65464">
      <w:pPr>
        <w:spacing w:line="300" w:lineRule="auto"/>
        <w:jc w:val="center"/>
        <w:rPr>
          <w:rFonts w:eastAsiaTheme="minorEastAsia"/>
        </w:rPr>
      </w:pPr>
      <w:r w:rsidRPr="00FD458D">
        <w:rPr>
          <w:noProof/>
        </w:rPr>
        <w:drawing>
          <wp:inline distT="0" distB="0" distL="0" distR="0" wp14:anchorId="727598C1" wp14:editId="0AF80186">
            <wp:extent cx="5939790" cy="1956435"/>
            <wp:effectExtent l="0" t="0" r="381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956435"/>
                    </a:xfrm>
                    <a:prstGeom prst="rect">
                      <a:avLst/>
                    </a:prstGeom>
                  </pic:spPr>
                </pic:pic>
              </a:graphicData>
            </a:graphic>
          </wp:inline>
        </w:drawing>
      </w:r>
      <w:r w:rsidR="00070C7C" w:rsidRPr="001065C6" w:rsidDel="00070C7C">
        <w:rPr>
          <w:rFonts w:eastAsiaTheme="minorEastAsia"/>
          <w:noProof/>
        </w:rPr>
        <w:t xml:space="preserve"> </w:t>
      </w:r>
    </w:p>
    <w:p w14:paraId="4FB9F57D" w14:textId="721EBE42" w:rsidR="00A85A8E" w:rsidRPr="001065C6" w:rsidRDefault="00A85A8E" w:rsidP="00D65464">
      <w:pPr>
        <w:pStyle w:val="aff0"/>
      </w:pPr>
      <w:r w:rsidRPr="001065C6">
        <w:rPr>
          <w:rFonts w:hint="eastAsia"/>
        </w:rPr>
        <w:t>图</w:t>
      </w:r>
      <w:r w:rsidRPr="001065C6">
        <w:t xml:space="preserve">5-1 </w:t>
      </w:r>
      <w:r w:rsidRPr="001065C6">
        <w:rPr>
          <w:rFonts w:hint="eastAsia"/>
        </w:rPr>
        <w:t>界面关系图</w:t>
      </w:r>
    </w:p>
    <w:p w14:paraId="3B11E6C9" w14:textId="77777777" w:rsidR="00A03AFC" w:rsidRPr="001065C6" w:rsidRDefault="00467849" w:rsidP="00D65464">
      <w:pPr>
        <w:pStyle w:val="2"/>
        <w:spacing w:before="0" w:after="0" w:line="300" w:lineRule="auto"/>
        <w:rPr>
          <w:rFonts w:ascii="Times New Roman" w:hAnsi="Times New Roman"/>
          <w:szCs w:val="28"/>
        </w:rPr>
      </w:pPr>
      <w:bookmarkStart w:id="99" w:name="_Toc311733754"/>
      <w:bookmarkStart w:id="100" w:name="_Toc39141492"/>
      <w:r w:rsidRPr="001065C6">
        <w:rPr>
          <w:rFonts w:ascii="Times New Roman" w:hAnsi="Times New Roman"/>
          <w:szCs w:val="28"/>
        </w:rPr>
        <w:t xml:space="preserve">5.2 </w:t>
      </w:r>
      <w:r w:rsidRPr="001065C6">
        <w:rPr>
          <w:rFonts w:ascii="Times New Roman" w:hAnsi="Times New Roman" w:hint="eastAsia"/>
          <w:szCs w:val="28"/>
        </w:rPr>
        <w:t>界面设计成果</w:t>
      </w:r>
      <w:bookmarkEnd w:id="99"/>
      <w:bookmarkEnd w:id="100"/>
    </w:p>
    <w:p w14:paraId="38CF8B6E" w14:textId="3DE9BCF5" w:rsidR="00A03AFC" w:rsidRDefault="00467849" w:rsidP="00D65464">
      <w:pPr>
        <w:pStyle w:val="3"/>
        <w:spacing w:before="0" w:after="0" w:line="300" w:lineRule="auto"/>
        <w:rPr>
          <w:szCs w:val="24"/>
        </w:rPr>
      </w:pPr>
      <w:bookmarkStart w:id="101" w:name="_Toc311733755"/>
      <w:bookmarkStart w:id="102" w:name="_Toc39141493"/>
      <w:r w:rsidRPr="001065C6">
        <w:rPr>
          <w:szCs w:val="24"/>
        </w:rPr>
        <w:t xml:space="preserve">5.2.1 </w:t>
      </w:r>
      <w:r w:rsidRPr="001065C6">
        <w:rPr>
          <w:rFonts w:hint="eastAsia"/>
          <w:szCs w:val="24"/>
        </w:rPr>
        <w:t>主界面</w:t>
      </w:r>
      <w:bookmarkEnd w:id="101"/>
      <w:bookmarkEnd w:id="102"/>
    </w:p>
    <w:p w14:paraId="4B02E409" w14:textId="523A858D" w:rsidR="00140D6A" w:rsidRPr="00140D6A" w:rsidRDefault="00140D6A" w:rsidP="00140D6A">
      <w:r>
        <w:tab/>
      </w:r>
      <w:r>
        <w:rPr>
          <w:rFonts w:hint="eastAsia"/>
        </w:rPr>
        <w:t>主界面分为考生考试系统主界面和教师管理系统主界面。</w:t>
      </w:r>
    </w:p>
    <w:p w14:paraId="4907D142" w14:textId="7F526ADB" w:rsidR="00D94689" w:rsidRPr="001065C6" w:rsidRDefault="00D94689" w:rsidP="00C903C2">
      <w:pPr>
        <w:pStyle w:val="aff4"/>
        <w:numPr>
          <w:ilvl w:val="0"/>
          <w:numId w:val="1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w:t>
      </w:r>
      <w:r w:rsidR="00140D6A">
        <w:rPr>
          <w:rFonts w:ascii="Times New Roman" w:eastAsiaTheme="minorEastAsia" w:hAnsi="Times New Roman" w:hint="eastAsia"/>
          <w:sz w:val="24"/>
          <w:szCs w:val="24"/>
        </w:rPr>
        <w:t>考试系统</w:t>
      </w:r>
      <w:r w:rsidRPr="001065C6">
        <w:rPr>
          <w:rFonts w:ascii="Times New Roman" w:eastAsiaTheme="minorEastAsia" w:hAnsi="Times New Roman" w:hint="eastAsia"/>
          <w:sz w:val="24"/>
          <w:szCs w:val="24"/>
        </w:rPr>
        <w:t>主界面</w:t>
      </w:r>
    </w:p>
    <w:p w14:paraId="3875053F" w14:textId="0C93E4CA" w:rsidR="00D94689" w:rsidRPr="001065C6" w:rsidRDefault="00D94689" w:rsidP="00D65464">
      <w:pPr>
        <w:pStyle w:val="aff4"/>
        <w:spacing w:line="300" w:lineRule="auto"/>
        <w:ind w:left="420" w:firstLineChars="0" w:firstLine="0"/>
        <w:rPr>
          <w:rFonts w:ascii="Times New Roman" w:eastAsiaTheme="minorEastAsia" w:hAnsi="Times New Roman"/>
          <w:sz w:val="24"/>
          <w:szCs w:val="24"/>
        </w:rPr>
      </w:pPr>
      <w:r w:rsidRPr="001065C6">
        <w:rPr>
          <w:rFonts w:ascii="Times New Roman" w:eastAsiaTheme="minorEastAsia" w:hAnsi="Times New Roman" w:hint="eastAsia"/>
          <w:sz w:val="24"/>
          <w:szCs w:val="24"/>
        </w:rPr>
        <w:t>考生进入考生考试系统后主界面如下图</w:t>
      </w:r>
      <w:r w:rsidRPr="001065C6">
        <w:rPr>
          <w:rFonts w:ascii="Times New Roman" w:eastAsiaTheme="minorEastAsia" w:hAnsi="Times New Roman"/>
          <w:sz w:val="24"/>
          <w:szCs w:val="24"/>
        </w:rPr>
        <w:t>5-2</w:t>
      </w:r>
      <w:r w:rsidRPr="001065C6">
        <w:rPr>
          <w:rFonts w:ascii="Times New Roman" w:eastAsiaTheme="minorEastAsia" w:hAnsi="Times New Roman" w:hint="eastAsia"/>
          <w:sz w:val="24"/>
          <w:szCs w:val="24"/>
        </w:rPr>
        <w:t>所示：</w:t>
      </w:r>
    </w:p>
    <w:p w14:paraId="59171ABB" w14:textId="20BCDE8B" w:rsidR="00D100DB" w:rsidRPr="001065C6" w:rsidRDefault="00D100DB" w:rsidP="00D65464">
      <w:pPr>
        <w:spacing w:line="300" w:lineRule="auto"/>
        <w:rPr>
          <w:rFonts w:eastAsiaTheme="minorEastAsia"/>
        </w:rPr>
      </w:pPr>
      <w:r w:rsidRPr="00B945D6">
        <w:rPr>
          <w:rFonts w:eastAsiaTheme="minorEastAsia"/>
          <w:noProof/>
        </w:rPr>
        <w:drawing>
          <wp:inline distT="0" distB="0" distL="0" distR="0" wp14:anchorId="78553218" wp14:editId="68BCFB73">
            <wp:extent cx="5760720" cy="3240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p>
    <w:p w14:paraId="08B24714" w14:textId="449A1BAC" w:rsidR="00D94689" w:rsidRPr="001065C6" w:rsidRDefault="00D94689" w:rsidP="00D65464">
      <w:pPr>
        <w:pStyle w:val="aff0"/>
      </w:pPr>
      <w:r w:rsidRPr="001065C6">
        <w:rPr>
          <w:rFonts w:hint="eastAsia"/>
        </w:rPr>
        <w:t>图</w:t>
      </w:r>
      <w:r w:rsidRPr="001065C6">
        <w:t xml:space="preserve">5-2 </w:t>
      </w:r>
      <w:r w:rsidRPr="001065C6">
        <w:rPr>
          <w:rFonts w:hint="eastAsia"/>
        </w:rPr>
        <w:t>考生考试系统主界面图</w:t>
      </w:r>
    </w:p>
    <w:p w14:paraId="67246F19" w14:textId="5F263E89" w:rsidR="00D94689" w:rsidRPr="001065C6" w:rsidRDefault="00D94689" w:rsidP="00C903C2">
      <w:pPr>
        <w:pStyle w:val="aff4"/>
        <w:numPr>
          <w:ilvl w:val="0"/>
          <w:numId w:val="1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教师管理系统主界面</w:t>
      </w:r>
    </w:p>
    <w:p w14:paraId="5939FADD" w14:textId="4A292EB8" w:rsidR="00D94689" w:rsidRPr="001065C6" w:rsidRDefault="00D94689" w:rsidP="00D65464">
      <w:pPr>
        <w:pStyle w:val="aff4"/>
        <w:spacing w:line="300" w:lineRule="auto"/>
        <w:ind w:left="420" w:firstLineChars="0" w:firstLine="0"/>
        <w:rPr>
          <w:rFonts w:ascii="Times New Roman" w:eastAsiaTheme="minorEastAsia" w:hAnsi="Times New Roman"/>
          <w:sz w:val="24"/>
          <w:szCs w:val="24"/>
        </w:rPr>
      </w:pPr>
      <w:r w:rsidRPr="001065C6">
        <w:rPr>
          <w:rFonts w:ascii="Times New Roman" w:eastAsiaTheme="minorEastAsia" w:hAnsi="Times New Roman" w:hint="eastAsia"/>
          <w:sz w:val="24"/>
          <w:szCs w:val="24"/>
        </w:rPr>
        <w:t>教师进入教师考试管理登录页如下图</w:t>
      </w:r>
      <w:r w:rsidRPr="001065C6">
        <w:rPr>
          <w:rFonts w:ascii="Times New Roman" w:eastAsiaTheme="minorEastAsia" w:hAnsi="Times New Roman"/>
          <w:sz w:val="24"/>
          <w:szCs w:val="24"/>
        </w:rPr>
        <w:t>5-3</w:t>
      </w:r>
      <w:r w:rsidRPr="001065C6">
        <w:rPr>
          <w:rFonts w:ascii="Times New Roman" w:eastAsiaTheme="minorEastAsia" w:hAnsi="Times New Roman" w:hint="eastAsia"/>
          <w:sz w:val="24"/>
          <w:szCs w:val="24"/>
        </w:rPr>
        <w:t>所示：</w:t>
      </w:r>
    </w:p>
    <w:p w14:paraId="759D9EFA" w14:textId="36CE40EE" w:rsidR="00D100DB" w:rsidRPr="001065C6" w:rsidRDefault="00BE210D" w:rsidP="00D65464">
      <w:pPr>
        <w:spacing w:line="300" w:lineRule="auto"/>
        <w:jc w:val="center"/>
        <w:rPr>
          <w:rFonts w:eastAsiaTheme="minorEastAsia"/>
        </w:rPr>
      </w:pPr>
      <w:r w:rsidRPr="00BE210D">
        <w:rPr>
          <w:noProof/>
        </w:rPr>
        <w:lastRenderedPageBreak/>
        <w:drawing>
          <wp:inline distT="0" distB="0" distL="0" distR="0" wp14:anchorId="219DB8FD" wp14:editId="627D6C71">
            <wp:extent cx="5939790" cy="288163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81630"/>
                    </a:xfrm>
                    <a:prstGeom prst="rect">
                      <a:avLst/>
                    </a:prstGeom>
                  </pic:spPr>
                </pic:pic>
              </a:graphicData>
            </a:graphic>
          </wp:inline>
        </w:drawing>
      </w:r>
    </w:p>
    <w:p w14:paraId="6E822A37" w14:textId="20058475" w:rsidR="00D94689" w:rsidRPr="001065C6" w:rsidRDefault="00D94689" w:rsidP="00D65464">
      <w:pPr>
        <w:pStyle w:val="aff0"/>
      </w:pPr>
      <w:r w:rsidRPr="001065C6">
        <w:rPr>
          <w:rFonts w:hint="eastAsia"/>
        </w:rPr>
        <w:t>图</w:t>
      </w:r>
      <w:r w:rsidRPr="001065C6">
        <w:t xml:space="preserve">5-3 </w:t>
      </w:r>
      <w:r w:rsidRPr="001065C6">
        <w:rPr>
          <w:rFonts w:hint="eastAsia"/>
        </w:rPr>
        <w:t>教师考试管理系统登录页主界面图</w:t>
      </w:r>
    </w:p>
    <w:p w14:paraId="0D24CFB5" w14:textId="17DA484D" w:rsidR="00A03AFC" w:rsidRDefault="00467849" w:rsidP="00D65464">
      <w:pPr>
        <w:pStyle w:val="3"/>
        <w:spacing w:before="0" w:after="0" w:line="300" w:lineRule="auto"/>
        <w:rPr>
          <w:szCs w:val="24"/>
        </w:rPr>
      </w:pPr>
      <w:bookmarkStart w:id="103" w:name="_Toc311733756"/>
      <w:bookmarkStart w:id="104" w:name="_Toc39141494"/>
      <w:r w:rsidRPr="001065C6">
        <w:rPr>
          <w:szCs w:val="24"/>
        </w:rPr>
        <w:t xml:space="preserve">5.2.2 </w:t>
      </w:r>
      <w:r w:rsidRPr="001065C6">
        <w:rPr>
          <w:rFonts w:hint="eastAsia"/>
          <w:szCs w:val="24"/>
        </w:rPr>
        <w:t>子界面</w:t>
      </w:r>
      <w:bookmarkEnd w:id="103"/>
      <w:bookmarkEnd w:id="104"/>
    </w:p>
    <w:p w14:paraId="2C146573" w14:textId="2E3A7ECC" w:rsidR="00140D6A" w:rsidRPr="00140D6A" w:rsidRDefault="00140D6A" w:rsidP="00140D6A">
      <w:r>
        <w:tab/>
      </w:r>
      <w:r>
        <w:rPr>
          <w:rFonts w:hint="eastAsia"/>
        </w:rPr>
        <w:t>考生考试系统主要包括成绩单子界面以及参与考试子界面，教师管理系统包括试卷编辑子界面等。</w:t>
      </w:r>
    </w:p>
    <w:p w14:paraId="29D18725" w14:textId="4E26EDA5" w:rsidR="00D94689" w:rsidRPr="001065C6" w:rsidRDefault="00EB7E48" w:rsidP="00C903C2">
      <w:pPr>
        <w:pStyle w:val="aff4"/>
        <w:numPr>
          <w:ilvl w:val="0"/>
          <w:numId w:val="1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考生考试系统成绩单子界面</w:t>
      </w:r>
    </w:p>
    <w:p w14:paraId="46779F38" w14:textId="14A8BA42" w:rsidR="00EB7E48" w:rsidRPr="001065C6" w:rsidRDefault="00EB7E48" w:rsidP="00D65464">
      <w:pPr>
        <w:spacing w:line="300" w:lineRule="auto"/>
        <w:ind w:firstLine="420"/>
        <w:rPr>
          <w:rFonts w:eastAsiaTheme="minorEastAsia"/>
        </w:rPr>
      </w:pPr>
      <w:r w:rsidRPr="001065C6">
        <w:rPr>
          <w:rFonts w:eastAsiaTheme="minorEastAsia" w:hint="eastAsia"/>
        </w:rPr>
        <w:t>考生可在考生考试系统成绩单子界面查询个人历史成绩，界面图如下图</w:t>
      </w:r>
      <w:r w:rsidRPr="001065C6">
        <w:rPr>
          <w:rFonts w:eastAsiaTheme="minorEastAsia"/>
        </w:rPr>
        <w:t>5-4</w:t>
      </w:r>
      <w:r w:rsidRPr="001065C6">
        <w:rPr>
          <w:rFonts w:eastAsiaTheme="minorEastAsia" w:hint="eastAsia"/>
        </w:rPr>
        <w:t>所示：</w:t>
      </w:r>
    </w:p>
    <w:p w14:paraId="584116F0" w14:textId="27FE24D0" w:rsidR="00A03AFC" w:rsidRPr="001065C6" w:rsidRDefault="00D100DB" w:rsidP="00D65464">
      <w:pPr>
        <w:spacing w:line="300" w:lineRule="auto"/>
        <w:rPr>
          <w:rFonts w:eastAsiaTheme="minorEastAsia"/>
        </w:rPr>
      </w:pPr>
      <w:r w:rsidRPr="00B945D6">
        <w:rPr>
          <w:rFonts w:eastAsiaTheme="minorEastAsia"/>
          <w:noProof/>
        </w:rPr>
        <w:drawing>
          <wp:inline distT="0" distB="0" distL="0" distR="0" wp14:anchorId="509F491A" wp14:editId="59245975">
            <wp:extent cx="5760720" cy="28587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58770"/>
                    </a:xfrm>
                    <a:prstGeom prst="rect">
                      <a:avLst/>
                    </a:prstGeom>
                  </pic:spPr>
                </pic:pic>
              </a:graphicData>
            </a:graphic>
          </wp:inline>
        </w:drawing>
      </w:r>
    </w:p>
    <w:p w14:paraId="5BD6F7D5" w14:textId="1276D750" w:rsidR="00EB7E48" w:rsidRPr="001065C6" w:rsidRDefault="00EB7E48" w:rsidP="00D65464">
      <w:pPr>
        <w:pStyle w:val="aff0"/>
      </w:pPr>
      <w:r w:rsidRPr="001065C6">
        <w:rPr>
          <w:rFonts w:hint="eastAsia"/>
        </w:rPr>
        <w:t>图</w:t>
      </w:r>
      <w:r w:rsidRPr="001065C6">
        <w:t xml:space="preserve">5-4 </w:t>
      </w:r>
      <w:r w:rsidRPr="001065C6">
        <w:rPr>
          <w:rFonts w:hint="eastAsia"/>
        </w:rPr>
        <w:t>考生考试系统成绩单子界面</w:t>
      </w:r>
    </w:p>
    <w:p w14:paraId="036FE91F" w14:textId="2966467A" w:rsidR="00EB7E48" w:rsidRPr="001065C6" w:rsidRDefault="00EB7E48" w:rsidP="00C903C2">
      <w:pPr>
        <w:pStyle w:val="aff4"/>
        <w:numPr>
          <w:ilvl w:val="0"/>
          <w:numId w:val="1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考生考试系统参与考试子界面</w:t>
      </w:r>
    </w:p>
    <w:p w14:paraId="53AA7110" w14:textId="10F1F9C6" w:rsidR="00EB7E48" w:rsidRPr="001065C6" w:rsidRDefault="00EB7E48" w:rsidP="00D65464">
      <w:pPr>
        <w:pStyle w:val="aff4"/>
        <w:spacing w:line="300" w:lineRule="auto"/>
        <w:ind w:left="420" w:firstLineChars="0" w:firstLine="0"/>
        <w:rPr>
          <w:rFonts w:ascii="Times New Roman" w:eastAsiaTheme="minorEastAsia" w:hAnsi="Times New Roman"/>
          <w:sz w:val="24"/>
          <w:szCs w:val="24"/>
        </w:rPr>
      </w:pPr>
      <w:r w:rsidRPr="001065C6">
        <w:rPr>
          <w:rFonts w:ascii="Times New Roman" w:eastAsiaTheme="minorEastAsia" w:hAnsi="Times New Roman" w:hint="eastAsia"/>
          <w:sz w:val="24"/>
          <w:szCs w:val="24"/>
        </w:rPr>
        <w:t>考生可在考生考试系统子界面参与考试，查看历史试卷，界面图如下图</w:t>
      </w:r>
      <w:r w:rsidRPr="001065C6">
        <w:rPr>
          <w:rFonts w:ascii="Times New Roman" w:eastAsiaTheme="minorEastAsia" w:hAnsi="Times New Roman"/>
          <w:sz w:val="24"/>
          <w:szCs w:val="24"/>
        </w:rPr>
        <w:t>5-5</w:t>
      </w:r>
      <w:r w:rsidRPr="001065C6">
        <w:rPr>
          <w:rFonts w:ascii="Times New Roman" w:eastAsiaTheme="minorEastAsia" w:hAnsi="Times New Roman" w:hint="eastAsia"/>
          <w:sz w:val="24"/>
          <w:szCs w:val="24"/>
        </w:rPr>
        <w:t>所示：</w:t>
      </w:r>
    </w:p>
    <w:p w14:paraId="34612073" w14:textId="2E07E9D6" w:rsidR="00D100DB" w:rsidRPr="001065C6" w:rsidRDefault="00D100DB" w:rsidP="00D65464">
      <w:pPr>
        <w:spacing w:line="300" w:lineRule="auto"/>
        <w:rPr>
          <w:rFonts w:eastAsiaTheme="minorEastAsia"/>
        </w:rPr>
      </w:pPr>
      <w:r w:rsidRPr="00B945D6">
        <w:rPr>
          <w:rFonts w:eastAsiaTheme="minorEastAsia"/>
          <w:noProof/>
        </w:rPr>
        <w:lastRenderedPageBreak/>
        <w:drawing>
          <wp:inline distT="0" distB="0" distL="0" distR="0" wp14:anchorId="35ED756E" wp14:editId="44ED0D8C">
            <wp:extent cx="5760720" cy="29083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08300"/>
                    </a:xfrm>
                    <a:prstGeom prst="rect">
                      <a:avLst/>
                    </a:prstGeom>
                  </pic:spPr>
                </pic:pic>
              </a:graphicData>
            </a:graphic>
          </wp:inline>
        </w:drawing>
      </w:r>
    </w:p>
    <w:p w14:paraId="00A28678" w14:textId="7AA14ECC" w:rsidR="00EB7E48" w:rsidRPr="001065C6" w:rsidRDefault="00EB7E48" w:rsidP="00D65464">
      <w:pPr>
        <w:pStyle w:val="aff0"/>
      </w:pPr>
      <w:r w:rsidRPr="001065C6">
        <w:rPr>
          <w:rFonts w:hint="eastAsia"/>
        </w:rPr>
        <w:t>图</w:t>
      </w:r>
      <w:r w:rsidRPr="001065C6">
        <w:t xml:space="preserve">5-5 </w:t>
      </w:r>
      <w:r w:rsidRPr="001065C6">
        <w:rPr>
          <w:rFonts w:hint="eastAsia"/>
        </w:rPr>
        <w:t>考生考试系统参与考试子界面图</w:t>
      </w:r>
    </w:p>
    <w:p w14:paraId="6F4B26D5" w14:textId="6DBC32B7" w:rsidR="002676E1" w:rsidRPr="001065C6" w:rsidRDefault="002676E1" w:rsidP="00C903C2">
      <w:pPr>
        <w:pStyle w:val="aff4"/>
        <w:numPr>
          <w:ilvl w:val="0"/>
          <w:numId w:val="1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教师管理系统试卷编辑子界面</w:t>
      </w:r>
    </w:p>
    <w:p w14:paraId="67F28406" w14:textId="73A5DD23" w:rsidR="002676E1" w:rsidRPr="001065C6" w:rsidRDefault="002676E1" w:rsidP="00D65464">
      <w:pPr>
        <w:pStyle w:val="aff4"/>
        <w:spacing w:line="300" w:lineRule="auto"/>
        <w:ind w:left="420" w:firstLineChars="0" w:firstLine="0"/>
        <w:rPr>
          <w:rFonts w:ascii="Times New Roman" w:eastAsiaTheme="minorEastAsia" w:hAnsi="Times New Roman"/>
          <w:sz w:val="24"/>
          <w:szCs w:val="24"/>
        </w:rPr>
      </w:pPr>
      <w:r w:rsidRPr="001065C6">
        <w:rPr>
          <w:rFonts w:ascii="Times New Roman" w:eastAsiaTheme="minorEastAsia" w:hAnsi="Times New Roman" w:hint="eastAsia"/>
          <w:sz w:val="24"/>
          <w:szCs w:val="24"/>
        </w:rPr>
        <w:t>教师可在教师管理系统试卷编辑子界面新建试卷，并对试卷进行编辑，界面图如下图</w:t>
      </w:r>
      <w:r w:rsidRPr="001065C6">
        <w:rPr>
          <w:rFonts w:ascii="Times New Roman" w:eastAsiaTheme="minorEastAsia" w:hAnsi="Times New Roman"/>
          <w:sz w:val="24"/>
          <w:szCs w:val="24"/>
        </w:rPr>
        <w:t>5-7</w:t>
      </w:r>
      <w:r w:rsidRPr="001065C6">
        <w:rPr>
          <w:rFonts w:ascii="Times New Roman" w:eastAsiaTheme="minorEastAsia" w:hAnsi="Times New Roman" w:hint="eastAsia"/>
          <w:sz w:val="24"/>
          <w:szCs w:val="24"/>
        </w:rPr>
        <w:t>所示：</w:t>
      </w:r>
    </w:p>
    <w:p w14:paraId="2E7B4D42" w14:textId="76FD79F4" w:rsidR="00D100DB" w:rsidRPr="001065C6" w:rsidRDefault="00BE210D" w:rsidP="00D65464">
      <w:pPr>
        <w:spacing w:line="300" w:lineRule="auto"/>
        <w:jc w:val="center"/>
        <w:rPr>
          <w:rFonts w:eastAsiaTheme="minorEastAsia"/>
        </w:rPr>
      </w:pPr>
      <w:r w:rsidRPr="00BE210D">
        <w:rPr>
          <w:noProof/>
        </w:rPr>
        <w:drawing>
          <wp:inline distT="0" distB="0" distL="0" distR="0" wp14:anchorId="753C7E6C" wp14:editId="645A02E7">
            <wp:extent cx="5939790" cy="294132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941320"/>
                    </a:xfrm>
                    <a:prstGeom prst="rect">
                      <a:avLst/>
                    </a:prstGeom>
                  </pic:spPr>
                </pic:pic>
              </a:graphicData>
            </a:graphic>
          </wp:inline>
        </w:drawing>
      </w:r>
    </w:p>
    <w:p w14:paraId="4A511527" w14:textId="6C6F73BF" w:rsidR="002676E1" w:rsidRPr="001065C6" w:rsidRDefault="002676E1" w:rsidP="00D65464">
      <w:pPr>
        <w:pStyle w:val="aff0"/>
      </w:pPr>
      <w:r w:rsidRPr="001065C6">
        <w:rPr>
          <w:rFonts w:hint="eastAsia"/>
        </w:rPr>
        <w:t>图</w:t>
      </w:r>
      <w:r w:rsidRPr="001065C6">
        <w:t xml:space="preserve">5-7 </w:t>
      </w:r>
      <w:r w:rsidRPr="001065C6">
        <w:rPr>
          <w:rFonts w:hint="eastAsia"/>
        </w:rPr>
        <w:t>教师管理系统试卷编辑子界面图</w:t>
      </w:r>
    </w:p>
    <w:p w14:paraId="5419DA44" w14:textId="68069449" w:rsidR="00A03AFC" w:rsidRPr="001065C6" w:rsidRDefault="00467849" w:rsidP="00D65464">
      <w:pPr>
        <w:pageBreakBefore/>
        <w:spacing w:line="300" w:lineRule="auto"/>
        <w:jc w:val="center"/>
        <w:outlineLvl w:val="0"/>
        <w:rPr>
          <w:rStyle w:val="10"/>
          <w:szCs w:val="32"/>
        </w:rPr>
      </w:pPr>
      <w:bookmarkStart w:id="105" w:name="_Toc312440371"/>
      <w:bookmarkStart w:id="106" w:name="_Toc39141495"/>
      <w:r w:rsidRPr="001065C6">
        <w:rPr>
          <w:rStyle w:val="10"/>
          <w:szCs w:val="32"/>
        </w:rPr>
        <w:lastRenderedPageBreak/>
        <w:t xml:space="preserve">6 </w:t>
      </w:r>
      <w:r w:rsidRPr="001065C6">
        <w:rPr>
          <w:rStyle w:val="10"/>
          <w:rFonts w:hint="eastAsia"/>
          <w:szCs w:val="32"/>
        </w:rPr>
        <w:t>详细设计</w:t>
      </w:r>
      <w:bookmarkEnd w:id="105"/>
      <w:bookmarkEnd w:id="106"/>
    </w:p>
    <w:p w14:paraId="7ED73DD0" w14:textId="151F206B" w:rsidR="00A03AFC" w:rsidRDefault="00467849" w:rsidP="00D65464">
      <w:pPr>
        <w:pStyle w:val="2"/>
        <w:spacing w:before="0" w:after="0" w:line="300" w:lineRule="auto"/>
        <w:rPr>
          <w:rFonts w:ascii="Times New Roman" w:hAnsi="Times New Roman"/>
          <w:szCs w:val="28"/>
        </w:rPr>
      </w:pPr>
      <w:bookmarkStart w:id="107" w:name="_Toc312440372"/>
      <w:bookmarkStart w:id="108" w:name="_Toc39141496"/>
      <w:r w:rsidRPr="001065C6">
        <w:rPr>
          <w:rFonts w:ascii="Times New Roman" w:hAnsi="Times New Roman"/>
          <w:szCs w:val="28"/>
        </w:rPr>
        <w:t xml:space="preserve">6.1 </w:t>
      </w:r>
      <w:r w:rsidRPr="001065C6">
        <w:rPr>
          <w:rFonts w:ascii="Times New Roman" w:hAnsi="Times New Roman" w:hint="eastAsia"/>
          <w:szCs w:val="28"/>
        </w:rPr>
        <w:t>系统主要功能模块介绍</w:t>
      </w:r>
      <w:bookmarkEnd w:id="107"/>
      <w:bookmarkEnd w:id="108"/>
    </w:p>
    <w:p w14:paraId="662B6736" w14:textId="7CDCE951" w:rsidR="00140D6A" w:rsidRPr="00140D6A" w:rsidRDefault="00140D6A" w:rsidP="00140D6A">
      <w:r>
        <w:tab/>
      </w:r>
      <w:r>
        <w:rPr>
          <w:rFonts w:hint="eastAsia"/>
        </w:rPr>
        <w:t>系统的主要功能模块分为考试模块、信息管理模块、统计模块以及用户操作模块，再根据所划分的模块可绘制出详细系统包图。</w:t>
      </w:r>
    </w:p>
    <w:p w14:paraId="350EACEF" w14:textId="56B1DA4B" w:rsidR="00B3188F" w:rsidRPr="00CF685B" w:rsidRDefault="00B3188F" w:rsidP="00C903C2">
      <w:pPr>
        <w:pStyle w:val="aff4"/>
        <w:numPr>
          <w:ilvl w:val="0"/>
          <w:numId w:val="79"/>
        </w:numPr>
        <w:spacing w:line="300" w:lineRule="auto"/>
        <w:ind w:firstLineChars="0"/>
        <w:rPr>
          <w:szCs w:val="24"/>
        </w:rPr>
      </w:pPr>
      <w:bookmarkStart w:id="109" w:name="_Toc39141497"/>
      <w:r w:rsidRPr="00CF685B">
        <w:rPr>
          <w:rFonts w:hint="eastAsia"/>
          <w:sz w:val="24"/>
          <w:szCs w:val="24"/>
        </w:rPr>
        <w:t>考试模块</w:t>
      </w:r>
      <w:bookmarkEnd w:id="109"/>
    </w:p>
    <w:p w14:paraId="2DE83323" w14:textId="2D8DEF68" w:rsidR="004D6F32" w:rsidRPr="00366503" w:rsidRDefault="004D6F32" w:rsidP="00D65464">
      <w:pPr>
        <w:spacing w:line="300" w:lineRule="auto"/>
        <w:ind w:firstLine="420"/>
        <w:rPr>
          <w:rFonts w:eastAsiaTheme="minorEastAsia"/>
        </w:rPr>
      </w:pPr>
      <w:r w:rsidRPr="00366503">
        <w:rPr>
          <w:rFonts w:eastAsiaTheme="minorEastAsia" w:hint="eastAsia"/>
        </w:rPr>
        <w:t>考试模块分为：考试发布，试题编辑，试卷编辑，答案编辑，批卷。</w:t>
      </w:r>
    </w:p>
    <w:p w14:paraId="2812F5F9" w14:textId="0010408C" w:rsidR="00B3188F" w:rsidRPr="00CF685B" w:rsidRDefault="00B3188F" w:rsidP="00C903C2">
      <w:pPr>
        <w:pStyle w:val="aff4"/>
        <w:numPr>
          <w:ilvl w:val="0"/>
          <w:numId w:val="79"/>
        </w:numPr>
        <w:spacing w:line="300" w:lineRule="auto"/>
        <w:ind w:firstLineChars="0"/>
        <w:rPr>
          <w:szCs w:val="24"/>
        </w:rPr>
      </w:pPr>
      <w:bookmarkStart w:id="110" w:name="_Toc39141498"/>
      <w:r w:rsidRPr="00CF685B">
        <w:rPr>
          <w:rFonts w:hint="eastAsia"/>
          <w:sz w:val="24"/>
          <w:szCs w:val="24"/>
        </w:rPr>
        <w:t>信息管理模块</w:t>
      </w:r>
      <w:bookmarkEnd w:id="110"/>
    </w:p>
    <w:p w14:paraId="07CBCDFF" w14:textId="2196D407" w:rsidR="004D6F32" w:rsidRPr="00366503" w:rsidRDefault="004D6F32" w:rsidP="00D65464">
      <w:pPr>
        <w:spacing w:line="300" w:lineRule="auto"/>
        <w:ind w:firstLine="420"/>
        <w:rPr>
          <w:rFonts w:eastAsiaTheme="minorEastAsia"/>
        </w:rPr>
      </w:pPr>
      <w:r w:rsidRPr="00366503">
        <w:rPr>
          <w:rFonts w:eastAsiaTheme="minorEastAsia" w:hint="eastAsia"/>
        </w:rPr>
        <w:t>信息管理模块分为：</w:t>
      </w:r>
      <w:r w:rsidR="00864C8C" w:rsidRPr="00366503">
        <w:rPr>
          <w:rFonts w:eastAsiaTheme="minorEastAsia" w:hint="eastAsia"/>
        </w:rPr>
        <w:t>通知</w:t>
      </w:r>
      <w:r w:rsidRPr="00366503">
        <w:rPr>
          <w:rFonts w:eastAsiaTheme="minorEastAsia" w:hint="eastAsia"/>
        </w:rPr>
        <w:t>信息管理，考生信息管理，考试信息管理，教师信息管理。</w:t>
      </w:r>
    </w:p>
    <w:p w14:paraId="619584ED" w14:textId="0A88F169" w:rsidR="00B3188F" w:rsidRPr="00CF685B" w:rsidRDefault="00B3188F" w:rsidP="00C903C2">
      <w:pPr>
        <w:pStyle w:val="aff4"/>
        <w:numPr>
          <w:ilvl w:val="0"/>
          <w:numId w:val="79"/>
        </w:numPr>
        <w:spacing w:line="300" w:lineRule="auto"/>
        <w:ind w:firstLineChars="0"/>
        <w:rPr>
          <w:szCs w:val="24"/>
        </w:rPr>
      </w:pPr>
      <w:bookmarkStart w:id="111" w:name="_Toc39141499"/>
      <w:r w:rsidRPr="00CF685B">
        <w:rPr>
          <w:rFonts w:hint="eastAsia"/>
          <w:sz w:val="24"/>
          <w:szCs w:val="24"/>
        </w:rPr>
        <w:t>统计模块</w:t>
      </w:r>
      <w:bookmarkEnd w:id="111"/>
    </w:p>
    <w:p w14:paraId="0433DB68" w14:textId="5474CB5E" w:rsidR="004D6F32" w:rsidRPr="00366503" w:rsidRDefault="004D6F32" w:rsidP="00D65464">
      <w:pPr>
        <w:spacing w:line="300" w:lineRule="auto"/>
        <w:ind w:firstLine="420"/>
        <w:rPr>
          <w:rFonts w:eastAsiaTheme="minorEastAsia"/>
        </w:rPr>
      </w:pPr>
      <w:r w:rsidRPr="00366503">
        <w:rPr>
          <w:rFonts w:eastAsiaTheme="minorEastAsia" w:hint="eastAsia"/>
        </w:rPr>
        <w:t>统计模块分为：成绩总览，成绩单。</w:t>
      </w:r>
    </w:p>
    <w:p w14:paraId="254AAAF7" w14:textId="42A2059D" w:rsidR="00B3188F" w:rsidRPr="00CF685B" w:rsidRDefault="00B3188F" w:rsidP="00C903C2">
      <w:pPr>
        <w:pStyle w:val="aff4"/>
        <w:numPr>
          <w:ilvl w:val="0"/>
          <w:numId w:val="79"/>
        </w:numPr>
        <w:spacing w:line="300" w:lineRule="auto"/>
        <w:ind w:firstLineChars="0"/>
        <w:rPr>
          <w:szCs w:val="24"/>
        </w:rPr>
      </w:pPr>
      <w:bookmarkStart w:id="112" w:name="_Toc39141500"/>
      <w:r w:rsidRPr="00CF685B">
        <w:rPr>
          <w:rFonts w:hint="eastAsia"/>
          <w:sz w:val="24"/>
          <w:szCs w:val="24"/>
        </w:rPr>
        <w:t>用户操作模块</w:t>
      </w:r>
      <w:bookmarkEnd w:id="112"/>
    </w:p>
    <w:p w14:paraId="7529ED7F" w14:textId="242AC3A0" w:rsidR="004D6F32" w:rsidRPr="001065C6" w:rsidRDefault="004D6F32" w:rsidP="00140D6A">
      <w:pPr>
        <w:spacing w:line="300" w:lineRule="auto"/>
        <w:ind w:left="420"/>
        <w:rPr>
          <w:rFonts w:eastAsiaTheme="minorEastAsia"/>
        </w:rPr>
      </w:pPr>
      <w:r w:rsidRPr="00366503">
        <w:rPr>
          <w:rFonts w:eastAsiaTheme="minorEastAsia" w:hint="eastAsia"/>
        </w:rPr>
        <w:t>用户操作模</w:t>
      </w:r>
      <w:r w:rsidRPr="001065C6">
        <w:rPr>
          <w:rFonts w:eastAsiaTheme="minorEastAsia" w:hint="eastAsia"/>
        </w:rPr>
        <w:t>块分为：考生登录，考生注册，管理员登录，教师登录，</w:t>
      </w:r>
      <w:r w:rsidR="001065C6">
        <w:rPr>
          <w:rFonts w:eastAsiaTheme="minorEastAsia" w:hint="eastAsia"/>
        </w:rPr>
        <w:t>下载</w:t>
      </w:r>
      <w:r w:rsidRPr="001065C6">
        <w:rPr>
          <w:rFonts w:eastAsiaTheme="minorEastAsia" w:hint="eastAsia"/>
        </w:rPr>
        <w:t>准考证，参与考试，成绩查询。</w:t>
      </w:r>
    </w:p>
    <w:p w14:paraId="5DBD9230" w14:textId="13C8EDAF" w:rsidR="002676E1" w:rsidRPr="001065C6" w:rsidRDefault="002676E1" w:rsidP="00C903C2">
      <w:pPr>
        <w:pStyle w:val="aff4"/>
        <w:numPr>
          <w:ilvl w:val="0"/>
          <w:numId w:val="79"/>
        </w:numPr>
        <w:spacing w:line="300" w:lineRule="auto"/>
        <w:ind w:firstLineChars="0"/>
      </w:pPr>
      <w:bookmarkStart w:id="113" w:name="_Toc39141501"/>
      <w:r w:rsidRPr="001065C6">
        <w:rPr>
          <w:rFonts w:hint="eastAsia"/>
        </w:rPr>
        <w:t>详细设计</w:t>
      </w:r>
      <w:r w:rsidR="00BA7CD5">
        <w:rPr>
          <w:rFonts w:hint="eastAsia"/>
        </w:rPr>
        <w:t>包</w:t>
      </w:r>
      <w:r w:rsidRPr="001065C6">
        <w:rPr>
          <w:rFonts w:hint="eastAsia"/>
        </w:rPr>
        <w:t>图</w:t>
      </w:r>
      <w:bookmarkEnd w:id="113"/>
    </w:p>
    <w:p w14:paraId="1F495DA9" w14:textId="3D801662" w:rsidR="002676E1" w:rsidRPr="001065C6" w:rsidRDefault="00FD458D" w:rsidP="00D65464">
      <w:pPr>
        <w:spacing w:line="300" w:lineRule="auto"/>
        <w:ind w:firstLine="420"/>
        <w:rPr>
          <w:rFonts w:eastAsiaTheme="minorEastAsia"/>
        </w:rPr>
      </w:pPr>
      <w:r>
        <w:rPr>
          <w:rFonts w:eastAsiaTheme="minorEastAsia" w:hint="eastAsia"/>
        </w:rPr>
        <w:t>在线考试系统</w:t>
      </w:r>
      <w:r w:rsidR="002676E1" w:rsidRPr="001065C6">
        <w:rPr>
          <w:rFonts w:eastAsiaTheme="minorEastAsia" w:hint="eastAsia"/>
        </w:rPr>
        <w:t>详细设计包图如下图</w:t>
      </w:r>
      <w:r w:rsidR="002676E1" w:rsidRPr="001065C6">
        <w:rPr>
          <w:rFonts w:eastAsiaTheme="minorEastAsia"/>
        </w:rPr>
        <w:t>6-1</w:t>
      </w:r>
      <w:r w:rsidR="002676E1" w:rsidRPr="001065C6">
        <w:rPr>
          <w:rFonts w:eastAsiaTheme="minorEastAsia" w:hint="eastAsia"/>
        </w:rPr>
        <w:t>所示：</w:t>
      </w:r>
    </w:p>
    <w:p w14:paraId="159FAA09" w14:textId="25081CE7" w:rsidR="002676E1" w:rsidRPr="001065C6" w:rsidRDefault="00070C7C" w:rsidP="00D65464">
      <w:pPr>
        <w:spacing w:line="300" w:lineRule="auto"/>
        <w:jc w:val="center"/>
        <w:rPr>
          <w:rFonts w:eastAsiaTheme="minorEastAsia"/>
        </w:rPr>
      </w:pPr>
      <w:r w:rsidRPr="00B945D6">
        <w:rPr>
          <w:noProof/>
        </w:rPr>
        <w:drawing>
          <wp:inline distT="0" distB="0" distL="0" distR="0" wp14:anchorId="40C989B5" wp14:editId="0EB4A93E">
            <wp:extent cx="5395428" cy="246147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5428" cy="2461473"/>
                    </a:xfrm>
                    <a:prstGeom prst="rect">
                      <a:avLst/>
                    </a:prstGeom>
                  </pic:spPr>
                </pic:pic>
              </a:graphicData>
            </a:graphic>
          </wp:inline>
        </w:drawing>
      </w:r>
      <w:r w:rsidRPr="001065C6" w:rsidDel="00070C7C">
        <w:rPr>
          <w:rFonts w:eastAsiaTheme="minorEastAsia"/>
          <w:noProof/>
        </w:rPr>
        <w:t xml:space="preserve"> </w:t>
      </w:r>
    </w:p>
    <w:p w14:paraId="1ACE710C" w14:textId="18AB1846" w:rsidR="002676E1" w:rsidRPr="001065C6" w:rsidRDefault="002676E1" w:rsidP="00D65464">
      <w:pPr>
        <w:pStyle w:val="aff0"/>
      </w:pPr>
      <w:r w:rsidRPr="001065C6">
        <w:rPr>
          <w:rFonts w:hint="eastAsia"/>
        </w:rPr>
        <w:t>图</w:t>
      </w:r>
      <w:r w:rsidRPr="001065C6">
        <w:t xml:space="preserve">6-1 </w:t>
      </w:r>
      <w:r w:rsidRPr="001065C6">
        <w:rPr>
          <w:rFonts w:hint="eastAsia"/>
        </w:rPr>
        <w:t>详细设计包图</w:t>
      </w:r>
    </w:p>
    <w:p w14:paraId="33EA6694" w14:textId="1B556403" w:rsidR="00B3188F" w:rsidRDefault="00467849" w:rsidP="00D65464">
      <w:pPr>
        <w:pStyle w:val="2"/>
        <w:spacing w:line="300" w:lineRule="auto"/>
        <w:rPr>
          <w:rFonts w:ascii="Times New Roman" w:hAnsi="Times New Roman"/>
          <w:szCs w:val="28"/>
        </w:rPr>
      </w:pPr>
      <w:bookmarkStart w:id="114" w:name="_Toc446517044"/>
      <w:bookmarkStart w:id="115" w:name="_Toc39141502"/>
      <w:bookmarkStart w:id="116" w:name="_Toc312440381"/>
      <w:r w:rsidRPr="001065C6">
        <w:rPr>
          <w:rFonts w:ascii="Times New Roman" w:hAnsi="Times New Roman"/>
          <w:szCs w:val="28"/>
        </w:rPr>
        <w:t>6.2</w:t>
      </w:r>
      <w:r w:rsidRPr="001065C6">
        <w:rPr>
          <w:rFonts w:ascii="Times New Roman" w:hAnsi="Times New Roman" w:hint="eastAsia"/>
          <w:szCs w:val="28"/>
        </w:rPr>
        <w:t>功能模块设计</w:t>
      </w:r>
      <w:bookmarkStart w:id="117" w:name="_Toc446517045"/>
      <w:bookmarkEnd w:id="114"/>
      <w:bookmarkEnd w:id="115"/>
    </w:p>
    <w:p w14:paraId="1A5335A3" w14:textId="15A00A53" w:rsidR="00A03AFC" w:rsidRDefault="00467849" w:rsidP="00D65464">
      <w:pPr>
        <w:pStyle w:val="3"/>
        <w:spacing w:line="300" w:lineRule="auto"/>
        <w:rPr>
          <w:szCs w:val="24"/>
        </w:rPr>
      </w:pPr>
      <w:bookmarkStart w:id="118" w:name="_Toc39141503"/>
      <w:r w:rsidRPr="001065C6">
        <w:rPr>
          <w:szCs w:val="24"/>
        </w:rPr>
        <w:t>6.2.1</w:t>
      </w:r>
      <w:bookmarkEnd w:id="117"/>
      <w:r w:rsidR="00B3188F" w:rsidRPr="001065C6">
        <w:rPr>
          <w:rFonts w:hint="eastAsia"/>
          <w:szCs w:val="24"/>
        </w:rPr>
        <w:t>考试模块</w:t>
      </w:r>
      <w:bookmarkEnd w:id="118"/>
    </w:p>
    <w:p w14:paraId="37B8D451" w14:textId="50DF4351" w:rsidR="00727E71" w:rsidRPr="00727E71" w:rsidRDefault="00727E71" w:rsidP="00727E71">
      <w:pPr>
        <w:spacing w:line="300" w:lineRule="auto"/>
        <w:ind w:firstLine="420"/>
        <w:rPr>
          <w:rFonts w:eastAsiaTheme="minorEastAsia"/>
        </w:rPr>
      </w:pPr>
      <w:r w:rsidRPr="001065C6">
        <w:rPr>
          <w:rFonts w:eastAsiaTheme="minorEastAsia" w:hint="eastAsia"/>
        </w:rPr>
        <w:t>考试模块主要为教师提供试卷试题相关操作的模块，在该模块下，教师可对试题进行管理，编辑试题，删除试题，添加新的试题，并且可对试题的答案进行编辑，修改试题的答案。另外教师还可以将编辑好的试题加入试卷，编辑一个新的试卷，并保存下来，随后可在特定时间进行发布。在考生提交完试题之后，该模块还负责试卷的修改，对提交上的</w:t>
      </w:r>
      <w:r w:rsidRPr="001065C6">
        <w:rPr>
          <w:rFonts w:eastAsiaTheme="minorEastAsia" w:hint="eastAsia"/>
        </w:rPr>
        <w:lastRenderedPageBreak/>
        <w:t>试卷的客观题给与评阅，教师可查看主观题并给出相关的分数，在最后交由系统统计成成绩，并存入数据库中。</w:t>
      </w:r>
    </w:p>
    <w:p w14:paraId="15FFD561" w14:textId="037F0B49" w:rsidR="00D57433" w:rsidRPr="001065C6" w:rsidRDefault="00467849" w:rsidP="00C903C2">
      <w:pPr>
        <w:pStyle w:val="aff4"/>
        <w:numPr>
          <w:ilvl w:val="0"/>
          <w:numId w:val="2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功能结构设计</w:t>
      </w:r>
    </w:p>
    <w:p w14:paraId="3BE0A851" w14:textId="02E94822" w:rsidR="00D70591" w:rsidRPr="001065C6" w:rsidRDefault="00D70591" w:rsidP="00D65464">
      <w:pPr>
        <w:spacing w:line="300" w:lineRule="auto"/>
        <w:ind w:firstLine="420"/>
        <w:rPr>
          <w:rFonts w:eastAsiaTheme="minorEastAsia"/>
        </w:rPr>
      </w:pPr>
      <w:r w:rsidRPr="001065C6">
        <w:rPr>
          <w:rFonts w:eastAsiaTheme="minorEastAsia" w:hint="eastAsia"/>
        </w:rPr>
        <w:t>考试子模块包图如下图</w:t>
      </w:r>
      <w:r w:rsidRPr="001065C6">
        <w:rPr>
          <w:rFonts w:eastAsiaTheme="minorEastAsia"/>
        </w:rPr>
        <w:t>6-2</w:t>
      </w:r>
      <w:r w:rsidRPr="001065C6">
        <w:rPr>
          <w:rFonts w:eastAsiaTheme="minorEastAsia" w:hint="eastAsia"/>
        </w:rPr>
        <w:t>所示：</w:t>
      </w:r>
    </w:p>
    <w:p w14:paraId="5B417BD0" w14:textId="2160C7C9" w:rsidR="00A03AFC" w:rsidRPr="001065C6" w:rsidRDefault="008014F3" w:rsidP="00D65464">
      <w:pPr>
        <w:spacing w:line="300" w:lineRule="auto"/>
        <w:ind w:firstLineChars="177" w:firstLine="425"/>
        <w:jc w:val="center"/>
        <w:rPr>
          <w:rFonts w:eastAsiaTheme="minorEastAsia"/>
        </w:rPr>
      </w:pPr>
      <w:r w:rsidRPr="00B945D6">
        <w:rPr>
          <w:rFonts w:eastAsiaTheme="minorEastAsia"/>
          <w:noProof/>
        </w:rPr>
        <w:drawing>
          <wp:inline distT="0" distB="0" distL="0" distR="0" wp14:anchorId="18DD3C4B" wp14:editId="7CC9F9C5">
            <wp:extent cx="5120640" cy="3138313"/>
            <wp:effectExtent l="0" t="0" r="381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5540" cy="3184217"/>
                    </a:xfrm>
                    <a:prstGeom prst="rect">
                      <a:avLst/>
                    </a:prstGeom>
                  </pic:spPr>
                </pic:pic>
              </a:graphicData>
            </a:graphic>
          </wp:inline>
        </w:drawing>
      </w:r>
    </w:p>
    <w:p w14:paraId="7A37C867" w14:textId="6B5AC021" w:rsidR="00A03AFC" w:rsidRPr="001065C6" w:rsidRDefault="00467849" w:rsidP="00D65464">
      <w:pPr>
        <w:pStyle w:val="aff0"/>
      </w:pPr>
      <w:r w:rsidRPr="001065C6">
        <w:rPr>
          <w:rFonts w:hint="eastAsia"/>
        </w:rPr>
        <w:t>图</w:t>
      </w:r>
      <w:r w:rsidRPr="001065C6">
        <w:t>6-</w:t>
      </w:r>
      <w:r w:rsidR="00D70591" w:rsidRPr="001065C6">
        <w:t>2</w:t>
      </w:r>
      <w:r w:rsidR="008014F3" w:rsidRPr="001065C6">
        <w:rPr>
          <w:rFonts w:hint="eastAsia"/>
        </w:rPr>
        <w:t>考试</w:t>
      </w:r>
      <w:r w:rsidR="00D70591" w:rsidRPr="001065C6">
        <w:rPr>
          <w:rFonts w:hint="eastAsia"/>
        </w:rPr>
        <w:t>子</w:t>
      </w:r>
      <w:r w:rsidR="008014F3" w:rsidRPr="001065C6">
        <w:rPr>
          <w:rFonts w:hint="eastAsia"/>
        </w:rPr>
        <w:t>模块</w:t>
      </w:r>
      <w:r w:rsidRPr="001065C6">
        <w:rPr>
          <w:rFonts w:hint="eastAsia"/>
        </w:rPr>
        <w:t>包图</w:t>
      </w:r>
    </w:p>
    <w:p w14:paraId="172C6E4C" w14:textId="13899F9D" w:rsidR="00FB1CE2" w:rsidRPr="001065C6" w:rsidRDefault="00467849" w:rsidP="00C903C2">
      <w:pPr>
        <w:pStyle w:val="aff4"/>
        <w:numPr>
          <w:ilvl w:val="0"/>
          <w:numId w:val="2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类图设计</w:t>
      </w:r>
    </w:p>
    <w:p w14:paraId="21BCF39F" w14:textId="53657962" w:rsidR="00D70591" w:rsidRPr="001065C6" w:rsidRDefault="00D70591" w:rsidP="00D65464">
      <w:pPr>
        <w:spacing w:line="300" w:lineRule="auto"/>
        <w:ind w:firstLine="420"/>
        <w:rPr>
          <w:rFonts w:eastAsiaTheme="minorEastAsia"/>
        </w:rPr>
      </w:pPr>
      <w:r w:rsidRPr="001065C6">
        <w:rPr>
          <w:rFonts w:eastAsiaTheme="minorEastAsia" w:hint="eastAsia"/>
        </w:rPr>
        <w:t>考试子模块类图如下图</w:t>
      </w:r>
      <w:r w:rsidRPr="001065C6">
        <w:rPr>
          <w:rFonts w:eastAsiaTheme="minorEastAsia"/>
        </w:rPr>
        <w:t>6-3</w:t>
      </w:r>
      <w:r w:rsidRPr="001065C6">
        <w:rPr>
          <w:rFonts w:eastAsiaTheme="minorEastAsia" w:hint="eastAsia"/>
        </w:rPr>
        <w:t>所示：</w:t>
      </w:r>
    </w:p>
    <w:p w14:paraId="69B39170" w14:textId="5A7E8966" w:rsidR="00A03AFC" w:rsidRPr="001065C6" w:rsidRDefault="00972103" w:rsidP="00D65464">
      <w:pPr>
        <w:spacing w:line="300" w:lineRule="auto"/>
        <w:jc w:val="center"/>
        <w:rPr>
          <w:rFonts w:eastAsiaTheme="minorEastAsia"/>
        </w:rPr>
      </w:pPr>
      <w:r>
        <w:rPr>
          <w:noProof/>
        </w:rPr>
        <w:drawing>
          <wp:inline distT="0" distB="0" distL="0" distR="0" wp14:anchorId="4369F78E" wp14:editId="534AD2D5">
            <wp:extent cx="2225233" cy="282726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5233" cy="2827265"/>
                    </a:xfrm>
                    <a:prstGeom prst="rect">
                      <a:avLst/>
                    </a:prstGeom>
                  </pic:spPr>
                </pic:pic>
              </a:graphicData>
            </a:graphic>
          </wp:inline>
        </w:drawing>
      </w:r>
    </w:p>
    <w:p w14:paraId="388F0E8A" w14:textId="1B715422" w:rsidR="00D70591" w:rsidRPr="001065C6" w:rsidRDefault="00D70591" w:rsidP="00D65464">
      <w:pPr>
        <w:pStyle w:val="aff0"/>
      </w:pPr>
      <w:r w:rsidRPr="001065C6">
        <w:rPr>
          <w:rFonts w:hint="eastAsia"/>
        </w:rPr>
        <w:t>图</w:t>
      </w:r>
      <w:r w:rsidRPr="001065C6">
        <w:t xml:space="preserve">6-3 </w:t>
      </w:r>
      <w:r w:rsidRPr="001065C6">
        <w:rPr>
          <w:rFonts w:hint="eastAsia"/>
        </w:rPr>
        <w:t>考试子模块类图</w:t>
      </w:r>
    </w:p>
    <w:p w14:paraId="1082172A" w14:textId="65B55F7C" w:rsidR="00A03AFC" w:rsidRPr="001065C6" w:rsidRDefault="00467849" w:rsidP="00C903C2">
      <w:pPr>
        <w:pStyle w:val="aff4"/>
        <w:numPr>
          <w:ilvl w:val="0"/>
          <w:numId w:val="2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顺序图设计</w:t>
      </w:r>
    </w:p>
    <w:p w14:paraId="7A1D0EA8" w14:textId="2B19494A" w:rsidR="00D70591" w:rsidRPr="001065C6" w:rsidRDefault="00D70591" w:rsidP="00D65464">
      <w:pPr>
        <w:spacing w:line="300" w:lineRule="auto"/>
        <w:ind w:firstLine="420"/>
        <w:rPr>
          <w:rFonts w:eastAsiaTheme="minorEastAsia"/>
        </w:rPr>
      </w:pPr>
      <w:r w:rsidRPr="001065C6">
        <w:rPr>
          <w:rFonts w:eastAsiaTheme="minorEastAsia" w:hint="eastAsia"/>
        </w:rPr>
        <w:t>考试子模块顺序图如下图</w:t>
      </w:r>
      <w:r w:rsidRPr="001065C6">
        <w:rPr>
          <w:rFonts w:eastAsiaTheme="minorEastAsia"/>
        </w:rPr>
        <w:t>6-4</w:t>
      </w:r>
      <w:r w:rsidRPr="001065C6">
        <w:rPr>
          <w:rFonts w:eastAsiaTheme="minorEastAsia" w:hint="eastAsia"/>
        </w:rPr>
        <w:t>所示：</w:t>
      </w:r>
    </w:p>
    <w:p w14:paraId="79107F17" w14:textId="041D6637" w:rsidR="00FB1CE2" w:rsidRPr="001065C6" w:rsidRDefault="00D72617" w:rsidP="00D65464">
      <w:pPr>
        <w:spacing w:line="300" w:lineRule="auto"/>
        <w:jc w:val="center"/>
        <w:rPr>
          <w:rFonts w:eastAsiaTheme="minorEastAsia"/>
        </w:rPr>
      </w:pPr>
      <w:r w:rsidRPr="00B945D6">
        <w:rPr>
          <w:rFonts w:eastAsiaTheme="minorEastAsia"/>
          <w:noProof/>
        </w:rPr>
        <w:lastRenderedPageBreak/>
        <w:drawing>
          <wp:inline distT="0" distB="0" distL="0" distR="0" wp14:anchorId="0A080829" wp14:editId="19B47EB8">
            <wp:extent cx="4472940" cy="3746446"/>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1534" cy="3753644"/>
                    </a:xfrm>
                    <a:prstGeom prst="rect">
                      <a:avLst/>
                    </a:prstGeom>
                  </pic:spPr>
                </pic:pic>
              </a:graphicData>
            </a:graphic>
          </wp:inline>
        </w:drawing>
      </w:r>
    </w:p>
    <w:p w14:paraId="76E706A5" w14:textId="107ACD52" w:rsidR="00D70591" w:rsidRPr="001065C6" w:rsidRDefault="00D70591" w:rsidP="00D65464">
      <w:pPr>
        <w:pStyle w:val="aff0"/>
      </w:pPr>
      <w:r w:rsidRPr="001065C6">
        <w:rPr>
          <w:rFonts w:hint="eastAsia"/>
        </w:rPr>
        <w:t>图</w:t>
      </w:r>
      <w:r w:rsidRPr="001065C6">
        <w:t xml:space="preserve">6-4 </w:t>
      </w:r>
      <w:r w:rsidRPr="001065C6">
        <w:rPr>
          <w:rFonts w:hint="eastAsia"/>
        </w:rPr>
        <w:t>考试子模块顺序图</w:t>
      </w:r>
    </w:p>
    <w:p w14:paraId="546192E0" w14:textId="61E9C94F" w:rsidR="00A03AFC" w:rsidRPr="001065C6" w:rsidRDefault="00467849" w:rsidP="00C903C2">
      <w:pPr>
        <w:pStyle w:val="aff4"/>
        <w:numPr>
          <w:ilvl w:val="0"/>
          <w:numId w:val="2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核心处理流</w:t>
      </w:r>
    </w:p>
    <w:p w14:paraId="17E8BD42" w14:textId="2C93EBF4" w:rsidR="00D72617" w:rsidRPr="001065C6" w:rsidRDefault="00D70591" w:rsidP="00D65464">
      <w:pPr>
        <w:spacing w:line="300" w:lineRule="auto"/>
        <w:ind w:firstLine="420"/>
        <w:rPr>
          <w:rFonts w:eastAsiaTheme="minorEastAsia"/>
        </w:rPr>
      </w:pPr>
      <w:r w:rsidRPr="001065C6">
        <w:rPr>
          <w:rFonts w:eastAsiaTheme="minorEastAsia" w:hint="eastAsia"/>
        </w:rPr>
        <w:t>考试子模块</w:t>
      </w:r>
      <w:r w:rsidR="00B45EEE" w:rsidRPr="001065C6">
        <w:rPr>
          <w:rFonts w:hint="eastAsia"/>
        </w:rPr>
        <w:t>活动</w:t>
      </w:r>
      <w:r w:rsidRPr="001065C6">
        <w:rPr>
          <w:rFonts w:eastAsiaTheme="minorEastAsia" w:hint="eastAsia"/>
        </w:rPr>
        <w:t>图如下图</w:t>
      </w:r>
      <w:r w:rsidRPr="001065C6">
        <w:rPr>
          <w:rFonts w:eastAsiaTheme="minorEastAsia"/>
        </w:rPr>
        <w:t>6-5</w:t>
      </w:r>
      <w:r w:rsidRPr="001065C6">
        <w:rPr>
          <w:rFonts w:eastAsiaTheme="minorEastAsia" w:hint="eastAsia"/>
        </w:rPr>
        <w:t>、</w:t>
      </w:r>
      <w:r w:rsidRPr="001065C6">
        <w:rPr>
          <w:rFonts w:eastAsiaTheme="minorEastAsia"/>
        </w:rPr>
        <w:t>6-6</w:t>
      </w:r>
      <w:r w:rsidRPr="001065C6">
        <w:rPr>
          <w:rFonts w:eastAsiaTheme="minorEastAsia" w:hint="eastAsia"/>
        </w:rPr>
        <w:t>所示：</w:t>
      </w:r>
    </w:p>
    <w:p w14:paraId="25D741C6" w14:textId="229B63FD" w:rsidR="00D72617" w:rsidRPr="001065C6" w:rsidRDefault="00D72617" w:rsidP="00D65464">
      <w:pPr>
        <w:spacing w:line="300" w:lineRule="auto"/>
        <w:jc w:val="center"/>
        <w:rPr>
          <w:rFonts w:eastAsiaTheme="minorEastAsia"/>
        </w:rPr>
      </w:pPr>
      <w:r w:rsidRPr="00B945D6">
        <w:rPr>
          <w:rFonts w:eastAsiaTheme="minorEastAsia"/>
          <w:noProof/>
        </w:rPr>
        <w:drawing>
          <wp:inline distT="0" distB="0" distL="0" distR="0" wp14:anchorId="2BBE0E49" wp14:editId="7CA10562">
            <wp:extent cx="4869269" cy="3749040"/>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4902" cy="3768776"/>
                    </a:xfrm>
                    <a:prstGeom prst="rect">
                      <a:avLst/>
                    </a:prstGeom>
                    <a:noFill/>
                  </pic:spPr>
                </pic:pic>
              </a:graphicData>
            </a:graphic>
          </wp:inline>
        </w:drawing>
      </w:r>
    </w:p>
    <w:p w14:paraId="48FB5B25" w14:textId="56C85B06" w:rsidR="00D72617" w:rsidRPr="00B945D6" w:rsidRDefault="00D70591" w:rsidP="00D65464">
      <w:pPr>
        <w:pStyle w:val="aff0"/>
      </w:pPr>
      <w:r w:rsidRPr="001065C6">
        <w:rPr>
          <w:rFonts w:hint="eastAsia"/>
        </w:rPr>
        <w:t>图</w:t>
      </w:r>
      <w:r w:rsidRPr="001065C6">
        <w:t xml:space="preserve">6-5 </w:t>
      </w:r>
      <w:r w:rsidRPr="001065C6">
        <w:rPr>
          <w:rFonts w:hint="eastAsia"/>
        </w:rPr>
        <w:t>考试子模块</w:t>
      </w:r>
      <w:r w:rsidR="008A290A" w:rsidRPr="001065C6">
        <w:rPr>
          <w:rFonts w:hint="eastAsia"/>
        </w:rPr>
        <w:t>活动图</w:t>
      </w:r>
    </w:p>
    <w:p w14:paraId="2EE79C54" w14:textId="73E51472" w:rsidR="00D72617" w:rsidRDefault="00D72617" w:rsidP="00D65464">
      <w:pPr>
        <w:spacing w:line="300" w:lineRule="auto"/>
        <w:jc w:val="center"/>
        <w:rPr>
          <w:rFonts w:eastAsiaTheme="minorEastAsia"/>
        </w:rPr>
      </w:pPr>
      <w:r w:rsidRPr="00B945D6">
        <w:rPr>
          <w:rFonts w:eastAsiaTheme="minorEastAsia"/>
          <w:noProof/>
        </w:rPr>
        <w:lastRenderedPageBreak/>
        <w:drawing>
          <wp:inline distT="0" distB="0" distL="0" distR="0" wp14:anchorId="1759B456" wp14:editId="3C791AA6">
            <wp:extent cx="1714500" cy="353386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19711" cy="3544606"/>
                    </a:xfrm>
                    <a:prstGeom prst="rect">
                      <a:avLst/>
                    </a:prstGeom>
                    <a:noFill/>
                  </pic:spPr>
                </pic:pic>
              </a:graphicData>
            </a:graphic>
          </wp:inline>
        </w:drawing>
      </w:r>
    </w:p>
    <w:p w14:paraId="364E4576" w14:textId="268AC988" w:rsidR="003A00D3" w:rsidRPr="003A00D3" w:rsidRDefault="003A00D3" w:rsidP="00D65464">
      <w:pPr>
        <w:spacing w:line="300" w:lineRule="auto"/>
        <w:jc w:val="center"/>
        <w:rPr>
          <w:rFonts w:ascii="黑体" w:eastAsia="黑体" w:hAnsi="黑体"/>
          <w:sz w:val="21"/>
          <w:szCs w:val="21"/>
        </w:rPr>
      </w:pPr>
      <w:r w:rsidRPr="003A00D3">
        <w:rPr>
          <w:rFonts w:ascii="黑体" w:eastAsia="黑体" w:hAnsi="黑体" w:hint="eastAsia"/>
          <w:sz w:val="21"/>
          <w:szCs w:val="21"/>
        </w:rPr>
        <w:t>图6-6 考试子模块活动图</w:t>
      </w:r>
    </w:p>
    <w:p w14:paraId="1FABDF37" w14:textId="1D89A0E6" w:rsidR="00A03AFC" w:rsidRDefault="00467849" w:rsidP="003A00D3">
      <w:pPr>
        <w:pStyle w:val="3"/>
      </w:pPr>
      <w:bookmarkStart w:id="119" w:name="_Toc446517046"/>
      <w:bookmarkStart w:id="120" w:name="_Toc39141504"/>
      <w:r w:rsidRPr="001065C6">
        <w:t>6.2.2</w:t>
      </w:r>
      <w:bookmarkEnd w:id="119"/>
      <w:r w:rsidR="00B3188F" w:rsidRPr="001065C6">
        <w:rPr>
          <w:rFonts w:hint="eastAsia"/>
        </w:rPr>
        <w:t>信息管理模块</w:t>
      </w:r>
      <w:bookmarkEnd w:id="120"/>
      <w:r w:rsidR="00714899">
        <w:rPr>
          <w:rFonts w:hint="eastAsia"/>
        </w:rPr>
        <w:t xml:space="preserve"> </w:t>
      </w:r>
    </w:p>
    <w:p w14:paraId="43EE64CE" w14:textId="34C579E0" w:rsidR="00714899" w:rsidRPr="00714899" w:rsidRDefault="00714899" w:rsidP="00714899">
      <w:r>
        <w:tab/>
      </w:r>
      <w:r w:rsidR="004232E6">
        <w:rPr>
          <w:rFonts w:hint="eastAsia"/>
        </w:rPr>
        <w:t>信息管理模块主要为管理员提供相关信息的管理功能</w:t>
      </w:r>
      <w:r w:rsidR="008976C4">
        <w:rPr>
          <w:rFonts w:hint="eastAsia"/>
        </w:rPr>
        <w:t>的模块，在该模块下，管理员可以进行通知信息管理，教师信息管理，考生信息管理以及考试信息管理。</w:t>
      </w:r>
    </w:p>
    <w:p w14:paraId="3CE44A7F" w14:textId="64B3F31D" w:rsidR="00A03AFC" w:rsidRPr="001065C6" w:rsidRDefault="00467849" w:rsidP="00C903C2">
      <w:pPr>
        <w:pStyle w:val="aff4"/>
        <w:numPr>
          <w:ilvl w:val="0"/>
          <w:numId w:val="2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功能结构设计</w:t>
      </w:r>
    </w:p>
    <w:p w14:paraId="66828104" w14:textId="79346986" w:rsidR="00D70591" w:rsidRPr="001065C6" w:rsidRDefault="00D70591" w:rsidP="00D65464">
      <w:pPr>
        <w:spacing w:line="300" w:lineRule="auto"/>
        <w:ind w:firstLine="420"/>
        <w:rPr>
          <w:rFonts w:eastAsiaTheme="minorEastAsia"/>
        </w:rPr>
      </w:pPr>
      <w:r w:rsidRPr="001065C6">
        <w:rPr>
          <w:rFonts w:eastAsiaTheme="minorEastAsia" w:hint="eastAsia"/>
        </w:rPr>
        <w:t>信息管理子模块包图如下图</w:t>
      </w:r>
      <w:r w:rsidRPr="001065C6">
        <w:rPr>
          <w:rFonts w:eastAsiaTheme="minorEastAsia"/>
        </w:rPr>
        <w:t>6-7</w:t>
      </w:r>
      <w:r w:rsidRPr="001065C6">
        <w:rPr>
          <w:rFonts w:eastAsiaTheme="minorEastAsia" w:hint="eastAsia"/>
        </w:rPr>
        <w:t>所示：</w:t>
      </w:r>
    </w:p>
    <w:p w14:paraId="0FB8A172" w14:textId="6AC1316A" w:rsidR="00B47D26" w:rsidRPr="001065C6" w:rsidRDefault="00ED5113" w:rsidP="00D65464">
      <w:pPr>
        <w:spacing w:line="300" w:lineRule="auto"/>
        <w:rPr>
          <w:rFonts w:eastAsiaTheme="minorEastAsia"/>
        </w:rPr>
      </w:pPr>
      <w:r w:rsidRPr="00B945D6">
        <w:rPr>
          <w:rFonts w:eastAsiaTheme="minorEastAsia"/>
          <w:noProof/>
        </w:rPr>
        <w:drawing>
          <wp:inline distT="0" distB="0" distL="0" distR="0" wp14:anchorId="505873D2" wp14:editId="259EF7A8">
            <wp:extent cx="5939790" cy="2983865"/>
            <wp:effectExtent l="0" t="0" r="381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983865"/>
                    </a:xfrm>
                    <a:prstGeom prst="rect">
                      <a:avLst/>
                    </a:prstGeom>
                  </pic:spPr>
                </pic:pic>
              </a:graphicData>
            </a:graphic>
          </wp:inline>
        </w:drawing>
      </w:r>
    </w:p>
    <w:p w14:paraId="1091938A" w14:textId="1BD2477D" w:rsidR="00D70591" w:rsidRPr="001065C6" w:rsidRDefault="00D70591" w:rsidP="00D65464">
      <w:pPr>
        <w:pStyle w:val="aff0"/>
      </w:pPr>
      <w:r w:rsidRPr="001065C6">
        <w:rPr>
          <w:rFonts w:hint="eastAsia"/>
        </w:rPr>
        <w:t>图</w:t>
      </w:r>
      <w:r w:rsidRPr="001065C6">
        <w:t xml:space="preserve">6-7 </w:t>
      </w:r>
      <w:r w:rsidRPr="001065C6">
        <w:rPr>
          <w:rFonts w:hint="eastAsia"/>
        </w:rPr>
        <w:t>信息管理子模块包图</w:t>
      </w:r>
    </w:p>
    <w:p w14:paraId="1D0AADCD" w14:textId="6D0D5A41" w:rsidR="00A03AFC" w:rsidRPr="001065C6" w:rsidRDefault="00467849" w:rsidP="00C903C2">
      <w:pPr>
        <w:pStyle w:val="aff4"/>
        <w:numPr>
          <w:ilvl w:val="0"/>
          <w:numId w:val="2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类图设计</w:t>
      </w:r>
    </w:p>
    <w:p w14:paraId="344C5345" w14:textId="572CB7AD" w:rsidR="00D70591" w:rsidRPr="001065C6" w:rsidRDefault="00D70591" w:rsidP="00D65464">
      <w:pPr>
        <w:spacing w:line="300" w:lineRule="auto"/>
        <w:ind w:firstLine="420"/>
        <w:rPr>
          <w:rFonts w:eastAsiaTheme="minorEastAsia"/>
        </w:rPr>
      </w:pPr>
      <w:r w:rsidRPr="001065C6">
        <w:rPr>
          <w:rFonts w:eastAsiaTheme="minorEastAsia" w:hint="eastAsia"/>
        </w:rPr>
        <w:t>信息管理子模块类图如下图</w:t>
      </w:r>
      <w:r w:rsidRPr="001065C6">
        <w:rPr>
          <w:rFonts w:eastAsiaTheme="minorEastAsia"/>
        </w:rPr>
        <w:t>6-8</w:t>
      </w:r>
      <w:r w:rsidR="00BA7CD5">
        <w:rPr>
          <w:rFonts w:eastAsiaTheme="minorEastAsia" w:hint="eastAsia"/>
        </w:rPr>
        <w:t>、</w:t>
      </w:r>
      <w:r w:rsidR="00BA7CD5">
        <w:rPr>
          <w:rFonts w:eastAsiaTheme="minorEastAsia" w:hint="eastAsia"/>
        </w:rPr>
        <w:t>6-9</w:t>
      </w:r>
      <w:r w:rsidR="00BA7CD5">
        <w:rPr>
          <w:rFonts w:eastAsiaTheme="minorEastAsia" w:hint="eastAsia"/>
        </w:rPr>
        <w:t>、</w:t>
      </w:r>
      <w:r w:rsidR="00BA7CD5">
        <w:rPr>
          <w:rFonts w:eastAsiaTheme="minorEastAsia" w:hint="eastAsia"/>
        </w:rPr>
        <w:t>6-10</w:t>
      </w:r>
      <w:r w:rsidR="00BA7CD5">
        <w:rPr>
          <w:rFonts w:eastAsiaTheme="minorEastAsia" w:hint="eastAsia"/>
        </w:rPr>
        <w:t>、</w:t>
      </w:r>
      <w:r w:rsidR="00BA7CD5">
        <w:rPr>
          <w:rFonts w:eastAsiaTheme="minorEastAsia" w:hint="eastAsia"/>
        </w:rPr>
        <w:t>6-11</w:t>
      </w:r>
      <w:r w:rsidRPr="001065C6">
        <w:rPr>
          <w:rFonts w:eastAsiaTheme="minorEastAsia" w:hint="eastAsia"/>
        </w:rPr>
        <w:t>所示：</w:t>
      </w:r>
    </w:p>
    <w:p w14:paraId="03DE3FEE" w14:textId="67FF631C" w:rsidR="00D74F04" w:rsidRDefault="00972103" w:rsidP="00972103">
      <w:pPr>
        <w:spacing w:line="300" w:lineRule="auto"/>
        <w:jc w:val="center"/>
        <w:rPr>
          <w:rFonts w:eastAsiaTheme="minorEastAsia"/>
        </w:rPr>
      </w:pPr>
      <w:r w:rsidRPr="00972103">
        <w:rPr>
          <w:noProof/>
        </w:rPr>
        <w:drawing>
          <wp:inline distT="0" distB="0" distL="0" distR="0" wp14:anchorId="18BE7E96" wp14:editId="58610FBC">
            <wp:extent cx="1295400" cy="1805508"/>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02106" cy="1814854"/>
                    </a:xfrm>
                    <a:prstGeom prst="rect">
                      <a:avLst/>
                    </a:prstGeom>
                  </pic:spPr>
                </pic:pic>
              </a:graphicData>
            </a:graphic>
          </wp:inline>
        </w:drawing>
      </w:r>
    </w:p>
    <w:p w14:paraId="4B8A09C1" w14:textId="698F4E6C" w:rsidR="00972103" w:rsidRPr="00972103" w:rsidRDefault="00972103" w:rsidP="00972103">
      <w:pPr>
        <w:spacing w:line="300" w:lineRule="auto"/>
        <w:jc w:val="center"/>
        <w:rPr>
          <w:rFonts w:ascii="黑体" w:eastAsia="黑体" w:hAnsi="黑体"/>
          <w:sz w:val="21"/>
          <w:szCs w:val="21"/>
        </w:rPr>
      </w:pPr>
      <w:r w:rsidRPr="00972103">
        <w:rPr>
          <w:rFonts w:ascii="黑体" w:eastAsia="黑体" w:hAnsi="黑体" w:hint="eastAsia"/>
          <w:sz w:val="21"/>
          <w:szCs w:val="21"/>
        </w:rPr>
        <w:t>图6-</w:t>
      </w:r>
      <w:r w:rsidR="00BA7CD5">
        <w:rPr>
          <w:rFonts w:ascii="黑体" w:eastAsia="黑体" w:hAnsi="黑体" w:hint="eastAsia"/>
          <w:sz w:val="21"/>
          <w:szCs w:val="21"/>
        </w:rPr>
        <w:t>8</w:t>
      </w:r>
      <w:r w:rsidRPr="00972103">
        <w:rPr>
          <w:rFonts w:ascii="黑体" w:eastAsia="黑体" w:hAnsi="黑体" w:hint="eastAsia"/>
          <w:sz w:val="21"/>
          <w:szCs w:val="21"/>
        </w:rPr>
        <w:t xml:space="preserve"> 通知信息控制器类图</w:t>
      </w:r>
    </w:p>
    <w:p w14:paraId="1ED7C5B1" w14:textId="77777777" w:rsidR="00972103" w:rsidRDefault="00972103" w:rsidP="00972103">
      <w:pPr>
        <w:spacing w:line="300" w:lineRule="auto"/>
        <w:jc w:val="center"/>
        <w:rPr>
          <w:rFonts w:eastAsiaTheme="minorEastAsia"/>
        </w:rPr>
      </w:pPr>
      <w:r w:rsidRPr="00972103">
        <w:rPr>
          <w:noProof/>
        </w:rPr>
        <w:drawing>
          <wp:inline distT="0" distB="0" distL="0" distR="0" wp14:anchorId="0A255EA3" wp14:editId="0AEEC87C">
            <wp:extent cx="1234440" cy="1915743"/>
            <wp:effectExtent l="0" t="0" r="381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42257" cy="1927875"/>
                    </a:xfrm>
                    <a:prstGeom prst="rect">
                      <a:avLst/>
                    </a:prstGeom>
                  </pic:spPr>
                </pic:pic>
              </a:graphicData>
            </a:graphic>
          </wp:inline>
        </w:drawing>
      </w:r>
    </w:p>
    <w:p w14:paraId="0F18B1A6" w14:textId="39C078A0" w:rsidR="00D74F04" w:rsidRPr="00972103" w:rsidRDefault="00972103" w:rsidP="00972103">
      <w:pPr>
        <w:spacing w:line="300" w:lineRule="auto"/>
        <w:jc w:val="center"/>
        <w:rPr>
          <w:rFonts w:ascii="黑体" w:eastAsia="黑体" w:hAnsi="黑体"/>
          <w:sz w:val="21"/>
          <w:szCs w:val="21"/>
        </w:rPr>
      </w:pPr>
      <w:r w:rsidRPr="00972103">
        <w:rPr>
          <w:rFonts w:ascii="黑体" w:eastAsia="黑体" w:hAnsi="黑体" w:hint="eastAsia"/>
          <w:sz w:val="21"/>
          <w:szCs w:val="21"/>
        </w:rPr>
        <w:t>图6-</w:t>
      </w:r>
      <w:r w:rsidR="00BA7CD5">
        <w:rPr>
          <w:rFonts w:ascii="黑体" w:eastAsia="黑体" w:hAnsi="黑体" w:hint="eastAsia"/>
          <w:sz w:val="21"/>
          <w:szCs w:val="21"/>
        </w:rPr>
        <w:t>9</w:t>
      </w:r>
      <w:r w:rsidRPr="00972103">
        <w:rPr>
          <w:rFonts w:ascii="黑体" w:eastAsia="黑体" w:hAnsi="黑体" w:hint="eastAsia"/>
          <w:sz w:val="21"/>
          <w:szCs w:val="21"/>
        </w:rPr>
        <w:t xml:space="preserve"> 通知信息控制器类图</w:t>
      </w:r>
    </w:p>
    <w:p w14:paraId="4D3634D7" w14:textId="77777777" w:rsidR="00972103" w:rsidRDefault="00972103" w:rsidP="00972103">
      <w:pPr>
        <w:spacing w:line="300" w:lineRule="auto"/>
        <w:jc w:val="center"/>
        <w:rPr>
          <w:rFonts w:eastAsiaTheme="minorEastAsia"/>
        </w:rPr>
      </w:pPr>
      <w:r>
        <w:rPr>
          <w:noProof/>
        </w:rPr>
        <w:drawing>
          <wp:inline distT="0" distB="0" distL="0" distR="0" wp14:anchorId="538FE63D" wp14:editId="265DDDCB">
            <wp:extent cx="1303020" cy="14883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27415" cy="1516251"/>
                    </a:xfrm>
                    <a:prstGeom prst="rect">
                      <a:avLst/>
                    </a:prstGeom>
                  </pic:spPr>
                </pic:pic>
              </a:graphicData>
            </a:graphic>
          </wp:inline>
        </w:drawing>
      </w:r>
    </w:p>
    <w:p w14:paraId="210F8D8C" w14:textId="66084682" w:rsidR="00D74F04" w:rsidRPr="00972103" w:rsidRDefault="00972103" w:rsidP="00972103">
      <w:pPr>
        <w:spacing w:line="300" w:lineRule="auto"/>
        <w:jc w:val="center"/>
        <w:rPr>
          <w:rFonts w:ascii="黑体" w:eastAsia="黑体" w:hAnsi="黑体"/>
          <w:sz w:val="21"/>
          <w:szCs w:val="21"/>
        </w:rPr>
      </w:pPr>
      <w:r w:rsidRPr="00972103">
        <w:rPr>
          <w:rFonts w:ascii="黑体" w:eastAsia="黑体" w:hAnsi="黑体" w:hint="eastAsia"/>
          <w:sz w:val="21"/>
          <w:szCs w:val="21"/>
        </w:rPr>
        <w:t>图6-</w:t>
      </w:r>
      <w:r w:rsidR="00BA7CD5">
        <w:rPr>
          <w:rFonts w:ascii="黑体" w:eastAsia="黑体" w:hAnsi="黑体" w:hint="eastAsia"/>
          <w:sz w:val="21"/>
          <w:szCs w:val="21"/>
        </w:rPr>
        <w:t>10</w:t>
      </w:r>
      <w:r w:rsidRPr="00972103">
        <w:rPr>
          <w:rFonts w:ascii="黑体" w:eastAsia="黑体" w:hAnsi="黑体" w:hint="eastAsia"/>
          <w:sz w:val="21"/>
          <w:szCs w:val="21"/>
        </w:rPr>
        <w:t xml:space="preserve"> 通知信息控制器类图</w:t>
      </w:r>
    </w:p>
    <w:p w14:paraId="39D4A78F" w14:textId="6AC5591E" w:rsidR="00972103" w:rsidRPr="001065C6" w:rsidRDefault="00972103" w:rsidP="00972103">
      <w:pPr>
        <w:spacing w:line="300" w:lineRule="auto"/>
        <w:jc w:val="center"/>
        <w:rPr>
          <w:rFonts w:eastAsiaTheme="minorEastAsia"/>
        </w:rPr>
      </w:pPr>
      <w:r>
        <w:rPr>
          <w:noProof/>
        </w:rPr>
        <w:drawing>
          <wp:inline distT="0" distB="0" distL="0" distR="0" wp14:anchorId="2FF8D0BB" wp14:editId="2929A711">
            <wp:extent cx="1295400" cy="172720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5514" cy="1727352"/>
                    </a:xfrm>
                    <a:prstGeom prst="rect">
                      <a:avLst/>
                    </a:prstGeom>
                  </pic:spPr>
                </pic:pic>
              </a:graphicData>
            </a:graphic>
          </wp:inline>
        </w:drawing>
      </w:r>
    </w:p>
    <w:p w14:paraId="2B258786" w14:textId="7C670CB0" w:rsidR="00D70591" w:rsidRPr="001065C6" w:rsidRDefault="00D70591" w:rsidP="00D65464">
      <w:pPr>
        <w:pStyle w:val="aff0"/>
      </w:pPr>
      <w:r w:rsidRPr="001065C6">
        <w:rPr>
          <w:rFonts w:hint="eastAsia"/>
        </w:rPr>
        <w:t>图</w:t>
      </w:r>
      <w:r w:rsidRPr="001065C6">
        <w:t>6-</w:t>
      </w:r>
      <w:r w:rsidR="00BA7CD5">
        <w:rPr>
          <w:rFonts w:hint="eastAsia"/>
        </w:rPr>
        <w:t>11</w:t>
      </w:r>
      <w:r w:rsidRPr="001065C6">
        <w:t xml:space="preserve"> </w:t>
      </w:r>
      <w:r w:rsidRPr="001065C6">
        <w:rPr>
          <w:rFonts w:hint="eastAsia"/>
        </w:rPr>
        <w:t>信息管理子模块类图</w:t>
      </w:r>
    </w:p>
    <w:p w14:paraId="3DBA45C6" w14:textId="6B088E87" w:rsidR="00A03AFC" w:rsidRPr="001065C6" w:rsidRDefault="00467849" w:rsidP="00C903C2">
      <w:pPr>
        <w:pStyle w:val="aff4"/>
        <w:numPr>
          <w:ilvl w:val="0"/>
          <w:numId w:val="2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顺序图设计</w:t>
      </w:r>
    </w:p>
    <w:p w14:paraId="4250C40F" w14:textId="5E9D702C" w:rsidR="00005577" w:rsidRPr="001065C6" w:rsidRDefault="00005577" w:rsidP="00D65464">
      <w:pPr>
        <w:spacing w:line="300" w:lineRule="auto"/>
        <w:ind w:firstLine="420"/>
        <w:rPr>
          <w:rFonts w:eastAsiaTheme="minorEastAsia"/>
        </w:rPr>
      </w:pPr>
      <w:r w:rsidRPr="001065C6">
        <w:rPr>
          <w:rFonts w:eastAsiaTheme="minorEastAsia" w:hint="eastAsia"/>
        </w:rPr>
        <w:t>信息管理子模块顺序图如下图</w:t>
      </w:r>
      <w:r w:rsidRPr="001065C6">
        <w:rPr>
          <w:rFonts w:eastAsiaTheme="minorEastAsia"/>
        </w:rPr>
        <w:t>6-</w:t>
      </w:r>
      <w:r w:rsidR="00BA7CD5">
        <w:rPr>
          <w:rFonts w:eastAsiaTheme="minorEastAsia" w:hint="eastAsia"/>
        </w:rPr>
        <w:t>12</w:t>
      </w:r>
      <w:r w:rsidRPr="001065C6">
        <w:rPr>
          <w:rFonts w:eastAsiaTheme="minorEastAsia" w:hint="eastAsia"/>
        </w:rPr>
        <w:t>所示：</w:t>
      </w:r>
    </w:p>
    <w:p w14:paraId="72E7F252" w14:textId="7230BDF4" w:rsidR="00FF71A6" w:rsidRPr="001065C6" w:rsidRDefault="00FF71A6" w:rsidP="00D65464">
      <w:pPr>
        <w:spacing w:line="300" w:lineRule="auto"/>
        <w:jc w:val="center"/>
        <w:rPr>
          <w:rFonts w:eastAsiaTheme="minorEastAsia"/>
        </w:rPr>
      </w:pPr>
      <w:r w:rsidRPr="00B945D6">
        <w:rPr>
          <w:rFonts w:eastAsiaTheme="minorEastAsia"/>
          <w:noProof/>
        </w:rPr>
        <w:drawing>
          <wp:inline distT="0" distB="0" distL="0" distR="0" wp14:anchorId="1C90C614" wp14:editId="4706FB19">
            <wp:extent cx="4693920" cy="36477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2697" cy="3662359"/>
                    </a:xfrm>
                    <a:prstGeom prst="rect">
                      <a:avLst/>
                    </a:prstGeom>
                  </pic:spPr>
                </pic:pic>
              </a:graphicData>
            </a:graphic>
          </wp:inline>
        </w:drawing>
      </w:r>
    </w:p>
    <w:p w14:paraId="52F434E6" w14:textId="07000A07" w:rsidR="00005577" w:rsidRPr="001065C6" w:rsidRDefault="00005577" w:rsidP="00D65464">
      <w:pPr>
        <w:pStyle w:val="aff0"/>
      </w:pPr>
      <w:r w:rsidRPr="001065C6">
        <w:rPr>
          <w:rFonts w:hint="eastAsia"/>
        </w:rPr>
        <w:t>图</w:t>
      </w:r>
      <w:r w:rsidRPr="001065C6">
        <w:t>6-</w:t>
      </w:r>
      <w:r w:rsidR="00BA7CD5">
        <w:rPr>
          <w:rFonts w:hint="eastAsia"/>
        </w:rPr>
        <w:t>12</w:t>
      </w:r>
      <w:r w:rsidRPr="001065C6">
        <w:t xml:space="preserve"> </w:t>
      </w:r>
      <w:r w:rsidRPr="001065C6">
        <w:rPr>
          <w:rFonts w:hint="eastAsia"/>
        </w:rPr>
        <w:t>信息管理子模块顺序图</w:t>
      </w:r>
    </w:p>
    <w:p w14:paraId="2E138E87" w14:textId="453A50FD" w:rsidR="00A03AFC" w:rsidRPr="001065C6" w:rsidRDefault="00467849" w:rsidP="00C903C2">
      <w:pPr>
        <w:pStyle w:val="aff4"/>
        <w:numPr>
          <w:ilvl w:val="0"/>
          <w:numId w:val="2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核心处理流程设计</w:t>
      </w:r>
    </w:p>
    <w:p w14:paraId="6941C6C9" w14:textId="104B4657" w:rsidR="00005577" w:rsidRPr="001065C6" w:rsidRDefault="00005577" w:rsidP="00D65464">
      <w:pPr>
        <w:spacing w:line="300" w:lineRule="auto"/>
        <w:ind w:firstLine="420"/>
        <w:rPr>
          <w:rFonts w:eastAsiaTheme="minorEastAsia"/>
        </w:rPr>
      </w:pPr>
      <w:r w:rsidRPr="001065C6">
        <w:rPr>
          <w:rFonts w:eastAsiaTheme="minorEastAsia" w:hint="eastAsia"/>
        </w:rPr>
        <w:t>信息管理子模块</w:t>
      </w:r>
      <w:r w:rsidR="00B45EEE" w:rsidRPr="001065C6">
        <w:rPr>
          <w:rFonts w:hint="eastAsia"/>
        </w:rPr>
        <w:t>活动</w:t>
      </w:r>
      <w:r w:rsidRPr="001065C6">
        <w:rPr>
          <w:rFonts w:eastAsiaTheme="minorEastAsia" w:hint="eastAsia"/>
        </w:rPr>
        <w:t>图如下图</w:t>
      </w:r>
      <w:r w:rsidRPr="001065C6">
        <w:rPr>
          <w:rFonts w:eastAsiaTheme="minorEastAsia"/>
        </w:rPr>
        <w:t>6-</w:t>
      </w:r>
      <w:r w:rsidR="00BA7CD5">
        <w:rPr>
          <w:rFonts w:eastAsiaTheme="minorEastAsia" w:hint="eastAsia"/>
        </w:rPr>
        <w:t>13</w:t>
      </w:r>
      <w:r w:rsidR="00340E5B">
        <w:rPr>
          <w:rFonts w:eastAsiaTheme="minorEastAsia" w:hint="eastAsia"/>
        </w:rPr>
        <w:t>、</w:t>
      </w:r>
      <w:r w:rsidR="00340E5B">
        <w:rPr>
          <w:rFonts w:eastAsiaTheme="minorEastAsia" w:hint="eastAsia"/>
        </w:rPr>
        <w:t>6-</w:t>
      </w:r>
      <w:r w:rsidR="00BA7CD5">
        <w:rPr>
          <w:rFonts w:eastAsiaTheme="minorEastAsia" w:hint="eastAsia"/>
        </w:rPr>
        <w:t>14</w:t>
      </w:r>
      <w:r w:rsidR="00340E5B">
        <w:rPr>
          <w:rFonts w:eastAsiaTheme="minorEastAsia" w:hint="eastAsia"/>
        </w:rPr>
        <w:t>、</w:t>
      </w:r>
      <w:r w:rsidR="00340E5B">
        <w:rPr>
          <w:rFonts w:eastAsiaTheme="minorEastAsia" w:hint="eastAsia"/>
        </w:rPr>
        <w:t>6-</w:t>
      </w:r>
      <w:r w:rsidR="00BA7CD5">
        <w:rPr>
          <w:rFonts w:eastAsiaTheme="minorEastAsia" w:hint="eastAsia"/>
        </w:rPr>
        <w:t>15</w:t>
      </w:r>
      <w:r w:rsidR="00340E5B">
        <w:rPr>
          <w:rFonts w:eastAsiaTheme="minorEastAsia" w:hint="eastAsia"/>
        </w:rPr>
        <w:t>、</w:t>
      </w:r>
      <w:r w:rsidR="00340E5B">
        <w:rPr>
          <w:rFonts w:eastAsiaTheme="minorEastAsia" w:hint="eastAsia"/>
        </w:rPr>
        <w:t>6-</w:t>
      </w:r>
      <w:r w:rsidR="00BA7CD5">
        <w:rPr>
          <w:rFonts w:eastAsiaTheme="minorEastAsia" w:hint="eastAsia"/>
        </w:rPr>
        <w:t>16</w:t>
      </w:r>
      <w:r w:rsidR="00340E5B">
        <w:rPr>
          <w:rFonts w:eastAsiaTheme="minorEastAsia" w:hint="eastAsia"/>
        </w:rPr>
        <w:t>、</w:t>
      </w:r>
      <w:r w:rsidR="00340E5B">
        <w:rPr>
          <w:rFonts w:eastAsiaTheme="minorEastAsia" w:hint="eastAsia"/>
        </w:rPr>
        <w:t>6-1</w:t>
      </w:r>
      <w:r w:rsidR="00BA7CD5">
        <w:rPr>
          <w:rFonts w:eastAsiaTheme="minorEastAsia" w:hint="eastAsia"/>
        </w:rPr>
        <w:t>7</w:t>
      </w:r>
      <w:r w:rsidRPr="001065C6">
        <w:rPr>
          <w:rFonts w:eastAsiaTheme="minorEastAsia" w:hint="eastAsia"/>
        </w:rPr>
        <w:t>所示：</w:t>
      </w:r>
    </w:p>
    <w:p w14:paraId="3174B5C3" w14:textId="77777777" w:rsidR="00340E5B" w:rsidRPr="001065C6" w:rsidRDefault="00A14739" w:rsidP="00D65464">
      <w:pPr>
        <w:spacing w:line="300" w:lineRule="auto"/>
        <w:jc w:val="center"/>
        <w:rPr>
          <w:rFonts w:eastAsiaTheme="minorEastAsia"/>
        </w:rPr>
      </w:pPr>
      <w:r w:rsidRPr="00B945D6">
        <w:rPr>
          <w:rFonts w:eastAsiaTheme="minorEastAsia"/>
          <w:noProof/>
        </w:rPr>
        <w:drawing>
          <wp:inline distT="0" distB="0" distL="0" distR="0" wp14:anchorId="2D15B14A" wp14:editId="47DCEA84">
            <wp:extent cx="1645040" cy="34213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8275" cy="3448907"/>
                    </a:xfrm>
                    <a:prstGeom prst="rect">
                      <a:avLst/>
                    </a:prstGeom>
                    <a:noFill/>
                  </pic:spPr>
                </pic:pic>
              </a:graphicData>
            </a:graphic>
          </wp:inline>
        </w:drawing>
      </w:r>
    </w:p>
    <w:p w14:paraId="6DEA3407" w14:textId="5C8D5E51" w:rsidR="00A14739" w:rsidRPr="00CF685B" w:rsidRDefault="00340E5B" w:rsidP="00D65464">
      <w:pPr>
        <w:pStyle w:val="aff0"/>
      </w:pPr>
      <w:r w:rsidRPr="001065C6">
        <w:rPr>
          <w:rFonts w:hint="eastAsia"/>
        </w:rPr>
        <w:t>图</w:t>
      </w:r>
      <w:r w:rsidRPr="001065C6">
        <w:t>6-1</w:t>
      </w:r>
      <w:r w:rsidR="00BA7CD5">
        <w:rPr>
          <w:rFonts w:hint="eastAsia"/>
        </w:rPr>
        <w:t>3</w:t>
      </w:r>
      <w:r w:rsidRPr="001065C6">
        <w:t xml:space="preserve"> </w:t>
      </w:r>
      <w:r w:rsidRPr="001065C6">
        <w:rPr>
          <w:rFonts w:hint="eastAsia"/>
        </w:rPr>
        <w:t>信息管理子模块</w:t>
      </w:r>
      <w:r>
        <w:rPr>
          <w:rFonts w:hint="eastAsia"/>
        </w:rPr>
        <w:t>管理员登录</w:t>
      </w:r>
      <w:r w:rsidRPr="001065C6">
        <w:rPr>
          <w:rFonts w:hint="eastAsia"/>
        </w:rPr>
        <w:t>活动图</w:t>
      </w:r>
    </w:p>
    <w:p w14:paraId="69CF0F18" w14:textId="77777777" w:rsidR="00340E5B" w:rsidRPr="001065C6" w:rsidRDefault="00A14739" w:rsidP="00D65464">
      <w:pPr>
        <w:spacing w:line="300" w:lineRule="auto"/>
        <w:jc w:val="center"/>
        <w:rPr>
          <w:rFonts w:eastAsiaTheme="minorEastAsia"/>
        </w:rPr>
      </w:pPr>
      <w:r w:rsidRPr="00B945D6">
        <w:rPr>
          <w:rFonts w:eastAsiaTheme="minorEastAsia"/>
          <w:noProof/>
        </w:rPr>
        <w:lastRenderedPageBreak/>
        <w:drawing>
          <wp:inline distT="0" distB="0" distL="0" distR="0" wp14:anchorId="76404AA7" wp14:editId="0D990296">
            <wp:extent cx="1600200" cy="33358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4050" cy="3343874"/>
                    </a:xfrm>
                    <a:prstGeom prst="rect">
                      <a:avLst/>
                    </a:prstGeom>
                    <a:noFill/>
                  </pic:spPr>
                </pic:pic>
              </a:graphicData>
            </a:graphic>
          </wp:inline>
        </w:drawing>
      </w:r>
    </w:p>
    <w:p w14:paraId="523A9F3C" w14:textId="57D80E70" w:rsidR="00A14739" w:rsidRPr="00CF685B" w:rsidRDefault="00340E5B" w:rsidP="00D65464">
      <w:pPr>
        <w:pStyle w:val="aff0"/>
      </w:pPr>
      <w:r w:rsidRPr="001065C6">
        <w:rPr>
          <w:rFonts w:hint="eastAsia"/>
        </w:rPr>
        <w:t>图</w:t>
      </w:r>
      <w:r w:rsidRPr="001065C6">
        <w:t>6-1</w:t>
      </w:r>
      <w:r w:rsidR="00BA7CD5">
        <w:rPr>
          <w:rFonts w:hint="eastAsia"/>
        </w:rPr>
        <w:t>4</w:t>
      </w:r>
      <w:r w:rsidRPr="001065C6">
        <w:t xml:space="preserve"> </w:t>
      </w:r>
      <w:r w:rsidRPr="001065C6">
        <w:rPr>
          <w:rFonts w:hint="eastAsia"/>
        </w:rPr>
        <w:t>信息管理子模块</w:t>
      </w:r>
      <w:r>
        <w:rPr>
          <w:rFonts w:hint="eastAsia"/>
        </w:rPr>
        <w:t>通知信息管理</w:t>
      </w:r>
      <w:r w:rsidRPr="001065C6">
        <w:rPr>
          <w:rFonts w:hint="eastAsia"/>
        </w:rPr>
        <w:t>活动图</w:t>
      </w:r>
    </w:p>
    <w:p w14:paraId="1F93A6CC" w14:textId="77777777" w:rsidR="00340E5B" w:rsidRPr="001065C6" w:rsidRDefault="00A14739" w:rsidP="00D65464">
      <w:pPr>
        <w:spacing w:line="300" w:lineRule="auto"/>
        <w:jc w:val="center"/>
        <w:rPr>
          <w:rFonts w:eastAsiaTheme="minorEastAsia"/>
        </w:rPr>
      </w:pPr>
      <w:r w:rsidRPr="00B945D6">
        <w:rPr>
          <w:rFonts w:eastAsiaTheme="minorEastAsia"/>
          <w:noProof/>
        </w:rPr>
        <w:drawing>
          <wp:inline distT="0" distB="0" distL="0" distR="0" wp14:anchorId="53E3835F" wp14:editId="31633F01">
            <wp:extent cx="1725384" cy="3573780"/>
            <wp:effectExtent l="0" t="0" r="825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36895" cy="3597622"/>
                    </a:xfrm>
                    <a:prstGeom prst="rect">
                      <a:avLst/>
                    </a:prstGeom>
                    <a:noFill/>
                  </pic:spPr>
                </pic:pic>
              </a:graphicData>
            </a:graphic>
          </wp:inline>
        </w:drawing>
      </w:r>
    </w:p>
    <w:p w14:paraId="30E05530" w14:textId="770C6A80" w:rsidR="00A14739" w:rsidRPr="00CF685B" w:rsidRDefault="00340E5B" w:rsidP="00D65464">
      <w:pPr>
        <w:pStyle w:val="aff0"/>
      </w:pPr>
      <w:r w:rsidRPr="001065C6">
        <w:rPr>
          <w:rFonts w:hint="eastAsia"/>
        </w:rPr>
        <w:t>图</w:t>
      </w:r>
      <w:r w:rsidRPr="001065C6">
        <w:t>6-1</w:t>
      </w:r>
      <w:r w:rsidR="00BA7CD5">
        <w:rPr>
          <w:rFonts w:hint="eastAsia"/>
        </w:rPr>
        <w:t>5</w:t>
      </w:r>
      <w:r w:rsidRPr="001065C6">
        <w:t xml:space="preserve"> </w:t>
      </w:r>
      <w:r w:rsidRPr="001065C6">
        <w:rPr>
          <w:rFonts w:hint="eastAsia"/>
        </w:rPr>
        <w:t>信息管理子模块</w:t>
      </w:r>
      <w:r>
        <w:rPr>
          <w:rFonts w:hint="eastAsia"/>
        </w:rPr>
        <w:t>考生信息管理</w:t>
      </w:r>
      <w:r w:rsidRPr="001065C6">
        <w:rPr>
          <w:rFonts w:hint="eastAsia"/>
        </w:rPr>
        <w:t>活动图</w:t>
      </w:r>
    </w:p>
    <w:p w14:paraId="16CA258E" w14:textId="77777777" w:rsidR="00340E5B" w:rsidRPr="001065C6" w:rsidRDefault="00A14739" w:rsidP="00D65464">
      <w:pPr>
        <w:spacing w:line="300" w:lineRule="auto"/>
        <w:jc w:val="center"/>
        <w:rPr>
          <w:rFonts w:eastAsiaTheme="minorEastAsia"/>
        </w:rPr>
      </w:pPr>
      <w:r w:rsidRPr="00B945D6">
        <w:rPr>
          <w:rFonts w:eastAsiaTheme="minorEastAsia"/>
          <w:noProof/>
        </w:rPr>
        <w:lastRenderedPageBreak/>
        <w:drawing>
          <wp:inline distT="0" distB="0" distL="0" distR="0" wp14:anchorId="2327731E" wp14:editId="1F8779C5">
            <wp:extent cx="1744980" cy="3490487"/>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64849" cy="3530231"/>
                    </a:xfrm>
                    <a:prstGeom prst="rect">
                      <a:avLst/>
                    </a:prstGeom>
                    <a:noFill/>
                  </pic:spPr>
                </pic:pic>
              </a:graphicData>
            </a:graphic>
          </wp:inline>
        </w:drawing>
      </w:r>
    </w:p>
    <w:p w14:paraId="4D2BEF89" w14:textId="761256AF" w:rsidR="00005577" w:rsidRPr="00CF685B" w:rsidRDefault="00340E5B" w:rsidP="00D65464">
      <w:pPr>
        <w:pStyle w:val="aff0"/>
      </w:pPr>
      <w:r w:rsidRPr="001065C6">
        <w:rPr>
          <w:rFonts w:hint="eastAsia"/>
        </w:rPr>
        <w:t>图</w:t>
      </w:r>
      <w:r w:rsidRPr="001065C6">
        <w:t>6-1</w:t>
      </w:r>
      <w:r w:rsidR="00BA7CD5">
        <w:rPr>
          <w:rFonts w:hint="eastAsia"/>
        </w:rPr>
        <w:t>6</w:t>
      </w:r>
      <w:r w:rsidRPr="001065C6">
        <w:t xml:space="preserve"> </w:t>
      </w:r>
      <w:r w:rsidRPr="001065C6">
        <w:rPr>
          <w:rFonts w:hint="eastAsia"/>
        </w:rPr>
        <w:t>信息管理子模块</w:t>
      </w:r>
      <w:r>
        <w:rPr>
          <w:rFonts w:hint="eastAsia"/>
        </w:rPr>
        <w:t>教师信息管理</w:t>
      </w:r>
      <w:r w:rsidRPr="001065C6">
        <w:rPr>
          <w:rFonts w:hint="eastAsia"/>
        </w:rPr>
        <w:t>活动图</w:t>
      </w:r>
    </w:p>
    <w:p w14:paraId="53F41661" w14:textId="77777777" w:rsidR="00340E5B" w:rsidRPr="001065C6" w:rsidRDefault="00A14739" w:rsidP="00D65464">
      <w:pPr>
        <w:spacing w:line="300" w:lineRule="auto"/>
        <w:jc w:val="center"/>
        <w:rPr>
          <w:rFonts w:eastAsiaTheme="minorEastAsia"/>
        </w:rPr>
      </w:pPr>
      <w:r w:rsidRPr="00B945D6">
        <w:rPr>
          <w:rFonts w:eastAsiaTheme="minorEastAsia"/>
          <w:noProof/>
        </w:rPr>
        <w:drawing>
          <wp:inline distT="0" distB="0" distL="0" distR="0" wp14:anchorId="7AA73B3D" wp14:editId="2CF14A5B">
            <wp:extent cx="1611037" cy="3383280"/>
            <wp:effectExtent l="0" t="0" r="825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81" cy="3392613"/>
                    </a:xfrm>
                    <a:prstGeom prst="rect">
                      <a:avLst/>
                    </a:prstGeom>
                    <a:noFill/>
                  </pic:spPr>
                </pic:pic>
              </a:graphicData>
            </a:graphic>
          </wp:inline>
        </w:drawing>
      </w:r>
    </w:p>
    <w:p w14:paraId="026010DB" w14:textId="306B1A25" w:rsidR="00005577" w:rsidRPr="001065C6" w:rsidRDefault="00340E5B" w:rsidP="00D65464">
      <w:pPr>
        <w:pStyle w:val="aff0"/>
      </w:pPr>
      <w:r w:rsidRPr="001065C6">
        <w:rPr>
          <w:rFonts w:hint="eastAsia"/>
        </w:rPr>
        <w:t>图</w:t>
      </w:r>
      <w:r w:rsidRPr="001065C6">
        <w:t>6-1</w:t>
      </w:r>
      <w:r w:rsidR="00BA7CD5">
        <w:rPr>
          <w:rFonts w:hint="eastAsia"/>
        </w:rPr>
        <w:t>7</w:t>
      </w:r>
      <w:r w:rsidRPr="001065C6">
        <w:t xml:space="preserve"> </w:t>
      </w:r>
      <w:r w:rsidRPr="001065C6">
        <w:rPr>
          <w:rFonts w:hint="eastAsia"/>
        </w:rPr>
        <w:t>信息管理子模块</w:t>
      </w:r>
      <w:r>
        <w:rPr>
          <w:rFonts w:hint="eastAsia"/>
        </w:rPr>
        <w:t>考试信息管理</w:t>
      </w:r>
      <w:r w:rsidRPr="001065C6">
        <w:rPr>
          <w:rFonts w:hint="eastAsia"/>
        </w:rPr>
        <w:t>活动图</w:t>
      </w:r>
    </w:p>
    <w:p w14:paraId="14EEC0A9" w14:textId="16E152E1" w:rsidR="00B3188F" w:rsidRDefault="00B3188F" w:rsidP="00D65464">
      <w:pPr>
        <w:pStyle w:val="3"/>
        <w:spacing w:line="300" w:lineRule="auto"/>
        <w:rPr>
          <w:szCs w:val="24"/>
        </w:rPr>
      </w:pPr>
      <w:bookmarkStart w:id="121" w:name="_Toc39141505"/>
      <w:r w:rsidRPr="001065C6">
        <w:rPr>
          <w:szCs w:val="24"/>
        </w:rPr>
        <w:t>6.2.3</w:t>
      </w:r>
      <w:r w:rsidRPr="001065C6">
        <w:rPr>
          <w:rFonts w:hint="eastAsia"/>
          <w:szCs w:val="24"/>
        </w:rPr>
        <w:t>统计模块</w:t>
      </w:r>
      <w:bookmarkEnd w:id="121"/>
    </w:p>
    <w:p w14:paraId="5D3546AC" w14:textId="4A776708" w:rsidR="008976C4" w:rsidRPr="008976C4" w:rsidRDefault="008976C4" w:rsidP="008976C4">
      <w:r>
        <w:tab/>
      </w:r>
      <w:r>
        <w:rPr>
          <w:rFonts w:hint="eastAsia"/>
        </w:rPr>
        <w:t>统计模块可为教师提供成绩总览的功能，考生也可凭借此模块查看自己的成绩单。</w:t>
      </w:r>
    </w:p>
    <w:p w14:paraId="103FBE5B" w14:textId="775D62DF" w:rsidR="00B3188F" w:rsidRPr="001065C6" w:rsidRDefault="00B3188F" w:rsidP="00C903C2">
      <w:pPr>
        <w:pStyle w:val="aff4"/>
        <w:numPr>
          <w:ilvl w:val="0"/>
          <w:numId w:val="2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功能结构设计</w:t>
      </w:r>
    </w:p>
    <w:p w14:paraId="54A6F029" w14:textId="26EB63E4" w:rsidR="00005577" w:rsidRPr="001065C6" w:rsidRDefault="00005577" w:rsidP="00D65464">
      <w:pPr>
        <w:spacing w:line="300" w:lineRule="auto"/>
        <w:ind w:firstLine="420"/>
        <w:rPr>
          <w:rFonts w:eastAsiaTheme="minorEastAsia"/>
        </w:rPr>
      </w:pPr>
      <w:r w:rsidRPr="001065C6">
        <w:rPr>
          <w:rFonts w:eastAsiaTheme="minorEastAsia" w:hint="eastAsia"/>
        </w:rPr>
        <w:t>统计子模块包图如下图</w:t>
      </w:r>
      <w:r w:rsidRPr="001065C6">
        <w:rPr>
          <w:rFonts w:eastAsiaTheme="minorEastAsia"/>
        </w:rPr>
        <w:t>6-1</w:t>
      </w:r>
      <w:r w:rsidR="00BA7CD5">
        <w:rPr>
          <w:rFonts w:eastAsiaTheme="minorEastAsia" w:hint="eastAsia"/>
        </w:rPr>
        <w:t>8</w:t>
      </w:r>
      <w:r w:rsidRPr="001065C6">
        <w:rPr>
          <w:rFonts w:eastAsiaTheme="minorEastAsia" w:hint="eastAsia"/>
        </w:rPr>
        <w:t>所示：</w:t>
      </w:r>
    </w:p>
    <w:p w14:paraId="00BE216F" w14:textId="70E1386F" w:rsidR="00A14739" w:rsidRPr="001065C6" w:rsidRDefault="0007034D" w:rsidP="00D65464">
      <w:pPr>
        <w:spacing w:line="300" w:lineRule="auto"/>
        <w:jc w:val="center"/>
        <w:rPr>
          <w:rFonts w:eastAsiaTheme="minorEastAsia"/>
        </w:rPr>
      </w:pPr>
      <w:r>
        <w:rPr>
          <w:noProof/>
        </w:rPr>
        <w:lastRenderedPageBreak/>
        <w:drawing>
          <wp:inline distT="0" distB="0" distL="0" distR="0" wp14:anchorId="0B3EE028" wp14:editId="24C3B47D">
            <wp:extent cx="3337560" cy="247623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442" cy="2482080"/>
                    </a:xfrm>
                    <a:prstGeom prst="rect">
                      <a:avLst/>
                    </a:prstGeom>
                  </pic:spPr>
                </pic:pic>
              </a:graphicData>
            </a:graphic>
          </wp:inline>
        </w:drawing>
      </w:r>
    </w:p>
    <w:p w14:paraId="5AF9DC2C" w14:textId="28CC0B87" w:rsidR="00005577" w:rsidRPr="001065C6" w:rsidRDefault="00005577" w:rsidP="00D65464">
      <w:pPr>
        <w:pStyle w:val="aff0"/>
      </w:pPr>
      <w:r w:rsidRPr="001065C6">
        <w:rPr>
          <w:rFonts w:hint="eastAsia"/>
        </w:rPr>
        <w:t>图</w:t>
      </w:r>
      <w:r w:rsidRPr="001065C6">
        <w:t>6-1</w:t>
      </w:r>
      <w:r w:rsidR="00BA7CD5">
        <w:rPr>
          <w:rFonts w:hint="eastAsia"/>
        </w:rPr>
        <w:t>8</w:t>
      </w:r>
      <w:r w:rsidRPr="001065C6">
        <w:t xml:space="preserve"> </w:t>
      </w:r>
      <w:r w:rsidRPr="001065C6">
        <w:rPr>
          <w:rFonts w:hint="eastAsia"/>
        </w:rPr>
        <w:t>统计子模块包图</w:t>
      </w:r>
    </w:p>
    <w:p w14:paraId="78766107" w14:textId="4BDD8003" w:rsidR="00B3188F" w:rsidRPr="001065C6" w:rsidRDefault="00B3188F" w:rsidP="00C903C2">
      <w:pPr>
        <w:pStyle w:val="aff4"/>
        <w:numPr>
          <w:ilvl w:val="0"/>
          <w:numId w:val="2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类图设计</w:t>
      </w:r>
    </w:p>
    <w:p w14:paraId="0B84C01F" w14:textId="3FF1BD1C" w:rsidR="00005577" w:rsidRPr="001065C6" w:rsidRDefault="00005577" w:rsidP="00D65464">
      <w:pPr>
        <w:spacing w:line="300" w:lineRule="auto"/>
        <w:ind w:firstLine="420"/>
        <w:rPr>
          <w:rFonts w:eastAsiaTheme="minorEastAsia"/>
        </w:rPr>
      </w:pPr>
      <w:r w:rsidRPr="001065C6">
        <w:rPr>
          <w:rFonts w:eastAsiaTheme="minorEastAsia" w:hint="eastAsia"/>
        </w:rPr>
        <w:t>统计子模块类图如下图</w:t>
      </w:r>
      <w:r w:rsidRPr="001065C6">
        <w:rPr>
          <w:rFonts w:eastAsiaTheme="minorEastAsia"/>
        </w:rPr>
        <w:t>6-1</w:t>
      </w:r>
      <w:r w:rsidR="00BA7CD5">
        <w:rPr>
          <w:rFonts w:eastAsiaTheme="minorEastAsia" w:hint="eastAsia"/>
        </w:rPr>
        <w:t>9</w:t>
      </w:r>
      <w:r w:rsidRPr="001065C6">
        <w:rPr>
          <w:rFonts w:eastAsiaTheme="minorEastAsia" w:hint="eastAsia"/>
        </w:rPr>
        <w:t>所示：</w:t>
      </w:r>
    </w:p>
    <w:p w14:paraId="0E3139C7" w14:textId="577F9238" w:rsidR="00F87C20" w:rsidRPr="001065C6" w:rsidRDefault="00972103" w:rsidP="00D65464">
      <w:pPr>
        <w:spacing w:line="300" w:lineRule="auto"/>
        <w:jc w:val="center"/>
        <w:rPr>
          <w:rFonts w:eastAsiaTheme="minorEastAsia"/>
        </w:rPr>
      </w:pPr>
      <w:r w:rsidRPr="00972103">
        <w:rPr>
          <w:noProof/>
        </w:rPr>
        <w:drawing>
          <wp:inline distT="0" distB="0" distL="0" distR="0" wp14:anchorId="54194556" wp14:editId="29D7E73B">
            <wp:extent cx="1455420" cy="142977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2964" cy="1437185"/>
                    </a:xfrm>
                    <a:prstGeom prst="rect">
                      <a:avLst/>
                    </a:prstGeom>
                  </pic:spPr>
                </pic:pic>
              </a:graphicData>
            </a:graphic>
          </wp:inline>
        </w:drawing>
      </w:r>
    </w:p>
    <w:p w14:paraId="428559D3" w14:textId="29CFD515" w:rsidR="00005577" w:rsidRPr="001065C6" w:rsidRDefault="00005577" w:rsidP="00D65464">
      <w:pPr>
        <w:pStyle w:val="aff0"/>
      </w:pPr>
      <w:r w:rsidRPr="001065C6">
        <w:rPr>
          <w:rFonts w:hint="eastAsia"/>
        </w:rPr>
        <w:t>图</w:t>
      </w:r>
      <w:r w:rsidRPr="001065C6">
        <w:t>6-1</w:t>
      </w:r>
      <w:r w:rsidR="00BA7CD5">
        <w:rPr>
          <w:rFonts w:hint="eastAsia"/>
        </w:rPr>
        <w:t>9</w:t>
      </w:r>
      <w:r w:rsidRPr="001065C6">
        <w:t xml:space="preserve"> </w:t>
      </w:r>
      <w:r w:rsidRPr="001065C6">
        <w:rPr>
          <w:rFonts w:hint="eastAsia"/>
        </w:rPr>
        <w:t>统计子模块类图</w:t>
      </w:r>
    </w:p>
    <w:p w14:paraId="70753DAE" w14:textId="15559FCF" w:rsidR="00B3188F" w:rsidRPr="001065C6" w:rsidRDefault="00B3188F" w:rsidP="00C903C2">
      <w:pPr>
        <w:pStyle w:val="aff4"/>
        <w:numPr>
          <w:ilvl w:val="0"/>
          <w:numId w:val="2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顺序图设计</w:t>
      </w:r>
    </w:p>
    <w:p w14:paraId="10E0838C" w14:textId="6598D1BF" w:rsidR="00005577" w:rsidRPr="001065C6" w:rsidRDefault="00005577" w:rsidP="00D65464">
      <w:pPr>
        <w:spacing w:line="300" w:lineRule="auto"/>
        <w:ind w:firstLine="420"/>
        <w:rPr>
          <w:rFonts w:eastAsiaTheme="minorEastAsia"/>
        </w:rPr>
      </w:pPr>
      <w:r w:rsidRPr="001065C6">
        <w:rPr>
          <w:rFonts w:eastAsiaTheme="minorEastAsia" w:hint="eastAsia"/>
        </w:rPr>
        <w:t>统计子模块顺序图如下图</w:t>
      </w:r>
      <w:r w:rsidRPr="001065C6">
        <w:rPr>
          <w:rFonts w:eastAsiaTheme="minorEastAsia"/>
        </w:rPr>
        <w:t>6-</w:t>
      </w:r>
      <w:r w:rsidR="00BA7CD5">
        <w:rPr>
          <w:rFonts w:eastAsiaTheme="minorEastAsia" w:hint="eastAsia"/>
        </w:rPr>
        <w:t>20</w:t>
      </w:r>
      <w:r w:rsidRPr="001065C6">
        <w:rPr>
          <w:rFonts w:eastAsiaTheme="minorEastAsia" w:hint="eastAsia"/>
        </w:rPr>
        <w:t>所示：</w:t>
      </w:r>
    </w:p>
    <w:p w14:paraId="4F14E6B5" w14:textId="5C5CA3E8" w:rsidR="00F87C20" w:rsidRPr="001065C6" w:rsidRDefault="00F87C20" w:rsidP="00D65464">
      <w:pPr>
        <w:spacing w:line="300" w:lineRule="auto"/>
        <w:jc w:val="center"/>
        <w:rPr>
          <w:rFonts w:eastAsiaTheme="minorEastAsia"/>
        </w:rPr>
      </w:pPr>
      <w:r w:rsidRPr="00B945D6">
        <w:rPr>
          <w:rFonts w:eastAsiaTheme="minorEastAsia"/>
          <w:noProof/>
        </w:rPr>
        <w:drawing>
          <wp:inline distT="0" distB="0" distL="0" distR="0" wp14:anchorId="3A0E3C1E" wp14:editId="564AC993">
            <wp:extent cx="3710940" cy="2882555"/>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6732" cy="2887054"/>
                    </a:xfrm>
                    <a:prstGeom prst="rect">
                      <a:avLst/>
                    </a:prstGeom>
                  </pic:spPr>
                </pic:pic>
              </a:graphicData>
            </a:graphic>
          </wp:inline>
        </w:drawing>
      </w:r>
    </w:p>
    <w:p w14:paraId="6908EBAC" w14:textId="07F116BC" w:rsidR="00005577" w:rsidRPr="001065C6" w:rsidRDefault="00005577" w:rsidP="00D65464">
      <w:pPr>
        <w:pStyle w:val="aff0"/>
      </w:pPr>
      <w:r w:rsidRPr="001065C6">
        <w:rPr>
          <w:rFonts w:hint="eastAsia"/>
        </w:rPr>
        <w:t>图</w:t>
      </w:r>
      <w:r w:rsidRPr="001065C6">
        <w:t>6-</w:t>
      </w:r>
      <w:r w:rsidR="00BA7CD5">
        <w:rPr>
          <w:rFonts w:hint="eastAsia"/>
        </w:rPr>
        <w:t>20</w:t>
      </w:r>
      <w:r w:rsidRPr="001065C6">
        <w:t xml:space="preserve"> </w:t>
      </w:r>
      <w:r w:rsidRPr="001065C6">
        <w:rPr>
          <w:rFonts w:hint="eastAsia"/>
        </w:rPr>
        <w:t>统计子模块顺序图</w:t>
      </w:r>
    </w:p>
    <w:p w14:paraId="59224BFC" w14:textId="6C243CB7" w:rsidR="00B3188F" w:rsidRPr="001065C6" w:rsidRDefault="00B3188F" w:rsidP="00C903C2">
      <w:pPr>
        <w:pStyle w:val="aff4"/>
        <w:numPr>
          <w:ilvl w:val="0"/>
          <w:numId w:val="2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核心处理流程设计</w:t>
      </w:r>
    </w:p>
    <w:p w14:paraId="453A3A55" w14:textId="609A9282" w:rsidR="00005577" w:rsidRPr="001065C6" w:rsidRDefault="00005577" w:rsidP="00D65464">
      <w:pPr>
        <w:spacing w:line="300" w:lineRule="auto"/>
        <w:ind w:firstLine="420"/>
        <w:rPr>
          <w:rFonts w:eastAsiaTheme="minorEastAsia"/>
        </w:rPr>
      </w:pPr>
      <w:r w:rsidRPr="001065C6">
        <w:rPr>
          <w:rFonts w:eastAsiaTheme="minorEastAsia" w:hint="eastAsia"/>
        </w:rPr>
        <w:t>统计子模块</w:t>
      </w:r>
      <w:r w:rsidR="00B45EEE" w:rsidRPr="001065C6">
        <w:rPr>
          <w:rFonts w:eastAsiaTheme="minorEastAsia" w:hint="eastAsia"/>
        </w:rPr>
        <w:t>活动</w:t>
      </w:r>
      <w:r w:rsidRPr="001065C6">
        <w:rPr>
          <w:rFonts w:eastAsiaTheme="minorEastAsia" w:hint="eastAsia"/>
        </w:rPr>
        <w:t>图如下图</w:t>
      </w:r>
      <w:r w:rsidRPr="001065C6">
        <w:rPr>
          <w:rFonts w:eastAsiaTheme="minorEastAsia"/>
        </w:rPr>
        <w:t>6-</w:t>
      </w:r>
      <w:r w:rsidR="00BA7CD5">
        <w:rPr>
          <w:rFonts w:eastAsiaTheme="minorEastAsia" w:hint="eastAsia"/>
        </w:rPr>
        <w:t>21</w:t>
      </w:r>
      <w:r w:rsidR="00340E5B">
        <w:rPr>
          <w:rFonts w:eastAsiaTheme="minorEastAsia" w:hint="eastAsia"/>
        </w:rPr>
        <w:t>、</w:t>
      </w:r>
      <w:r w:rsidR="00340E5B">
        <w:rPr>
          <w:rFonts w:eastAsiaTheme="minorEastAsia" w:hint="eastAsia"/>
        </w:rPr>
        <w:t>6-</w:t>
      </w:r>
      <w:r w:rsidR="00BA7CD5">
        <w:rPr>
          <w:rFonts w:eastAsiaTheme="minorEastAsia" w:hint="eastAsia"/>
        </w:rPr>
        <w:t>22</w:t>
      </w:r>
      <w:r w:rsidRPr="001065C6">
        <w:rPr>
          <w:rFonts w:eastAsiaTheme="minorEastAsia" w:hint="eastAsia"/>
        </w:rPr>
        <w:t>所示：</w:t>
      </w:r>
    </w:p>
    <w:p w14:paraId="0BD17211" w14:textId="77777777" w:rsidR="00340E5B" w:rsidRPr="001065C6" w:rsidRDefault="00C0226E" w:rsidP="00D65464">
      <w:pPr>
        <w:spacing w:line="300" w:lineRule="auto"/>
        <w:jc w:val="center"/>
        <w:rPr>
          <w:rFonts w:eastAsiaTheme="minorEastAsia"/>
        </w:rPr>
      </w:pPr>
      <w:r w:rsidRPr="00B945D6">
        <w:rPr>
          <w:rFonts w:eastAsiaTheme="minorEastAsia"/>
          <w:noProof/>
        </w:rPr>
        <w:drawing>
          <wp:inline distT="0" distB="0" distL="0" distR="0" wp14:anchorId="670F920A" wp14:editId="038991E9">
            <wp:extent cx="1547803" cy="31394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7803" cy="3139440"/>
                    </a:xfrm>
                    <a:prstGeom prst="rect">
                      <a:avLst/>
                    </a:prstGeom>
                    <a:noFill/>
                  </pic:spPr>
                </pic:pic>
              </a:graphicData>
            </a:graphic>
          </wp:inline>
        </w:drawing>
      </w:r>
    </w:p>
    <w:p w14:paraId="4D964F37" w14:textId="69B974D7" w:rsidR="00C0226E" w:rsidRPr="00CF685B" w:rsidRDefault="00340E5B" w:rsidP="00D65464">
      <w:pPr>
        <w:pStyle w:val="aff0"/>
      </w:pPr>
      <w:r w:rsidRPr="001065C6">
        <w:rPr>
          <w:rFonts w:hint="eastAsia"/>
        </w:rPr>
        <w:t>图</w:t>
      </w:r>
      <w:r w:rsidRPr="001065C6">
        <w:t>6-</w:t>
      </w:r>
      <w:r w:rsidR="00BA7CD5">
        <w:rPr>
          <w:rFonts w:hint="eastAsia"/>
        </w:rPr>
        <w:t>21</w:t>
      </w:r>
      <w:r w:rsidRPr="001065C6">
        <w:t xml:space="preserve"> </w:t>
      </w:r>
      <w:r w:rsidRPr="001065C6">
        <w:rPr>
          <w:rFonts w:hint="eastAsia"/>
        </w:rPr>
        <w:t>统计子模块</w:t>
      </w:r>
      <w:r>
        <w:rPr>
          <w:rFonts w:hint="eastAsia"/>
        </w:rPr>
        <w:t>成绩总览</w:t>
      </w:r>
      <w:r w:rsidRPr="001065C6">
        <w:rPr>
          <w:rFonts w:hint="eastAsia"/>
        </w:rPr>
        <w:t>活动图</w:t>
      </w:r>
    </w:p>
    <w:p w14:paraId="353DBE16" w14:textId="29CD761C" w:rsidR="00C0226E" w:rsidRPr="001065C6" w:rsidRDefault="00C0226E" w:rsidP="00D65464">
      <w:pPr>
        <w:spacing w:line="300" w:lineRule="auto"/>
        <w:jc w:val="center"/>
        <w:rPr>
          <w:rFonts w:eastAsiaTheme="minorEastAsia"/>
        </w:rPr>
      </w:pPr>
      <w:r w:rsidRPr="00B945D6">
        <w:rPr>
          <w:rFonts w:eastAsiaTheme="minorEastAsia"/>
          <w:noProof/>
        </w:rPr>
        <w:drawing>
          <wp:inline distT="0" distB="0" distL="0" distR="0" wp14:anchorId="5C7A6B1D" wp14:editId="72E3ABCF">
            <wp:extent cx="1600835" cy="30708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0937" cy="3071056"/>
                    </a:xfrm>
                    <a:prstGeom prst="rect">
                      <a:avLst/>
                    </a:prstGeom>
                  </pic:spPr>
                </pic:pic>
              </a:graphicData>
            </a:graphic>
          </wp:inline>
        </w:drawing>
      </w:r>
    </w:p>
    <w:p w14:paraId="4A38CC90" w14:textId="65AE75E4" w:rsidR="00C0226E" w:rsidRPr="001065C6" w:rsidRDefault="00005577" w:rsidP="00D65464">
      <w:pPr>
        <w:pStyle w:val="aff0"/>
      </w:pPr>
      <w:r w:rsidRPr="001065C6">
        <w:rPr>
          <w:rFonts w:hint="eastAsia"/>
        </w:rPr>
        <w:t>图</w:t>
      </w:r>
      <w:r w:rsidRPr="001065C6">
        <w:t>6-</w:t>
      </w:r>
      <w:r w:rsidR="00BA7CD5">
        <w:rPr>
          <w:rFonts w:hint="eastAsia"/>
        </w:rPr>
        <w:t>22</w:t>
      </w:r>
      <w:r w:rsidRPr="001065C6">
        <w:t xml:space="preserve"> </w:t>
      </w:r>
      <w:r w:rsidRPr="001065C6">
        <w:rPr>
          <w:rFonts w:hint="eastAsia"/>
        </w:rPr>
        <w:t>统计子模块</w:t>
      </w:r>
      <w:r w:rsidR="00340E5B">
        <w:rPr>
          <w:rFonts w:hint="eastAsia"/>
        </w:rPr>
        <w:t>查询成绩</w:t>
      </w:r>
      <w:r w:rsidR="00B45EEE" w:rsidRPr="001065C6">
        <w:rPr>
          <w:rFonts w:hint="eastAsia"/>
        </w:rPr>
        <w:t>活动</w:t>
      </w:r>
      <w:r w:rsidRPr="001065C6">
        <w:rPr>
          <w:rFonts w:hint="eastAsia"/>
        </w:rPr>
        <w:t>图</w:t>
      </w:r>
    </w:p>
    <w:p w14:paraId="09D07413" w14:textId="22BF88DB" w:rsidR="00B3188F" w:rsidRDefault="00B3188F" w:rsidP="00D65464">
      <w:pPr>
        <w:pStyle w:val="3"/>
        <w:spacing w:line="300" w:lineRule="auto"/>
        <w:rPr>
          <w:szCs w:val="24"/>
        </w:rPr>
      </w:pPr>
      <w:bookmarkStart w:id="122" w:name="_Toc39141506"/>
      <w:r w:rsidRPr="001065C6">
        <w:rPr>
          <w:szCs w:val="24"/>
        </w:rPr>
        <w:t>6.2.4</w:t>
      </w:r>
      <w:r w:rsidRPr="001065C6">
        <w:rPr>
          <w:rFonts w:hint="eastAsia"/>
          <w:szCs w:val="24"/>
        </w:rPr>
        <w:t>用户操作模块</w:t>
      </w:r>
      <w:bookmarkEnd w:id="122"/>
    </w:p>
    <w:p w14:paraId="28F21054" w14:textId="3B49851C" w:rsidR="008976C4" w:rsidRPr="008976C4" w:rsidRDefault="008976C4" w:rsidP="008976C4">
      <w:r>
        <w:tab/>
      </w:r>
      <w:r w:rsidR="00727E71">
        <w:rPr>
          <w:rFonts w:hint="eastAsia"/>
        </w:rPr>
        <w:t>用户操作模块可为用户提供相关操作，作为用户功能的最重要的模块之一。</w:t>
      </w:r>
    </w:p>
    <w:p w14:paraId="1C2310AC" w14:textId="605A3E20" w:rsidR="00B3188F" w:rsidRPr="001065C6" w:rsidRDefault="00B3188F" w:rsidP="00C903C2">
      <w:pPr>
        <w:pStyle w:val="aff4"/>
        <w:numPr>
          <w:ilvl w:val="0"/>
          <w:numId w:val="2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功能结构设计</w:t>
      </w:r>
    </w:p>
    <w:p w14:paraId="010E441F" w14:textId="645015BB" w:rsidR="00005577" w:rsidRPr="001065C6" w:rsidRDefault="00005577" w:rsidP="00D65464">
      <w:pPr>
        <w:spacing w:line="300" w:lineRule="auto"/>
        <w:ind w:firstLine="420"/>
        <w:rPr>
          <w:rFonts w:eastAsiaTheme="minorEastAsia"/>
        </w:rPr>
      </w:pPr>
      <w:r w:rsidRPr="001065C6">
        <w:rPr>
          <w:rFonts w:eastAsiaTheme="minorEastAsia" w:hint="eastAsia"/>
        </w:rPr>
        <w:t>用户操作子模块包图如下图</w:t>
      </w:r>
      <w:r w:rsidRPr="001065C6">
        <w:rPr>
          <w:rFonts w:eastAsiaTheme="minorEastAsia"/>
        </w:rPr>
        <w:t>6-</w:t>
      </w:r>
      <w:r w:rsidR="00340E5B">
        <w:rPr>
          <w:rFonts w:eastAsiaTheme="minorEastAsia" w:hint="eastAsia"/>
        </w:rPr>
        <w:t>2</w:t>
      </w:r>
      <w:r w:rsidR="00BA7CD5">
        <w:rPr>
          <w:rFonts w:eastAsiaTheme="minorEastAsia" w:hint="eastAsia"/>
        </w:rPr>
        <w:t>3</w:t>
      </w:r>
      <w:r w:rsidRPr="001065C6">
        <w:rPr>
          <w:rFonts w:eastAsiaTheme="minorEastAsia" w:hint="eastAsia"/>
        </w:rPr>
        <w:t>所示：</w:t>
      </w:r>
    </w:p>
    <w:p w14:paraId="5F925950" w14:textId="5FDBC249" w:rsidR="0083367E" w:rsidRPr="001065C6" w:rsidRDefault="00972103" w:rsidP="00D65464">
      <w:pPr>
        <w:spacing w:line="300" w:lineRule="auto"/>
        <w:jc w:val="center"/>
        <w:rPr>
          <w:rFonts w:eastAsiaTheme="minorEastAsia"/>
        </w:rPr>
      </w:pPr>
      <w:r w:rsidRPr="00972103">
        <w:rPr>
          <w:noProof/>
        </w:rPr>
        <w:lastRenderedPageBreak/>
        <w:drawing>
          <wp:inline distT="0" distB="0" distL="0" distR="0" wp14:anchorId="0CB95A77" wp14:editId="2385C95A">
            <wp:extent cx="3070860" cy="1424791"/>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7442" cy="1441764"/>
                    </a:xfrm>
                    <a:prstGeom prst="rect">
                      <a:avLst/>
                    </a:prstGeom>
                  </pic:spPr>
                </pic:pic>
              </a:graphicData>
            </a:graphic>
          </wp:inline>
        </w:drawing>
      </w:r>
    </w:p>
    <w:p w14:paraId="4318EC42" w14:textId="184DF44B" w:rsidR="00005577" w:rsidRPr="001065C6" w:rsidRDefault="00005577" w:rsidP="00D65464">
      <w:pPr>
        <w:pStyle w:val="aff0"/>
      </w:pPr>
      <w:r w:rsidRPr="001065C6">
        <w:rPr>
          <w:rFonts w:hint="eastAsia"/>
        </w:rPr>
        <w:t>图</w:t>
      </w:r>
      <w:r w:rsidRPr="001065C6">
        <w:t>6-</w:t>
      </w:r>
      <w:r w:rsidR="00340E5B">
        <w:rPr>
          <w:rFonts w:hint="eastAsia"/>
        </w:rPr>
        <w:t>2</w:t>
      </w:r>
      <w:r w:rsidR="00BA7CD5">
        <w:rPr>
          <w:rFonts w:hint="eastAsia"/>
        </w:rPr>
        <w:t>3</w:t>
      </w:r>
      <w:r w:rsidRPr="001065C6">
        <w:t xml:space="preserve"> </w:t>
      </w:r>
      <w:r w:rsidRPr="001065C6">
        <w:rPr>
          <w:rFonts w:hint="eastAsia"/>
        </w:rPr>
        <w:t>用户操作子模块包图</w:t>
      </w:r>
    </w:p>
    <w:p w14:paraId="08435ABF" w14:textId="356684BE" w:rsidR="00B3188F" w:rsidRPr="001065C6" w:rsidRDefault="00B3188F" w:rsidP="00C903C2">
      <w:pPr>
        <w:pStyle w:val="aff4"/>
        <w:numPr>
          <w:ilvl w:val="0"/>
          <w:numId w:val="2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类图设计</w:t>
      </w:r>
    </w:p>
    <w:p w14:paraId="38FF39FA" w14:textId="0E5A117C" w:rsidR="00005577" w:rsidRPr="001065C6" w:rsidRDefault="00005577" w:rsidP="00D65464">
      <w:pPr>
        <w:spacing w:line="300" w:lineRule="auto"/>
        <w:ind w:firstLine="420"/>
        <w:rPr>
          <w:rFonts w:eastAsiaTheme="minorEastAsia"/>
        </w:rPr>
      </w:pPr>
      <w:r w:rsidRPr="001065C6">
        <w:rPr>
          <w:rFonts w:eastAsiaTheme="minorEastAsia" w:hint="eastAsia"/>
        </w:rPr>
        <w:t>用户操作子模块类图如下图</w:t>
      </w:r>
      <w:r w:rsidRPr="001065C6">
        <w:rPr>
          <w:rFonts w:eastAsiaTheme="minorEastAsia"/>
        </w:rPr>
        <w:t>6-</w:t>
      </w:r>
      <w:r w:rsidR="00340E5B">
        <w:rPr>
          <w:rFonts w:eastAsiaTheme="minorEastAsia" w:hint="eastAsia"/>
        </w:rPr>
        <w:t>2</w:t>
      </w:r>
      <w:r w:rsidR="00BA7CD5">
        <w:rPr>
          <w:rFonts w:eastAsiaTheme="minorEastAsia" w:hint="eastAsia"/>
        </w:rPr>
        <w:t>4</w:t>
      </w:r>
      <w:r w:rsidR="00340E5B">
        <w:rPr>
          <w:rFonts w:eastAsiaTheme="minorEastAsia" w:hint="eastAsia"/>
        </w:rPr>
        <w:t>、</w:t>
      </w:r>
      <w:r w:rsidR="00340E5B">
        <w:rPr>
          <w:rFonts w:eastAsiaTheme="minorEastAsia" w:hint="eastAsia"/>
        </w:rPr>
        <w:t>6-2</w:t>
      </w:r>
      <w:r w:rsidR="00BA7CD5">
        <w:rPr>
          <w:rFonts w:eastAsiaTheme="minorEastAsia" w:hint="eastAsia"/>
        </w:rPr>
        <w:t>5</w:t>
      </w:r>
      <w:r w:rsidRPr="001065C6">
        <w:rPr>
          <w:rFonts w:eastAsiaTheme="minorEastAsia" w:hint="eastAsia"/>
        </w:rPr>
        <w:t>所示：</w:t>
      </w:r>
    </w:p>
    <w:p w14:paraId="17700409" w14:textId="49E3891C" w:rsidR="00340E5B" w:rsidRPr="001065C6" w:rsidRDefault="00E42AF0" w:rsidP="00D65464">
      <w:pPr>
        <w:spacing w:line="300" w:lineRule="auto"/>
        <w:jc w:val="center"/>
        <w:rPr>
          <w:rFonts w:eastAsiaTheme="minorEastAsia"/>
        </w:rPr>
      </w:pPr>
      <w:r w:rsidRPr="00E42AF0">
        <w:rPr>
          <w:noProof/>
        </w:rPr>
        <w:drawing>
          <wp:inline distT="0" distB="0" distL="0" distR="0" wp14:anchorId="390FC553" wp14:editId="4C4058F9">
            <wp:extent cx="1082040" cy="1243612"/>
            <wp:effectExtent l="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91452" cy="1254429"/>
                    </a:xfrm>
                    <a:prstGeom prst="rect">
                      <a:avLst/>
                    </a:prstGeom>
                  </pic:spPr>
                </pic:pic>
              </a:graphicData>
            </a:graphic>
          </wp:inline>
        </w:drawing>
      </w:r>
    </w:p>
    <w:p w14:paraId="0EC2F2F7" w14:textId="0BDA0E36" w:rsidR="0083367E" w:rsidRPr="00CF685B" w:rsidRDefault="00340E5B" w:rsidP="00D65464">
      <w:pPr>
        <w:pStyle w:val="aff0"/>
      </w:pPr>
      <w:r w:rsidRPr="001065C6">
        <w:rPr>
          <w:rFonts w:hint="eastAsia"/>
        </w:rPr>
        <w:t>图</w:t>
      </w:r>
      <w:r w:rsidRPr="001065C6">
        <w:t>6-</w:t>
      </w:r>
      <w:r>
        <w:rPr>
          <w:rFonts w:hint="eastAsia"/>
        </w:rPr>
        <w:t>2</w:t>
      </w:r>
      <w:r w:rsidR="00BA7CD5">
        <w:rPr>
          <w:rFonts w:hint="eastAsia"/>
        </w:rPr>
        <w:t>4</w:t>
      </w:r>
      <w:r w:rsidRPr="001065C6">
        <w:t xml:space="preserve"> </w:t>
      </w:r>
      <w:r w:rsidRPr="001065C6">
        <w:rPr>
          <w:rFonts w:hint="eastAsia"/>
        </w:rPr>
        <w:t>用户操作子模块</w:t>
      </w:r>
      <w:r>
        <w:rPr>
          <w:rFonts w:hint="eastAsia"/>
        </w:rPr>
        <w:t>用户</w:t>
      </w:r>
      <w:r w:rsidR="00E42AF0">
        <w:rPr>
          <w:rFonts w:hint="eastAsia"/>
        </w:rPr>
        <w:t>信息</w:t>
      </w:r>
      <w:r>
        <w:rPr>
          <w:rFonts w:hint="eastAsia"/>
        </w:rPr>
        <w:t>控制器</w:t>
      </w:r>
      <w:r w:rsidRPr="001065C6">
        <w:rPr>
          <w:rFonts w:hint="eastAsia"/>
        </w:rPr>
        <w:t>类图</w:t>
      </w:r>
    </w:p>
    <w:p w14:paraId="6796F7A2" w14:textId="1A8D7F38" w:rsidR="0083367E" w:rsidRPr="001065C6" w:rsidRDefault="00E42AF0" w:rsidP="00D65464">
      <w:pPr>
        <w:spacing w:line="300" w:lineRule="auto"/>
        <w:jc w:val="center"/>
        <w:rPr>
          <w:rFonts w:eastAsiaTheme="minorEastAsia"/>
        </w:rPr>
      </w:pPr>
      <w:r w:rsidRPr="00E42AF0">
        <w:rPr>
          <w:noProof/>
        </w:rPr>
        <w:drawing>
          <wp:inline distT="0" distB="0" distL="0" distR="0" wp14:anchorId="41564383" wp14:editId="7B0F44C3">
            <wp:extent cx="982816" cy="1226820"/>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21232" cy="1274774"/>
                    </a:xfrm>
                    <a:prstGeom prst="rect">
                      <a:avLst/>
                    </a:prstGeom>
                  </pic:spPr>
                </pic:pic>
              </a:graphicData>
            </a:graphic>
          </wp:inline>
        </w:drawing>
      </w:r>
    </w:p>
    <w:p w14:paraId="6A9E0BBA" w14:textId="42769C79" w:rsidR="00005577" w:rsidRPr="001065C6" w:rsidRDefault="00005577" w:rsidP="00D65464">
      <w:pPr>
        <w:pStyle w:val="aff0"/>
      </w:pPr>
      <w:r w:rsidRPr="001065C6">
        <w:rPr>
          <w:rFonts w:hint="eastAsia"/>
        </w:rPr>
        <w:t>图</w:t>
      </w:r>
      <w:r w:rsidRPr="001065C6">
        <w:t>6-</w:t>
      </w:r>
      <w:r w:rsidR="00340E5B">
        <w:rPr>
          <w:rFonts w:hint="eastAsia"/>
        </w:rPr>
        <w:t>2</w:t>
      </w:r>
      <w:r w:rsidR="00BA7CD5">
        <w:rPr>
          <w:rFonts w:hint="eastAsia"/>
        </w:rPr>
        <w:t>5</w:t>
      </w:r>
      <w:r w:rsidRPr="001065C6">
        <w:t xml:space="preserve"> </w:t>
      </w:r>
      <w:r w:rsidRPr="001065C6">
        <w:rPr>
          <w:rFonts w:hint="eastAsia"/>
        </w:rPr>
        <w:t>用户操作子模块</w:t>
      </w:r>
      <w:r w:rsidR="00340E5B">
        <w:rPr>
          <w:rFonts w:hint="eastAsia"/>
        </w:rPr>
        <w:t>试卷控制器</w:t>
      </w:r>
      <w:r w:rsidRPr="001065C6">
        <w:rPr>
          <w:rFonts w:hint="eastAsia"/>
        </w:rPr>
        <w:t>类图</w:t>
      </w:r>
    </w:p>
    <w:p w14:paraId="1AFD1713" w14:textId="7A556F07" w:rsidR="00B3188F" w:rsidRPr="001065C6" w:rsidRDefault="00B3188F" w:rsidP="00C903C2">
      <w:pPr>
        <w:pStyle w:val="aff4"/>
        <w:numPr>
          <w:ilvl w:val="0"/>
          <w:numId w:val="2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顺序图设计</w:t>
      </w:r>
    </w:p>
    <w:p w14:paraId="227186A9" w14:textId="30185005" w:rsidR="00005577" w:rsidRPr="001065C6" w:rsidRDefault="00005577" w:rsidP="00D65464">
      <w:pPr>
        <w:spacing w:line="300" w:lineRule="auto"/>
        <w:ind w:firstLine="420"/>
        <w:rPr>
          <w:rFonts w:eastAsiaTheme="minorEastAsia"/>
        </w:rPr>
      </w:pPr>
      <w:r w:rsidRPr="001065C6">
        <w:rPr>
          <w:rFonts w:eastAsiaTheme="minorEastAsia" w:hint="eastAsia"/>
        </w:rPr>
        <w:t>用户操作子模块顺序图如下图</w:t>
      </w:r>
      <w:r w:rsidRPr="001065C6">
        <w:rPr>
          <w:rFonts w:eastAsiaTheme="minorEastAsia"/>
        </w:rPr>
        <w:t>6-</w:t>
      </w:r>
      <w:r w:rsidR="00340E5B">
        <w:rPr>
          <w:rFonts w:eastAsiaTheme="minorEastAsia" w:hint="eastAsia"/>
        </w:rPr>
        <w:t>2</w:t>
      </w:r>
      <w:r w:rsidR="00BA7CD5">
        <w:rPr>
          <w:rFonts w:eastAsiaTheme="minorEastAsia" w:hint="eastAsia"/>
        </w:rPr>
        <w:t>6</w:t>
      </w:r>
      <w:r w:rsidRPr="001065C6">
        <w:rPr>
          <w:rFonts w:eastAsiaTheme="minorEastAsia" w:hint="eastAsia"/>
        </w:rPr>
        <w:t>所示：</w:t>
      </w:r>
    </w:p>
    <w:p w14:paraId="52CF9921" w14:textId="52670121" w:rsidR="0083367E" w:rsidRPr="001065C6" w:rsidRDefault="008976C4" w:rsidP="00D65464">
      <w:pPr>
        <w:spacing w:line="300" w:lineRule="auto"/>
        <w:jc w:val="center"/>
        <w:rPr>
          <w:rFonts w:eastAsiaTheme="minorEastAsia"/>
        </w:rPr>
      </w:pPr>
      <w:r w:rsidRPr="008976C4">
        <w:rPr>
          <w:noProof/>
        </w:rPr>
        <w:drawing>
          <wp:inline distT="0" distB="0" distL="0" distR="0" wp14:anchorId="54A3223C" wp14:editId="6F016F09">
            <wp:extent cx="3230880" cy="2563860"/>
            <wp:effectExtent l="0" t="0" r="762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292" cy="2622909"/>
                    </a:xfrm>
                    <a:prstGeom prst="rect">
                      <a:avLst/>
                    </a:prstGeom>
                  </pic:spPr>
                </pic:pic>
              </a:graphicData>
            </a:graphic>
          </wp:inline>
        </w:drawing>
      </w:r>
    </w:p>
    <w:p w14:paraId="20A4C090" w14:textId="57A05E79" w:rsidR="00005577" w:rsidRPr="001065C6" w:rsidRDefault="00005577" w:rsidP="00D65464">
      <w:pPr>
        <w:pStyle w:val="aff0"/>
      </w:pPr>
      <w:r w:rsidRPr="001065C6">
        <w:rPr>
          <w:rFonts w:hint="eastAsia"/>
        </w:rPr>
        <w:t>图</w:t>
      </w:r>
      <w:r w:rsidRPr="001065C6">
        <w:t>6-</w:t>
      </w:r>
      <w:r w:rsidR="00340E5B">
        <w:rPr>
          <w:rFonts w:hint="eastAsia"/>
        </w:rPr>
        <w:t>2</w:t>
      </w:r>
      <w:r w:rsidR="00BA7CD5">
        <w:rPr>
          <w:rFonts w:hint="eastAsia"/>
        </w:rPr>
        <w:t>6</w:t>
      </w:r>
      <w:r w:rsidRPr="001065C6">
        <w:t xml:space="preserve"> </w:t>
      </w:r>
      <w:r w:rsidRPr="001065C6">
        <w:rPr>
          <w:rFonts w:hint="eastAsia"/>
        </w:rPr>
        <w:t>用户操作子模块顺序图</w:t>
      </w:r>
    </w:p>
    <w:p w14:paraId="7A6AE487" w14:textId="14577ABE" w:rsidR="00B3188F" w:rsidRPr="001065C6" w:rsidRDefault="00B3188F" w:rsidP="00C903C2">
      <w:pPr>
        <w:pStyle w:val="aff4"/>
        <w:numPr>
          <w:ilvl w:val="0"/>
          <w:numId w:val="2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核心处理流程设计</w:t>
      </w:r>
    </w:p>
    <w:p w14:paraId="7B0C834B" w14:textId="76AA4BE6" w:rsidR="00005577" w:rsidRPr="001065C6" w:rsidRDefault="00005577" w:rsidP="00D65464">
      <w:pPr>
        <w:spacing w:line="300" w:lineRule="auto"/>
        <w:ind w:firstLine="420"/>
        <w:rPr>
          <w:rFonts w:eastAsiaTheme="minorEastAsia"/>
        </w:rPr>
      </w:pPr>
      <w:r w:rsidRPr="001065C6">
        <w:rPr>
          <w:rFonts w:eastAsiaTheme="minorEastAsia" w:hint="eastAsia"/>
        </w:rPr>
        <w:t>用户操作子模块</w:t>
      </w:r>
      <w:r w:rsidR="00B45EEE" w:rsidRPr="001065C6">
        <w:rPr>
          <w:rFonts w:eastAsiaTheme="minorEastAsia" w:hint="eastAsia"/>
        </w:rPr>
        <w:t>活动</w:t>
      </w:r>
      <w:r w:rsidRPr="001065C6">
        <w:rPr>
          <w:rFonts w:eastAsiaTheme="minorEastAsia" w:hint="eastAsia"/>
        </w:rPr>
        <w:t>图如下图</w:t>
      </w:r>
      <w:r w:rsidRPr="001065C6">
        <w:rPr>
          <w:rFonts w:eastAsiaTheme="minorEastAsia"/>
        </w:rPr>
        <w:t>6-</w:t>
      </w:r>
      <w:r w:rsidR="00340E5B">
        <w:rPr>
          <w:rFonts w:eastAsiaTheme="minorEastAsia" w:hint="eastAsia"/>
        </w:rPr>
        <w:t>2</w:t>
      </w:r>
      <w:r w:rsidR="00BA7CD5">
        <w:rPr>
          <w:rFonts w:eastAsiaTheme="minorEastAsia" w:hint="eastAsia"/>
        </w:rPr>
        <w:t>7</w:t>
      </w:r>
      <w:r w:rsidR="00340E5B">
        <w:rPr>
          <w:rFonts w:eastAsiaTheme="minorEastAsia" w:hint="eastAsia"/>
        </w:rPr>
        <w:t>、</w:t>
      </w:r>
      <w:r w:rsidR="00340E5B">
        <w:rPr>
          <w:rFonts w:eastAsiaTheme="minorEastAsia" w:hint="eastAsia"/>
        </w:rPr>
        <w:t>6-2</w:t>
      </w:r>
      <w:r w:rsidR="00BA7CD5">
        <w:rPr>
          <w:rFonts w:eastAsiaTheme="minorEastAsia" w:hint="eastAsia"/>
        </w:rPr>
        <w:t>8</w:t>
      </w:r>
      <w:r w:rsidRPr="001065C6">
        <w:rPr>
          <w:rFonts w:eastAsiaTheme="minorEastAsia" w:hint="eastAsia"/>
        </w:rPr>
        <w:t>所示：</w:t>
      </w:r>
    </w:p>
    <w:p w14:paraId="3D7641AD" w14:textId="77777777" w:rsidR="00340E5B" w:rsidRPr="001065C6" w:rsidRDefault="00C0226E" w:rsidP="00D65464">
      <w:pPr>
        <w:spacing w:line="300" w:lineRule="auto"/>
        <w:jc w:val="center"/>
        <w:rPr>
          <w:rFonts w:eastAsiaTheme="minorEastAsia"/>
        </w:rPr>
      </w:pPr>
      <w:r w:rsidRPr="00B945D6">
        <w:rPr>
          <w:rFonts w:eastAsiaTheme="minorEastAsia"/>
          <w:noProof/>
        </w:rPr>
        <w:drawing>
          <wp:inline distT="0" distB="0" distL="0" distR="0" wp14:anchorId="26E86430" wp14:editId="51B80AF6">
            <wp:extent cx="3436620" cy="36820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0240" cy="3696686"/>
                    </a:xfrm>
                    <a:prstGeom prst="rect">
                      <a:avLst/>
                    </a:prstGeom>
                  </pic:spPr>
                </pic:pic>
              </a:graphicData>
            </a:graphic>
          </wp:inline>
        </w:drawing>
      </w:r>
    </w:p>
    <w:p w14:paraId="7CC26389" w14:textId="61961D41" w:rsidR="00340E5B" w:rsidRPr="001065C6" w:rsidRDefault="00340E5B" w:rsidP="00D65464">
      <w:pPr>
        <w:pStyle w:val="aff0"/>
      </w:pPr>
      <w:r w:rsidRPr="001065C6">
        <w:rPr>
          <w:rFonts w:hint="eastAsia"/>
        </w:rPr>
        <w:t>图</w:t>
      </w:r>
      <w:r w:rsidRPr="001065C6">
        <w:t>6-</w:t>
      </w:r>
      <w:r>
        <w:rPr>
          <w:rFonts w:hint="eastAsia"/>
        </w:rPr>
        <w:t>2</w:t>
      </w:r>
      <w:r w:rsidR="00BA7CD5">
        <w:rPr>
          <w:rFonts w:hint="eastAsia"/>
        </w:rPr>
        <w:t>7</w:t>
      </w:r>
      <w:r w:rsidRPr="001065C6">
        <w:t xml:space="preserve"> </w:t>
      </w:r>
      <w:r w:rsidRPr="001065C6">
        <w:rPr>
          <w:rFonts w:hint="eastAsia"/>
        </w:rPr>
        <w:t>用户操作子模块</w:t>
      </w:r>
      <w:r>
        <w:rPr>
          <w:rFonts w:hint="eastAsia"/>
        </w:rPr>
        <w:t>登陆注册</w:t>
      </w:r>
      <w:r w:rsidRPr="001065C6">
        <w:rPr>
          <w:rFonts w:hint="eastAsia"/>
        </w:rPr>
        <w:t>活动图</w:t>
      </w:r>
    </w:p>
    <w:p w14:paraId="0E7A8F36" w14:textId="487168DE" w:rsidR="00B3188F" w:rsidRPr="00340E5B" w:rsidRDefault="00B3188F" w:rsidP="00D65464">
      <w:pPr>
        <w:spacing w:line="300" w:lineRule="auto"/>
        <w:jc w:val="center"/>
        <w:rPr>
          <w:rFonts w:eastAsiaTheme="minorEastAsia"/>
        </w:rPr>
      </w:pPr>
    </w:p>
    <w:p w14:paraId="72E68F7E" w14:textId="0A0131AF" w:rsidR="00C0226E" w:rsidRPr="001065C6" w:rsidRDefault="00340E5B" w:rsidP="00D65464">
      <w:pPr>
        <w:spacing w:line="300" w:lineRule="auto"/>
        <w:jc w:val="center"/>
        <w:rPr>
          <w:rFonts w:eastAsiaTheme="minorEastAsia"/>
        </w:rPr>
      </w:pPr>
      <w:r w:rsidRPr="00340E5B">
        <w:rPr>
          <w:noProof/>
        </w:rPr>
        <w:t xml:space="preserve"> </w:t>
      </w:r>
      <w:r>
        <w:rPr>
          <w:noProof/>
        </w:rPr>
        <w:drawing>
          <wp:inline distT="0" distB="0" distL="0" distR="0" wp14:anchorId="4BF88244" wp14:editId="4DAB1CBF">
            <wp:extent cx="4427220" cy="3435662"/>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3163" cy="3455795"/>
                    </a:xfrm>
                    <a:prstGeom prst="rect">
                      <a:avLst/>
                    </a:prstGeom>
                  </pic:spPr>
                </pic:pic>
              </a:graphicData>
            </a:graphic>
          </wp:inline>
        </w:drawing>
      </w:r>
    </w:p>
    <w:p w14:paraId="1B0F8C9C" w14:textId="62F448F3" w:rsidR="00005577" w:rsidRPr="001065C6" w:rsidRDefault="00005577" w:rsidP="00D65464">
      <w:pPr>
        <w:pStyle w:val="aff0"/>
      </w:pPr>
      <w:r w:rsidRPr="001065C6">
        <w:rPr>
          <w:rFonts w:hint="eastAsia"/>
        </w:rPr>
        <w:t>图</w:t>
      </w:r>
      <w:r w:rsidRPr="001065C6">
        <w:t>6-</w:t>
      </w:r>
      <w:r w:rsidR="00340E5B">
        <w:rPr>
          <w:rFonts w:hint="eastAsia"/>
        </w:rPr>
        <w:t>2</w:t>
      </w:r>
      <w:r w:rsidR="00BA7CD5">
        <w:rPr>
          <w:rFonts w:hint="eastAsia"/>
        </w:rPr>
        <w:t>8</w:t>
      </w:r>
      <w:r w:rsidRPr="001065C6">
        <w:t xml:space="preserve"> </w:t>
      </w:r>
      <w:r w:rsidRPr="001065C6">
        <w:rPr>
          <w:rFonts w:hint="eastAsia"/>
        </w:rPr>
        <w:t>用户操作子模块</w:t>
      </w:r>
      <w:r w:rsidR="00340E5B">
        <w:rPr>
          <w:rFonts w:hint="eastAsia"/>
        </w:rPr>
        <w:t>参与考试</w:t>
      </w:r>
      <w:r w:rsidR="00B45EEE" w:rsidRPr="001065C6">
        <w:rPr>
          <w:rFonts w:hint="eastAsia"/>
        </w:rPr>
        <w:t>活动</w:t>
      </w:r>
      <w:r w:rsidRPr="001065C6">
        <w:rPr>
          <w:rFonts w:hint="eastAsia"/>
        </w:rPr>
        <w:t>图</w:t>
      </w:r>
    </w:p>
    <w:p w14:paraId="3F4FA377" w14:textId="2BD5E42E" w:rsidR="00A03AFC" w:rsidRPr="001065C6" w:rsidRDefault="00467849" w:rsidP="00D65464">
      <w:pPr>
        <w:pageBreakBefore/>
        <w:spacing w:line="300" w:lineRule="auto"/>
        <w:jc w:val="center"/>
        <w:outlineLvl w:val="0"/>
        <w:rPr>
          <w:rStyle w:val="10"/>
          <w:szCs w:val="32"/>
        </w:rPr>
      </w:pPr>
      <w:bookmarkStart w:id="123" w:name="_Toc312440382"/>
      <w:bookmarkStart w:id="124" w:name="_Toc39141507"/>
      <w:bookmarkEnd w:id="116"/>
      <w:r w:rsidRPr="001065C6">
        <w:rPr>
          <w:rStyle w:val="10"/>
          <w:szCs w:val="32"/>
        </w:rPr>
        <w:lastRenderedPageBreak/>
        <w:t xml:space="preserve">7 </w:t>
      </w:r>
      <w:r w:rsidRPr="001065C6">
        <w:rPr>
          <w:rStyle w:val="10"/>
          <w:rFonts w:hint="eastAsia"/>
          <w:szCs w:val="32"/>
        </w:rPr>
        <w:t>编码</w:t>
      </w:r>
      <w:bookmarkEnd w:id="123"/>
      <w:bookmarkEnd w:id="124"/>
    </w:p>
    <w:p w14:paraId="6D3EDE93" w14:textId="2982056F" w:rsidR="00A03AFC" w:rsidRPr="001065C6" w:rsidRDefault="00467849" w:rsidP="00D65464">
      <w:pPr>
        <w:pStyle w:val="2"/>
        <w:spacing w:before="0" w:after="0" w:line="300" w:lineRule="auto"/>
        <w:rPr>
          <w:rFonts w:ascii="Times New Roman" w:hAnsi="Times New Roman"/>
          <w:szCs w:val="28"/>
        </w:rPr>
      </w:pPr>
      <w:bookmarkStart w:id="125" w:name="_Toc312440383"/>
      <w:bookmarkStart w:id="126" w:name="_Toc39141508"/>
      <w:r w:rsidRPr="001065C6">
        <w:rPr>
          <w:rFonts w:ascii="Times New Roman" w:hAnsi="Times New Roman"/>
          <w:szCs w:val="28"/>
        </w:rPr>
        <w:t xml:space="preserve">7.1 </w:t>
      </w:r>
      <w:r w:rsidRPr="001065C6">
        <w:rPr>
          <w:rFonts w:ascii="Times New Roman" w:hAnsi="Times New Roman" w:hint="eastAsia"/>
          <w:szCs w:val="28"/>
        </w:rPr>
        <w:t>代码实现与核心算法</w:t>
      </w:r>
      <w:bookmarkEnd w:id="125"/>
      <w:bookmarkEnd w:id="126"/>
    </w:p>
    <w:p w14:paraId="7C174059" w14:textId="4C07CA8B" w:rsidR="00005577" w:rsidRPr="001065C6" w:rsidRDefault="007C62BF" w:rsidP="00D65464">
      <w:pPr>
        <w:pStyle w:val="aff"/>
        <w:rPr>
          <w:b w:val="0"/>
          <w:bCs/>
          <w:szCs w:val="24"/>
        </w:rPr>
      </w:pPr>
      <w:r w:rsidRPr="001065C6">
        <w:rPr>
          <w:b w:val="0"/>
          <w:bCs/>
          <w:szCs w:val="24"/>
        </w:rPr>
        <w:t xml:space="preserve">7.1.1 </w:t>
      </w:r>
      <w:r w:rsidRPr="001065C6">
        <w:rPr>
          <w:rFonts w:hint="eastAsia"/>
          <w:b w:val="0"/>
          <w:bCs/>
          <w:szCs w:val="24"/>
        </w:rPr>
        <w:t>试卷编辑页</w:t>
      </w:r>
      <w:r w:rsidRPr="001065C6">
        <w:rPr>
          <w:b w:val="0"/>
          <w:bCs/>
          <w:szCs w:val="24"/>
        </w:rPr>
        <w:t>JavaScript</w:t>
      </w:r>
      <w:r w:rsidRPr="001065C6">
        <w:rPr>
          <w:rFonts w:hint="eastAsia"/>
          <w:b w:val="0"/>
          <w:bCs/>
          <w:szCs w:val="24"/>
        </w:rPr>
        <w:t>代码与核心算法</w:t>
      </w:r>
    </w:p>
    <w:p w14:paraId="564AFFF1" w14:textId="77777777" w:rsidR="00F37666" w:rsidRPr="001065C6" w:rsidRDefault="007C62BF" w:rsidP="00D65464">
      <w:pPr>
        <w:spacing w:line="300" w:lineRule="auto"/>
        <w:ind w:firstLine="420"/>
        <w:rPr>
          <w:rFonts w:eastAsiaTheme="minorEastAsia"/>
        </w:rPr>
      </w:pPr>
      <w:r w:rsidRPr="001065C6">
        <w:rPr>
          <w:rFonts w:eastAsiaTheme="minorEastAsia" w:hint="eastAsia"/>
        </w:rPr>
        <w:t>动态添加问题至试卷中并且对试卷</w:t>
      </w:r>
      <w:r w:rsidRPr="001065C6">
        <w:rPr>
          <w:rFonts w:eastAsiaTheme="minorEastAsia"/>
        </w:rPr>
        <w:t>json</w:t>
      </w:r>
      <w:r w:rsidRPr="001065C6">
        <w:rPr>
          <w:rFonts w:eastAsiaTheme="minorEastAsia" w:hint="eastAsia"/>
        </w:rPr>
        <w:t>对象进行操作</w:t>
      </w:r>
    </w:p>
    <w:p w14:paraId="1ED23EB6" w14:textId="1ABE7852" w:rsidR="007C62BF" w:rsidRPr="001065C6" w:rsidRDefault="00883EB2" w:rsidP="00D65464">
      <w:pPr>
        <w:spacing w:line="300" w:lineRule="auto"/>
        <w:ind w:firstLine="420"/>
        <w:rPr>
          <w:rFonts w:eastAsiaTheme="minorEastAsia"/>
        </w:rPr>
      </w:pPr>
      <w:r w:rsidRPr="001065C6">
        <w:rPr>
          <w:rFonts w:eastAsiaTheme="minorEastAsia" w:hint="eastAsia"/>
        </w:rPr>
        <w:t>核心</w:t>
      </w:r>
      <w:r w:rsidR="007C62BF" w:rsidRPr="001065C6">
        <w:rPr>
          <w:rFonts w:eastAsiaTheme="minorEastAsia" w:hint="eastAsia"/>
        </w:rPr>
        <w:t>代码如下所示：</w:t>
      </w:r>
    </w:p>
    <w:p w14:paraId="7C8FF0F9" w14:textId="4E3E9137" w:rsidR="00476F17" w:rsidRPr="001065C6" w:rsidRDefault="00476F17" w:rsidP="00476F17">
      <w:pPr>
        <w:spacing w:line="300" w:lineRule="auto"/>
        <w:jc w:val="center"/>
        <w:rPr>
          <w:rFonts w:eastAsiaTheme="minorEastAsia"/>
        </w:rPr>
      </w:pPr>
      <w:r w:rsidRPr="00476F17">
        <w:rPr>
          <w:noProof/>
        </w:rPr>
        <w:drawing>
          <wp:inline distT="0" distB="0" distL="0" distR="0" wp14:anchorId="7DCD34E5" wp14:editId="4BA8AC3E">
            <wp:extent cx="3436918" cy="6096528"/>
            <wp:effectExtent l="19050" t="19050" r="11430" b="190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6918" cy="6096528"/>
                    </a:xfrm>
                    <a:prstGeom prst="rect">
                      <a:avLst/>
                    </a:prstGeom>
                    <a:ln>
                      <a:solidFill>
                        <a:schemeClr val="tx1"/>
                      </a:solidFill>
                    </a:ln>
                  </pic:spPr>
                </pic:pic>
              </a:graphicData>
            </a:graphic>
          </wp:inline>
        </w:drawing>
      </w:r>
    </w:p>
    <w:p w14:paraId="46E91D88" w14:textId="1E722487" w:rsidR="007C62BF" w:rsidRPr="001065C6" w:rsidRDefault="007C62BF" w:rsidP="00D65464">
      <w:pPr>
        <w:pStyle w:val="aff"/>
        <w:rPr>
          <w:b w:val="0"/>
          <w:bCs/>
          <w:szCs w:val="24"/>
        </w:rPr>
      </w:pPr>
      <w:r w:rsidRPr="001065C6">
        <w:rPr>
          <w:b w:val="0"/>
          <w:bCs/>
          <w:szCs w:val="24"/>
        </w:rPr>
        <w:t xml:space="preserve">7.1.2 </w:t>
      </w:r>
      <w:r w:rsidRPr="001065C6">
        <w:rPr>
          <w:rFonts w:hint="eastAsia"/>
          <w:b w:val="0"/>
          <w:bCs/>
          <w:szCs w:val="24"/>
        </w:rPr>
        <w:t>页面跳转代码与核心算法</w:t>
      </w:r>
    </w:p>
    <w:p w14:paraId="054A28D7" w14:textId="77777777" w:rsidR="00F37666" w:rsidRPr="001065C6" w:rsidRDefault="007C62BF" w:rsidP="00D65464">
      <w:pPr>
        <w:spacing w:line="300" w:lineRule="auto"/>
        <w:ind w:firstLine="420"/>
        <w:rPr>
          <w:rFonts w:eastAsiaTheme="minorEastAsia"/>
        </w:rPr>
      </w:pPr>
      <w:r w:rsidRPr="001065C6">
        <w:rPr>
          <w:rFonts w:eastAsiaTheme="minorEastAsia"/>
        </w:rPr>
        <w:t>Laravel</w:t>
      </w:r>
      <w:r w:rsidRPr="001065C6">
        <w:rPr>
          <w:rFonts w:eastAsiaTheme="minorEastAsia" w:hint="eastAsia"/>
        </w:rPr>
        <w:t>框架利用</w:t>
      </w:r>
      <w:r w:rsidRPr="001065C6">
        <w:rPr>
          <w:rFonts w:eastAsiaTheme="minorEastAsia"/>
        </w:rPr>
        <w:t>web.php</w:t>
      </w:r>
      <w:r w:rsidRPr="001065C6">
        <w:rPr>
          <w:rFonts w:eastAsiaTheme="minorEastAsia" w:hint="eastAsia"/>
        </w:rPr>
        <w:t>进行分模块的页面跳转，实质为执行</w:t>
      </w:r>
      <w:r w:rsidRPr="001065C6">
        <w:rPr>
          <w:rFonts w:eastAsiaTheme="minorEastAsia"/>
        </w:rPr>
        <w:t>return view()</w:t>
      </w:r>
      <w:r w:rsidRPr="001065C6">
        <w:rPr>
          <w:rFonts w:eastAsiaTheme="minorEastAsia" w:hint="eastAsia"/>
        </w:rPr>
        <w:t>。</w:t>
      </w:r>
    </w:p>
    <w:p w14:paraId="595F050A" w14:textId="1EB1ADDC" w:rsidR="007C62BF" w:rsidRPr="001065C6" w:rsidRDefault="00476F17" w:rsidP="00D65464">
      <w:pPr>
        <w:spacing w:line="300" w:lineRule="auto"/>
        <w:jc w:val="center"/>
        <w:rPr>
          <w:rFonts w:eastAsiaTheme="minorEastAsia"/>
        </w:rPr>
      </w:pPr>
      <w:r w:rsidRPr="00476F17">
        <w:rPr>
          <w:noProof/>
        </w:rPr>
        <w:lastRenderedPageBreak/>
        <w:drawing>
          <wp:inline distT="0" distB="0" distL="0" distR="0" wp14:anchorId="21679F99" wp14:editId="5BC14E9F">
            <wp:extent cx="3017782" cy="6104149"/>
            <wp:effectExtent l="19050" t="19050" r="11430" b="1143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7782" cy="6104149"/>
                    </a:xfrm>
                    <a:prstGeom prst="rect">
                      <a:avLst/>
                    </a:prstGeom>
                    <a:ln>
                      <a:solidFill>
                        <a:schemeClr val="tx1"/>
                      </a:solidFill>
                    </a:ln>
                  </pic:spPr>
                </pic:pic>
              </a:graphicData>
            </a:graphic>
          </wp:inline>
        </w:drawing>
      </w:r>
    </w:p>
    <w:p w14:paraId="7302108F" w14:textId="1DFD79D5" w:rsidR="007C62BF" w:rsidRPr="001065C6" w:rsidRDefault="007C62BF" w:rsidP="00D65464">
      <w:pPr>
        <w:pStyle w:val="aff"/>
        <w:rPr>
          <w:b w:val="0"/>
          <w:bCs/>
          <w:szCs w:val="24"/>
        </w:rPr>
      </w:pPr>
      <w:r w:rsidRPr="001065C6">
        <w:rPr>
          <w:b w:val="0"/>
          <w:bCs/>
          <w:szCs w:val="24"/>
        </w:rPr>
        <w:t xml:space="preserve">7.1.3 </w:t>
      </w:r>
      <w:r w:rsidRPr="001065C6">
        <w:rPr>
          <w:rFonts w:hint="eastAsia"/>
          <w:b w:val="0"/>
          <w:bCs/>
          <w:szCs w:val="24"/>
        </w:rPr>
        <w:t>身份验证代码与核心算法</w:t>
      </w:r>
    </w:p>
    <w:p w14:paraId="2037AFBB" w14:textId="579088BD" w:rsidR="00B07C9C" w:rsidRPr="001065C6" w:rsidRDefault="00FD458D" w:rsidP="00D65464">
      <w:pPr>
        <w:spacing w:line="300" w:lineRule="auto"/>
        <w:ind w:firstLine="420"/>
        <w:rPr>
          <w:rFonts w:eastAsiaTheme="minorEastAsia"/>
        </w:rPr>
      </w:pPr>
      <w:r>
        <w:rPr>
          <w:rFonts w:eastAsiaTheme="minorEastAsia" w:hint="eastAsia"/>
        </w:rPr>
        <w:t>在线考试系统</w:t>
      </w:r>
      <w:r w:rsidR="00B07C9C" w:rsidRPr="001065C6">
        <w:rPr>
          <w:rFonts w:eastAsiaTheme="minorEastAsia" w:hint="eastAsia"/>
        </w:rPr>
        <w:t>使用了验证码库，直接输出图片流，并将验证码信息存至</w:t>
      </w:r>
      <w:r w:rsidR="00B07C9C" w:rsidRPr="001065C6">
        <w:rPr>
          <w:rFonts w:eastAsiaTheme="minorEastAsia"/>
        </w:rPr>
        <w:t>session</w:t>
      </w:r>
      <w:r w:rsidR="00B07C9C" w:rsidRPr="001065C6">
        <w:rPr>
          <w:rFonts w:eastAsiaTheme="minorEastAsia" w:hint="eastAsia"/>
        </w:rPr>
        <w:t>内，待前端发送验证码信息后，进行验证并保存登录状态，在退出登录后删除</w:t>
      </w:r>
      <w:r w:rsidR="00B07C9C" w:rsidRPr="001065C6">
        <w:rPr>
          <w:rFonts w:eastAsiaTheme="minorEastAsia"/>
        </w:rPr>
        <w:t>session</w:t>
      </w:r>
      <w:r w:rsidR="00B07C9C" w:rsidRPr="001065C6">
        <w:rPr>
          <w:rFonts w:eastAsiaTheme="minorEastAsia" w:hint="eastAsia"/>
        </w:rPr>
        <w:t>信息。身份验证代码</w:t>
      </w:r>
      <w:r w:rsidR="00883EB2" w:rsidRPr="001065C6">
        <w:rPr>
          <w:rFonts w:eastAsiaTheme="minorEastAsia" w:hint="eastAsia"/>
        </w:rPr>
        <w:t>如下</w:t>
      </w:r>
      <w:r w:rsidR="00B07C9C" w:rsidRPr="001065C6">
        <w:rPr>
          <w:rFonts w:eastAsiaTheme="minorEastAsia" w:hint="eastAsia"/>
        </w:rPr>
        <w:t>所示：</w:t>
      </w:r>
    </w:p>
    <w:p w14:paraId="181B0558" w14:textId="7BDC3161" w:rsidR="007C62BF" w:rsidRPr="001065C6" w:rsidRDefault="00476F17" w:rsidP="00D65464">
      <w:pPr>
        <w:spacing w:line="300" w:lineRule="auto"/>
        <w:jc w:val="center"/>
        <w:rPr>
          <w:rFonts w:eastAsiaTheme="minorEastAsia"/>
        </w:rPr>
      </w:pPr>
      <w:r w:rsidRPr="00476F17">
        <w:rPr>
          <w:noProof/>
        </w:rPr>
        <w:lastRenderedPageBreak/>
        <w:drawing>
          <wp:inline distT="0" distB="0" distL="0" distR="0" wp14:anchorId="495F5F6F" wp14:editId="6919FE73">
            <wp:extent cx="2979678" cy="6134632"/>
            <wp:effectExtent l="19050" t="19050" r="11430" b="190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9678" cy="6134632"/>
                    </a:xfrm>
                    <a:prstGeom prst="rect">
                      <a:avLst/>
                    </a:prstGeom>
                    <a:ln>
                      <a:solidFill>
                        <a:schemeClr val="tx1"/>
                      </a:solidFill>
                    </a:ln>
                  </pic:spPr>
                </pic:pic>
              </a:graphicData>
            </a:graphic>
          </wp:inline>
        </w:drawing>
      </w:r>
    </w:p>
    <w:p w14:paraId="5816BA28" w14:textId="1FB9679E" w:rsidR="00B07C9C" w:rsidRPr="001065C6" w:rsidRDefault="00B07C9C" w:rsidP="00D65464">
      <w:pPr>
        <w:pStyle w:val="aff"/>
        <w:rPr>
          <w:b w:val="0"/>
          <w:bCs/>
          <w:szCs w:val="24"/>
        </w:rPr>
      </w:pPr>
      <w:r w:rsidRPr="001065C6">
        <w:rPr>
          <w:b w:val="0"/>
          <w:bCs/>
          <w:szCs w:val="24"/>
        </w:rPr>
        <w:t xml:space="preserve">7.1.4 </w:t>
      </w:r>
      <w:r w:rsidRPr="001065C6">
        <w:rPr>
          <w:rFonts w:hint="eastAsia"/>
          <w:b w:val="0"/>
          <w:bCs/>
          <w:szCs w:val="24"/>
        </w:rPr>
        <w:t>试卷编辑控制器代码与核心算法</w:t>
      </w:r>
    </w:p>
    <w:p w14:paraId="40913726" w14:textId="55AFB88D" w:rsidR="00B07C9C" w:rsidRPr="001065C6" w:rsidRDefault="00B07C9C" w:rsidP="00D65464">
      <w:pPr>
        <w:spacing w:line="300" w:lineRule="auto"/>
        <w:ind w:firstLine="420"/>
        <w:rPr>
          <w:rFonts w:eastAsiaTheme="minorEastAsia"/>
        </w:rPr>
      </w:pPr>
      <w:r w:rsidRPr="001065C6">
        <w:rPr>
          <w:rFonts w:eastAsiaTheme="minorEastAsia" w:hint="eastAsia"/>
        </w:rPr>
        <w:t>试卷编辑控制器负责处理试卷编辑的业务逻辑，</w:t>
      </w:r>
      <w:r w:rsidR="00A34E73" w:rsidRPr="001065C6">
        <w:rPr>
          <w:rFonts w:eastAsiaTheme="minorEastAsia" w:hint="eastAsia"/>
        </w:rPr>
        <w:t>接受前端发送的请求数据，并根据相关数据对数据库进行操作。试卷编辑控制核心代码如下所示：</w:t>
      </w:r>
    </w:p>
    <w:p w14:paraId="2CF59D14" w14:textId="2B996181" w:rsidR="00A34E73" w:rsidRPr="001065C6" w:rsidRDefault="00476F17" w:rsidP="00D65464">
      <w:pPr>
        <w:spacing w:line="300" w:lineRule="auto"/>
        <w:jc w:val="center"/>
        <w:rPr>
          <w:rFonts w:eastAsiaTheme="minorEastAsia"/>
        </w:rPr>
      </w:pPr>
      <w:r w:rsidRPr="00476F17">
        <w:rPr>
          <w:noProof/>
        </w:rPr>
        <w:lastRenderedPageBreak/>
        <w:drawing>
          <wp:inline distT="0" distB="0" distL="0" distR="0" wp14:anchorId="363E638A" wp14:editId="73F363DD">
            <wp:extent cx="3353091" cy="6142252"/>
            <wp:effectExtent l="19050" t="19050" r="19050"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3091" cy="6142252"/>
                    </a:xfrm>
                    <a:prstGeom prst="rect">
                      <a:avLst/>
                    </a:prstGeom>
                    <a:ln>
                      <a:solidFill>
                        <a:schemeClr val="tx1"/>
                      </a:solidFill>
                    </a:ln>
                  </pic:spPr>
                </pic:pic>
              </a:graphicData>
            </a:graphic>
          </wp:inline>
        </w:drawing>
      </w:r>
    </w:p>
    <w:p w14:paraId="1FED9F25" w14:textId="4316E8B7" w:rsidR="00A03AFC" w:rsidRPr="001065C6" w:rsidRDefault="00467849" w:rsidP="002F532E">
      <w:pPr>
        <w:pStyle w:val="2"/>
        <w:keepNext w:val="0"/>
        <w:keepLines w:val="0"/>
        <w:spacing w:before="0" w:after="0" w:line="300" w:lineRule="auto"/>
        <w:rPr>
          <w:rFonts w:ascii="Times New Roman" w:hAnsi="Times New Roman"/>
          <w:szCs w:val="28"/>
        </w:rPr>
      </w:pPr>
      <w:bookmarkStart w:id="127" w:name="_Toc312440384"/>
      <w:bookmarkStart w:id="128" w:name="_Toc39141509"/>
      <w:r w:rsidRPr="001065C6">
        <w:rPr>
          <w:rFonts w:ascii="Times New Roman" w:hAnsi="Times New Roman"/>
          <w:szCs w:val="28"/>
        </w:rPr>
        <w:t xml:space="preserve">7.2 </w:t>
      </w:r>
      <w:r w:rsidRPr="001065C6">
        <w:rPr>
          <w:rFonts w:ascii="Times New Roman" w:hAnsi="Times New Roman" w:hint="eastAsia"/>
          <w:szCs w:val="28"/>
        </w:rPr>
        <w:t>代码优化分析</w:t>
      </w:r>
      <w:bookmarkEnd w:id="127"/>
      <w:bookmarkEnd w:id="128"/>
    </w:p>
    <w:p w14:paraId="60EA87B9" w14:textId="7E05C1F7" w:rsidR="00A34E73" w:rsidRPr="001065C6" w:rsidRDefault="00A34E73" w:rsidP="00C903C2">
      <w:pPr>
        <w:pStyle w:val="aff4"/>
        <w:numPr>
          <w:ilvl w:val="0"/>
          <w:numId w:val="2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前端代码的</w:t>
      </w:r>
      <w:r w:rsidRPr="001065C6">
        <w:rPr>
          <w:rFonts w:ascii="Times New Roman" w:eastAsiaTheme="minorEastAsia" w:hAnsi="Times New Roman"/>
          <w:sz w:val="24"/>
          <w:szCs w:val="24"/>
        </w:rPr>
        <w:t>dom</w:t>
      </w:r>
      <w:r w:rsidRPr="001065C6">
        <w:rPr>
          <w:rFonts w:ascii="Times New Roman" w:eastAsiaTheme="minorEastAsia" w:hAnsi="Times New Roman" w:hint="eastAsia"/>
          <w:sz w:val="24"/>
          <w:szCs w:val="24"/>
        </w:rPr>
        <w:t>操作中采用原生</w:t>
      </w:r>
      <w:r w:rsidRPr="001065C6">
        <w:rPr>
          <w:rFonts w:ascii="Times New Roman" w:eastAsiaTheme="minorEastAsia" w:hAnsi="Times New Roman"/>
          <w:sz w:val="24"/>
          <w:szCs w:val="24"/>
        </w:rPr>
        <w:t>js</w:t>
      </w:r>
      <w:r w:rsidRPr="001065C6">
        <w:rPr>
          <w:rFonts w:ascii="Times New Roman" w:eastAsiaTheme="minorEastAsia" w:hAnsi="Times New Roman" w:hint="eastAsia"/>
          <w:sz w:val="24"/>
          <w:szCs w:val="24"/>
        </w:rPr>
        <w:t>出现比较复杂的情形，在后续优化代码中采用了</w:t>
      </w:r>
      <w:r w:rsidRPr="001065C6">
        <w:rPr>
          <w:rFonts w:ascii="Times New Roman" w:eastAsiaTheme="minorEastAsia" w:hAnsi="Times New Roman"/>
          <w:sz w:val="24"/>
          <w:szCs w:val="24"/>
        </w:rPr>
        <w:t>jQuery</w:t>
      </w:r>
      <w:r w:rsidRPr="001065C6">
        <w:rPr>
          <w:rFonts w:ascii="Times New Roman" w:eastAsiaTheme="minorEastAsia" w:hAnsi="Times New Roman" w:hint="eastAsia"/>
          <w:sz w:val="24"/>
          <w:szCs w:val="24"/>
        </w:rPr>
        <w:t>库，是</w:t>
      </w:r>
      <w:r w:rsidRPr="001065C6">
        <w:rPr>
          <w:rFonts w:ascii="Times New Roman" w:eastAsiaTheme="minorEastAsia" w:hAnsi="Times New Roman"/>
          <w:sz w:val="24"/>
          <w:szCs w:val="24"/>
        </w:rPr>
        <w:t>dom</w:t>
      </w:r>
      <w:r w:rsidRPr="001065C6">
        <w:rPr>
          <w:rFonts w:ascii="Times New Roman" w:eastAsiaTheme="minorEastAsia" w:hAnsi="Times New Roman" w:hint="eastAsia"/>
          <w:sz w:val="24"/>
          <w:szCs w:val="24"/>
        </w:rPr>
        <w:t>操作更加便捷，增加了可读性。</w:t>
      </w:r>
    </w:p>
    <w:p w14:paraId="084AA6BA" w14:textId="4B9BFCA3" w:rsidR="00A34E73" w:rsidRPr="001065C6" w:rsidRDefault="00A34E73" w:rsidP="00C903C2">
      <w:pPr>
        <w:pStyle w:val="aff4"/>
        <w:numPr>
          <w:ilvl w:val="0"/>
          <w:numId w:val="2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前端</w:t>
      </w:r>
      <w:r w:rsidRPr="001065C6">
        <w:rPr>
          <w:rFonts w:ascii="Times New Roman" w:eastAsiaTheme="minorEastAsia" w:hAnsi="Times New Roman"/>
          <w:sz w:val="24"/>
          <w:szCs w:val="24"/>
        </w:rPr>
        <w:t>dom</w:t>
      </w:r>
      <w:r w:rsidRPr="001065C6">
        <w:rPr>
          <w:rFonts w:ascii="Times New Roman" w:eastAsiaTheme="minorEastAsia" w:hAnsi="Times New Roman" w:hint="eastAsia"/>
          <w:sz w:val="24"/>
          <w:szCs w:val="24"/>
        </w:rPr>
        <w:t>的动态添加过程使用</w:t>
      </w:r>
      <w:r w:rsidRPr="001065C6">
        <w:rPr>
          <w:rFonts w:ascii="Times New Roman" w:eastAsiaTheme="minorEastAsia" w:hAnsi="Times New Roman"/>
          <w:sz w:val="24"/>
          <w:szCs w:val="24"/>
        </w:rPr>
        <w:t>createdocument</w:t>
      </w:r>
      <w:r w:rsidRPr="001065C6">
        <w:rPr>
          <w:rFonts w:ascii="Times New Roman" w:eastAsiaTheme="minorEastAsia" w:hAnsi="Times New Roman" w:hint="eastAsia"/>
          <w:sz w:val="24"/>
          <w:szCs w:val="24"/>
        </w:rPr>
        <w:t>操作会降低可读性，并且降低运行效率，在后续优化代码中采用了编辑</w:t>
      </w:r>
      <w:r w:rsidRPr="001065C6">
        <w:rPr>
          <w:rFonts w:ascii="Times New Roman" w:eastAsiaTheme="minorEastAsia" w:hAnsi="Times New Roman"/>
          <w:sz w:val="24"/>
          <w:szCs w:val="24"/>
        </w:rPr>
        <w:t>dom</w:t>
      </w:r>
      <w:r w:rsidRPr="001065C6">
        <w:rPr>
          <w:rFonts w:ascii="Times New Roman" w:eastAsiaTheme="minorEastAsia" w:hAnsi="Times New Roman" w:hint="eastAsia"/>
          <w:sz w:val="24"/>
          <w:szCs w:val="24"/>
        </w:rPr>
        <w:t>对象</w:t>
      </w:r>
      <w:r w:rsidRPr="001065C6">
        <w:rPr>
          <w:rFonts w:ascii="Times New Roman" w:eastAsiaTheme="minorEastAsia" w:hAnsi="Times New Roman"/>
          <w:sz w:val="24"/>
          <w:szCs w:val="24"/>
        </w:rPr>
        <w:t>innerHTML</w:t>
      </w:r>
      <w:r w:rsidRPr="001065C6">
        <w:rPr>
          <w:rFonts w:ascii="Times New Roman" w:eastAsiaTheme="minorEastAsia" w:hAnsi="Times New Roman" w:hint="eastAsia"/>
          <w:sz w:val="24"/>
          <w:szCs w:val="24"/>
        </w:rPr>
        <w:t>属性的方法进行编辑。</w:t>
      </w:r>
    </w:p>
    <w:p w14:paraId="45718AE9" w14:textId="3A37C485" w:rsidR="00A34E73" w:rsidRPr="001065C6" w:rsidRDefault="00A34E73" w:rsidP="00C903C2">
      <w:pPr>
        <w:pStyle w:val="aff4"/>
        <w:numPr>
          <w:ilvl w:val="0"/>
          <w:numId w:val="2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原生</w:t>
      </w:r>
      <w:r w:rsidRPr="001065C6">
        <w:rPr>
          <w:rFonts w:ascii="Times New Roman" w:eastAsiaTheme="minorEastAsia" w:hAnsi="Times New Roman"/>
          <w:sz w:val="24"/>
          <w:szCs w:val="24"/>
        </w:rPr>
        <w:t>SQL</w:t>
      </w:r>
      <w:r w:rsidRPr="001065C6">
        <w:rPr>
          <w:rFonts w:ascii="Times New Roman" w:eastAsiaTheme="minorEastAsia" w:hAnsi="Times New Roman" w:hint="eastAsia"/>
          <w:sz w:val="24"/>
          <w:szCs w:val="24"/>
        </w:rPr>
        <w:t>语句会使代码显得杂乱，在后续优化代码中使用了</w:t>
      </w:r>
      <w:r w:rsidRPr="001065C6">
        <w:rPr>
          <w:rFonts w:ascii="Times New Roman" w:eastAsiaTheme="minorEastAsia" w:hAnsi="Times New Roman"/>
          <w:sz w:val="24"/>
          <w:szCs w:val="24"/>
        </w:rPr>
        <w:t>Laravel</w:t>
      </w:r>
      <w:r w:rsidRPr="001065C6">
        <w:rPr>
          <w:rFonts w:ascii="Times New Roman" w:eastAsiaTheme="minorEastAsia" w:hAnsi="Times New Roman" w:hint="eastAsia"/>
          <w:sz w:val="24"/>
          <w:szCs w:val="24"/>
        </w:rPr>
        <w:t>自带的</w:t>
      </w:r>
      <w:r w:rsidRPr="001065C6">
        <w:rPr>
          <w:rFonts w:ascii="Times New Roman" w:eastAsiaTheme="minorEastAsia" w:hAnsi="Times New Roman"/>
          <w:sz w:val="24"/>
          <w:szCs w:val="24"/>
        </w:rPr>
        <w:t>Eloquent</w:t>
      </w:r>
      <w:r w:rsidRPr="001065C6">
        <w:rPr>
          <w:rFonts w:ascii="Times New Roman" w:eastAsiaTheme="minorEastAsia" w:hAnsi="Times New Roman" w:hint="eastAsia"/>
          <w:sz w:val="24"/>
          <w:szCs w:val="24"/>
        </w:rPr>
        <w:t>对象操作，是的数据库操作更加安全便捷。</w:t>
      </w:r>
    </w:p>
    <w:p w14:paraId="087AEADA" w14:textId="4F70C524" w:rsidR="00A34E73" w:rsidRPr="001065C6" w:rsidRDefault="00A34E73" w:rsidP="00C903C2">
      <w:pPr>
        <w:pStyle w:val="aff4"/>
        <w:numPr>
          <w:ilvl w:val="0"/>
          <w:numId w:val="2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前端</w:t>
      </w:r>
      <w:r w:rsidRPr="001065C6">
        <w:rPr>
          <w:rFonts w:ascii="Times New Roman" w:eastAsiaTheme="minorEastAsia" w:hAnsi="Times New Roman"/>
          <w:sz w:val="24"/>
          <w:szCs w:val="24"/>
        </w:rPr>
        <w:t>js</w:t>
      </w:r>
      <w:r w:rsidRPr="001065C6">
        <w:rPr>
          <w:rFonts w:ascii="Times New Roman" w:eastAsiaTheme="minorEastAsia" w:hAnsi="Times New Roman" w:hint="eastAsia"/>
          <w:sz w:val="24"/>
          <w:szCs w:val="24"/>
        </w:rPr>
        <w:t>使用重复函数，在后续优化代码中将公共函数放置</w:t>
      </w:r>
      <w:r w:rsidR="00601368" w:rsidRPr="001065C6">
        <w:rPr>
          <w:rFonts w:ascii="Times New Roman" w:eastAsiaTheme="minorEastAsia" w:hAnsi="Times New Roman" w:hint="eastAsia"/>
          <w:sz w:val="24"/>
          <w:szCs w:val="24"/>
        </w:rPr>
        <w:t>在</w:t>
      </w:r>
      <w:r w:rsidR="00601368" w:rsidRPr="001065C6">
        <w:rPr>
          <w:rFonts w:ascii="Times New Roman" w:eastAsiaTheme="minorEastAsia" w:hAnsi="Times New Roman"/>
          <w:sz w:val="24"/>
          <w:szCs w:val="24"/>
        </w:rPr>
        <w:t>public.js</w:t>
      </w:r>
      <w:r w:rsidR="00601368" w:rsidRPr="001065C6">
        <w:rPr>
          <w:rFonts w:ascii="Times New Roman" w:eastAsiaTheme="minorEastAsia" w:hAnsi="Times New Roman" w:hint="eastAsia"/>
          <w:sz w:val="24"/>
          <w:szCs w:val="24"/>
        </w:rPr>
        <w:t>中，减少了代码冗余，提高了代码的复用率。</w:t>
      </w:r>
    </w:p>
    <w:p w14:paraId="4F53AC15" w14:textId="77777777" w:rsidR="00A03AFC" w:rsidRPr="00B945D6" w:rsidRDefault="00467849" w:rsidP="00D65464">
      <w:pPr>
        <w:pageBreakBefore/>
        <w:spacing w:line="300" w:lineRule="auto"/>
        <w:jc w:val="center"/>
        <w:outlineLvl w:val="0"/>
        <w:rPr>
          <w:rStyle w:val="10"/>
          <w:szCs w:val="32"/>
        </w:rPr>
      </w:pPr>
      <w:bookmarkStart w:id="129" w:name="_Toc312440385"/>
      <w:bookmarkStart w:id="130" w:name="_Toc39141510"/>
      <w:r w:rsidRPr="001065C6">
        <w:rPr>
          <w:rStyle w:val="10"/>
          <w:szCs w:val="32"/>
        </w:rPr>
        <w:lastRenderedPageBreak/>
        <w:t xml:space="preserve">8 </w:t>
      </w:r>
      <w:r w:rsidRPr="001065C6">
        <w:rPr>
          <w:rStyle w:val="10"/>
          <w:rFonts w:hint="eastAsia"/>
          <w:szCs w:val="32"/>
        </w:rPr>
        <w:t>测试</w:t>
      </w:r>
      <w:bookmarkEnd w:id="129"/>
      <w:bookmarkEnd w:id="130"/>
    </w:p>
    <w:p w14:paraId="57FD8AAD" w14:textId="77777777" w:rsidR="00A03AFC" w:rsidRPr="001065C6" w:rsidRDefault="00467849" w:rsidP="00D65464">
      <w:pPr>
        <w:pStyle w:val="2"/>
        <w:spacing w:before="0" w:after="0" w:line="300" w:lineRule="auto"/>
        <w:rPr>
          <w:rFonts w:ascii="Times New Roman" w:hAnsi="Times New Roman"/>
          <w:szCs w:val="28"/>
        </w:rPr>
      </w:pPr>
      <w:bookmarkStart w:id="131" w:name="_Toc312440386"/>
      <w:bookmarkStart w:id="132" w:name="_Toc39141511"/>
      <w:r w:rsidRPr="001065C6">
        <w:rPr>
          <w:rFonts w:ascii="Times New Roman" w:hAnsi="Times New Roman"/>
          <w:szCs w:val="28"/>
        </w:rPr>
        <w:t xml:space="preserve">8.1 </w:t>
      </w:r>
      <w:r w:rsidRPr="001065C6">
        <w:rPr>
          <w:rFonts w:ascii="Times New Roman" w:hAnsi="Times New Roman" w:hint="eastAsia"/>
          <w:szCs w:val="28"/>
        </w:rPr>
        <w:t>测试方案设计</w:t>
      </w:r>
      <w:bookmarkEnd w:id="131"/>
      <w:bookmarkEnd w:id="132"/>
    </w:p>
    <w:p w14:paraId="34BE0203" w14:textId="5334CB2D" w:rsidR="00A03AFC" w:rsidRPr="001065C6" w:rsidRDefault="00467849" w:rsidP="00D65464">
      <w:pPr>
        <w:pStyle w:val="3"/>
        <w:spacing w:before="0" w:after="0" w:line="300" w:lineRule="auto"/>
        <w:rPr>
          <w:szCs w:val="24"/>
        </w:rPr>
      </w:pPr>
      <w:bookmarkStart w:id="133" w:name="_Toc312440387"/>
      <w:bookmarkStart w:id="134" w:name="_Toc39141512"/>
      <w:r w:rsidRPr="001065C6">
        <w:rPr>
          <w:szCs w:val="24"/>
        </w:rPr>
        <w:t xml:space="preserve">8.1.1 </w:t>
      </w:r>
      <w:r w:rsidRPr="001065C6">
        <w:rPr>
          <w:rFonts w:hint="eastAsia"/>
          <w:szCs w:val="24"/>
        </w:rPr>
        <w:t>测试策略</w:t>
      </w:r>
      <w:bookmarkEnd w:id="133"/>
      <w:bookmarkEnd w:id="134"/>
    </w:p>
    <w:p w14:paraId="527C0BBD" w14:textId="77777777" w:rsidR="002018F6" w:rsidRPr="001065C6" w:rsidRDefault="002018F6" w:rsidP="00D65464">
      <w:pPr>
        <w:spacing w:line="300" w:lineRule="auto"/>
        <w:ind w:firstLine="420"/>
        <w:rPr>
          <w:rFonts w:eastAsiaTheme="minorEastAsia"/>
        </w:rPr>
      </w:pPr>
      <w:r w:rsidRPr="001065C6">
        <w:rPr>
          <w:rFonts w:eastAsiaTheme="minorEastAsia" w:hint="eastAsia"/>
        </w:rPr>
        <w:t>该系统采用的测试策略包括：</w:t>
      </w:r>
    </w:p>
    <w:p w14:paraId="0A754570" w14:textId="77777777" w:rsidR="002018F6" w:rsidRPr="001065C6" w:rsidRDefault="002018F6" w:rsidP="00C903C2">
      <w:pPr>
        <w:pStyle w:val="aff4"/>
        <w:numPr>
          <w:ilvl w:val="0"/>
          <w:numId w:val="2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功能测试：</w:t>
      </w:r>
    </w:p>
    <w:p w14:paraId="2B63613B" w14:textId="30702433" w:rsidR="002018F6" w:rsidRPr="001065C6" w:rsidRDefault="002018F6"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测试角色的登录注册功能是否正常</w:t>
      </w:r>
    </w:p>
    <w:p w14:paraId="2BD75C07" w14:textId="7A5F0D44" w:rsidR="002018F6" w:rsidRPr="001065C6" w:rsidRDefault="002018F6"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测试教师编辑试卷功能是否正常</w:t>
      </w:r>
    </w:p>
    <w:p w14:paraId="2B8CDD52" w14:textId="5D0CE81C" w:rsidR="002018F6" w:rsidRPr="001065C6" w:rsidRDefault="002018F6"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测试教师编辑试题功能是否正常</w:t>
      </w:r>
    </w:p>
    <w:p w14:paraId="53315116" w14:textId="592987A7" w:rsidR="002018F6" w:rsidRPr="001065C6" w:rsidRDefault="002018F6"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测试角色编辑个人信息功能是否正常</w:t>
      </w:r>
    </w:p>
    <w:p w14:paraId="2945E451" w14:textId="3D870D84" w:rsidR="002018F6" w:rsidRPr="001065C6" w:rsidRDefault="002018F6"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测试考生</w:t>
      </w:r>
      <w:r w:rsidR="003C0FDA" w:rsidRPr="001065C6">
        <w:rPr>
          <w:rFonts w:ascii="Times New Roman" w:eastAsiaTheme="minorEastAsia" w:hAnsi="Times New Roman" w:hint="eastAsia"/>
          <w:sz w:val="24"/>
          <w:szCs w:val="24"/>
        </w:rPr>
        <w:t>参与考试的功能是否正常</w:t>
      </w:r>
    </w:p>
    <w:p w14:paraId="011E4EE2" w14:textId="3C5CAFC8" w:rsidR="003C0FDA" w:rsidRPr="001065C6" w:rsidRDefault="003C0FDA"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测试考试系统能否正常批阅试卷</w:t>
      </w:r>
    </w:p>
    <w:p w14:paraId="4AD04F17" w14:textId="53235969" w:rsidR="003C0FDA" w:rsidRPr="001065C6" w:rsidRDefault="003C0FDA"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测试教师和考生能否正常查阅成绩</w:t>
      </w:r>
    </w:p>
    <w:p w14:paraId="0E29EDFC" w14:textId="013257BB" w:rsidR="003C0FDA" w:rsidRPr="001065C6" w:rsidRDefault="003C0FDA" w:rsidP="00C903C2">
      <w:pPr>
        <w:pStyle w:val="aff4"/>
        <w:numPr>
          <w:ilvl w:val="0"/>
          <w:numId w:val="2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测试管理员是否能正常管理信息</w:t>
      </w:r>
    </w:p>
    <w:p w14:paraId="035C64E6" w14:textId="1857D1AA" w:rsidR="003C0FDA" w:rsidRPr="001065C6" w:rsidRDefault="003C0FDA" w:rsidP="00C903C2">
      <w:pPr>
        <w:pStyle w:val="aff4"/>
        <w:numPr>
          <w:ilvl w:val="0"/>
          <w:numId w:val="2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表单测试</w:t>
      </w:r>
    </w:p>
    <w:p w14:paraId="7C13174F" w14:textId="5EE9E427" w:rsidR="003C0FDA" w:rsidRPr="001065C6" w:rsidRDefault="003C0FDA" w:rsidP="00C903C2">
      <w:pPr>
        <w:pStyle w:val="aff4"/>
        <w:numPr>
          <w:ilvl w:val="0"/>
          <w:numId w:val="2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测试角色填写的邮箱格式是否正常</w:t>
      </w:r>
    </w:p>
    <w:p w14:paraId="4DE29A63" w14:textId="41F8E4B1" w:rsidR="003C0FDA" w:rsidRPr="001065C6" w:rsidRDefault="003C0FDA" w:rsidP="00C903C2">
      <w:pPr>
        <w:pStyle w:val="aff4"/>
        <w:numPr>
          <w:ilvl w:val="0"/>
          <w:numId w:val="2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测试角色填写的密码是否合法</w:t>
      </w:r>
    </w:p>
    <w:p w14:paraId="046A34F8" w14:textId="4BEFD35B" w:rsidR="003C0FDA" w:rsidRPr="001065C6" w:rsidRDefault="003C0FDA" w:rsidP="00C903C2">
      <w:pPr>
        <w:pStyle w:val="aff4"/>
        <w:numPr>
          <w:ilvl w:val="0"/>
          <w:numId w:val="2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测试教师填写的问题是否设置答案</w:t>
      </w:r>
    </w:p>
    <w:p w14:paraId="4A8C168F" w14:textId="41DCBA56" w:rsidR="003C0FDA" w:rsidRPr="001065C6" w:rsidRDefault="003C0FDA" w:rsidP="00C903C2">
      <w:pPr>
        <w:pStyle w:val="aff4"/>
        <w:numPr>
          <w:ilvl w:val="0"/>
          <w:numId w:val="2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测试教师填写的问题是否为空</w:t>
      </w:r>
    </w:p>
    <w:p w14:paraId="4BE5426B" w14:textId="1E8D2548" w:rsidR="003C0FDA" w:rsidRPr="001065C6" w:rsidRDefault="003C0FDA" w:rsidP="00C903C2">
      <w:pPr>
        <w:pStyle w:val="aff4"/>
        <w:numPr>
          <w:ilvl w:val="0"/>
          <w:numId w:val="2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测试考生填写的试卷是否完成</w:t>
      </w:r>
    </w:p>
    <w:p w14:paraId="27DBFC32" w14:textId="15A7A06C" w:rsidR="003C0FDA" w:rsidRPr="001065C6" w:rsidRDefault="003C0FDA" w:rsidP="00C903C2">
      <w:pPr>
        <w:pStyle w:val="aff4"/>
        <w:numPr>
          <w:ilvl w:val="0"/>
          <w:numId w:val="2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sz w:val="24"/>
          <w:szCs w:val="24"/>
        </w:rPr>
        <w:t>Cookies</w:t>
      </w:r>
      <w:r w:rsidRPr="001065C6">
        <w:rPr>
          <w:rFonts w:ascii="Times New Roman" w:eastAsiaTheme="minorEastAsia" w:hAnsi="Times New Roman" w:hint="eastAsia"/>
          <w:sz w:val="24"/>
          <w:szCs w:val="24"/>
        </w:rPr>
        <w:t>测试</w:t>
      </w:r>
    </w:p>
    <w:p w14:paraId="5AC1FA18" w14:textId="55509D96" w:rsidR="003C0FDA" w:rsidRPr="001065C6" w:rsidRDefault="003C0FDA" w:rsidP="00C903C2">
      <w:pPr>
        <w:pStyle w:val="aff4"/>
        <w:numPr>
          <w:ilvl w:val="0"/>
          <w:numId w:val="2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测试角色登入系统后是否正常写入</w:t>
      </w:r>
      <w:r w:rsidRPr="001065C6">
        <w:rPr>
          <w:rFonts w:ascii="Times New Roman" w:eastAsiaTheme="minorEastAsia" w:hAnsi="Times New Roman"/>
          <w:sz w:val="24"/>
          <w:szCs w:val="24"/>
        </w:rPr>
        <w:t>cookies</w:t>
      </w:r>
    </w:p>
    <w:p w14:paraId="10BA5B3D" w14:textId="45630C8B" w:rsidR="003C0FDA" w:rsidRPr="001065C6" w:rsidRDefault="003C0FDA" w:rsidP="00C903C2">
      <w:pPr>
        <w:pStyle w:val="aff4"/>
        <w:numPr>
          <w:ilvl w:val="0"/>
          <w:numId w:val="2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测试角色退出登录后是否删除</w:t>
      </w:r>
      <w:r w:rsidRPr="001065C6">
        <w:rPr>
          <w:rFonts w:ascii="Times New Roman" w:eastAsiaTheme="minorEastAsia" w:hAnsi="Times New Roman"/>
          <w:sz w:val="24"/>
          <w:szCs w:val="24"/>
        </w:rPr>
        <w:t>cookies</w:t>
      </w:r>
    </w:p>
    <w:p w14:paraId="03E501DF" w14:textId="42116028" w:rsidR="003C0FDA" w:rsidRPr="001065C6" w:rsidRDefault="003C0FDA" w:rsidP="00C903C2">
      <w:pPr>
        <w:pStyle w:val="aff4"/>
        <w:numPr>
          <w:ilvl w:val="0"/>
          <w:numId w:val="2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数据库测试</w:t>
      </w:r>
    </w:p>
    <w:p w14:paraId="2FA2B586" w14:textId="02F05F34" w:rsidR="003C0FDA" w:rsidRPr="001065C6" w:rsidRDefault="003C0FDA" w:rsidP="00C903C2">
      <w:pPr>
        <w:pStyle w:val="aff4"/>
        <w:numPr>
          <w:ilvl w:val="0"/>
          <w:numId w:val="2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测试数据能否正常插入</w:t>
      </w:r>
    </w:p>
    <w:p w14:paraId="5A80F53A" w14:textId="14F7BD2A" w:rsidR="003C0FDA" w:rsidRPr="001065C6" w:rsidRDefault="003C0FDA" w:rsidP="00C903C2">
      <w:pPr>
        <w:pStyle w:val="aff4"/>
        <w:numPr>
          <w:ilvl w:val="0"/>
          <w:numId w:val="2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测试索引是否具有唯一性</w:t>
      </w:r>
    </w:p>
    <w:p w14:paraId="7F20A0B0" w14:textId="61599B16" w:rsidR="003C0FDA" w:rsidRPr="001065C6" w:rsidRDefault="003C0FDA" w:rsidP="00C903C2">
      <w:pPr>
        <w:pStyle w:val="aff4"/>
        <w:numPr>
          <w:ilvl w:val="0"/>
          <w:numId w:val="2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测试数据库关系模式是否遵循第三范式</w:t>
      </w:r>
    </w:p>
    <w:p w14:paraId="78600DE5" w14:textId="459F750E" w:rsidR="00A03AFC" w:rsidRPr="001065C6" w:rsidRDefault="00467849" w:rsidP="00D65464">
      <w:pPr>
        <w:pStyle w:val="3"/>
        <w:spacing w:before="0" w:after="0" w:line="300" w:lineRule="auto"/>
        <w:rPr>
          <w:szCs w:val="24"/>
        </w:rPr>
      </w:pPr>
      <w:bookmarkStart w:id="135" w:name="_Toc312440388"/>
      <w:bookmarkStart w:id="136" w:name="_Toc39141513"/>
      <w:r w:rsidRPr="001065C6">
        <w:rPr>
          <w:szCs w:val="24"/>
        </w:rPr>
        <w:t xml:space="preserve">8.1.2 </w:t>
      </w:r>
      <w:r w:rsidRPr="001065C6">
        <w:rPr>
          <w:rFonts w:hint="eastAsia"/>
          <w:szCs w:val="24"/>
        </w:rPr>
        <w:t>测试进度安排</w:t>
      </w:r>
      <w:bookmarkEnd w:id="135"/>
      <w:bookmarkEnd w:id="136"/>
    </w:p>
    <w:p w14:paraId="00A72316" w14:textId="1B8C940D" w:rsidR="0026059A" w:rsidRPr="001065C6" w:rsidRDefault="0026059A" w:rsidP="00D65464">
      <w:pPr>
        <w:spacing w:line="300" w:lineRule="auto"/>
        <w:ind w:firstLine="420"/>
        <w:rPr>
          <w:rFonts w:eastAsiaTheme="minorEastAsia"/>
        </w:rPr>
      </w:pPr>
      <w:r w:rsidRPr="001065C6">
        <w:rPr>
          <w:rFonts w:eastAsiaTheme="minorEastAsia" w:hint="eastAsia"/>
        </w:rPr>
        <w:t>测试进度安排如下表</w:t>
      </w:r>
      <w:r w:rsidRPr="001065C6">
        <w:rPr>
          <w:rFonts w:eastAsiaTheme="minorEastAsia"/>
        </w:rPr>
        <w:t>8-1</w:t>
      </w:r>
      <w:r w:rsidRPr="001065C6">
        <w:rPr>
          <w:rFonts w:eastAsiaTheme="minorEastAsia" w:hint="eastAsia"/>
        </w:rPr>
        <w:t>所示：</w:t>
      </w:r>
    </w:p>
    <w:p w14:paraId="7B186C5E" w14:textId="485F36CC" w:rsidR="005D307E" w:rsidRPr="001065C6" w:rsidRDefault="005D307E" w:rsidP="00D65464">
      <w:pPr>
        <w:pStyle w:val="aff0"/>
      </w:pPr>
      <w:r w:rsidRPr="001065C6">
        <w:rPr>
          <w:rFonts w:hint="eastAsia"/>
        </w:rPr>
        <w:t>表</w:t>
      </w:r>
      <w:r w:rsidRPr="001065C6">
        <w:t xml:space="preserve">8-1 </w:t>
      </w:r>
      <w:r w:rsidRPr="001065C6">
        <w:rPr>
          <w:rFonts w:hint="eastAsia"/>
        </w:rPr>
        <w:t>测试进度安排表</w:t>
      </w:r>
    </w:p>
    <w:tbl>
      <w:tblPr>
        <w:tblW w:w="4181" w:type="pct"/>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600"/>
      </w:tblGrid>
      <w:tr w:rsidR="0026059A" w:rsidRPr="001065C6" w14:paraId="2FD44F67" w14:textId="77777777" w:rsidTr="0026059A">
        <w:tc>
          <w:tcPr>
            <w:tcW w:w="1416" w:type="pct"/>
            <w:shd w:val="clear" w:color="auto" w:fill="BFBFBF"/>
          </w:tcPr>
          <w:p w14:paraId="26F9A995" w14:textId="77777777" w:rsidR="0026059A" w:rsidRPr="001065C6" w:rsidRDefault="0026059A" w:rsidP="00D65464">
            <w:pPr>
              <w:spacing w:line="300" w:lineRule="auto"/>
              <w:jc w:val="center"/>
              <w:rPr>
                <w:b/>
                <w:sz w:val="21"/>
                <w:szCs w:val="21"/>
              </w:rPr>
            </w:pPr>
            <w:r w:rsidRPr="001065C6">
              <w:rPr>
                <w:rFonts w:hint="eastAsia"/>
                <w:b/>
                <w:sz w:val="21"/>
                <w:szCs w:val="21"/>
              </w:rPr>
              <w:t>测试阶段</w:t>
            </w:r>
          </w:p>
        </w:tc>
        <w:tc>
          <w:tcPr>
            <w:tcW w:w="3584" w:type="pct"/>
            <w:shd w:val="clear" w:color="auto" w:fill="BFBFBF"/>
          </w:tcPr>
          <w:p w14:paraId="52EB8183" w14:textId="77777777" w:rsidR="0026059A" w:rsidRPr="001065C6" w:rsidRDefault="0026059A" w:rsidP="00D65464">
            <w:pPr>
              <w:spacing w:line="300" w:lineRule="auto"/>
              <w:jc w:val="center"/>
              <w:rPr>
                <w:b/>
                <w:sz w:val="21"/>
                <w:szCs w:val="21"/>
              </w:rPr>
            </w:pPr>
            <w:r w:rsidRPr="001065C6">
              <w:rPr>
                <w:rFonts w:hint="eastAsia"/>
                <w:b/>
                <w:sz w:val="21"/>
                <w:szCs w:val="21"/>
              </w:rPr>
              <w:t>测试任务</w:t>
            </w:r>
          </w:p>
        </w:tc>
      </w:tr>
      <w:tr w:rsidR="0026059A" w:rsidRPr="001065C6" w14:paraId="1ECA5A56" w14:textId="77777777" w:rsidTr="0026059A">
        <w:trPr>
          <w:trHeight w:val="473"/>
        </w:trPr>
        <w:tc>
          <w:tcPr>
            <w:tcW w:w="1416" w:type="pct"/>
            <w:shd w:val="clear" w:color="auto" w:fill="auto"/>
            <w:vAlign w:val="center"/>
          </w:tcPr>
          <w:p w14:paraId="7EF6E540" w14:textId="735F4589" w:rsidR="0026059A" w:rsidRPr="001065C6" w:rsidRDefault="0026059A" w:rsidP="00D65464">
            <w:pPr>
              <w:spacing w:line="300" w:lineRule="auto"/>
              <w:jc w:val="center"/>
              <w:rPr>
                <w:sz w:val="21"/>
                <w:szCs w:val="21"/>
              </w:rPr>
            </w:pPr>
            <w:r w:rsidRPr="001065C6">
              <w:rPr>
                <w:rFonts w:hint="eastAsia"/>
                <w:sz w:val="21"/>
                <w:szCs w:val="21"/>
              </w:rPr>
              <w:t>功能测试</w:t>
            </w:r>
          </w:p>
        </w:tc>
        <w:tc>
          <w:tcPr>
            <w:tcW w:w="3584" w:type="pct"/>
            <w:shd w:val="clear" w:color="auto" w:fill="auto"/>
            <w:vAlign w:val="center"/>
          </w:tcPr>
          <w:p w14:paraId="60C5C95A" w14:textId="6A319FDC" w:rsidR="0026059A" w:rsidRPr="001065C6" w:rsidRDefault="0026059A" w:rsidP="00C903C2">
            <w:pPr>
              <w:pStyle w:val="aff4"/>
              <w:numPr>
                <w:ilvl w:val="0"/>
                <w:numId w:val="32"/>
              </w:numPr>
              <w:spacing w:line="300" w:lineRule="auto"/>
              <w:ind w:firstLineChars="0"/>
              <w:rPr>
                <w:rFonts w:ascii="Times New Roman" w:hAnsi="Times New Roman"/>
                <w:szCs w:val="21"/>
              </w:rPr>
            </w:pPr>
            <w:r w:rsidRPr="001065C6">
              <w:rPr>
                <w:rFonts w:ascii="Times New Roman" w:hAnsi="Times New Roman" w:hint="eastAsia"/>
                <w:szCs w:val="21"/>
              </w:rPr>
              <w:t>测试考试子模块、教师管理子模块、用户操作子模块、信息管理子模块功能是否能正常使用</w:t>
            </w:r>
          </w:p>
        </w:tc>
      </w:tr>
      <w:tr w:rsidR="00476F17" w:rsidRPr="001065C6" w14:paraId="1B305270" w14:textId="77777777" w:rsidTr="0026059A">
        <w:trPr>
          <w:trHeight w:val="473"/>
        </w:trPr>
        <w:tc>
          <w:tcPr>
            <w:tcW w:w="1416" w:type="pct"/>
            <w:shd w:val="clear" w:color="auto" w:fill="auto"/>
            <w:vAlign w:val="center"/>
          </w:tcPr>
          <w:p w14:paraId="11BE60E7" w14:textId="7F0D46C7" w:rsidR="00476F17" w:rsidRPr="001065C6" w:rsidRDefault="00476F17" w:rsidP="00D65464">
            <w:pPr>
              <w:spacing w:line="300" w:lineRule="auto"/>
              <w:jc w:val="center"/>
              <w:rPr>
                <w:sz w:val="21"/>
                <w:szCs w:val="21"/>
              </w:rPr>
            </w:pPr>
            <w:r w:rsidRPr="001065C6">
              <w:rPr>
                <w:rFonts w:hint="eastAsia"/>
                <w:sz w:val="21"/>
                <w:szCs w:val="21"/>
              </w:rPr>
              <w:t>系统测试</w:t>
            </w:r>
          </w:p>
        </w:tc>
        <w:tc>
          <w:tcPr>
            <w:tcW w:w="3584" w:type="pct"/>
            <w:shd w:val="clear" w:color="auto" w:fill="auto"/>
            <w:vAlign w:val="center"/>
          </w:tcPr>
          <w:p w14:paraId="4F982781" w14:textId="0BD8A98D" w:rsidR="00476F17" w:rsidRPr="00476F17" w:rsidRDefault="00476F17" w:rsidP="00C903C2">
            <w:pPr>
              <w:pStyle w:val="aff4"/>
              <w:numPr>
                <w:ilvl w:val="0"/>
                <w:numId w:val="87"/>
              </w:numPr>
              <w:spacing w:line="300" w:lineRule="auto"/>
              <w:ind w:firstLineChars="0"/>
              <w:rPr>
                <w:rFonts w:ascii="Times New Roman" w:hAnsi="Times New Roman"/>
                <w:szCs w:val="21"/>
              </w:rPr>
            </w:pPr>
            <w:r w:rsidRPr="001065C6">
              <w:rPr>
                <w:rFonts w:ascii="Times New Roman" w:hAnsi="Times New Roman" w:hint="eastAsia"/>
                <w:szCs w:val="21"/>
              </w:rPr>
              <w:t>测试考试子模块、教师管理子模块、用户操作子模块、信息管理子模块组合是否正常</w:t>
            </w:r>
          </w:p>
        </w:tc>
      </w:tr>
    </w:tbl>
    <w:p w14:paraId="282C3F63" w14:textId="294B3DB9" w:rsidR="00476F17" w:rsidRPr="00AB774B" w:rsidRDefault="00AB774B" w:rsidP="00AB774B">
      <w:pPr>
        <w:ind w:right="840"/>
        <w:jc w:val="right"/>
        <w:rPr>
          <w:rFonts w:ascii="黑体" w:eastAsia="黑体" w:hAnsi="黑体"/>
          <w:sz w:val="21"/>
          <w:szCs w:val="21"/>
        </w:rPr>
      </w:pPr>
      <w:r w:rsidRPr="00AB774B">
        <w:rPr>
          <w:rFonts w:ascii="黑体" w:eastAsia="黑体" w:hAnsi="黑体" w:hint="eastAsia"/>
          <w:sz w:val="21"/>
          <w:szCs w:val="21"/>
        </w:rPr>
        <w:lastRenderedPageBreak/>
        <w:t>续</w:t>
      </w:r>
      <w:r w:rsidR="00476F17" w:rsidRPr="00AB774B">
        <w:rPr>
          <w:rFonts w:ascii="黑体" w:eastAsia="黑体" w:hAnsi="黑体" w:hint="eastAsia"/>
          <w:sz w:val="21"/>
          <w:szCs w:val="21"/>
        </w:rPr>
        <w:t>表</w:t>
      </w:r>
      <w:r w:rsidR="00476F17" w:rsidRPr="00AB774B">
        <w:rPr>
          <w:rFonts w:ascii="黑体" w:eastAsia="黑体" w:hAnsi="黑体"/>
          <w:sz w:val="21"/>
          <w:szCs w:val="21"/>
        </w:rPr>
        <w:t xml:space="preserve">8-1 </w:t>
      </w:r>
      <w:r w:rsidR="00476F17" w:rsidRPr="00AB774B">
        <w:rPr>
          <w:rFonts w:ascii="黑体" w:eastAsia="黑体" w:hAnsi="黑体" w:hint="eastAsia"/>
          <w:sz w:val="21"/>
          <w:szCs w:val="21"/>
        </w:rPr>
        <w:t>测试进度安排</w:t>
      </w:r>
      <w:r w:rsidRPr="00AB774B">
        <w:rPr>
          <w:rFonts w:ascii="黑体" w:eastAsia="黑体" w:hAnsi="黑体" w:hint="eastAsia"/>
          <w:sz w:val="21"/>
          <w:szCs w:val="21"/>
        </w:rPr>
        <w:t>表</w:t>
      </w:r>
    </w:p>
    <w:tbl>
      <w:tblPr>
        <w:tblW w:w="4181" w:type="pct"/>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600"/>
      </w:tblGrid>
      <w:tr w:rsidR="0026059A" w:rsidRPr="001065C6" w14:paraId="30CA0A08" w14:textId="77777777" w:rsidTr="0026059A">
        <w:trPr>
          <w:trHeight w:val="539"/>
        </w:trPr>
        <w:tc>
          <w:tcPr>
            <w:tcW w:w="1416" w:type="pct"/>
            <w:shd w:val="clear" w:color="auto" w:fill="auto"/>
            <w:vAlign w:val="center"/>
          </w:tcPr>
          <w:p w14:paraId="53F86A82" w14:textId="65B8D697" w:rsidR="0026059A" w:rsidRPr="001065C6" w:rsidRDefault="0026059A" w:rsidP="00D65464">
            <w:pPr>
              <w:spacing w:line="300" w:lineRule="auto"/>
              <w:jc w:val="center"/>
              <w:rPr>
                <w:sz w:val="21"/>
                <w:szCs w:val="21"/>
              </w:rPr>
            </w:pPr>
          </w:p>
        </w:tc>
        <w:tc>
          <w:tcPr>
            <w:tcW w:w="3584" w:type="pct"/>
            <w:shd w:val="clear" w:color="auto" w:fill="auto"/>
            <w:vAlign w:val="center"/>
          </w:tcPr>
          <w:p w14:paraId="7C1AF230" w14:textId="000027DA" w:rsidR="0026059A" w:rsidRPr="001065C6" w:rsidRDefault="0026059A" w:rsidP="00C903C2">
            <w:pPr>
              <w:pStyle w:val="aff4"/>
              <w:numPr>
                <w:ilvl w:val="0"/>
                <w:numId w:val="87"/>
              </w:numPr>
              <w:spacing w:line="300" w:lineRule="auto"/>
              <w:ind w:firstLineChars="0"/>
              <w:rPr>
                <w:rFonts w:ascii="Times New Roman" w:hAnsi="Times New Roman"/>
                <w:szCs w:val="21"/>
              </w:rPr>
            </w:pPr>
            <w:r w:rsidRPr="001065C6">
              <w:rPr>
                <w:rFonts w:ascii="Times New Roman" w:hAnsi="Times New Roman" w:hint="eastAsia"/>
                <w:szCs w:val="21"/>
              </w:rPr>
              <w:t>测试个子模块中的数据对应接口是否正确</w:t>
            </w:r>
          </w:p>
        </w:tc>
      </w:tr>
      <w:tr w:rsidR="0026059A" w:rsidRPr="001065C6" w14:paraId="20D64628" w14:textId="77777777" w:rsidTr="0026059A">
        <w:trPr>
          <w:trHeight w:val="353"/>
        </w:trPr>
        <w:tc>
          <w:tcPr>
            <w:tcW w:w="1416" w:type="pct"/>
            <w:shd w:val="clear" w:color="auto" w:fill="auto"/>
            <w:vAlign w:val="center"/>
          </w:tcPr>
          <w:p w14:paraId="51EFB2A4" w14:textId="5923D63A" w:rsidR="0026059A" w:rsidRPr="001065C6" w:rsidRDefault="0026059A" w:rsidP="00D65464">
            <w:pPr>
              <w:spacing w:line="300" w:lineRule="auto"/>
              <w:jc w:val="center"/>
              <w:rPr>
                <w:sz w:val="21"/>
                <w:szCs w:val="21"/>
              </w:rPr>
            </w:pPr>
            <w:r w:rsidRPr="001065C6">
              <w:rPr>
                <w:rFonts w:hint="eastAsia"/>
                <w:sz w:val="21"/>
                <w:szCs w:val="21"/>
              </w:rPr>
              <w:t>性能测试</w:t>
            </w:r>
          </w:p>
        </w:tc>
        <w:tc>
          <w:tcPr>
            <w:tcW w:w="3584" w:type="pct"/>
            <w:shd w:val="clear" w:color="auto" w:fill="auto"/>
            <w:vAlign w:val="center"/>
          </w:tcPr>
          <w:p w14:paraId="711D3D90" w14:textId="77777777" w:rsidR="0026059A" w:rsidRPr="001065C6" w:rsidRDefault="0026059A" w:rsidP="00C903C2">
            <w:pPr>
              <w:pStyle w:val="aff4"/>
              <w:numPr>
                <w:ilvl w:val="0"/>
                <w:numId w:val="30"/>
              </w:numPr>
              <w:spacing w:line="300" w:lineRule="auto"/>
              <w:ind w:firstLineChars="0"/>
              <w:rPr>
                <w:rFonts w:ascii="Times New Roman" w:hAnsi="Times New Roman"/>
                <w:szCs w:val="21"/>
              </w:rPr>
            </w:pPr>
            <w:r w:rsidRPr="001065C6">
              <w:rPr>
                <w:rFonts w:ascii="Times New Roman" w:hAnsi="Times New Roman" w:hint="eastAsia"/>
                <w:szCs w:val="21"/>
              </w:rPr>
              <w:t>测试在多用户并发的情况下是否出现服务器瘫痪</w:t>
            </w:r>
          </w:p>
          <w:p w14:paraId="17133BC2" w14:textId="77777777" w:rsidR="0026059A" w:rsidRPr="001065C6" w:rsidRDefault="0026059A" w:rsidP="00C903C2">
            <w:pPr>
              <w:pStyle w:val="aff4"/>
              <w:numPr>
                <w:ilvl w:val="0"/>
                <w:numId w:val="30"/>
              </w:numPr>
              <w:spacing w:line="300" w:lineRule="auto"/>
              <w:ind w:firstLineChars="0"/>
              <w:rPr>
                <w:rFonts w:ascii="Times New Roman" w:hAnsi="Times New Roman"/>
                <w:szCs w:val="21"/>
              </w:rPr>
            </w:pPr>
            <w:r w:rsidRPr="001065C6">
              <w:rPr>
                <w:rFonts w:ascii="Times New Roman" w:hAnsi="Times New Roman" w:hint="eastAsia"/>
                <w:szCs w:val="21"/>
              </w:rPr>
              <w:t>测试考生提交试卷反应时长是否正常</w:t>
            </w:r>
          </w:p>
          <w:p w14:paraId="73A52055" w14:textId="2758FC75" w:rsidR="0026059A" w:rsidRPr="001065C6" w:rsidRDefault="0026059A" w:rsidP="00C903C2">
            <w:pPr>
              <w:pStyle w:val="aff4"/>
              <w:numPr>
                <w:ilvl w:val="0"/>
                <w:numId w:val="30"/>
              </w:numPr>
              <w:spacing w:line="300" w:lineRule="auto"/>
              <w:ind w:firstLineChars="0"/>
              <w:rPr>
                <w:rFonts w:ascii="Times New Roman" w:hAnsi="Times New Roman"/>
                <w:szCs w:val="21"/>
              </w:rPr>
            </w:pPr>
            <w:r w:rsidRPr="001065C6">
              <w:rPr>
                <w:rFonts w:ascii="Times New Roman" w:hAnsi="Times New Roman" w:hint="eastAsia"/>
                <w:szCs w:val="21"/>
              </w:rPr>
              <w:t>测试教师发布的考试时间进行是否正常</w:t>
            </w:r>
          </w:p>
        </w:tc>
      </w:tr>
      <w:tr w:rsidR="0026059A" w:rsidRPr="001065C6" w14:paraId="247300DB" w14:textId="77777777" w:rsidTr="0026059A">
        <w:trPr>
          <w:trHeight w:val="353"/>
        </w:trPr>
        <w:tc>
          <w:tcPr>
            <w:tcW w:w="1416" w:type="pct"/>
            <w:shd w:val="clear" w:color="auto" w:fill="auto"/>
            <w:vAlign w:val="center"/>
          </w:tcPr>
          <w:p w14:paraId="574E27F3" w14:textId="683AD94C" w:rsidR="0026059A" w:rsidRPr="001065C6" w:rsidRDefault="0026059A" w:rsidP="00D65464">
            <w:pPr>
              <w:spacing w:line="300" w:lineRule="auto"/>
              <w:jc w:val="center"/>
              <w:rPr>
                <w:sz w:val="21"/>
                <w:szCs w:val="21"/>
              </w:rPr>
            </w:pPr>
            <w:r w:rsidRPr="001065C6">
              <w:rPr>
                <w:rFonts w:hint="eastAsia"/>
                <w:bCs/>
                <w:sz w:val="21"/>
                <w:szCs w:val="21"/>
              </w:rPr>
              <w:t>数据库测试</w:t>
            </w:r>
          </w:p>
        </w:tc>
        <w:tc>
          <w:tcPr>
            <w:tcW w:w="3584" w:type="pct"/>
            <w:shd w:val="clear" w:color="auto" w:fill="auto"/>
            <w:vAlign w:val="center"/>
          </w:tcPr>
          <w:p w14:paraId="705DFE45" w14:textId="77777777" w:rsidR="0026059A" w:rsidRPr="001065C6" w:rsidRDefault="0026059A" w:rsidP="00C903C2">
            <w:pPr>
              <w:pStyle w:val="aff4"/>
              <w:numPr>
                <w:ilvl w:val="0"/>
                <w:numId w:val="31"/>
              </w:numPr>
              <w:spacing w:line="300" w:lineRule="auto"/>
              <w:ind w:firstLineChars="0"/>
              <w:rPr>
                <w:rFonts w:ascii="Times New Roman" w:hAnsi="Times New Roman"/>
                <w:szCs w:val="21"/>
              </w:rPr>
            </w:pPr>
            <w:r w:rsidRPr="001065C6">
              <w:rPr>
                <w:rFonts w:ascii="Times New Roman" w:hAnsi="Times New Roman" w:hint="eastAsia"/>
                <w:szCs w:val="21"/>
              </w:rPr>
              <w:t>测试各实体之间是否出现循环依赖</w:t>
            </w:r>
          </w:p>
          <w:p w14:paraId="6C5F70B0" w14:textId="66392378" w:rsidR="0026059A" w:rsidRPr="001065C6" w:rsidRDefault="0026059A" w:rsidP="00C903C2">
            <w:pPr>
              <w:pStyle w:val="aff4"/>
              <w:numPr>
                <w:ilvl w:val="0"/>
                <w:numId w:val="31"/>
              </w:numPr>
              <w:spacing w:line="300" w:lineRule="auto"/>
              <w:ind w:firstLineChars="0"/>
              <w:rPr>
                <w:rFonts w:ascii="Times New Roman" w:hAnsi="Times New Roman"/>
                <w:szCs w:val="21"/>
              </w:rPr>
            </w:pPr>
            <w:r w:rsidRPr="001065C6">
              <w:rPr>
                <w:rFonts w:ascii="Times New Roman" w:hAnsi="Times New Roman" w:hint="eastAsia"/>
                <w:szCs w:val="21"/>
              </w:rPr>
              <w:t>测试数据操作是是否因约束造成操作失败</w:t>
            </w:r>
          </w:p>
        </w:tc>
      </w:tr>
      <w:tr w:rsidR="0026059A" w:rsidRPr="001065C6" w14:paraId="333CB109" w14:textId="77777777" w:rsidTr="0026059A">
        <w:trPr>
          <w:trHeight w:val="353"/>
        </w:trPr>
        <w:tc>
          <w:tcPr>
            <w:tcW w:w="1416" w:type="pct"/>
            <w:shd w:val="clear" w:color="auto" w:fill="auto"/>
            <w:vAlign w:val="center"/>
          </w:tcPr>
          <w:p w14:paraId="3D00B712" w14:textId="1EAD370F" w:rsidR="0026059A" w:rsidRPr="001065C6" w:rsidRDefault="0026059A" w:rsidP="00D65464">
            <w:pPr>
              <w:spacing w:line="300" w:lineRule="auto"/>
              <w:jc w:val="center"/>
              <w:rPr>
                <w:bCs/>
                <w:sz w:val="21"/>
                <w:szCs w:val="21"/>
              </w:rPr>
            </w:pPr>
            <w:r w:rsidRPr="001065C6">
              <w:rPr>
                <w:rFonts w:hint="eastAsia"/>
                <w:bCs/>
                <w:sz w:val="21"/>
                <w:szCs w:val="21"/>
              </w:rPr>
              <w:t>兼容测试</w:t>
            </w:r>
          </w:p>
        </w:tc>
        <w:tc>
          <w:tcPr>
            <w:tcW w:w="3584" w:type="pct"/>
            <w:shd w:val="clear" w:color="auto" w:fill="auto"/>
            <w:vAlign w:val="center"/>
          </w:tcPr>
          <w:p w14:paraId="5896532D" w14:textId="77777777" w:rsidR="0026059A" w:rsidRPr="001065C6" w:rsidRDefault="0026059A" w:rsidP="00C903C2">
            <w:pPr>
              <w:pStyle w:val="aff4"/>
              <w:numPr>
                <w:ilvl w:val="0"/>
                <w:numId w:val="33"/>
              </w:numPr>
              <w:spacing w:line="300" w:lineRule="auto"/>
              <w:ind w:firstLineChars="0"/>
              <w:rPr>
                <w:rFonts w:ascii="Times New Roman" w:hAnsi="Times New Roman"/>
                <w:szCs w:val="21"/>
              </w:rPr>
            </w:pPr>
            <w:r w:rsidRPr="001065C6">
              <w:rPr>
                <w:rFonts w:ascii="Times New Roman" w:hAnsi="Times New Roman" w:hint="eastAsia"/>
                <w:szCs w:val="21"/>
              </w:rPr>
              <w:t>测试各平台中的系统运行情况是否正常</w:t>
            </w:r>
          </w:p>
          <w:p w14:paraId="5F7C00EF" w14:textId="6CA1820A" w:rsidR="0026059A" w:rsidRPr="001065C6" w:rsidRDefault="0026059A" w:rsidP="00C903C2">
            <w:pPr>
              <w:pStyle w:val="aff4"/>
              <w:numPr>
                <w:ilvl w:val="0"/>
                <w:numId w:val="33"/>
              </w:numPr>
              <w:spacing w:line="300" w:lineRule="auto"/>
              <w:ind w:firstLineChars="0"/>
              <w:rPr>
                <w:rFonts w:ascii="Times New Roman" w:hAnsi="Times New Roman"/>
                <w:szCs w:val="21"/>
              </w:rPr>
            </w:pPr>
            <w:r w:rsidRPr="001065C6">
              <w:rPr>
                <w:rFonts w:ascii="Times New Roman" w:hAnsi="Times New Roman" w:hint="eastAsia"/>
                <w:szCs w:val="21"/>
              </w:rPr>
              <w:t>测试不同窗口大小排版是否正常</w:t>
            </w:r>
          </w:p>
        </w:tc>
      </w:tr>
    </w:tbl>
    <w:p w14:paraId="1801FE1C" w14:textId="5B003D1B" w:rsidR="00A03AFC" w:rsidRPr="001065C6" w:rsidRDefault="00467849" w:rsidP="00D65464">
      <w:pPr>
        <w:pStyle w:val="3"/>
        <w:spacing w:before="0" w:after="0" w:line="300" w:lineRule="auto"/>
        <w:rPr>
          <w:szCs w:val="24"/>
        </w:rPr>
      </w:pPr>
      <w:bookmarkStart w:id="137" w:name="_Toc312440389"/>
      <w:bookmarkStart w:id="138" w:name="_Toc39141514"/>
      <w:r w:rsidRPr="001065C6">
        <w:rPr>
          <w:szCs w:val="24"/>
        </w:rPr>
        <w:t xml:space="preserve">8.1.3 </w:t>
      </w:r>
      <w:r w:rsidRPr="001065C6">
        <w:rPr>
          <w:rFonts w:hint="eastAsia"/>
          <w:szCs w:val="24"/>
        </w:rPr>
        <w:t>测试资源</w:t>
      </w:r>
      <w:bookmarkEnd w:id="137"/>
      <w:bookmarkEnd w:id="138"/>
    </w:p>
    <w:p w14:paraId="33351278" w14:textId="2B09AC94" w:rsidR="00EB7195" w:rsidRPr="001065C6" w:rsidRDefault="00EB7195" w:rsidP="00C903C2">
      <w:pPr>
        <w:pStyle w:val="aff4"/>
        <w:numPr>
          <w:ilvl w:val="0"/>
          <w:numId w:val="3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数据资源</w:t>
      </w:r>
    </w:p>
    <w:p w14:paraId="609636F2" w14:textId="3E7A69C0" w:rsidR="00EB7195" w:rsidRPr="001065C6" w:rsidRDefault="00EB7195" w:rsidP="00D65464">
      <w:pPr>
        <w:spacing w:line="300" w:lineRule="auto"/>
        <w:ind w:firstLine="420"/>
        <w:rPr>
          <w:rFonts w:eastAsiaTheme="minorEastAsia"/>
        </w:rPr>
      </w:pPr>
      <w:r w:rsidRPr="001065C6">
        <w:rPr>
          <w:rFonts w:eastAsiaTheme="minorEastAsia" w:hint="eastAsia"/>
        </w:rPr>
        <w:t>测试</w:t>
      </w:r>
      <w:r w:rsidR="00334E51" w:rsidRPr="001065C6">
        <w:rPr>
          <w:rFonts w:eastAsiaTheme="minorEastAsia" w:hint="eastAsia"/>
        </w:rPr>
        <w:t>所用数据</w:t>
      </w:r>
      <w:r w:rsidRPr="001065C6">
        <w:rPr>
          <w:rFonts w:eastAsiaTheme="minorEastAsia" w:hint="eastAsia"/>
        </w:rPr>
        <w:t>资源采用的是网上已有的试卷进行测试。</w:t>
      </w:r>
    </w:p>
    <w:p w14:paraId="67B33113" w14:textId="2B139F16" w:rsidR="00EB7195" w:rsidRPr="001065C6" w:rsidRDefault="00EB7195" w:rsidP="00C903C2">
      <w:pPr>
        <w:pStyle w:val="aff4"/>
        <w:numPr>
          <w:ilvl w:val="0"/>
          <w:numId w:val="3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软件资源</w:t>
      </w:r>
    </w:p>
    <w:p w14:paraId="100451A3" w14:textId="2F940E72" w:rsidR="005D307E" w:rsidRPr="001065C6" w:rsidRDefault="00EB7195" w:rsidP="00D65464">
      <w:pPr>
        <w:spacing w:line="300" w:lineRule="auto"/>
        <w:ind w:firstLine="420"/>
        <w:rPr>
          <w:rFonts w:eastAsiaTheme="minorEastAsia"/>
        </w:rPr>
      </w:pPr>
      <w:r w:rsidRPr="001065C6">
        <w:rPr>
          <w:rFonts w:eastAsiaTheme="minorEastAsia" w:hint="eastAsia"/>
        </w:rPr>
        <w:t>测试软件资源如下表</w:t>
      </w:r>
      <w:r w:rsidRPr="001065C6">
        <w:rPr>
          <w:rFonts w:eastAsiaTheme="minorEastAsia"/>
        </w:rPr>
        <w:t>8-2</w:t>
      </w:r>
      <w:r w:rsidRPr="001065C6">
        <w:rPr>
          <w:rFonts w:eastAsiaTheme="minorEastAsia" w:hint="eastAsia"/>
        </w:rPr>
        <w:t>所示：</w:t>
      </w:r>
    </w:p>
    <w:p w14:paraId="5DFAEAA7" w14:textId="37A6D2B9" w:rsidR="005D307E" w:rsidRPr="001065C6" w:rsidRDefault="005D307E" w:rsidP="00D65464">
      <w:pPr>
        <w:pStyle w:val="aff0"/>
      </w:pPr>
      <w:r w:rsidRPr="001065C6">
        <w:rPr>
          <w:rFonts w:hint="eastAsia"/>
        </w:rPr>
        <w:t>表</w:t>
      </w:r>
      <w:r w:rsidRPr="001065C6">
        <w:t xml:space="preserve">8-2 </w:t>
      </w:r>
      <w:r w:rsidRPr="001065C6">
        <w:rPr>
          <w:rFonts w:hint="eastAsia"/>
        </w:rPr>
        <w:t>测试软件资源表</w:t>
      </w:r>
    </w:p>
    <w:tbl>
      <w:tblPr>
        <w:tblW w:w="419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5625"/>
      </w:tblGrid>
      <w:tr w:rsidR="00EB7195" w:rsidRPr="001065C6" w14:paraId="1B416140" w14:textId="77777777" w:rsidTr="00EB7195">
        <w:trPr>
          <w:jc w:val="center"/>
        </w:trPr>
        <w:tc>
          <w:tcPr>
            <w:tcW w:w="1409" w:type="pct"/>
            <w:shd w:val="clear" w:color="auto" w:fill="BFBFBF"/>
          </w:tcPr>
          <w:p w14:paraId="2387BB76" w14:textId="77777777" w:rsidR="00EB7195" w:rsidRPr="001065C6" w:rsidRDefault="00EB7195" w:rsidP="00D65464">
            <w:pPr>
              <w:spacing w:line="300" w:lineRule="auto"/>
              <w:jc w:val="center"/>
              <w:rPr>
                <w:b/>
                <w:sz w:val="21"/>
                <w:szCs w:val="21"/>
              </w:rPr>
            </w:pPr>
            <w:r w:rsidRPr="001065C6">
              <w:rPr>
                <w:rFonts w:hint="eastAsia"/>
                <w:b/>
                <w:sz w:val="21"/>
                <w:szCs w:val="21"/>
              </w:rPr>
              <w:t>资源类型</w:t>
            </w:r>
          </w:p>
        </w:tc>
        <w:tc>
          <w:tcPr>
            <w:tcW w:w="3591" w:type="pct"/>
            <w:shd w:val="clear" w:color="auto" w:fill="BFBFBF"/>
          </w:tcPr>
          <w:p w14:paraId="292F6BA5" w14:textId="77777777" w:rsidR="00EB7195" w:rsidRPr="001065C6" w:rsidRDefault="00EB7195" w:rsidP="00D65464">
            <w:pPr>
              <w:spacing w:line="300" w:lineRule="auto"/>
              <w:jc w:val="center"/>
              <w:rPr>
                <w:b/>
                <w:sz w:val="21"/>
                <w:szCs w:val="21"/>
              </w:rPr>
            </w:pPr>
            <w:r w:rsidRPr="001065C6">
              <w:rPr>
                <w:rFonts w:hint="eastAsia"/>
                <w:b/>
                <w:sz w:val="21"/>
                <w:szCs w:val="21"/>
              </w:rPr>
              <w:t>资源描述</w:t>
            </w:r>
          </w:p>
        </w:tc>
      </w:tr>
      <w:tr w:rsidR="00EB7195" w:rsidRPr="001065C6" w14:paraId="036CF982" w14:textId="77777777" w:rsidTr="00EB7195">
        <w:trPr>
          <w:jc w:val="center"/>
        </w:trPr>
        <w:tc>
          <w:tcPr>
            <w:tcW w:w="1409" w:type="pct"/>
            <w:shd w:val="clear" w:color="auto" w:fill="auto"/>
            <w:vAlign w:val="center"/>
          </w:tcPr>
          <w:p w14:paraId="23EC9FA3" w14:textId="77777777" w:rsidR="00EB7195" w:rsidRPr="001065C6" w:rsidRDefault="00EB7195" w:rsidP="00D65464">
            <w:pPr>
              <w:spacing w:line="300" w:lineRule="auto"/>
              <w:jc w:val="center"/>
              <w:rPr>
                <w:sz w:val="21"/>
                <w:szCs w:val="21"/>
              </w:rPr>
            </w:pPr>
            <w:r w:rsidRPr="001065C6">
              <w:rPr>
                <w:rFonts w:hint="eastAsia"/>
                <w:sz w:val="21"/>
                <w:szCs w:val="21"/>
              </w:rPr>
              <w:t>操作系统</w:t>
            </w:r>
          </w:p>
        </w:tc>
        <w:tc>
          <w:tcPr>
            <w:tcW w:w="3591" w:type="pct"/>
            <w:shd w:val="clear" w:color="auto" w:fill="auto"/>
          </w:tcPr>
          <w:p w14:paraId="47B4F021" w14:textId="45AD345E" w:rsidR="00EB7195" w:rsidRPr="001065C6" w:rsidRDefault="00EB7195" w:rsidP="00D65464">
            <w:pPr>
              <w:spacing w:line="300" w:lineRule="auto"/>
              <w:jc w:val="center"/>
              <w:rPr>
                <w:sz w:val="21"/>
                <w:szCs w:val="21"/>
              </w:rPr>
            </w:pPr>
            <w:r w:rsidRPr="001065C6">
              <w:rPr>
                <w:sz w:val="21"/>
                <w:szCs w:val="21"/>
              </w:rPr>
              <w:t>Windows 10 version1909</w:t>
            </w:r>
            <w:r w:rsidRPr="001065C6">
              <w:rPr>
                <w:rFonts w:hint="eastAsia"/>
                <w:sz w:val="21"/>
                <w:szCs w:val="21"/>
              </w:rPr>
              <w:t>专业版</w:t>
            </w:r>
          </w:p>
        </w:tc>
      </w:tr>
      <w:tr w:rsidR="00EB7195" w:rsidRPr="001065C6" w14:paraId="6BB49B28" w14:textId="77777777" w:rsidTr="00EB7195">
        <w:trPr>
          <w:jc w:val="center"/>
        </w:trPr>
        <w:tc>
          <w:tcPr>
            <w:tcW w:w="1409" w:type="pct"/>
            <w:shd w:val="clear" w:color="auto" w:fill="auto"/>
            <w:vAlign w:val="center"/>
          </w:tcPr>
          <w:p w14:paraId="3CA61E56" w14:textId="77777777" w:rsidR="00EB7195" w:rsidRPr="001065C6" w:rsidRDefault="00EB7195" w:rsidP="00D65464">
            <w:pPr>
              <w:spacing w:line="300" w:lineRule="auto"/>
              <w:jc w:val="center"/>
              <w:rPr>
                <w:sz w:val="21"/>
                <w:szCs w:val="21"/>
              </w:rPr>
            </w:pPr>
            <w:r w:rsidRPr="001065C6">
              <w:rPr>
                <w:rFonts w:hint="eastAsia"/>
                <w:sz w:val="21"/>
                <w:szCs w:val="21"/>
              </w:rPr>
              <w:t>浏览器</w:t>
            </w:r>
          </w:p>
        </w:tc>
        <w:tc>
          <w:tcPr>
            <w:tcW w:w="3591" w:type="pct"/>
            <w:shd w:val="clear" w:color="auto" w:fill="auto"/>
          </w:tcPr>
          <w:p w14:paraId="4BE6AE2C" w14:textId="3932EEAD" w:rsidR="00EB7195" w:rsidRPr="001065C6" w:rsidRDefault="00EB7195" w:rsidP="00D65464">
            <w:pPr>
              <w:spacing w:line="300" w:lineRule="auto"/>
              <w:jc w:val="center"/>
              <w:rPr>
                <w:sz w:val="21"/>
                <w:szCs w:val="21"/>
              </w:rPr>
            </w:pPr>
            <w:r w:rsidRPr="001065C6">
              <w:rPr>
                <w:sz w:val="21"/>
                <w:szCs w:val="21"/>
              </w:rPr>
              <w:t xml:space="preserve">Chrome </w:t>
            </w:r>
            <w:r w:rsidRPr="001065C6">
              <w:rPr>
                <w:rFonts w:hint="eastAsia"/>
                <w:sz w:val="21"/>
                <w:szCs w:val="21"/>
              </w:rPr>
              <w:t>浏览器、</w:t>
            </w:r>
            <w:r w:rsidRPr="001065C6">
              <w:rPr>
                <w:sz w:val="21"/>
                <w:szCs w:val="21"/>
              </w:rPr>
              <w:t>Edge</w:t>
            </w:r>
            <w:r w:rsidRPr="001065C6">
              <w:rPr>
                <w:rFonts w:hint="eastAsia"/>
                <w:sz w:val="21"/>
                <w:szCs w:val="21"/>
              </w:rPr>
              <w:t>浏览器</w:t>
            </w:r>
          </w:p>
        </w:tc>
      </w:tr>
    </w:tbl>
    <w:p w14:paraId="0B22B6D9" w14:textId="469A2C90" w:rsidR="00EB7195" w:rsidRPr="001065C6" w:rsidRDefault="00EB7195" w:rsidP="00C903C2">
      <w:pPr>
        <w:pStyle w:val="aff4"/>
        <w:numPr>
          <w:ilvl w:val="0"/>
          <w:numId w:val="34"/>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硬件资源</w:t>
      </w:r>
    </w:p>
    <w:p w14:paraId="23AC770B" w14:textId="2D32852B" w:rsidR="00EB7195" w:rsidRPr="001065C6" w:rsidRDefault="00EB7195" w:rsidP="00D65464">
      <w:pPr>
        <w:spacing w:line="300" w:lineRule="auto"/>
        <w:ind w:firstLine="420"/>
        <w:rPr>
          <w:rFonts w:eastAsiaTheme="minorEastAsia"/>
        </w:rPr>
      </w:pPr>
      <w:r w:rsidRPr="001065C6">
        <w:rPr>
          <w:rFonts w:eastAsiaTheme="minorEastAsia" w:hint="eastAsia"/>
        </w:rPr>
        <w:t>硬件资源如下表</w:t>
      </w:r>
      <w:r w:rsidRPr="001065C6">
        <w:rPr>
          <w:rFonts w:eastAsiaTheme="minorEastAsia"/>
        </w:rPr>
        <w:t>8-3</w:t>
      </w:r>
      <w:r w:rsidRPr="001065C6">
        <w:rPr>
          <w:rFonts w:eastAsiaTheme="minorEastAsia" w:hint="eastAsia"/>
        </w:rPr>
        <w:t>所示：</w:t>
      </w:r>
    </w:p>
    <w:p w14:paraId="062B8DC7" w14:textId="7C7DA0B5" w:rsidR="005D307E" w:rsidRPr="001065C6" w:rsidRDefault="005D307E" w:rsidP="00D65464">
      <w:pPr>
        <w:pStyle w:val="aff0"/>
      </w:pPr>
      <w:r w:rsidRPr="001065C6">
        <w:rPr>
          <w:rFonts w:hint="eastAsia"/>
        </w:rPr>
        <w:t>表</w:t>
      </w:r>
      <w:r w:rsidRPr="001065C6">
        <w:t xml:space="preserve">8-3 </w:t>
      </w:r>
      <w:r w:rsidRPr="001065C6">
        <w:rPr>
          <w:rFonts w:hint="eastAsia"/>
        </w:rPr>
        <w:t>测试硬件资源表</w:t>
      </w:r>
    </w:p>
    <w:tbl>
      <w:tblPr>
        <w:tblW w:w="419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5625"/>
      </w:tblGrid>
      <w:tr w:rsidR="00EB7195" w:rsidRPr="001065C6" w14:paraId="54327BEE" w14:textId="77777777" w:rsidTr="00EB7195">
        <w:trPr>
          <w:jc w:val="center"/>
        </w:trPr>
        <w:tc>
          <w:tcPr>
            <w:tcW w:w="1409" w:type="pct"/>
            <w:shd w:val="clear" w:color="auto" w:fill="BFBFBF"/>
          </w:tcPr>
          <w:p w14:paraId="345D12D3" w14:textId="77777777" w:rsidR="00EB7195" w:rsidRPr="001065C6" w:rsidRDefault="00EB7195" w:rsidP="00D65464">
            <w:pPr>
              <w:spacing w:line="300" w:lineRule="auto"/>
              <w:jc w:val="center"/>
              <w:rPr>
                <w:b/>
                <w:sz w:val="21"/>
                <w:szCs w:val="21"/>
              </w:rPr>
            </w:pPr>
            <w:r w:rsidRPr="001065C6">
              <w:rPr>
                <w:rFonts w:hint="eastAsia"/>
                <w:b/>
                <w:sz w:val="21"/>
                <w:szCs w:val="21"/>
              </w:rPr>
              <w:t>资源类型</w:t>
            </w:r>
          </w:p>
        </w:tc>
        <w:tc>
          <w:tcPr>
            <w:tcW w:w="3591" w:type="pct"/>
            <w:shd w:val="clear" w:color="auto" w:fill="BFBFBF"/>
          </w:tcPr>
          <w:p w14:paraId="71A7FA19" w14:textId="77777777" w:rsidR="00EB7195" w:rsidRPr="001065C6" w:rsidRDefault="00EB7195" w:rsidP="00D65464">
            <w:pPr>
              <w:spacing w:line="300" w:lineRule="auto"/>
              <w:jc w:val="center"/>
              <w:rPr>
                <w:b/>
                <w:sz w:val="21"/>
                <w:szCs w:val="21"/>
              </w:rPr>
            </w:pPr>
            <w:r w:rsidRPr="001065C6">
              <w:rPr>
                <w:rFonts w:hint="eastAsia"/>
                <w:b/>
                <w:sz w:val="21"/>
                <w:szCs w:val="21"/>
              </w:rPr>
              <w:t>资源描述</w:t>
            </w:r>
          </w:p>
        </w:tc>
      </w:tr>
      <w:tr w:rsidR="00EB7195" w:rsidRPr="001065C6" w14:paraId="586DA405" w14:textId="77777777" w:rsidTr="00EB7195">
        <w:trPr>
          <w:jc w:val="center"/>
        </w:trPr>
        <w:tc>
          <w:tcPr>
            <w:tcW w:w="1409" w:type="pct"/>
            <w:shd w:val="clear" w:color="auto" w:fill="auto"/>
            <w:vAlign w:val="center"/>
          </w:tcPr>
          <w:p w14:paraId="2FC93433" w14:textId="4992C86E" w:rsidR="00EB7195" w:rsidRPr="001065C6" w:rsidRDefault="00EB7195" w:rsidP="00D65464">
            <w:pPr>
              <w:spacing w:line="300" w:lineRule="auto"/>
              <w:jc w:val="center"/>
              <w:rPr>
                <w:sz w:val="21"/>
                <w:szCs w:val="21"/>
              </w:rPr>
            </w:pPr>
            <w:r w:rsidRPr="001065C6">
              <w:rPr>
                <w:sz w:val="21"/>
                <w:szCs w:val="21"/>
              </w:rPr>
              <w:t>CPU</w:t>
            </w:r>
          </w:p>
        </w:tc>
        <w:tc>
          <w:tcPr>
            <w:tcW w:w="3591" w:type="pct"/>
            <w:shd w:val="clear" w:color="auto" w:fill="auto"/>
          </w:tcPr>
          <w:p w14:paraId="54E46117" w14:textId="472A61AE" w:rsidR="00EB7195" w:rsidRPr="001065C6" w:rsidRDefault="00EB7195" w:rsidP="00D65464">
            <w:pPr>
              <w:spacing w:line="300" w:lineRule="auto"/>
              <w:jc w:val="center"/>
              <w:rPr>
                <w:sz w:val="21"/>
                <w:szCs w:val="21"/>
              </w:rPr>
            </w:pPr>
            <w:r w:rsidRPr="001065C6">
              <w:rPr>
                <w:sz w:val="21"/>
                <w:szCs w:val="21"/>
              </w:rPr>
              <w:t>Intel i7-8750H</w:t>
            </w:r>
          </w:p>
        </w:tc>
      </w:tr>
      <w:tr w:rsidR="00EB7195" w:rsidRPr="001065C6" w14:paraId="2C6E222B" w14:textId="77777777" w:rsidTr="00EB7195">
        <w:trPr>
          <w:jc w:val="center"/>
        </w:trPr>
        <w:tc>
          <w:tcPr>
            <w:tcW w:w="1409" w:type="pct"/>
            <w:shd w:val="clear" w:color="auto" w:fill="auto"/>
            <w:vAlign w:val="center"/>
          </w:tcPr>
          <w:p w14:paraId="013A268B" w14:textId="4AD04617" w:rsidR="00EB7195" w:rsidRPr="001065C6" w:rsidRDefault="00EB7195" w:rsidP="00D65464">
            <w:pPr>
              <w:spacing w:line="300" w:lineRule="auto"/>
              <w:jc w:val="center"/>
              <w:rPr>
                <w:sz w:val="21"/>
                <w:szCs w:val="21"/>
              </w:rPr>
            </w:pPr>
            <w:r w:rsidRPr="001065C6">
              <w:rPr>
                <w:rFonts w:hint="eastAsia"/>
                <w:sz w:val="21"/>
                <w:szCs w:val="21"/>
              </w:rPr>
              <w:t>内存</w:t>
            </w:r>
          </w:p>
        </w:tc>
        <w:tc>
          <w:tcPr>
            <w:tcW w:w="3591" w:type="pct"/>
            <w:shd w:val="clear" w:color="auto" w:fill="auto"/>
          </w:tcPr>
          <w:p w14:paraId="2EE543FE" w14:textId="13C8924C" w:rsidR="00EB7195" w:rsidRPr="001065C6" w:rsidRDefault="00EB7195" w:rsidP="00D65464">
            <w:pPr>
              <w:spacing w:line="300" w:lineRule="auto"/>
              <w:jc w:val="center"/>
              <w:rPr>
                <w:sz w:val="21"/>
                <w:szCs w:val="21"/>
              </w:rPr>
            </w:pPr>
            <w:r w:rsidRPr="001065C6">
              <w:rPr>
                <w:sz w:val="21"/>
                <w:szCs w:val="21"/>
              </w:rPr>
              <w:t>8G</w:t>
            </w:r>
          </w:p>
        </w:tc>
      </w:tr>
      <w:tr w:rsidR="00EB7195" w:rsidRPr="001065C6" w14:paraId="2B3543A4" w14:textId="77777777" w:rsidTr="00EB7195">
        <w:trPr>
          <w:jc w:val="center"/>
        </w:trPr>
        <w:tc>
          <w:tcPr>
            <w:tcW w:w="1409" w:type="pct"/>
            <w:shd w:val="clear" w:color="auto" w:fill="auto"/>
            <w:vAlign w:val="center"/>
          </w:tcPr>
          <w:p w14:paraId="1821A81F" w14:textId="1443BB72" w:rsidR="00EB7195" w:rsidRPr="001065C6" w:rsidRDefault="00EB7195" w:rsidP="00D65464">
            <w:pPr>
              <w:spacing w:line="300" w:lineRule="auto"/>
              <w:jc w:val="center"/>
              <w:rPr>
                <w:sz w:val="21"/>
                <w:szCs w:val="21"/>
              </w:rPr>
            </w:pPr>
            <w:r w:rsidRPr="001065C6">
              <w:rPr>
                <w:rFonts w:hint="eastAsia"/>
                <w:sz w:val="21"/>
                <w:szCs w:val="21"/>
              </w:rPr>
              <w:t>硬盘</w:t>
            </w:r>
          </w:p>
        </w:tc>
        <w:tc>
          <w:tcPr>
            <w:tcW w:w="3591" w:type="pct"/>
            <w:shd w:val="clear" w:color="auto" w:fill="auto"/>
          </w:tcPr>
          <w:p w14:paraId="5E3B7CF2" w14:textId="4B484721" w:rsidR="00EB7195" w:rsidRPr="001065C6" w:rsidRDefault="00EB7195" w:rsidP="00D65464">
            <w:pPr>
              <w:spacing w:line="300" w:lineRule="auto"/>
              <w:jc w:val="center"/>
              <w:rPr>
                <w:sz w:val="21"/>
                <w:szCs w:val="21"/>
              </w:rPr>
            </w:pPr>
            <w:r w:rsidRPr="001065C6">
              <w:rPr>
                <w:sz w:val="21"/>
                <w:szCs w:val="21"/>
              </w:rPr>
              <w:t>512G</w:t>
            </w:r>
            <w:r w:rsidRPr="001065C6">
              <w:rPr>
                <w:rFonts w:hint="eastAsia"/>
                <w:sz w:val="21"/>
                <w:szCs w:val="21"/>
              </w:rPr>
              <w:t>固态硬盘</w:t>
            </w:r>
          </w:p>
        </w:tc>
      </w:tr>
      <w:tr w:rsidR="00EB7195" w:rsidRPr="001065C6" w14:paraId="178A4760" w14:textId="77777777" w:rsidTr="00EB7195">
        <w:trPr>
          <w:jc w:val="center"/>
        </w:trPr>
        <w:tc>
          <w:tcPr>
            <w:tcW w:w="1409" w:type="pct"/>
            <w:shd w:val="clear" w:color="auto" w:fill="auto"/>
            <w:vAlign w:val="center"/>
          </w:tcPr>
          <w:p w14:paraId="3570C624" w14:textId="5168E66E" w:rsidR="00EB7195" w:rsidRPr="001065C6" w:rsidRDefault="00EB7195" w:rsidP="00D65464">
            <w:pPr>
              <w:spacing w:line="300" w:lineRule="auto"/>
              <w:jc w:val="center"/>
              <w:rPr>
                <w:sz w:val="21"/>
                <w:szCs w:val="21"/>
              </w:rPr>
            </w:pPr>
            <w:r w:rsidRPr="001065C6">
              <w:rPr>
                <w:rFonts w:hint="eastAsia"/>
                <w:sz w:val="21"/>
                <w:szCs w:val="21"/>
              </w:rPr>
              <w:t>外接设备</w:t>
            </w:r>
          </w:p>
        </w:tc>
        <w:tc>
          <w:tcPr>
            <w:tcW w:w="3591" w:type="pct"/>
            <w:shd w:val="clear" w:color="auto" w:fill="auto"/>
          </w:tcPr>
          <w:p w14:paraId="426E2B92" w14:textId="55D5C8F5" w:rsidR="00EB7195" w:rsidRPr="001065C6" w:rsidRDefault="00EB7195" w:rsidP="00D65464">
            <w:pPr>
              <w:spacing w:line="300" w:lineRule="auto"/>
              <w:jc w:val="center"/>
              <w:rPr>
                <w:sz w:val="21"/>
                <w:szCs w:val="21"/>
              </w:rPr>
            </w:pPr>
            <w:r w:rsidRPr="001065C6">
              <w:rPr>
                <w:rFonts w:hint="eastAsia"/>
                <w:sz w:val="21"/>
                <w:szCs w:val="21"/>
              </w:rPr>
              <w:t>鼠标、键盘</w:t>
            </w:r>
          </w:p>
        </w:tc>
      </w:tr>
    </w:tbl>
    <w:p w14:paraId="1F7E2BA6" w14:textId="3FF225B4" w:rsidR="00A03AFC" w:rsidRPr="001065C6" w:rsidRDefault="00467849" w:rsidP="00D65464">
      <w:pPr>
        <w:pStyle w:val="3"/>
        <w:spacing w:before="0" w:after="0" w:line="300" w:lineRule="auto"/>
        <w:rPr>
          <w:szCs w:val="24"/>
        </w:rPr>
      </w:pPr>
      <w:bookmarkStart w:id="139" w:name="_Toc312440390"/>
      <w:bookmarkStart w:id="140" w:name="_Toc39141515"/>
      <w:r w:rsidRPr="001065C6">
        <w:rPr>
          <w:szCs w:val="24"/>
        </w:rPr>
        <w:t xml:space="preserve">8.1.4 </w:t>
      </w:r>
      <w:r w:rsidRPr="001065C6">
        <w:rPr>
          <w:rFonts w:hint="eastAsia"/>
          <w:szCs w:val="24"/>
        </w:rPr>
        <w:t>关键测试点</w:t>
      </w:r>
      <w:bookmarkEnd w:id="139"/>
      <w:bookmarkEnd w:id="140"/>
    </w:p>
    <w:p w14:paraId="479D4DE5" w14:textId="6FB4D510" w:rsidR="00EB7195" w:rsidRPr="001065C6" w:rsidRDefault="00334E51" w:rsidP="00C903C2">
      <w:pPr>
        <w:pStyle w:val="aff4"/>
        <w:numPr>
          <w:ilvl w:val="0"/>
          <w:numId w:val="3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角色登录时能否正常验证用户角色</w:t>
      </w:r>
    </w:p>
    <w:p w14:paraId="075EC7D8" w14:textId="57128790" w:rsidR="00334E51" w:rsidRPr="001065C6" w:rsidRDefault="00334E51" w:rsidP="00C903C2">
      <w:pPr>
        <w:pStyle w:val="aff4"/>
        <w:numPr>
          <w:ilvl w:val="0"/>
          <w:numId w:val="3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验证码是否能正常使用</w:t>
      </w:r>
    </w:p>
    <w:p w14:paraId="7CE77673" w14:textId="37C0BC47" w:rsidR="00334E51" w:rsidRPr="001065C6" w:rsidRDefault="00334E51" w:rsidP="00C903C2">
      <w:pPr>
        <w:pStyle w:val="aff4"/>
        <w:numPr>
          <w:ilvl w:val="0"/>
          <w:numId w:val="3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教师是否能正常编辑并试卷</w:t>
      </w:r>
    </w:p>
    <w:p w14:paraId="6300FB97" w14:textId="4918FC6E" w:rsidR="00334E51" w:rsidRPr="001065C6" w:rsidRDefault="00334E51" w:rsidP="00C903C2">
      <w:pPr>
        <w:pStyle w:val="aff4"/>
        <w:numPr>
          <w:ilvl w:val="0"/>
          <w:numId w:val="3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考生是否能正常填写并提交试卷</w:t>
      </w:r>
    </w:p>
    <w:p w14:paraId="5E98D429" w14:textId="4459FAE4" w:rsidR="00334E51" w:rsidRPr="001065C6" w:rsidRDefault="00334E51" w:rsidP="00C903C2">
      <w:pPr>
        <w:pStyle w:val="aff4"/>
        <w:numPr>
          <w:ilvl w:val="0"/>
          <w:numId w:val="35"/>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管理员是否能正常管理信息</w:t>
      </w:r>
    </w:p>
    <w:p w14:paraId="465D50FA" w14:textId="77777777" w:rsidR="00A03AFC" w:rsidRPr="001065C6" w:rsidRDefault="00467849" w:rsidP="00D65464">
      <w:pPr>
        <w:pStyle w:val="2"/>
        <w:spacing w:before="0" w:after="0" w:line="300" w:lineRule="auto"/>
        <w:rPr>
          <w:rFonts w:ascii="Times New Roman" w:hAnsi="Times New Roman"/>
          <w:szCs w:val="28"/>
        </w:rPr>
      </w:pPr>
      <w:bookmarkStart w:id="141" w:name="_Toc312440391"/>
      <w:bookmarkStart w:id="142" w:name="_Toc39141516"/>
      <w:r w:rsidRPr="001065C6">
        <w:rPr>
          <w:rFonts w:ascii="Times New Roman" w:hAnsi="Times New Roman"/>
          <w:szCs w:val="28"/>
        </w:rPr>
        <w:lastRenderedPageBreak/>
        <w:t xml:space="preserve">8.2 </w:t>
      </w:r>
      <w:r w:rsidRPr="001065C6">
        <w:rPr>
          <w:rFonts w:ascii="Times New Roman" w:hAnsi="Times New Roman" w:hint="eastAsia"/>
          <w:szCs w:val="28"/>
        </w:rPr>
        <w:t>测试用例构建</w:t>
      </w:r>
      <w:bookmarkEnd w:id="141"/>
      <w:bookmarkEnd w:id="142"/>
    </w:p>
    <w:p w14:paraId="04F86037" w14:textId="0E845E70" w:rsidR="00A03AFC" w:rsidRDefault="00467849" w:rsidP="00D65464">
      <w:pPr>
        <w:pStyle w:val="3"/>
        <w:spacing w:before="0" w:after="0" w:line="300" w:lineRule="auto"/>
        <w:rPr>
          <w:szCs w:val="24"/>
        </w:rPr>
      </w:pPr>
      <w:bookmarkStart w:id="143" w:name="_Toc312440392"/>
      <w:bookmarkStart w:id="144" w:name="_Toc39141517"/>
      <w:r w:rsidRPr="001065C6">
        <w:rPr>
          <w:szCs w:val="24"/>
        </w:rPr>
        <w:t xml:space="preserve">8.2.1 </w:t>
      </w:r>
      <w:r w:rsidRPr="001065C6">
        <w:rPr>
          <w:rFonts w:hint="eastAsia"/>
          <w:szCs w:val="24"/>
        </w:rPr>
        <w:t>测试用例编写约定</w:t>
      </w:r>
      <w:bookmarkEnd w:id="143"/>
      <w:bookmarkEnd w:id="144"/>
    </w:p>
    <w:p w14:paraId="0727AB4F" w14:textId="00091D66" w:rsidR="00727E71" w:rsidRPr="00727E71" w:rsidRDefault="00727E71" w:rsidP="00727E71">
      <w:r>
        <w:tab/>
      </w:r>
      <w:r>
        <w:rPr>
          <w:rFonts w:hint="eastAsia"/>
        </w:rPr>
        <w:t>编写用例应当遵守以下约定：</w:t>
      </w:r>
    </w:p>
    <w:p w14:paraId="16CD4FFB" w14:textId="2A0279A0" w:rsidR="00334E51" w:rsidRPr="001065C6" w:rsidRDefault="00334E51" w:rsidP="00C903C2">
      <w:pPr>
        <w:pStyle w:val="aff4"/>
        <w:numPr>
          <w:ilvl w:val="0"/>
          <w:numId w:val="3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分析用户需求，根据角色</w:t>
      </w:r>
      <w:r w:rsidR="00D81DFD" w:rsidRPr="001065C6">
        <w:rPr>
          <w:rFonts w:ascii="Times New Roman" w:eastAsiaTheme="minorEastAsia" w:hAnsi="Times New Roman" w:hint="eastAsia"/>
          <w:sz w:val="24"/>
          <w:szCs w:val="24"/>
        </w:rPr>
        <w:t>的</w:t>
      </w:r>
      <w:r w:rsidRPr="001065C6">
        <w:rPr>
          <w:rFonts w:ascii="Times New Roman" w:eastAsiaTheme="minorEastAsia" w:hAnsi="Times New Roman" w:hint="eastAsia"/>
          <w:sz w:val="24"/>
          <w:szCs w:val="24"/>
        </w:rPr>
        <w:t>需求进行用例编写</w:t>
      </w:r>
    </w:p>
    <w:p w14:paraId="368E2BDE" w14:textId="053F3326" w:rsidR="00334E51" w:rsidRPr="001065C6" w:rsidRDefault="00D81DFD" w:rsidP="00C903C2">
      <w:pPr>
        <w:pStyle w:val="aff4"/>
        <w:numPr>
          <w:ilvl w:val="0"/>
          <w:numId w:val="3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分析角色输入的表单进行边界测试，编写边界测试用例</w:t>
      </w:r>
    </w:p>
    <w:p w14:paraId="395C0CBC" w14:textId="78464A3F" w:rsidR="00D81DFD" w:rsidRPr="001065C6" w:rsidRDefault="00D81DFD" w:rsidP="00C903C2">
      <w:pPr>
        <w:pStyle w:val="aff4"/>
        <w:numPr>
          <w:ilvl w:val="0"/>
          <w:numId w:val="3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分析功能代码，编写语句覆盖代码用例</w:t>
      </w:r>
    </w:p>
    <w:p w14:paraId="09340664" w14:textId="3D29664C" w:rsidR="00D81DFD" w:rsidRPr="001065C6" w:rsidRDefault="00D81DFD" w:rsidP="00C903C2">
      <w:pPr>
        <w:pStyle w:val="aff4"/>
        <w:numPr>
          <w:ilvl w:val="0"/>
          <w:numId w:val="36"/>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分析用户输入，编写非法输入用例</w:t>
      </w:r>
    </w:p>
    <w:p w14:paraId="478FC5D8" w14:textId="78B9751E" w:rsidR="00A03AFC" w:rsidRDefault="00467849" w:rsidP="00D65464">
      <w:pPr>
        <w:pStyle w:val="3"/>
        <w:spacing w:before="0" w:after="0" w:line="300" w:lineRule="auto"/>
        <w:rPr>
          <w:szCs w:val="24"/>
        </w:rPr>
      </w:pPr>
      <w:bookmarkStart w:id="145" w:name="_Toc312440393"/>
      <w:bookmarkStart w:id="146" w:name="_Toc39141518"/>
      <w:r w:rsidRPr="001065C6">
        <w:rPr>
          <w:szCs w:val="24"/>
        </w:rPr>
        <w:t xml:space="preserve">8.2.2 </w:t>
      </w:r>
      <w:r w:rsidRPr="001065C6">
        <w:rPr>
          <w:rFonts w:hint="eastAsia"/>
          <w:szCs w:val="24"/>
        </w:rPr>
        <w:t>测试用例设计</w:t>
      </w:r>
      <w:bookmarkEnd w:id="145"/>
      <w:bookmarkEnd w:id="146"/>
    </w:p>
    <w:p w14:paraId="7DCF0066" w14:textId="21BF77EC" w:rsidR="00727E71" w:rsidRPr="00727E71" w:rsidRDefault="00727E71" w:rsidP="00727E71">
      <w:r>
        <w:tab/>
      </w:r>
      <w:r>
        <w:rPr>
          <w:rFonts w:hint="eastAsia"/>
        </w:rPr>
        <w:t>测试用例应包含考试子模块、信息管理子模块、用户操作子模块以及统计子模块的用例。</w:t>
      </w:r>
    </w:p>
    <w:p w14:paraId="3F6BDA04" w14:textId="36327154" w:rsidR="00D81DFD" w:rsidRPr="001065C6" w:rsidRDefault="00D81DFD" w:rsidP="00C903C2">
      <w:pPr>
        <w:pStyle w:val="aff4"/>
        <w:numPr>
          <w:ilvl w:val="0"/>
          <w:numId w:val="3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考试系统子模块用例设计</w:t>
      </w:r>
    </w:p>
    <w:p w14:paraId="50201311" w14:textId="7BDD7259" w:rsidR="00D81DFD" w:rsidRPr="001065C6" w:rsidRDefault="00D81DFD" w:rsidP="00C903C2">
      <w:pPr>
        <w:pStyle w:val="aff4"/>
        <w:numPr>
          <w:ilvl w:val="0"/>
          <w:numId w:val="3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发布考试功能</w:t>
      </w:r>
    </w:p>
    <w:p w14:paraId="7978C8A0" w14:textId="4AA2F171" w:rsidR="00844510" w:rsidRPr="001065C6" w:rsidRDefault="00844510" w:rsidP="00D65464">
      <w:pPr>
        <w:spacing w:line="300" w:lineRule="auto"/>
        <w:ind w:firstLine="420"/>
        <w:rPr>
          <w:rFonts w:eastAsiaTheme="minorEastAsia"/>
        </w:rPr>
      </w:pPr>
      <w:r w:rsidRPr="001065C6">
        <w:rPr>
          <w:rFonts w:eastAsiaTheme="minorEastAsia" w:hint="eastAsia"/>
        </w:rPr>
        <w:t>发布考试功能测试用例表如下表</w:t>
      </w:r>
      <w:r w:rsidRPr="001065C6">
        <w:rPr>
          <w:rFonts w:eastAsiaTheme="minorEastAsia"/>
        </w:rPr>
        <w:t>8-4</w:t>
      </w:r>
      <w:r w:rsidRPr="001065C6">
        <w:rPr>
          <w:rFonts w:eastAsiaTheme="minorEastAsia" w:hint="eastAsia"/>
        </w:rPr>
        <w:t>所示：</w:t>
      </w:r>
    </w:p>
    <w:p w14:paraId="681551FE" w14:textId="71CCCE92" w:rsidR="005D307E" w:rsidRPr="001065C6" w:rsidRDefault="005D307E" w:rsidP="00D65464">
      <w:pPr>
        <w:pStyle w:val="aff0"/>
      </w:pPr>
      <w:r w:rsidRPr="001065C6">
        <w:rPr>
          <w:rFonts w:hint="eastAsia"/>
        </w:rPr>
        <w:t>表</w:t>
      </w:r>
      <w:r w:rsidRPr="001065C6">
        <w:t xml:space="preserve">8-4 </w:t>
      </w:r>
      <w:r w:rsidRPr="001065C6">
        <w:rPr>
          <w:rFonts w:hint="eastAsia"/>
        </w:rPr>
        <w:t>发布考试功能测试用例表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64D06F6F" w14:textId="77777777" w:rsidTr="00AE48F3">
        <w:trPr>
          <w:jc w:val="center"/>
        </w:trPr>
        <w:tc>
          <w:tcPr>
            <w:tcW w:w="769" w:type="dxa"/>
          </w:tcPr>
          <w:p w14:paraId="4EEA8068"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154D0790" w14:textId="048F5086"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4727DF27" w14:textId="68F0494B"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5FA8ABB7" w14:textId="5735F08B"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1A5B424A" w14:textId="77777777" w:rsidTr="00AE48F3">
        <w:trPr>
          <w:jc w:val="center"/>
        </w:trPr>
        <w:tc>
          <w:tcPr>
            <w:tcW w:w="769" w:type="dxa"/>
            <w:vAlign w:val="center"/>
          </w:tcPr>
          <w:p w14:paraId="2B4FDB01"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31917B7F" w14:textId="2B461290" w:rsidR="00844510" w:rsidRPr="001065C6" w:rsidRDefault="00AE48F3" w:rsidP="00D65464">
            <w:pPr>
              <w:spacing w:line="300" w:lineRule="auto"/>
              <w:ind w:firstLineChars="100" w:firstLine="210"/>
              <w:rPr>
                <w:sz w:val="21"/>
                <w:szCs w:val="21"/>
              </w:rPr>
            </w:pPr>
            <w:r w:rsidRPr="001065C6">
              <w:rPr>
                <w:rFonts w:hint="eastAsia"/>
                <w:sz w:val="21"/>
                <w:szCs w:val="21"/>
              </w:rPr>
              <w:t>点击已保存的试卷</w:t>
            </w:r>
          </w:p>
        </w:tc>
        <w:tc>
          <w:tcPr>
            <w:tcW w:w="2126" w:type="dxa"/>
          </w:tcPr>
          <w:p w14:paraId="353B9193" w14:textId="36BCAD90" w:rsidR="00844510" w:rsidRPr="001065C6" w:rsidRDefault="00AE48F3" w:rsidP="00D65464">
            <w:pPr>
              <w:spacing w:line="300" w:lineRule="auto"/>
              <w:rPr>
                <w:sz w:val="21"/>
                <w:szCs w:val="21"/>
              </w:rPr>
            </w:pPr>
            <w:r w:rsidRPr="001065C6">
              <w:rPr>
                <w:rFonts w:hint="eastAsia"/>
                <w:sz w:val="21"/>
                <w:szCs w:val="21"/>
              </w:rPr>
              <w:t>弹出试卷日期编辑</w:t>
            </w:r>
          </w:p>
        </w:tc>
        <w:tc>
          <w:tcPr>
            <w:tcW w:w="2298" w:type="dxa"/>
          </w:tcPr>
          <w:p w14:paraId="494C9775" w14:textId="7EC878D7" w:rsidR="00844510" w:rsidRPr="001065C6" w:rsidRDefault="00AE48F3" w:rsidP="00D65464">
            <w:pPr>
              <w:spacing w:line="300" w:lineRule="auto"/>
              <w:rPr>
                <w:sz w:val="21"/>
                <w:szCs w:val="21"/>
              </w:rPr>
            </w:pPr>
            <w:r w:rsidRPr="001065C6">
              <w:rPr>
                <w:rFonts w:hint="eastAsia"/>
                <w:sz w:val="21"/>
                <w:szCs w:val="21"/>
              </w:rPr>
              <w:t>弹出试卷日期编辑</w:t>
            </w:r>
          </w:p>
        </w:tc>
      </w:tr>
      <w:tr w:rsidR="00844510" w:rsidRPr="001065C6" w14:paraId="790D9F4C" w14:textId="77777777" w:rsidTr="00AE48F3">
        <w:trPr>
          <w:jc w:val="center"/>
        </w:trPr>
        <w:tc>
          <w:tcPr>
            <w:tcW w:w="769" w:type="dxa"/>
            <w:vAlign w:val="center"/>
          </w:tcPr>
          <w:p w14:paraId="3A0AE21B" w14:textId="77777777" w:rsidR="00844510" w:rsidRPr="001065C6" w:rsidRDefault="00844510" w:rsidP="00D65464">
            <w:pPr>
              <w:spacing w:line="300" w:lineRule="auto"/>
              <w:jc w:val="center"/>
              <w:rPr>
                <w:sz w:val="21"/>
                <w:szCs w:val="21"/>
              </w:rPr>
            </w:pPr>
            <w:r w:rsidRPr="001065C6">
              <w:rPr>
                <w:sz w:val="21"/>
                <w:szCs w:val="21"/>
              </w:rPr>
              <w:t>02</w:t>
            </w:r>
          </w:p>
        </w:tc>
        <w:tc>
          <w:tcPr>
            <w:tcW w:w="3479" w:type="dxa"/>
          </w:tcPr>
          <w:p w14:paraId="4E90FBC0" w14:textId="47D34489" w:rsidR="00844510" w:rsidRPr="001065C6" w:rsidRDefault="00AE48F3" w:rsidP="00D65464">
            <w:pPr>
              <w:spacing w:line="300" w:lineRule="auto"/>
              <w:ind w:firstLineChars="100" w:firstLine="210"/>
              <w:rPr>
                <w:sz w:val="21"/>
                <w:szCs w:val="21"/>
              </w:rPr>
            </w:pPr>
            <w:r w:rsidRPr="001065C6">
              <w:rPr>
                <w:rFonts w:hint="eastAsia"/>
                <w:sz w:val="21"/>
                <w:szCs w:val="21"/>
              </w:rPr>
              <w:t>点击发布试卷</w:t>
            </w:r>
          </w:p>
        </w:tc>
        <w:tc>
          <w:tcPr>
            <w:tcW w:w="2126" w:type="dxa"/>
          </w:tcPr>
          <w:p w14:paraId="2B16DBB4" w14:textId="0EF91157" w:rsidR="00844510" w:rsidRPr="001065C6" w:rsidRDefault="00AE48F3" w:rsidP="00D65464">
            <w:pPr>
              <w:spacing w:line="300" w:lineRule="auto"/>
              <w:rPr>
                <w:sz w:val="21"/>
                <w:szCs w:val="21"/>
              </w:rPr>
            </w:pPr>
            <w:r w:rsidRPr="001065C6">
              <w:rPr>
                <w:rFonts w:hint="eastAsia"/>
                <w:sz w:val="21"/>
                <w:szCs w:val="21"/>
              </w:rPr>
              <w:t>发布成功</w:t>
            </w:r>
          </w:p>
        </w:tc>
        <w:tc>
          <w:tcPr>
            <w:tcW w:w="2298" w:type="dxa"/>
          </w:tcPr>
          <w:p w14:paraId="26F751E6" w14:textId="26221BAE" w:rsidR="00844510" w:rsidRPr="001065C6" w:rsidRDefault="00AE48F3" w:rsidP="00D65464">
            <w:pPr>
              <w:spacing w:line="300" w:lineRule="auto"/>
              <w:rPr>
                <w:sz w:val="21"/>
                <w:szCs w:val="21"/>
              </w:rPr>
            </w:pPr>
            <w:r w:rsidRPr="001065C6">
              <w:rPr>
                <w:rFonts w:hint="eastAsia"/>
                <w:sz w:val="21"/>
                <w:szCs w:val="21"/>
              </w:rPr>
              <w:t>请选择日期</w:t>
            </w:r>
          </w:p>
        </w:tc>
      </w:tr>
      <w:tr w:rsidR="00844510" w:rsidRPr="001065C6" w14:paraId="3A133E8A" w14:textId="77777777" w:rsidTr="00AE48F3">
        <w:trPr>
          <w:jc w:val="center"/>
        </w:trPr>
        <w:tc>
          <w:tcPr>
            <w:tcW w:w="769" w:type="dxa"/>
            <w:vAlign w:val="center"/>
          </w:tcPr>
          <w:p w14:paraId="1AA51009" w14:textId="77777777" w:rsidR="00844510" w:rsidRPr="001065C6" w:rsidRDefault="00844510" w:rsidP="00D65464">
            <w:pPr>
              <w:spacing w:line="300" w:lineRule="auto"/>
              <w:jc w:val="center"/>
              <w:rPr>
                <w:sz w:val="21"/>
                <w:szCs w:val="21"/>
              </w:rPr>
            </w:pPr>
            <w:r w:rsidRPr="001065C6">
              <w:rPr>
                <w:sz w:val="21"/>
                <w:szCs w:val="21"/>
              </w:rPr>
              <w:t>03</w:t>
            </w:r>
          </w:p>
        </w:tc>
        <w:tc>
          <w:tcPr>
            <w:tcW w:w="3479" w:type="dxa"/>
          </w:tcPr>
          <w:p w14:paraId="4964F2A0" w14:textId="7D79D10E" w:rsidR="00844510" w:rsidRPr="001065C6" w:rsidRDefault="00AE48F3" w:rsidP="00D65464">
            <w:pPr>
              <w:spacing w:line="300" w:lineRule="auto"/>
              <w:ind w:firstLineChars="100" w:firstLine="210"/>
              <w:rPr>
                <w:sz w:val="21"/>
                <w:szCs w:val="21"/>
              </w:rPr>
            </w:pPr>
            <w:r w:rsidRPr="001065C6">
              <w:rPr>
                <w:rFonts w:hint="eastAsia"/>
                <w:sz w:val="21"/>
                <w:szCs w:val="21"/>
              </w:rPr>
              <w:t>编辑起始时间</w:t>
            </w:r>
          </w:p>
        </w:tc>
        <w:tc>
          <w:tcPr>
            <w:tcW w:w="2126" w:type="dxa"/>
          </w:tcPr>
          <w:p w14:paraId="40BCB74C" w14:textId="4555FAC0" w:rsidR="00844510" w:rsidRPr="001065C6" w:rsidRDefault="00AE48F3" w:rsidP="00D65464">
            <w:pPr>
              <w:spacing w:line="300" w:lineRule="auto"/>
              <w:rPr>
                <w:sz w:val="21"/>
                <w:szCs w:val="21"/>
              </w:rPr>
            </w:pPr>
            <w:r w:rsidRPr="001065C6">
              <w:rPr>
                <w:rFonts w:hint="eastAsia"/>
                <w:sz w:val="21"/>
                <w:szCs w:val="21"/>
              </w:rPr>
              <w:t>修改成功</w:t>
            </w:r>
          </w:p>
        </w:tc>
        <w:tc>
          <w:tcPr>
            <w:tcW w:w="2298" w:type="dxa"/>
          </w:tcPr>
          <w:p w14:paraId="22D0A9EA" w14:textId="7F2155B5" w:rsidR="00844510" w:rsidRPr="001065C6" w:rsidRDefault="00AE48F3" w:rsidP="00D65464">
            <w:pPr>
              <w:spacing w:line="300" w:lineRule="auto"/>
              <w:rPr>
                <w:sz w:val="21"/>
                <w:szCs w:val="21"/>
              </w:rPr>
            </w:pPr>
            <w:r w:rsidRPr="001065C6">
              <w:rPr>
                <w:rFonts w:hint="eastAsia"/>
                <w:sz w:val="21"/>
                <w:szCs w:val="21"/>
              </w:rPr>
              <w:t>修改成功</w:t>
            </w:r>
          </w:p>
        </w:tc>
      </w:tr>
      <w:tr w:rsidR="00844510" w:rsidRPr="001065C6" w14:paraId="5A1ABD61" w14:textId="77777777" w:rsidTr="00AE48F3">
        <w:trPr>
          <w:jc w:val="center"/>
        </w:trPr>
        <w:tc>
          <w:tcPr>
            <w:tcW w:w="769" w:type="dxa"/>
            <w:vAlign w:val="center"/>
          </w:tcPr>
          <w:p w14:paraId="0F530762" w14:textId="77777777" w:rsidR="00844510" w:rsidRPr="001065C6" w:rsidRDefault="00844510" w:rsidP="00D65464">
            <w:pPr>
              <w:spacing w:line="300" w:lineRule="auto"/>
              <w:jc w:val="center"/>
              <w:rPr>
                <w:sz w:val="21"/>
                <w:szCs w:val="21"/>
              </w:rPr>
            </w:pPr>
            <w:r w:rsidRPr="001065C6">
              <w:rPr>
                <w:sz w:val="21"/>
                <w:szCs w:val="21"/>
              </w:rPr>
              <w:t>04</w:t>
            </w:r>
          </w:p>
        </w:tc>
        <w:tc>
          <w:tcPr>
            <w:tcW w:w="3479" w:type="dxa"/>
          </w:tcPr>
          <w:p w14:paraId="7F4EE682" w14:textId="6DF3396D" w:rsidR="00844510" w:rsidRPr="001065C6" w:rsidRDefault="00AE48F3" w:rsidP="00D65464">
            <w:pPr>
              <w:spacing w:line="300" w:lineRule="auto"/>
              <w:ind w:firstLineChars="100" w:firstLine="210"/>
              <w:rPr>
                <w:sz w:val="21"/>
                <w:szCs w:val="21"/>
              </w:rPr>
            </w:pPr>
            <w:r w:rsidRPr="001065C6">
              <w:rPr>
                <w:rFonts w:hint="eastAsia"/>
                <w:sz w:val="21"/>
                <w:szCs w:val="21"/>
              </w:rPr>
              <w:t>编辑截止时间</w:t>
            </w:r>
          </w:p>
        </w:tc>
        <w:tc>
          <w:tcPr>
            <w:tcW w:w="2126" w:type="dxa"/>
          </w:tcPr>
          <w:p w14:paraId="10EDF401" w14:textId="26EEEA22" w:rsidR="00844510" w:rsidRPr="001065C6" w:rsidRDefault="00AE48F3" w:rsidP="00D65464">
            <w:pPr>
              <w:spacing w:line="300" w:lineRule="auto"/>
              <w:rPr>
                <w:sz w:val="21"/>
                <w:szCs w:val="21"/>
              </w:rPr>
            </w:pPr>
            <w:r w:rsidRPr="001065C6">
              <w:rPr>
                <w:rFonts w:hint="eastAsia"/>
                <w:sz w:val="21"/>
                <w:szCs w:val="21"/>
              </w:rPr>
              <w:t>修改成功</w:t>
            </w:r>
          </w:p>
        </w:tc>
        <w:tc>
          <w:tcPr>
            <w:tcW w:w="2298" w:type="dxa"/>
          </w:tcPr>
          <w:p w14:paraId="13B677B3" w14:textId="2286E860" w:rsidR="00844510" w:rsidRPr="001065C6" w:rsidRDefault="00AE48F3" w:rsidP="00D65464">
            <w:pPr>
              <w:spacing w:line="300" w:lineRule="auto"/>
              <w:rPr>
                <w:sz w:val="21"/>
                <w:szCs w:val="21"/>
              </w:rPr>
            </w:pPr>
            <w:r w:rsidRPr="001065C6">
              <w:rPr>
                <w:rFonts w:hint="eastAsia"/>
                <w:sz w:val="21"/>
                <w:szCs w:val="21"/>
              </w:rPr>
              <w:t>修改成功</w:t>
            </w:r>
          </w:p>
        </w:tc>
      </w:tr>
    </w:tbl>
    <w:p w14:paraId="14A1BF8A" w14:textId="27C4A1F5" w:rsidR="00844510" w:rsidRPr="001065C6" w:rsidRDefault="00D81DFD" w:rsidP="00C903C2">
      <w:pPr>
        <w:pStyle w:val="aff4"/>
        <w:numPr>
          <w:ilvl w:val="0"/>
          <w:numId w:val="3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问题编辑功能</w:t>
      </w:r>
    </w:p>
    <w:p w14:paraId="134C7AAF" w14:textId="65226AA6" w:rsidR="00844510" w:rsidRPr="001065C6" w:rsidRDefault="00844510" w:rsidP="00D65464">
      <w:pPr>
        <w:spacing w:line="300" w:lineRule="auto"/>
        <w:ind w:firstLine="420"/>
        <w:rPr>
          <w:rFonts w:eastAsiaTheme="minorEastAsia"/>
        </w:rPr>
      </w:pPr>
      <w:r w:rsidRPr="001065C6">
        <w:rPr>
          <w:rFonts w:eastAsiaTheme="minorEastAsia" w:hint="eastAsia"/>
        </w:rPr>
        <w:t>问题编辑功能测试用例表如下表</w:t>
      </w:r>
      <w:r w:rsidRPr="001065C6">
        <w:rPr>
          <w:rFonts w:eastAsiaTheme="minorEastAsia"/>
        </w:rPr>
        <w:t>8-5</w:t>
      </w:r>
      <w:r w:rsidRPr="001065C6">
        <w:rPr>
          <w:rFonts w:eastAsiaTheme="minorEastAsia" w:hint="eastAsia"/>
        </w:rPr>
        <w:t>所示：</w:t>
      </w:r>
    </w:p>
    <w:p w14:paraId="746251F2" w14:textId="3002752F" w:rsidR="005D307E" w:rsidRPr="001065C6" w:rsidRDefault="005D307E" w:rsidP="00D65464">
      <w:pPr>
        <w:pStyle w:val="aff0"/>
      </w:pPr>
      <w:r w:rsidRPr="001065C6">
        <w:rPr>
          <w:rFonts w:hint="eastAsia"/>
        </w:rPr>
        <w:t>表</w:t>
      </w:r>
      <w:r w:rsidRPr="001065C6">
        <w:t xml:space="preserve">8-5 </w:t>
      </w:r>
      <w:r w:rsidRPr="001065C6">
        <w:rPr>
          <w:rFonts w:hint="eastAsia"/>
        </w:rPr>
        <w:t>问题编辑功能测试用例表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21FF24B5" w14:textId="77777777" w:rsidTr="00AE48F3">
        <w:trPr>
          <w:jc w:val="center"/>
        </w:trPr>
        <w:tc>
          <w:tcPr>
            <w:tcW w:w="769" w:type="dxa"/>
          </w:tcPr>
          <w:p w14:paraId="780B4FFB"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65084A2A"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0A122260"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74BD6CAD"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0C0630FD" w14:textId="77777777" w:rsidTr="00AE48F3">
        <w:trPr>
          <w:jc w:val="center"/>
        </w:trPr>
        <w:tc>
          <w:tcPr>
            <w:tcW w:w="769" w:type="dxa"/>
            <w:vAlign w:val="center"/>
          </w:tcPr>
          <w:p w14:paraId="542FF0F8"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4E3C434B" w14:textId="3C9605BC" w:rsidR="00844510" w:rsidRPr="001065C6" w:rsidRDefault="00AE48F3" w:rsidP="00D65464">
            <w:pPr>
              <w:spacing w:line="300" w:lineRule="auto"/>
              <w:ind w:firstLineChars="100" w:firstLine="210"/>
              <w:rPr>
                <w:sz w:val="21"/>
                <w:szCs w:val="21"/>
              </w:rPr>
            </w:pPr>
            <w:r w:rsidRPr="001065C6">
              <w:rPr>
                <w:rFonts w:hint="eastAsia"/>
                <w:sz w:val="21"/>
                <w:szCs w:val="21"/>
              </w:rPr>
              <w:t>添加空白题</w:t>
            </w:r>
          </w:p>
        </w:tc>
        <w:tc>
          <w:tcPr>
            <w:tcW w:w="2126" w:type="dxa"/>
          </w:tcPr>
          <w:p w14:paraId="78EE6EFB" w14:textId="002C06B7" w:rsidR="00844510" w:rsidRPr="001065C6" w:rsidRDefault="00AE48F3" w:rsidP="00D65464">
            <w:pPr>
              <w:spacing w:line="300" w:lineRule="auto"/>
              <w:rPr>
                <w:sz w:val="21"/>
                <w:szCs w:val="21"/>
              </w:rPr>
            </w:pPr>
            <w:r w:rsidRPr="001065C6">
              <w:rPr>
                <w:rFonts w:hint="eastAsia"/>
                <w:sz w:val="21"/>
                <w:szCs w:val="21"/>
              </w:rPr>
              <w:t>问题没填写完整</w:t>
            </w:r>
          </w:p>
        </w:tc>
        <w:tc>
          <w:tcPr>
            <w:tcW w:w="2298" w:type="dxa"/>
          </w:tcPr>
          <w:p w14:paraId="6E24921C" w14:textId="1ACB843D" w:rsidR="00844510" w:rsidRPr="001065C6" w:rsidRDefault="00AE48F3" w:rsidP="00D65464">
            <w:pPr>
              <w:spacing w:line="300" w:lineRule="auto"/>
              <w:rPr>
                <w:sz w:val="21"/>
                <w:szCs w:val="21"/>
              </w:rPr>
            </w:pPr>
            <w:r w:rsidRPr="001065C6">
              <w:rPr>
                <w:rFonts w:hint="eastAsia"/>
                <w:sz w:val="21"/>
                <w:szCs w:val="21"/>
              </w:rPr>
              <w:t>问题没填写完整</w:t>
            </w:r>
          </w:p>
        </w:tc>
      </w:tr>
      <w:tr w:rsidR="00844510" w:rsidRPr="001065C6" w14:paraId="7B268BA4" w14:textId="77777777" w:rsidTr="00AE48F3">
        <w:trPr>
          <w:jc w:val="center"/>
        </w:trPr>
        <w:tc>
          <w:tcPr>
            <w:tcW w:w="769" w:type="dxa"/>
            <w:vAlign w:val="center"/>
          </w:tcPr>
          <w:p w14:paraId="7B71190C" w14:textId="1F561F31" w:rsidR="00844510" w:rsidRPr="001065C6" w:rsidRDefault="00844510" w:rsidP="00D65464">
            <w:pPr>
              <w:spacing w:line="300" w:lineRule="auto"/>
              <w:jc w:val="center"/>
              <w:rPr>
                <w:sz w:val="21"/>
                <w:szCs w:val="21"/>
              </w:rPr>
            </w:pPr>
            <w:r w:rsidRPr="001065C6">
              <w:rPr>
                <w:sz w:val="21"/>
                <w:szCs w:val="21"/>
              </w:rPr>
              <w:t>0</w:t>
            </w:r>
            <w:r w:rsidR="00224238" w:rsidRPr="001065C6">
              <w:rPr>
                <w:sz w:val="21"/>
                <w:szCs w:val="21"/>
              </w:rPr>
              <w:t>2</w:t>
            </w:r>
          </w:p>
        </w:tc>
        <w:tc>
          <w:tcPr>
            <w:tcW w:w="3479" w:type="dxa"/>
          </w:tcPr>
          <w:p w14:paraId="3CDAD520" w14:textId="1387621D" w:rsidR="00844510" w:rsidRPr="001065C6" w:rsidRDefault="00AE48F3" w:rsidP="00D65464">
            <w:pPr>
              <w:spacing w:line="300" w:lineRule="auto"/>
              <w:ind w:firstLineChars="100" w:firstLine="210"/>
              <w:rPr>
                <w:sz w:val="21"/>
                <w:szCs w:val="21"/>
              </w:rPr>
            </w:pPr>
            <w:r w:rsidRPr="001065C6">
              <w:rPr>
                <w:rFonts w:hint="eastAsia"/>
                <w:sz w:val="21"/>
                <w:szCs w:val="21"/>
              </w:rPr>
              <w:t>填写题目，选项，提交问题</w:t>
            </w:r>
          </w:p>
        </w:tc>
        <w:tc>
          <w:tcPr>
            <w:tcW w:w="2126" w:type="dxa"/>
          </w:tcPr>
          <w:p w14:paraId="322EF887" w14:textId="7D18DE11" w:rsidR="00844510" w:rsidRPr="001065C6" w:rsidRDefault="00AE48F3" w:rsidP="00D65464">
            <w:pPr>
              <w:spacing w:line="300" w:lineRule="auto"/>
              <w:rPr>
                <w:sz w:val="21"/>
                <w:szCs w:val="21"/>
              </w:rPr>
            </w:pPr>
            <w:r w:rsidRPr="001065C6">
              <w:rPr>
                <w:rFonts w:hint="eastAsia"/>
                <w:sz w:val="21"/>
                <w:szCs w:val="21"/>
              </w:rPr>
              <w:t>添加成功</w:t>
            </w:r>
          </w:p>
        </w:tc>
        <w:tc>
          <w:tcPr>
            <w:tcW w:w="2298" w:type="dxa"/>
          </w:tcPr>
          <w:p w14:paraId="4F012CF5" w14:textId="7257C331" w:rsidR="00844510" w:rsidRPr="001065C6" w:rsidRDefault="00AE48F3" w:rsidP="00D65464">
            <w:pPr>
              <w:spacing w:line="300" w:lineRule="auto"/>
              <w:rPr>
                <w:sz w:val="21"/>
                <w:szCs w:val="21"/>
              </w:rPr>
            </w:pPr>
            <w:r w:rsidRPr="001065C6">
              <w:rPr>
                <w:rFonts w:hint="eastAsia"/>
                <w:sz w:val="21"/>
                <w:szCs w:val="21"/>
              </w:rPr>
              <w:t>添加成功</w:t>
            </w:r>
          </w:p>
        </w:tc>
      </w:tr>
    </w:tbl>
    <w:p w14:paraId="344FE092" w14:textId="5E2096A0" w:rsidR="00844510" w:rsidRPr="001065C6" w:rsidRDefault="00D81DFD" w:rsidP="00C903C2">
      <w:pPr>
        <w:pStyle w:val="aff4"/>
        <w:numPr>
          <w:ilvl w:val="0"/>
          <w:numId w:val="3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答案编辑功能</w:t>
      </w:r>
    </w:p>
    <w:p w14:paraId="609E89BC" w14:textId="5430D54C" w:rsidR="00844510" w:rsidRPr="001065C6" w:rsidRDefault="00844510" w:rsidP="00D65464">
      <w:pPr>
        <w:spacing w:line="300" w:lineRule="auto"/>
        <w:ind w:firstLine="420"/>
        <w:rPr>
          <w:rFonts w:eastAsiaTheme="minorEastAsia"/>
        </w:rPr>
      </w:pPr>
      <w:r w:rsidRPr="001065C6">
        <w:rPr>
          <w:rFonts w:eastAsiaTheme="minorEastAsia" w:hint="eastAsia"/>
        </w:rPr>
        <w:t>答案编辑功能测试用例表如下表</w:t>
      </w:r>
      <w:r w:rsidRPr="001065C6">
        <w:rPr>
          <w:rFonts w:eastAsiaTheme="minorEastAsia"/>
        </w:rPr>
        <w:t>8-6</w:t>
      </w:r>
      <w:r w:rsidRPr="001065C6">
        <w:rPr>
          <w:rFonts w:eastAsiaTheme="minorEastAsia" w:hint="eastAsia"/>
        </w:rPr>
        <w:t>所示</w:t>
      </w:r>
    </w:p>
    <w:p w14:paraId="70739C7F" w14:textId="403D1B03" w:rsidR="005D307E" w:rsidRPr="001065C6" w:rsidRDefault="005D307E" w:rsidP="00D65464">
      <w:pPr>
        <w:pStyle w:val="aff0"/>
      </w:pPr>
      <w:r w:rsidRPr="001065C6">
        <w:rPr>
          <w:rFonts w:hint="eastAsia"/>
        </w:rPr>
        <w:t>表</w:t>
      </w:r>
      <w:r w:rsidRPr="001065C6">
        <w:t xml:space="preserve">8-6 </w:t>
      </w:r>
      <w:r w:rsidRPr="001065C6">
        <w:rPr>
          <w:rFonts w:hint="eastAsia"/>
        </w:rPr>
        <w:t>答案编辑功能测试用例表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547A47FB" w14:textId="77777777" w:rsidTr="00AE48F3">
        <w:trPr>
          <w:jc w:val="center"/>
        </w:trPr>
        <w:tc>
          <w:tcPr>
            <w:tcW w:w="769" w:type="dxa"/>
          </w:tcPr>
          <w:p w14:paraId="3D16D507"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2FF73E51"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3B1E7BEC"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1B84E60D"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56392569" w14:textId="77777777" w:rsidTr="00AE48F3">
        <w:trPr>
          <w:jc w:val="center"/>
        </w:trPr>
        <w:tc>
          <w:tcPr>
            <w:tcW w:w="769" w:type="dxa"/>
            <w:vAlign w:val="center"/>
          </w:tcPr>
          <w:p w14:paraId="7228380E"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0BFB630E" w14:textId="292BE385" w:rsidR="00844510" w:rsidRPr="001065C6" w:rsidRDefault="00224238" w:rsidP="00D65464">
            <w:pPr>
              <w:spacing w:line="300" w:lineRule="auto"/>
              <w:ind w:firstLineChars="100" w:firstLine="210"/>
              <w:rPr>
                <w:sz w:val="21"/>
                <w:szCs w:val="21"/>
              </w:rPr>
            </w:pPr>
            <w:r w:rsidRPr="001065C6">
              <w:rPr>
                <w:rFonts w:hint="eastAsia"/>
                <w:sz w:val="21"/>
                <w:szCs w:val="21"/>
              </w:rPr>
              <w:t>选择问题，填写标准答案</w:t>
            </w:r>
          </w:p>
        </w:tc>
        <w:tc>
          <w:tcPr>
            <w:tcW w:w="2126" w:type="dxa"/>
          </w:tcPr>
          <w:p w14:paraId="4613CE34" w14:textId="681151B9" w:rsidR="00844510" w:rsidRPr="001065C6" w:rsidRDefault="00224238" w:rsidP="00D65464">
            <w:pPr>
              <w:spacing w:line="300" w:lineRule="auto"/>
              <w:rPr>
                <w:sz w:val="21"/>
                <w:szCs w:val="21"/>
              </w:rPr>
            </w:pPr>
            <w:r w:rsidRPr="001065C6">
              <w:rPr>
                <w:rFonts w:hint="eastAsia"/>
                <w:sz w:val="21"/>
                <w:szCs w:val="21"/>
              </w:rPr>
              <w:t>保存成功</w:t>
            </w:r>
          </w:p>
        </w:tc>
        <w:tc>
          <w:tcPr>
            <w:tcW w:w="2298" w:type="dxa"/>
          </w:tcPr>
          <w:p w14:paraId="00DA6AA0" w14:textId="6DF7C787" w:rsidR="00844510" w:rsidRPr="001065C6" w:rsidRDefault="00224238" w:rsidP="00D65464">
            <w:pPr>
              <w:spacing w:line="300" w:lineRule="auto"/>
              <w:rPr>
                <w:sz w:val="21"/>
                <w:szCs w:val="21"/>
              </w:rPr>
            </w:pPr>
            <w:r w:rsidRPr="001065C6">
              <w:rPr>
                <w:rFonts w:hint="eastAsia"/>
                <w:sz w:val="21"/>
                <w:szCs w:val="21"/>
              </w:rPr>
              <w:t>保存成功</w:t>
            </w:r>
          </w:p>
        </w:tc>
      </w:tr>
    </w:tbl>
    <w:p w14:paraId="58CE3452" w14:textId="4AFDC323" w:rsidR="00844510" w:rsidRPr="001065C6" w:rsidRDefault="00D81DFD" w:rsidP="00C903C2">
      <w:pPr>
        <w:pStyle w:val="aff4"/>
        <w:numPr>
          <w:ilvl w:val="0"/>
          <w:numId w:val="3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批卷功能</w:t>
      </w:r>
    </w:p>
    <w:p w14:paraId="66F89B12" w14:textId="17030FFE" w:rsidR="00844510" w:rsidRPr="001065C6" w:rsidRDefault="00844510" w:rsidP="00D65464">
      <w:pPr>
        <w:spacing w:line="300" w:lineRule="auto"/>
        <w:ind w:firstLine="420"/>
        <w:rPr>
          <w:rFonts w:eastAsiaTheme="minorEastAsia"/>
        </w:rPr>
      </w:pPr>
      <w:r w:rsidRPr="001065C6">
        <w:rPr>
          <w:rFonts w:eastAsiaTheme="minorEastAsia" w:hint="eastAsia"/>
        </w:rPr>
        <w:t>批卷功能测试用例表如下表</w:t>
      </w:r>
      <w:r w:rsidRPr="001065C6">
        <w:rPr>
          <w:rFonts w:eastAsiaTheme="minorEastAsia"/>
        </w:rPr>
        <w:t>8-7</w:t>
      </w:r>
      <w:r w:rsidRPr="001065C6">
        <w:rPr>
          <w:rFonts w:eastAsiaTheme="minorEastAsia" w:hint="eastAsia"/>
        </w:rPr>
        <w:t>所示：</w:t>
      </w:r>
    </w:p>
    <w:p w14:paraId="6B894DE7" w14:textId="49AC9249" w:rsidR="005D307E" w:rsidRPr="001065C6" w:rsidRDefault="005D307E" w:rsidP="00D65464">
      <w:pPr>
        <w:pStyle w:val="aff0"/>
      </w:pPr>
      <w:r w:rsidRPr="001065C6">
        <w:rPr>
          <w:rFonts w:hint="eastAsia"/>
        </w:rPr>
        <w:t>表</w:t>
      </w:r>
      <w:r w:rsidRPr="001065C6">
        <w:t xml:space="preserve">8-7 </w:t>
      </w:r>
      <w:r w:rsidRPr="001065C6">
        <w:rPr>
          <w:rFonts w:hint="eastAsia"/>
        </w:rPr>
        <w:t>批卷功能测试用例表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6D8CFB77" w14:textId="77777777" w:rsidTr="00AE48F3">
        <w:trPr>
          <w:jc w:val="center"/>
        </w:trPr>
        <w:tc>
          <w:tcPr>
            <w:tcW w:w="769" w:type="dxa"/>
          </w:tcPr>
          <w:p w14:paraId="6A61F680"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4B3A7B18"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1D912575"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6456B5E5"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7DE22F22" w14:textId="77777777" w:rsidTr="00AE48F3">
        <w:trPr>
          <w:jc w:val="center"/>
        </w:trPr>
        <w:tc>
          <w:tcPr>
            <w:tcW w:w="769" w:type="dxa"/>
            <w:vAlign w:val="center"/>
          </w:tcPr>
          <w:p w14:paraId="5497E5F0"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625CFCA1" w14:textId="28826279" w:rsidR="00844510" w:rsidRPr="001065C6" w:rsidRDefault="00224238" w:rsidP="00D65464">
            <w:pPr>
              <w:spacing w:line="300" w:lineRule="auto"/>
              <w:ind w:firstLineChars="100" w:firstLine="210"/>
              <w:rPr>
                <w:sz w:val="21"/>
                <w:szCs w:val="21"/>
              </w:rPr>
            </w:pPr>
            <w:r w:rsidRPr="001065C6">
              <w:rPr>
                <w:rFonts w:hint="eastAsia"/>
                <w:sz w:val="21"/>
                <w:szCs w:val="21"/>
              </w:rPr>
              <w:t>选择试卷，打分批改</w:t>
            </w:r>
          </w:p>
        </w:tc>
        <w:tc>
          <w:tcPr>
            <w:tcW w:w="2126" w:type="dxa"/>
          </w:tcPr>
          <w:p w14:paraId="2454A187" w14:textId="2D0878BA" w:rsidR="00844510" w:rsidRPr="001065C6" w:rsidRDefault="00224238" w:rsidP="00D65464">
            <w:pPr>
              <w:spacing w:line="300" w:lineRule="auto"/>
              <w:rPr>
                <w:sz w:val="21"/>
                <w:szCs w:val="21"/>
              </w:rPr>
            </w:pPr>
            <w:r w:rsidRPr="001065C6">
              <w:rPr>
                <w:rFonts w:hint="eastAsia"/>
                <w:sz w:val="21"/>
                <w:szCs w:val="21"/>
              </w:rPr>
              <w:t>批改成功</w:t>
            </w:r>
          </w:p>
        </w:tc>
        <w:tc>
          <w:tcPr>
            <w:tcW w:w="2298" w:type="dxa"/>
          </w:tcPr>
          <w:p w14:paraId="5DC5873E" w14:textId="390C36F6" w:rsidR="00844510" w:rsidRPr="001065C6" w:rsidRDefault="00224238" w:rsidP="00D65464">
            <w:pPr>
              <w:spacing w:line="300" w:lineRule="auto"/>
              <w:rPr>
                <w:sz w:val="21"/>
                <w:szCs w:val="21"/>
              </w:rPr>
            </w:pPr>
            <w:r w:rsidRPr="001065C6">
              <w:rPr>
                <w:rFonts w:hint="eastAsia"/>
                <w:sz w:val="21"/>
                <w:szCs w:val="21"/>
              </w:rPr>
              <w:t>批改成功</w:t>
            </w:r>
          </w:p>
        </w:tc>
      </w:tr>
    </w:tbl>
    <w:p w14:paraId="084849EA" w14:textId="688F5AAC" w:rsidR="00844510" w:rsidRPr="001065C6" w:rsidRDefault="00D81DFD" w:rsidP="00C903C2">
      <w:pPr>
        <w:pStyle w:val="aff4"/>
        <w:numPr>
          <w:ilvl w:val="0"/>
          <w:numId w:val="37"/>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lastRenderedPageBreak/>
        <w:t>试卷编辑功能</w:t>
      </w:r>
    </w:p>
    <w:p w14:paraId="104CF75A" w14:textId="29963880" w:rsidR="00844510" w:rsidRPr="001065C6" w:rsidRDefault="00844510" w:rsidP="00D65464">
      <w:pPr>
        <w:spacing w:line="300" w:lineRule="auto"/>
        <w:ind w:firstLine="420"/>
        <w:rPr>
          <w:rFonts w:eastAsiaTheme="minorEastAsia"/>
        </w:rPr>
      </w:pPr>
      <w:r w:rsidRPr="001065C6">
        <w:rPr>
          <w:rFonts w:eastAsiaTheme="minorEastAsia" w:hint="eastAsia"/>
        </w:rPr>
        <w:t>试卷编辑功能测试用例表如下表</w:t>
      </w:r>
      <w:r w:rsidRPr="001065C6">
        <w:rPr>
          <w:rFonts w:eastAsiaTheme="minorEastAsia"/>
        </w:rPr>
        <w:t>8-8</w:t>
      </w:r>
      <w:r w:rsidRPr="001065C6">
        <w:rPr>
          <w:rFonts w:eastAsiaTheme="minorEastAsia" w:hint="eastAsia"/>
        </w:rPr>
        <w:t>所示：</w:t>
      </w:r>
    </w:p>
    <w:p w14:paraId="03024D9C" w14:textId="56F80385" w:rsidR="005D307E" w:rsidRPr="001065C6" w:rsidRDefault="005D307E" w:rsidP="00D65464">
      <w:pPr>
        <w:pStyle w:val="aff0"/>
      </w:pPr>
      <w:r w:rsidRPr="001065C6">
        <w:rPr>
          <w:rFonts w:hint="eastAsia"/>
        </w:rPr>
        <w:t>表</w:t>
      </w:r>
      <w:r w:rsidRPr="001065C6">
        <w:t xml:space="preserve">8-8 </w:t>
      </w:r>
      <w:r w:rsidRPr="001065C6">
        <w:rPr>
          <w:rFonts w:hint="eastAsia"/>
        </w:rPr>
        <w:t>试卷编辑功能测试用例表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621"/>
        <w:gridCol w:w="1984"/>
        <w:gridCol w:w="2298"/>
      </w:tblGrid>
      <w:tr w:rsidR="00844510" w:rsidRPr="001065C6" w14:paraId="78BD807C" w14:textId="77777777" w:rsidTr="00224238">
        <w:trPr>
          <w:jc w:val="center"/>
        </w:trPr>
        <w:tc>
          <w:tcPr>
            <w:tcW w:w="769" w:type="dxa"/>
          </w:tcPr>
          <w:p w14:paraId="73B9FC67"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621" w:type="dxa"/>
          </w:tcPr>
          <w:p w14:paraId="4114EAE9"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1984" w:type="dxa"/>
          </w:tcPr>
          <w:p w14:paraId="5A84D146"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345D4219"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12E5FE82" w14:textId="77777777" w:rsidTr="00224238">
        <w:trPr>
          <w:jc w:val="center"/>
        </w:trPr>
        <w:tc>
          <w:tcPr>
            <w:tcW w:w="769" w:type="dxa"/>
            <w:vAlign w:val="center"/>
          </w:tcPr>
          <w:p w14:paraId="18F71939" w14:textId="77777777" w:rsidR="00844510" w:rsidRPr="001065C6" w:rsidRDefault="00844510" w:rsidP="00D65464">
            <w:pPr>
              <w:spacing w:line="300" w:lineRule="auto"/>
              <w:jc w:val="center"/>
              <w:rPr>
                <w:sz w:val="21"/>
                <w:szCs w:val="21"/>
              </w:rPr>
            </w:pPr>
            <w:r w:rsidRPr="001065C6">
              <w:rPr>
                <w:sz w:val="21"/>
                <w:szCs w:val="21"/>
              </w:rPr>
              <w:t>01</w:t>
            </w:r>
          </w:p>
        </w:tc>
        <w:tc>
          <w:tcPr>
            <w:tcW w:w="3621" w:type="dxa"/>
          </w:tcPr>
          <w:p w14:paraId="5A8F6311" w14:textId="5450DFF5" w:rsidR="00844510" w:rsidRPr="001065C6" w:rsidRDefault="00224238" w:rsidP="00D65464">
            <w:pPr>
              <w:spacing w:line="300" w:lineRule="auto"/>
              <w:ind w:firstLineChars="100" w:firstLine="210"/>
              <w:rPr>
                <w:sz w:val="21"/>
                <w:szCs w:val="21"/>
              </w:rPr>
            </w:pPr>
            <w:r w:rsidRPr="001065C6">
              <w:rPr>
                <w:rFonts w:hint="eastAsia"/>
                <w:sz w:val="21"/>
                <w:szCs w:val="21"/>
              </w:rPr>
              <w:t>点击添加试卷，添加问题，保存试卷</w:t>
            </w:r>
          </w:p>
        </w:tc>
        <w:tc>
          <w:tcPr>
            <w:tcW w:w="1984" w:type="dxa"/>
          </w:tcPr>
          <w:p w14:paraId="49D86854" w14:textId="7141EBCE" w:rsidR="00844510" w:rsidRPr="001065C6" w:rsidRDefault="00224238" w:rsidP="00D65464">
            <w:pPr>
              <w:spacing w:line="300" w:lineRule="auto"/>
              <w:rPr>
                <w:sz w:val="21"/>
                <w:szCs w:val="21"/>
              </w:rPr>
            </w:pPr>
            <w:r w:rsidRPr="001065C6">
              <w:rPr>
                <w:rFonts w:hint="eastAsia"/>
                <w:sz w:val="21"/>
                <w:szCs w:val="21"/>
              </w:rPr>
              <w:t>保存成功</w:t>
            </w:r>
          </w:p>
        </w:tc>
        <w:tc>
          <w:tcPr>
            <w:tcW w:w="2298" w:type="dxa"/>
          </w:tcPr>
          <w:p w14:paraId="0E27409A" w14:textId="69B1F371" w:rsidR="00844510" w:rsidRPr="001065C6" w:rsidRDefault="00224238" w:rsidP="00D65464">
            <w:pPr>
              <w:spacing w:line="300" w:lineRule="auto"/>
              <w:rPr>
                <w:sz w:val="21"/>
                <w:szCs w:val="21"/>
              </w:rPr>
            </w:pPr>
            <w:r w:rsidRPr="001065C6">
              <w:rPr>
                <w:rFonts w:hint="eastAsia"/>
                <w:sz w:val="21"/>
                <w:szCs w:val="21"/>
              </w:rPr>
              <w:t>请输入标题</w:t>
            </w:r>
          </w:p>
        </w:tc>
      </w:tr>
      <w:tr w:rsidR="00844510" w:rsidRPr="001065C6" w14:paraId="19A30A20" w14:textId="77777777" w:rsidTr="00224238">
        <w:trPr>
          <w:jc w:val="center"/>
        </w:trPr>
        <w:tc>
          <w:tcPr>
            <w:tcW w:w="769" w:type="dxa"/>
            <w:vAlign w:val="center"/>
          </w:tcPr>
          <w:p w14:paraId="1C617B4C" w14:textId="77777777" w:rsidR="00844510" w:rsidRPr="001065C6" w:rsidRDefault="00844510" w:rsidP="00D65464">
            <w:pPr>
              <w:spacing w:line="300" w:lineRule="auto"/>
              <w:jc w:val="center"/>
              <w:rPr>
                <w:sz w:val="21"/>
                <w:szCs w:val="21"/>
              </w:rPr>
            </w:pPr>
            <w:r w:rsidRPr="001065C6">
              <w:rPr>
                <w:sz w:val="21"/>
                <w:szCs w:val="21"/>
              </w:rPr>
              <w:t>02</w:t>
            </w:r>
          </w:p>
        </w:tc>
        <w:tc>
          <w:tcPr>
            <w:tcW w:w="3621" w:type="dxa"/>
          </w:tcPr>
          <w:p w14:paraId="62C3E3AE" w14:textId="05C2D73D" w:rsidR="00844510" w:rsidRPr="001065C6" w:rsidRDefault="00224238" w:rsidP="00D65464">
            <w:pPr>
              <w:spacing w:line="300" w:lineRule="auto"/>
              <w:ind w:firstLineChars="100" w:firstLine="210"/>
              <w:rPr>
                <w:sz w:val="21"/>
                <w:szCs w:val="21"/>
              </w:rPr>
            </w:pPr>
            <w:r w:rsidRPr="001065C6">
              <w:rPr>
                <w:rFonts w:hint="eastAsia"/>
                <w:sz w:val="21"/>
                <w:szCs w:val="21"/>
              </w:rPr>
              <w:t>添加题目后填写标题，点击保存</w:t>
            </w:r>
          </w:p>
        </w:tc>
        <w:tc>
          <w:tcPr>
            <w:tcW w:w="1984" w:type="dxa"/>
          </w:tcPr>
          <w:p w14:paraId="10027895" w14:textId="754D048F" w:rsidR="00844510" w:rsidRPr="001065C6" w:rsidRDefault="00224238" w:rsidP="00D65464">
            <w:pPr>
              <w:spacing w:line="300" w:lineRule="auto"/>
              <w:rPr>
                <w:sz w:val="21"/>
                <w:szCs w:val="21"/>
              </w:rPr>
            </w:pPr>
            <w:r w:rsidRPr="001065C6">
              <w:rPr>
                <w:rFonts w:hint="eastAsia"/>
                <w:sz w:val="21"/>
                <w:szCs w:val="21"/>
              </w:rPr>
              <w:t>保存成功</w:t>
            </w:r>
          </w:p>
        </w:tc>
        <w:tc>
          <w:tcPr>
            <w:tcW w:w="2298" w:type="dxa"/>
          </w:tcPr>
          <w:p w14:paraId="49D8B4F5" w14:textId="04324578" w:rsidR="00844510" w:rsidRPr="001065C6" w:rsidRDefault="00224238" w:rsidP="00D65464">
            <w:pPr>
              <w:spacing w:line="300" w:lineRule="auto"/>
              <w:rPr>
                <w:sz w:val="21"/>
                <w:szCs w:val="21"/>
              </w:rPr>
            </w:pPr>
            <w:r w:rsidRPr="001065C6">
              <w:rPr>
                <w:rFonts w:hint="eastAsia"/>
                <w:sz w:val="21"/>
                <w:szCs w:val="21"/>
              </w:rPr>
              <w:t>保存成功</w:t>
            </w:r>
          </w:p>
        </w:tc>
      </w:tr>
    </w:tbl>
    <w:p w14:paraId="19FD5FF3" w14:textId="15022705" w:rsidR="00D81DFD" w:rsidRPr="001065C6" w:rsidRDefault="00D81DFD" w:rsidP="00C903C2">
      <w:pPr>
        <w:pStyle w:val="aff4"/>
        <w:numPr>
          <w:ilvl w:val="0"/>
          <w:numId w:val="3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信息管理子模块用例设计</w:t>
      </w:r>
    </w:p>
    <w:p w14:paraId="1C482BBC" w14:textId="177BE827" w:rsidR="00844510" w:rsidRPr="001065C6" w:rsidRDefault="00D81DFD" w:rsidP="00C903C2">
      <w:pPr>
        <w:pStyle w:val="aff4"/>
        <w:numPr>
          <w:ilvl w:val="0"/>
          <w:numId w:val="3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通知信息管理功能</w:t>
      </w:r>
    </w:p>
    <w:p w14:paraId="7DF419F4" w14:textId="72C7C0C2" w:rsidR="00844510" w:rsidRPr="001065C6" w:rsidRDefault="00844510" w:rsidP="00D65464">
      <w:pPr>
        <w:spacing w:line="300" w:lineRule="auto"/>
        <w:ind w:firstLine="420"/>
        <w:rPr>
          <w:rFonts w:eastAsiaTheme="minorEastAsia"/>
        </w:rPr>
      </w:pPr>
      <w:r w:rsidRPr="001065C6">
        <w:rPr>
          <w:rFonts w:eastAsiaTheme="minorEastAsia" w:hint="eastAsia"/>
        </w:rPr>
        <w:t>通知信息管理功能测试用例表如下表</w:t>
      </w:r>
      <w:r w:rsidRPr="001065C6">
        <w:rPr>
          <w:rFonts w:eastAsiaTheme="minorEastAsia"/>
        </w:rPr>
        <w:t>8-9</w:t>
      </w:r>
      <w:r w:rsidRPr="001065C6">
        <w:rPr>
          <w:rFonts w:eastAsiaTheme="minorEastAsia" w:hint="eastAsia"/>
        </w:rPr>
        <w:t>所示：</w:t>
      </w:r>
    </w:p>
    <w:p w14:paraId="743ACE2E" w14:textId="42E27BFF" w:rsidR="005D307E" w:rsidRPr="001065C6" w:rsidRDefault="005D307E" w:rsidP="00D65464">
      <w:pPr>
        <w:pStyle w:val="aff0"/>
      </w:pPr>
      <w:r w:rsidRPr="001065C6">
        <w:rPr>
          <w:rFonts w:hint="eastAsia"/>
        </w:rPr>
        <w:t>表</w:t>
      </w:r>
      <w:r w:rsidRPr="001065C6">
        <w:t xml:space="preserve">8-9 </w:t>
      </w:r>
      <w:r w:rsidRPr="001065C6">
        <w:rPr>
          <w:rFonts w:hint="eastAsia"/>
        </w:rPr>
        <w:t>通知信息管理功能测试用例表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35AF314B" w14:textId="77777777" w:rsidTr="00AE48F3">
        <w:trPr>
          <w:jc w:val="center"/>
        </w:trPr>
        <w:tc>
          <w:tcPr>
            <w:tcW w:w="769" w:type="dxa"/>
          </w:tcPr>
          <w:p w14:paraId="1894A53F"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19942241"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62F2CC36"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17912117"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04F21125" w14:textId="77777777" w:rsidTr="00AE48F3">
        <w:trPr>
          <w:jc w:val="center"/>
        </w:trPr>
        <w:tc>
          <w:tcPr>
            <w:tcW w:w="769" w:type="dxa"/>
            <w:vAlign w:val="center"/>
          </w:tcPr>
          <w:p w14:paraId="1D02DE18"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120EFC03" w14:textId="7BD17CC0" w:rsidR="00844510" w:rsidRPr="001065C6" w:rsidRDefault="00224238" w:rsidP="00D65464">
            <w:pPr>
              <w:spacing w:line="300" w:lineRule="auto"/>
              <w:ind w:firstLineChars="100" w:firstLine="210"/>
              <w:rPr>
                <w:sz w:val="21"/>
                <w:szCs w:val="21"/>
              </w:rPr>
            </w:pPr>
            <w:r w:rsidRPr="001065C6">
              <w:rPr>
                <w:rFonts w:hint="eastAsia"/>
                <w:sz w:val="21"/>
                <w:szCs w:val="21"/>
              </w:rPr>
              <w:t>添加通知，点击保存</w:t>
            </w:r>
          </w:p>
        </w:tc>
        <w:tc>
          <w:tcPr>
            <w:tcW w:w="2126" w:type="dxa"/>
          </w:tcPr>
          <w:p w14:paraId="63E6C8E4" w14:textId="0E9A06E0" w:rsidR="00844510" w:rsidRPr="001065C6" w:rsidRDefault="00224238" w:rsidP="00D65464">
            <w:pPr>
              <w:spacing w:line="300" w:lineRule="auto"/>
              <w:rPr>
                <w:sz w:val="21"/>
                <w:szCs w:val="21"/>
              </w:rPr>
            </w:pPr>
            <w:r w:rsidRPr="001065C6">
              <w:rPr>
                <w:rFonts w:hint="eastAsia"/>
                <w:sz w:val="21"/>
                <w:szCs w:val="21"/>
              </w:rPr>
              <w:t>保存成功</w:t>
            </w:r>
          </w:p>
        </w:tc>
        <w:tc>
          <w:tcPr>
            <w:tcW w:w="2298" w:type="dxa"/>
          </w:tcPr>
          <w:p w14:paraId="27B5CFCF" w14:textId="7F431471" w:rsidR="00844510" w:rsidRPr="001065C6" w:rsidRDefault="00224238" w:rsidP="00D65464">
            <w:pPr>
              <w:spacing w:line="300" w:lineRule="auto"/>
              <w:rPr>
                <w:sz w:val="21"/>
                <w:szCs w:val="21"/>
              </w:rPr>
            </w:pPr>
            <w:r w:rsidRPr="001065C6">
              <w:rPr>
                <w:rFonts w:hint="eastAsia"/>
                <w:sz w:val="21"/>
                <w:szCs w:val="21"/>
              </w:rPr>
              <w:t>保存成功</w:t>
            </w:r>
          </w:p>
        </w:tc>
      </w:tr>
      <w:tr w:rsidR="00844510" w:rsidRPr="001065C6" w14:paraId="1EB6DD63" w14:textId="77777777" w:rsidTr="00AE48F3">
        <w:trPr>
          <w:jc w:val="center"/>
        </w:trPr>
        <w:tc>
          <w:tcPr>
            <w:tcW w:w="769" w:type="dxa"/>
            <w:vAlign w:val="center"/>
          </w:tcPr>
          <w:p w14:paraId="55885CDB" w14:textId="77777777" w:rsidR="00844510" w:rsidRPr="001065C6" w:rsidRDefault="00844510" w:rsidP="00D65464">
            <w:pPr>
              <w:spacing w:line="300" w:lineRule="auto"/>
              <w:jc w:val="center"/>
              <w:rPr>
                <w:sz w:val="21"/>
                <w:szCs w:val="21"/>
              </w:rPr>
            </w:pPr>
            <w:r w:rsidRPr="001065C6">
              <w:rPr>
                <w:sz w:val="21"/>
                <w:szCs w:val="21"/>
              </w:rPr>
              <w:t>02</w:t>
            </w:r>
          </w:p>
        </w:tc>
        <w:tc>
          <w:tcPr>
            <w:tcW w:w="3479" w:type="dxa"/>
          </w:tcPr>
          <w:p w14:paraId="6B5F2209" w14:textId="27ADD29C" w:rsidR="00844510" w:rsidRPr="001065C6" w:rsidRDefault="00224238" w:rsidP="00D65464">
            <w:pPr>
              <w:spacing w:line="300" w:lineRule="auto"/>
              <w:ind w:firstLineChars="100" w:firstLine="210"/>
              <w:rPr>
                <w:sz w:val="21"/>
                <w:szCs w:val="21"/>
              </w:rPr>
            </w:pPr>
            <w:r w:rsidRPr="001065C6">
              <w:rPr>
                <w:rFonts w:hint="eastAsia"/>
                <w:sz w:val="21"/>
                <w:szCs w:val="21"/>
              </w:rPr>
              <w:t>选择要修改的通知，点击修改</w:t>
            </w:r>
          </w:p>
        </w:tc>
        <w:tc>
          <w:tcPr>
            <w:tcW w:w="2126" w:type="dxa"/>
          </w:tcPr>
          <w:p w14:paraId="3BA9A35D" w14:textId="7C05A556" w:rsidR="00844510" w:rsidRPr="001065C6" w:rsidRDefault="00224238" w:rsidP="00D65464">
            <w:pPr>
              <w:spacing w:line="300" w:lineRule="auto"/>
              <w:rPr>
                <w:sz w:val="21"/>
                <w:szCs w:val="21"/>
              </w:rPr>
            </w:pPr>
            <w:r w:rsidRPr="001065C6">
              <w:rPr>
                <w:rFonts w:hint="eastAsia"/>
                <w:sz w:val="21"/>
                <w:szCs w:val="21"/>
              </w:rPr>
              <w:t>修改成功</w:t>
            </w:r>
          </w:p>
        </w:tc>
        <w:tc>
          <w:tcPr>
            <w:tcW w:w="2298" w:type="dxa"/>
          </w:tcPr>
          <w:p w14:paraId="75ECF66E" w14:textId="6EE1C8E7" w:rsidR="00844510" w:rsidRPr="001065C6" w:rsidRDefault="00224238" w:rsidP="00D65464">
            <w:pPr>
              <w:spacing w:line="300" w:lineRule="auto"/>
              <w:rPr>
                <w:sz w:val="21"/>
                <w:szCs w:val="21"/>
              </w:rPr>
            </w:pPr>
            <w:r w:rsidRPr="001065C6">
              <w:rPr>
                <w:rFonts w:hint="eastAsia"/>
                <w:sz w:val="21"/>
                <w:szCs w:val="21"/>
              </w:rPr>
              <w:t>修改成功</w:t>
            </w:r>
          </w:p>
        </w:tc>
      </w:tr>
      <w:tr w:rsidR="00844510" w:rsidRPr="001065C6" w14:paraId="3DD5B19A" w14:textId="77777777" w:rsidTr="00AE48F3">
        <w:trPr>
          <w:jc w:val="center"/>
        </w:trPr>
        <w:tc>
          <w:tcPr>
            <w:tcW w:w="769" w:type="dxa"/>
            <w:vAlign w:val="center"/>
          </w:tcPr>
          <w:p w14:paraId="6857E984" w14:textId="77777777" w:rsidR="00844510" w:rsidRPr="001065C6" w:rsidRDefault="00844510" w:rsidP="00D65464">
            <w:pPr>
              <w:spacing w:line="300" w:lineRule="auto"/>
              <w:jc w:val="center"/>
              <w:rPr>
                <w:sz w:val="21"/>
                <w:szCs w:val="21"/>
              </w:rPr>
            </w:pPr>
            <w:r w:rsidRPr="001065C6">
              <w:rPr>
                <w:sz w:val="21"/>
                <w:szCs w:val="21"/>
              </w:rPr>
              <w:t>03</w:t>
            </w:r>
          </w:p>
        </w:tc>
        <w:tc>
          <w:tcPr>
            <w:tcW w:w="3479" w:type="dxa"/>
          </w:tcPr>
          <w:p w14:paraId="0FA662E5" w14:textId="786A5A22" w:rsidR="00844510" w:rsidRPr="001065C6" w:rsidRDefault="00224238" w:rsidP="00D65464">
            <w:pPr>
              <w:spacing w:line="300" w:lineRule="auto"/>
              <w:ind w:firstLineChars="100" w:firstLine="210"/>
              <w:rPr>
                <w:sz w:val="21"/>
                <w:szCs w:val="21"/>
              </w:rPr>
            </w:pPr>
            <w:r w:rsidRPr="001065C6">
              <w:rPr>
                <w:rFonts w:hint="eastAsia"/>
                <w:sz w:val="21"/>
                <w:szCs w:val="21"/>
              </w:rPr>
              <w:t>选择要删除的通知，点击删除</w:t>
            </w:r>
          </w:p>
        </w:tc>
        <w:tc>
          <w:tcPr>
            <w:tcW w:w="2126" w:type="dxa"/>
          </w:tcPr>
          <w:p w14:paraId="7D2C9AEB" w14:textId="53887A2A" w:rsidR="00844510" w:rsidRPr="001065C6" w:rsidRDefault="00224238" w:rsidP="00D65464">
            <w:pPr>
              <w:spacing w:line="300" w:lineRule="auto"/>
              <w:rPr>
                <w:sz w:val="21"/>
                <w:szCs w:val="21"/>
              </w:rPr>
            </w:pPr>
            <w:r w:rsidRPr="001065C6">
              <w:rPr>
                <w:rFonts w:hint="eastAsia"/>
                <w:sz w:val="21"/>
                <w:szCs w:val="21"/>
              </w:rPr>
              <w:t>删除成功</w:t>
            </w:r>
          </w:p>
        </w:tc>
        <w:tc>
          <w:tcPr>
            <w:tcW w:w="2298" w:type="dxa"/>
          </w:tcPr>
          <w:p w14:paraId="33401E43" w14:textId="2A8B3FEA" w:rsidR="00844510" w:rsidRPr="001065C6" w:rsidRDefault="00224238" w:rsidP="00D65464">
            <w:pPr>
              <w:spacing w:line="300" w:lineRule="auto"/>
              <w:rPr>
                <w:sz w:val="21"/>
                <w:szCs w:val="21"/>
              </w:rPr>
            </w:pPr>
            <w:r w:rsidRPr="001065C6">
              <w:rPr>
                <w:rFonts w:hint="eastAsia"/>
                <w:sz w:val="21"/>
                <w:szCs w:val="21"/>
              </w:rPr>
              <w:t>删除成功</w:t>
            </w:r>
          </w:p>
        </w:tc>
      </w:tr>
    </w:tbl>
    <w:p w14:paraId="29A1D1A7" w14:textId="205E4A09" w:rsidR="00844510" w:rsidRPr="001065C6" w:rsidRDefault="00D81DFD" w:rsidP="00C903C2">
      <w:pPr>
        <w:pStyle w:val="aff4"/>
        <w:numPr>
          <w:ilvl w:val="0"/>
          <w:numId w:val="3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考生信息管理功能</w:t>
      </w:r>
    </w:p>
    <w:p w14:paraId="7D11B49A" w14:textId="0FBE90B6" w:rsidR="00844510" w:rsidRPr="001065C6" w:rsidRDefault="00844510" w:rsidP="00D65464">
      <w:pPr>
        <w:spacing w:line="300" w:lineRule="auto"/>
        <w:ind w:firstLine="420"/>
        <w:rPr>
          <w:rFonts w:eastAsiaTheme="minorEastAsia"/>
        </w:rPr>
      </w:pPr>
      <w:r w:rsidRPr="001065C6">
        <w:rPr>
          <w:rFonts w:eastAsiaTheme="minorEastAsia" w:hint="eastAsia"/>
        </w:rPr>
        <w:t>考生信息管理功能测试用例表如下表</w:t>
      </w:r>
      <w:r w:rsidRPr="001065C6">
        <w:rPr>
          <w:rFonts w:eastAsiaTheme="minorEastAsia"/>
        </w:rPr>
        <w:t>8-10</w:t>
      </w:r>
      <w:r w:rsidRPr="001065C6">
        <w:rPr>
          <w:rFonts w:eastAsiaTheme="minorEastAsia" w:hint="eastAsia"/>
        </w:rPr>
        <w:t>所示：</w:t>
      </w:r>
    </w:p>
    <w:p w14:paraId="1CC24147" w14:textId="6A95A35A" w:rsidR="005D307E" w:rsidRPr="001065C6" w:rsidRDefault="005D307E" w:rsidP="00D65464">
      <w:pPr>
        <w:pStyle w:val="aff0"/>
      </w:pPr>
      <w:r w:rsidRPr="001065C6">
        <w:rPr>
          <w:rFonts w:hint="eastAsia"/>
        </w:rPr>
        <w:t>表</w:t>
      </w:r>
      <w:r w:rsidRPr="001065C6">
        <w:t xml:space="preserve">8-10 </w:t>
      </w:r>
      <w:r w:rsidRPr="001065C6">
        <w:rPr>
          <w:rFonts w:hint="eastAsia"/>
        </w:rPr>
        <w:t>考生信息管理功能测试用例表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43351B2F" w14:textId="77777777" w:rsidTr="00AE48F3">
        <w:trPr>
          <w:jc w:val="center"/>
        </w:trPr>
        <w:tc>
          <w:tcPr>
            <w:tcW w:w="769" w:type="dxa"/>
          </w:tcPr>
          <w:p w14:paraId="2B4A6006"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5F528531"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7BCC9FC9"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741ACCF0"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11E0753A" w14:textId="77777777" w:rsidTr="00AE48F3">
        <w:trPr>
          <w:jc w:val="center"/>
        </w:trPr>
        <w:tc>
          <w:tcPr>
            <w:tcW w:w="769" w:type="dxa"/>
            <w:vAlign w:val="center"/>
          </w:tcPr>
          <w:p w14:paraId="6760A79F"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020B7EE5" w14:textId="0213A853" w:rsidR="00844510" w:rsidRPr="001065C6" w:rsidRDefault="00705A2F" w:rsidP="00D65464">
            <w:pPr>
              <w:spacing w:line="300" w:lineRule="auto"/>
              <w:ind w:firstLineChars="100" w:firstLine="210"/>
              <w:rPr>
                <w:sz w:val="21"/>
                <w:szCs w:val="21"/>
              </w:rPr>
            </w:pPr>
            <w:r w:rsidRPr="001065C6">
              <w:rPr>
                <w:rFonts w:hint="eastAsia"/>
                <w:sz w:val="21"/>
                <w:szCs w:val="21"/>
              </w:rPr>
              <w:t>点击添加考生信息，输入考生信息</w:t>
            </w:r>
          </w:p>
        </w:tc>
        <w:tc>
          <w:tcPr>
            <w:tcW w:w="2126" w:type="dxa"/>
          </w:tcPr>
          <w:p w14:paraId="0E0FBB89" w14:textId="545A1A22" w:rsidR="00844510" w:rsidRPr="001065C6" w:rsidRDefault="00705A2F" w:rsidP="00D65464">
            <w:pPr>
              <w:spacing w:line="300" w:lineRule="auto"/>
              <w:rPr>
                <w:sz w:val="21"/>
                <w:szCs w:val="21"/>
              </w:rPr>
            </w:pPr>
            <w:r w:rsidRPr="001065C6">
              <w:rPr>
                <w:rFonts w:hint="eastAsia"/>
                <w:sz w:val="21"/>
                <w:szCs w:val="21"/>
              </w:rPr>
              <w:t>添加成功</w:t>
            </w:r>
          </w:p>
        </w:tc>
        <w:tc>
          <w:tcPr>
            <w:tcW w:w="2298" w:type="dxa"/>
          </w:tcPr>
          <w:p w14:paraId="0C9A2DEC" w14:textId="3EEA66A2" w:rsidR="00844510" w:rsidRPr="001065C6" w:rsidRDefault="00705A2F" w:rsidP="00D65464">
            <w:pPr>
              <w:spacing w:line="300" w:lineRule="auto"/>
              <w:rPr>
                <w:sz w:val="21"/>
                <w:szCs w:val="21"/>
              </w:rPr>
            </w:pPr>
            <w:r w:rsidRPr="001065C6">
              <w:rPr>
                <w:rFonts w:hint="eastAsia"/>
                <w:sz w:val="21"/>
                <w:szCs w:val="21"/>
              </w:rPr>
              <w:t>请检查考生信息</w:t>
            </w:r>
          </w:p>
        </w:tc>
      </w:tr>
      <w:tr w:rsidR="00844510" w:rsidRPr="001065C6" w14:paraId="318A5C65" w14:textId="77777777" w:rsidTr="00AE48F3">
        <w:trPr>
          <w:jc w:val="center"/>
        </w:trPr>
        <w:tc>
          <w:tcPr>
            <w:tcW w:w="769" w:type="dxa"/>
            <w:vAlign w:val="center"/>
          </w:tcPr>
          <w:p w14:paraId="6AFDF847" w14:textId="77777777" w:rsidR="00844510" w:rsidRPr="001065C6" w:rsidRDefault="00844510" w:rsidP="00D65464">
            <w:pPr>
              <w:spacing w:line="300" w:lineRule="auto"/>
              <w:jc w:val="center"/>
              <w:rPr>
                <w:sz w:val="21"/>
                <w:szCs w:val="21"/>
              </w:rPr>
            </w:pPr>
            <w:r w:rsidRPr="001065C6">
              <w:rPr>
                <w:sz w:val="21"/>
                <w:szCs w:val="21"/>
              </w:rPr>
              <w:t>02</w:t>
            </w:r>
          </w:p>
        </w:tc>
        <w:tc>
          <w:tcPr>
            <w:tcW w:w="3479" w:type="dxa"/>
          </w:tcPr>
          <w:p w14:paraId="2C2A9D34" w14:textId="6B6D1DE1" w:rsidR="00844510" w:rsidRPr="001065C6" w:rsidRDefault="00705A2F" w:rsidP="00D65464">
            <w:pPr>
              <w:spacing w:line="300" w:lineRule="auto"/>
              <w:ind w:firstLineChars="100" w:firstLine="210"/>
              <w:rPr>
                <w:sz w:val="21"/>
                <w:szCs w:val="21"/>
              </w:rPr>
            </w:pPr>
            <w:r w:rsidRPr="001065C6">
              <w:rPr>
                <w:rFonts w:hint="eastAsia"/>
                <w:sz w:val="21"/>
                <w:szCs w:val="21"/>
              </w:rPr>
              <w:t>点击修改考生信息，输入修改信息</w:t>
            </w:r>
          </w:p>
        </w:tc>
        <w:tc>
          <w:tcPr>
            <w:tcW w:w="2126" w:type="dxa"/>
          </w:tcPr>
          <w:p w14:paraId="79DD8C75" w14:textId="73C456BE" w:rsidR="00844510" w:rsidRPr="001065C6" w:rsidRDefault="00705A2F" w:rsidP="00D65464">
            <w:pPr>
              <w:spacing w:line="300" w:lineRule="auto"/>
              <w:rPr>
                <w:sz w:val="21"/>
                <w:szCs w:val="21"/>
              </w:rPr>
            </w:pPr>
            <w:r w:rsidRPr="001065C6">
              <w:rPr>
                <w:rFonts w:hint="eastAsia"/>
                <w:sz w:val="21"/>
                <w:szCs w:val="21"/>
              </w:rPr>
              <w:t>修改成功</w:t>
            </w:r>
          </w:p>
        </w:tc>
        <w:tc>
          <w:tcPr>
            <w:tcW w:w="2298" w:type="dxa"/>
          </w:tcPr>
          <w:p w14:paraId="43626A07" w14:textId="4E40A312" w:rsidR="00844510" w:rsidRPr="001065C6" w:rsidRDefault="00705A2F" w:rsidP="00D65464">
            <w:pPr>
              <w:spacing w:line="300" w:lineRule="auto"/>
              <w:rPr>
                <w:sz w:val="21"/>
                <w:szCs w:val="21"/>
              </w:rPr>
            </w:pPr>
            <w:r w:rsidRPr="001065C6">
              <w:rPr>
                <w:rFonts w:hint="eastAsia"/>
                <w:sz w:val="21"/>
                <w:szCs w:val="21"/>
              </w:rPr>
              <w:t>修改成功</w:t>
            </w:r>
          </w:p>
        </w:tc>
      </w:tr>
      <w:tr w:rsidR="00844510" w:rsidRPr="001065C6" w14:paraId="73D8BEB3" w14:textId="77777777" w:rsidTr="00AE48F3">
        <w:trPr>
          <w:jc w:val="center"/>
        </w:trPr>
        <w:tc>
          <w:tcPr>
            <w:tcW w:w="769" w:type="dxa"/>
            <w:vAlign w:val="center"/>
          </w:tcPr>
          <w:p w14:paraId="24075DF8" w14:textId="77777777" w:rsidR="00844510" w:rsidRPr="001065C6" w:rsidRDefault="00844510" w:rsidP="00D65464">
            <w:pPr>
              <w:spacing w:line="300" w:lineRule="auto"/>
              <w:jc w:val="center"/>
              <w:rPr>
                <w:sz w:val="21"/>
                <w:szCs w:val="21"/>
              </w:rPr>
            </w:pPr>
            <w:r w:rsidRPr="001065C6">
              <w:rPr>
                <w:sz w:val="21"/>
                <w:szCs w:val="21"/>
              </w:rPr>
              <w:t>03</w:t>
            </w:r>
          </w:p>
        </w:tc>
        <w:tc>
          <w:tcPr>
            <w:tcW w:w="3479" w:type="dxa"/>
          </w:tcPr>
          <w:p w14:paraId="49ACAD50" w14:textId="6B0128A4" w:rsidR="00844510" w:rsidRPr="001065C6" w:rsidRDefault="00705A2F" w:rsidP="00D65464">
            <w:pPr>
              <w:spacing w:line="300" w:lineRule="auto"/>
              <w:ind w:firstLineChars="100" w:firstLine="210"/>
              <w:rPr>
                <w:sz w:val="21"/>
                <w:szCs w:val="21"/>
              </w:rPr>
            </w:pPr>
            <w:r w:rsidRPr="001065C6">
              <w:rPr>
                <w:rFonts w:hint="eastAsia"/>
                <w:sz w:val="21"/>
                <w:szCs w:val="21"/>
              </w:rPr>
              <w:t>点击删除考生信息</w:t>
            </w:r>
          </w:p>
        </w:tc>
        <w:tc>
          <w:tcPr>
            <w:tcW w:w="2126" w:type="dxa"/>
          </w:tcPr>
          <w:p w14:paraId="0081B513" w14:textId="3D95D8AC" w:rsidR="00844510" w:rsidRPr="001065C6" w:rsidRDefault="00705A2F" w:rsidP="00D65464">
            <w:pPr>
              <w:spacing w:line="300" w:lineRule="auto"/>
              <w:rPr>
                <w:sz w:val="21"/>
                <w:szCs w:val="21"/>
              </w:rPr>
            </w:pPr>
            <w:r w:rsidRPr="001065C6">
              <w:rPr>
                <w:rFonts w:hint="eastAsia"/>
                <w:sz w:val="21"/>
                <w:szCs w:val="21"/>
              </w:rPr>
              <w:t>删除成功</w:t>
            </w:r>
          </w:p>
        </w:tc>
        <w:tc>
          <w:tcPr>
            <w:tcW w:w="2298" w:type="dxa"/>
          </w:tcPr>
          <w:p w14:paraId="0B0C59AB" w14:textId="60D368C7" w:rsidR="00844510" w:rsidRPr="001065C6" w:rsidRDefault="00705A2F" w:rsidP="00D65464">
            <w:pPr>
              <w:spacing w:line="300" w:lineRule="auto"/>
              <w:rPr>
                <w:sz w:val="21"/>
                <w:szCs w:val="21"/>
              </w:rPr>
            </w:pPr>
            <w:r w:rsidRPr="001065C6">
              <w:rPr>
                <w:rFonts w:hint="eastAsia"/>
                <w:sz w:val="21"/>
                <w:szCs w:val="21"/>
              </w:rPr>
              <w:t>删除成功</w:t>
            </w:r>
          </w:p>
        </w:tc>
      </w:tr>
    </w:tbl>
    <w:p w14:paraId="52B340E4" w14:textId="1AA779B0" w:rsidR="00844510" w:rsidRPr="001065C6" w:rsidRDefault="00D81DFD" w:rsidP="00C903C2">
      <w:pPr>
        <w:pStyle w:val="aff4"/>
        <w:numPr>
          <w:ilvl w:val="0"/>
          <w:numId w:val="3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考试信息管理功能</w:t>
      </w:r>
    </w:p>
    <w:p w14:paraId="251409F8" w14:textId="25D129D6" w:rsidR="00844510" w:rsidRPr="001065C6" w:rsidRDefault="00844510" w:rsidP="00D65464">
      <w:pPr>
        <w:spacing w:line="300" w:lineRule="auto"/>
        <w:ind w:firstLine="420"/>
        <w:rPr>
          <w:rFonts w:eastAsiaTheme="minorEastAsia"/>
        </w:rPr>
      </w:pPr>
      <w:r w:rsidRPr="001065C6">
        <w:rPr>
          <w:rFonts w:eastAsiaTheme="minorEastAsia" w:hint="eastAsia"/>
        </w:rPr>
        <w:t>考试信息管理功能测试用例表如下表</w:t>
      </w:r>
      <w:r w:rsidRPr="001065C6">
        <w:rPr>
          <w:rFonts w:eastAsiaTheme="minorEastAsia"/>
        </w:rPr>
        <w:t>8-11</w:t>
      </w:r>
      <w:r w:rsidRPr="001065C6">
        <w:rPr>
          <w:rFonts w:eastAsiaTheme="minorEastAsia" w:hint="eastAsia"/>
        </w:rPr>
        <w:t>所示：</w:t>
      </w:r>
    </w:p>
    <w:p w14:paraId="643EB41B" w14:textId="42CA2469" w:rsidR="005D307E" w:rsidRPr="001065C6" w:rsidRDefault="005D307E" w:rsidP="00D65464">
      <w:pPr>
        <w:pStyle w:val="aff0"/>
      </w:pPr>
      <w:r w:rsidRPr="001065C6">
        <w:rPr>
          <w:rFonts w:hint="eastAsia"/>
        </w:rPr>
        <w:t>表</w:t>
      </w:r>
      <w:r w:rsidRPr="001065C6">
        <w:t xml:space="preserve">8-11 </w:t>
      </w:r>
      <w:r w:rsidRPr="001065C6">
        <w:rPr>
          <w:rFonts w:hint="eastAsia"/>
        </w:rPr>
        <w:t>考试信息管理功能测试用例表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7CF63F64" w14:textId="77777777" w:rsidTr="00AE48F3">
        <w:trPr>
          <w:jc w:val="center"/>
        </w:trPr>
        <w:tc>
          <w:tcPr>
            <w:tcW w:w="769" w:type="dxa"/>
          </w:tcPr>
          <w:p w14:paraId="0CCF41BE"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0619D6EA"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28568E06"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1B934CCE"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2353CC38" w14:textId="77777777" w:rsidTr="00AE48F3">
        <w:trPr>
          <w:jc w:val="center"/>
        </w:trPr>
        <w:tc>
          <w:tcPr>
            <w:tcW w:w="769" w:type="dxa"/>
            <w:vAlign w:val="center"/>
          </w:tcPr>
          <w:p w14:paraId="0DEAE740"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07B648E9" w14:textId="4743F7C7" w:rsidR="00844510" w:rsidRPr="001065C6" w:rsidRDefault="00705A2F" w:rsidP="00D65464">
            <w:pPr>
              <w:spacing w:line="300" w:lineRule="auto"/>
              <w:ind w:firstLineChars="100" w:firstLine="210"/>
              <w:rPr>
                <w:sz w:val="21"/>
                <w:szCs w:val="21"/>
              </w:rPr>
            </w:pPr>
            <w:r w:rsidRPr="001065C6">
              <w:rPr>
                <w:rFonts w:hint="eastAsia"/>
                <w:sz w:val="21"/>
                <w:szCs w:val="21"/>
              </w:rPr>
              <w:t>选择要修改的试卷信息，点击修改</w:t>
            </w:r>
          </w:p>
        </w:tc>
        <w:tc>
          <w:tcPr>
            <w:tcW w:w="2126" w:type="dxa"/>
          </w:tcPr>
          <w:p w14:paraId="7717D122" w14:textId="3787EF68" w:rsidR="00844510" w:rsidRPr="001065C6" w:rsidRDefault="00705A2F" w:rsidP="00D65464">
            <w:pPr>
              <w:spacing w:line="300" w:lineRule="auto"/>
              <w:rPr>
                <w:sz w:val="21"/>
                <w:szCs w:val="21"/>
              </w:rPr>
            </w:pPr>
            <w:r w:rsidRPr="001065C6">
              <w:rPr>
                <w:rFonts w:hint="eastAsia"/>
                <w:sz w:val="21"/>
                <w:szCs w:val="21"/>
              </w:rPr>
              <w:t>修改成功</w:t>
            </w:r>
          </w:p>
        </w:tc>
        <w:tc>
          <w:tcPr>
            <w:tcW w:w="2298" w:type="dxa"/>
          </w:tcPr>
          <w:p w14:paraId="67BEF1EC" w14:textId="74F83EDF" w:rsidR="00844510" w:rsidRPr="001065C6" w:rsidRDefault="00705A2F" w:rsidP="00D65464">
            <w:pPr>
              <w:spacing w:line="300" w:lineRule="auto"/>
              <w:rPr>
                <w:sz w:val="21"/>
                <w:szCs w:val="21"/>
              </w:rPr>
            </w:pPr>
            <w:r w:rsidRPr="001065C6">
              <w:rPr>
                <w:rFonts w:hint="eastAsia"/>
                <w:sz w:val="21"/>
                <w:szCs w:val="21"/>
              </w:rPr>
              <w:t>修改成功</w:t>
            </w:r>
          </w:p>
        </w:tc>
      </w:tr>
    </w:tbl>
    <w:p w14:paraId="0C415050" w14:textId="2D126842" w:rsidR="00844510" w:rsidRPr="001065C6" w:rsidRDefault="00D81DFD" w:rsidP="00C903C2">
      <w:pPr>
        <w:pStyle w:val="aff4"/>
        <w:numPr>
          <w:ilvl w:val="0"/>
          <w:numId w:val="39"/>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教师信息管理功能</w:t>
      </w:r>
    </w:p>
    <w:p w14:paraId="5278AF85" w14:textId="3BE8DB20" w:rsidR="00844510" w:rsidRPr="001065C6" w:rsidRDefault="00844510" w:rsidP="00D65464">
      <w:pPr>
        <w:spacing w:line="300" w:lineRule="auto"/>
        <w:ind w:firstLine="420"/>
        <w:rPr>
          <w:rFonts w:eastAsiaTheme="minorEastAsia"/>
        </w:rPr>
      </w:pPr>
      <w:r w:rsidRPr="001065C6">
        <w:rPr>
          <w:rFonts w:eastAsiaTheme="minorEastAsia" w:hint="eastAsia"/>
        </w:rPr>
        <w:t>教师信息管理功能测试用例表如下表</w:t>
      </w:r>
      <w:r w:rsidRPr="001065C6">
        <w:rPr>
          <w:rFonts w:eastAsiaTheme="minorEastAsia"/>
        </w:rPr>
        <w:t>8-12</w:t>
      </w:r>
      <w:r w:rsidRPr="001065C6">
        <w:rPr>
          <w:rFonts w:eastAsiaTheme="minorEastAsia" w:hint="eastAsia"/>
        </w:rPr>
        <w:t>所示：</w:t>
      </w:r>
    </w:p>
    <w:p w14:paraId="6F2B2A7F" w14:textId="31B095ED" w:rsidR="005D307E" w:rsidRPr="001065C6" w:rsidRDefault="005D307E" w:rsidP="00D65464">
      <w:pPr>
        <w:pStyle w:val="aff0"/>
      </w:pPr>
      <w:r w:rsidRPr="001065C6">
        <w:rPr>
          <w:rFonts w:hint="eastAsia"/>
        </w:rPr>
        <w:t>表</w:t>
      </w:r>
      <w:r w:rsidRPr="001065C6">
        <w:t xml:space="preserve">8-12 </w:t>
      </w:r>
      <w:r w:rsidRPr="001065C6">
        <w:rPr>
          <w:rFonts w:hint="eastAsia"/>
        </w:rPr>
        <w:t>教师信息管理功能测试用例表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5819546D" w14:textId="77777777" w:rsidTr="00AE48F3">
        <w:trPr>
          <w:jc w:val="center"/>
        </w:trPr>
        <w:tc>
          <w:tcPr>
            <w:tcW w:w="769" w:type="dxa"/>
          </w:tcPr>
          <w:p w14:paraId="7AF25755"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3E0D45CD"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1E3B8EEF"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6DE728E9"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705A2F" w:rsidRPr="001065C6" w14:paraId="7A335F66" w14:textId="77777777" w:rsidTr="00AE48F3">
        <w:trPr>
          <w:jc w:val="center"/>
        </w:trPr>
        <w:tc>
          <w:tcPr>
            <w:tcW w:w="769" w:type="dxa"/>
            <w:vAlign w:val="center"/>
          </w:tcPr>
          <w:p w14:paraId="5EC8B515" w14:textId="77777777" w:rsidR="00705A2F" w:rsidRPr="001065C6" w:rsidRDefault="00705A2F" w:rsidP="00D65464">
            <w:pPr>
              <w:spacing w:line="300" w:lineRule="auto"/>
              <w:jc w:val="center"/>
              <w:rPr>
                <w:sz w:val="21"/>
                <w:szCs w:val="21"/>
              </w:rPr>
            </w:pPr>
            <w:r w:rsidRPr="001065C6">
              <w:rPr>
                <w:sz w:val="21"/>
                <w:szCs w:val="21"/>
              </w:rPr>
              <w:t>01</w:t>
            </w:r>
          </w:p>
        </w:tc>
        <w:tc>
          <w:tcPr>
            <w:tcW w:w="3479" w:type="dxa"/>
          </w:tcPr>
          <w:p w14:paraId="54D7DE83" w14:textId="35C3F968" w:rsidR="00705A2F" w:rsidRPr="001065C6" w:rsidRDefault="00705A2F" w:rsidP="00D65464">
            <w:pPr>
              <w:spacing w:line="300" w:lineRule="auto"/>
              <w:ind w:firstLineChars="100" w:firstLine="210"/>
              <w:rPr>
                <w:sz w:val="21"/>
                <w:szCs w:val="21"/>
              </w:rPr>
            </w:pPr>
            <w:r w:rsidRPr="001065C6">
              <w:rPr>
                <w:rFonts w:hint="eastAsia"/>
                <w:sz w:val="21"/>
                <w:szCs w:val="21"/>
              </w:rPr>
              <w:t>点击添加教师信息，输入考生信息</w:t>
            </w:r>
          </w:p>
        </w:tc>
        <w:tc>
          <w:tcPr>
            <w:tcW w:w="2126" w:type="dxa"/>
          </w:tcPr>
          <w:p w14:paraId="78803967" w14:textId="11C1FDC9" w:rsidR="00705A2F" w:rsidRPr="001065C6" w:rsidRDefault="00705A2F" w:rsidP="00D65464">
            <w:pPr>
              <w:spacing w:line="300" w:lineRule="auto"/>
              <w:rPr>
                <w:sz w:val="21"/>
                <w:szCs w:val="21"/>
              </w:rPr>
            </w:pPr>
            <w:r w:rsidRPr="001065C6">
              <w:rPr>
                <w:rFonts w:hint="eastAsia"/>
                <w:sz w:val="21"/>
                <w:szCs w:val="21"/>
              </w:rPr>
              <w:t>添加成功</w:t>
            </w:r>
          </w:p>
        </w:tc>
        <w:tc>
          <w:tcPr>
            <w:tcW w:w="2298" w:type="dxa"/>
          </w:tcPr>
          <w:p w14:paraId="6A27213F" w14:textId="26DF60AC" w:rsidR="00705A2F" w:rsidRPr="001065C6" w:rsidRDefault="00705A2F" w:rsidP="00D65464">
            <w:pPr>
              <w:spacing w:line="300" w:lineRule="auto"/>
              <w:rPr>
                <w:sz w:val="21"/>
                <w:szCs w:val="21"/>
              </w:rPr>
            </w:pPr>
            <w:r w:rsidRPr="001065C6">
              <w:rPr>
                <w:rFonts w:hint="eastAsia"/>
                <w:sz w:val="21"/>
                <w:szCs w:val="21"/>
              </w:rPr>
              <w:t>请检查教师信息</w:t>
            </w:r>
          </w:p>
        </w:tc>
      </w:tr>
      <w:tr w:rsidR="00705A2F" w:rsidRPr="001065C6" w14:paraId="494CEDA9" w14:textId="77777777" w:rsidTr="00AE48F3">
        <w:trPr>
          <w:jc w:val="center"/>
        </w:trPr>
        <w:tc>
          <w:tcPr>
            <w:tcW w:w="769" w:type="dxa"/>
            <w:vAlign w:val="center"/>
          </w:tcPr>
          <w:p w14:paraId="3B9D08F5" w14:textId="10BF8F47" w:rsidR="00705A2F" w:rsidRPr="001065C6" w:rsidRDefault="00705A2F" w:rsidP="00D65464">
            <w:pPr>
              <w:spacing w:line="300" w:lineRule="auto"/>
              <w:jc w:val="center"/>
              <w:rPr>
                <w:sz w:val="21"/>
                <w:szCs w:val="21"/>
              </w:rPr>
            </w:pPr>
            <w:r w:rsidRPr="001065C6">
              <w:rPr>
                <w:sz w:val="21"/>
                <w:szCs w:val="21"/>
              </w:rPr>
              <w:t>0</w:t>
            </w:r>
            <w:r w:rsidR="00AB774B">
              <w:rPr>
                <w:rFonts w:hint="eastAsia"/>
                <w:sz w:val="21"/>
                <w:szCs w:val="21"/>
              </w:rPr>
              <w:t>2</w:t>
            </w:r>
          </w:p>
        </w:tc>
        <w:tc>
          <w:tcPr>
            <w:tcW w:w="3479" w:type="dxa"/>
          </w:tcPr>
          <w:p w14:paraId="126D6F2E" w14:textId="22B2C705" w:rsidR="00705A2F" w:rsidRPr="001065C6" w:rsidRDefault="00705A2F" w:rsidP="00D65464">
            <w:pPr>
              <w:spacing w:line="300" w:lineRule="auto"/>
              <w:ind w:firstLineChars="100" w:firstLine="210"/>
              <w:rPr>
                <w:sz w:val="21"/>
                <w:szCs w:val="21"/>
              </w:rPr>
            </w:pPr>
            <w:r w:rsidRPr="001065C6">
              <w:rPr>
                <w:rFonts w:hint="eastAsia"/>
                <w:sz w:val="21"/>
                <w:szCs w:val="21"/>
              </w:rPr>
              <w:t>点击删除教师信息</w:t>
            </w:r>
          </w:p>
        </w:tc>
        <w:tc>
          <w:tcPr>
            <w:tcW w:w="2126" w:type="dxa"/>
          </w:tcPr>
          <w:p w14:paraId="0B4EF8D4" w14:textId="76790DDE" w:rsidR="00705A2F" w:rsidRPr="001065C6" w:rsidRDefault="00705A2F" w:rsidP="00D65464">
            <w:pPr>
              <w:spacing w:line="300" w:lineRule="auto"/>
              <w:rPr>
                <w:sz w:val="21"/>
                <w:szCs w:val="21"/>
              </w:rPr>
            </w:pPr>
            <w:r w:rsidRPr="001065C6">
              <w:rPr>
                <w:rFonts w:hint="eastAsia"/>
                <w:sz w:val="21"/>
                <w:szCs w:val="21"/>
              </w:rPr>
              <w:t>删除成功</w:t>
            </w:r>
          </w:p>
        </w:tc>
        <w:tc>
          <w:tcPr>
            <w:tcW w:w="2298" w:type="dxa"/>
          </w:tcPr>
          <w:p w14:paraId="6FAC8A92" w14:textId="1D15F6A9" w:rsidR="00705A2F" w:rsidRPr="001065C6" w:rsidRDefault="00705A2F" w:rsidP="00D65464">
            <w:pPr>
              <w:spacing w:line="300" w:lineRule="auto"/>
              <w:rPr>
                <w:sz w:val="21"/>
                <w:szCs w:val="21"/>
              </w:rPr>
            </w:pPr>
            <w:r w:rsidRPr="001065C6">
              <w:rPr>
                <w:rFonts w:hint="eastAsia"/>
                <w:sz w:val="21"/>
                <w:szCs w:val="21"/>
              </w:rPr>
              <w:t>删除成功</w:t>
            </w:r>
          </w:p>
        </w:tc>
      </w:tr>
    </w:tbl>
    <w:p w14:paraId="53AF615A" w14:textId="7BB39951" w:rsidR="00D81DFD" w:rsidRPr="001065C6" w:rsidRDefault="00D81DFD" w:rsidP="00C903C2">
      <w:pPr>
        <w:pStyle w:val="aff4"/>
        <w:numPr>
          <w:ilvl w:val="0"/>
          <w:numId w:val="3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用户操作子模块用例设计</w:t>
      </w:r>
    </w:p>
    <w:p w14:paraId="5FC8B256" w14:textId="78E2228B" w:rsidR="00844510" w:rsidRPr="001065C6" w:rsidRDefault="00FD458D" w:rsidP="00C903C2">
      <w:pPr>
        <w:pStyle w:val="aff4"/>
        <w:numPr>
          <w:ilvl w:val="0"/>
          <w:numId w:val="40"/>
        </w:numPr>
        <w:spacing w:line="300" w:lineRule="auto"/>
        <w:ind w:firstLineChars="0"/>
        <w:rPr>
          <w:rFonts w:ascii="Times New Roman" w:eastAsiaTheme="minorEastAsia" w:hAnsi="Times New Roman"/>
          <w:sz w:val="24"/>
          <w:szCs w:val="24"/>
        </w:rPr>
      </w:pPr>
      <w:r>
        <w:rPr>
          <w:rFonts w:ascii="Times New Roman" w:eastAsiaTheme="minorEastAsia" w:hAnsi="Times New Roman" w:hint="eastAsia"/>
          <w:sz w:val="24"/>
          <w:szCs w:val="24"/>
        </w:rPr>
        <w:t>下载</w:t>
      </w:r>
      <w:r w:rsidR="00D81DFD" w:rsidRPr="001065C6">
        <w:rPr>
          <w:rFonts w:ascii="Times New Roman" w:eastAsiaTheme="minorEastAsia" w:hAnsi="Times New Roman" w:hint="eastAsia"/>
          <w:sz w:val="24"/>
          <w:szCs w:val="24"/>
        </w:rPr>
        <w:t>准考证功能</w:t>
      </w:r>
    </w:p>
    <w:p w14:paraId="2295B90B" w14:textId="16541A52" w:rsidR="00844510" w:rsidRPr="001065C6" w:rsidRDefault="00FD458D" w:rsidP="00D65464">
      <w:pPr>
        <w:spacing w:line="300" w:lineRule="auto"/>
        <w:ind w:firstLine="420"/>
        <w:rPr>
          <w:rFonts w:eastAsiaTheme="minorEastAsia"/>
        </w:rPr>
      </w:pPr>
      <w:r>
        <w:rPr>
          <w:rFonts w:eastAsiaTheme="minorEastAsia" w:hint="eastAsia"/>
        </w:rPr>
        <w:t>下载</w:t>
      </w:r>
      <w:r w:rsidR="00844510" w:rsidRPr="001065C6">
        <w:rPr>
          <w:rFonts w:eastAsiaTheme="minorEastAsia" w:hint="eastAsia"/>
        </w:rPr>
        <w:t>转考证功能测试用例表如下表</w:t>
      </w:r>
      <w:r w:rsidR="00844510" w:rsidRPr="001065C6">
        <w:rPr>
          <w:rFonts w:eastAsiaTheme="minorEastAsia"/>
        </w:rPr>
        <w:t>8-13</w:t>
      </w:r>
      <w:r w:rsidR="00844510" w:rsidRPr="001065C6">
        <w:rPr>
          <w:rFonts w:eastAsiaTheme="minorEastAsia" w:hint="eastAsia"/>
        </w:rPr>
        <w:t>所示：</w:t>
      </w:r>
    </w:p>
    <w:p w14:paraId="4C57DAB1" w14:textId="33827DF4" w:rsidR="005D307E" w:rsidRPr="001065C6" w:rsidRDefault="005D307E" w:rsidP="00D65464">
      <w:pPr>
        <w:pStyle w:val="aff0"/>
      </w:pPr>
      <w:r w:rsidRPr="001065C6">
        <w:rPr>
          <w:rFonts w:hint="eastAsia"/>
        </w:rPr>
        <w:lastRenderedPageBreak/>
        <w:t>表</w:t>
      </w:r>
      <w:r w:rsidRPr="001065C6">
        <w:t xml:space="preserve">8-13 </w:t>
      </w:r>
      <w:r w:rsidR="00FD458D">
        <w:rPr>
          <w:rFonts w:hint="eastAsia"/>
        </w:rPr>
        <w:t>下载</w:t>
      </w:r>
      <w:r w:rsidRPr="001065C6">
        <w:rPr>
          <w:rFonts w:hint="eastAsia"/>
        </w:rPr>
        <w:t>转考证功能测试用例表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1843"/>
        <w:gridCol w:w="2298"/>
      </w:tblGrid>
      <w:tr w:rsidR="00844510" w:rsidRPr="001065C6" w14:paraId="08382ED2" w14:textId="77777777" w:rsidTr="00705A2F">
        <w:trPr>
          <w:jc w:val="center"/>
        </w:trPr>
        <w:tc>
          <w:tcPr>
            <w:tcW w:w="769" w:type="dxa"/>
          </w:tcPr>
          <w:p w14:paraId="64E89E94"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762" w:type="dxa"/>
          </w:tcPr>
          <w:p w14:paraId="4B188DD3"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1843" w:type="dxa"/>
          </w:tcPr>
          <w:p w14:paraId="0805AD60"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5CD8E78F"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10CF77F9" w14:textId="77777777" w:rsidTr="00705A2F">
        <w:trPr>
          <w:jc w:val="center"/>
        </w:trPr>
        <w:tc>
          <w:tcPr>
            <w:tcW w:w="769" w:type="dxa"/>
            <w:vAlign w:val="center"/>
          </w:tcPr>
          <w:p w14:paraId="6E68E7E8" w14:textId="77777777" w:rsidR="00844510" w:rsidRPr="001065C6" w:rsidRDefault="00844510" w:rsidP="00D65464">
            <w:pPr>
              <w:spacing w:line="300" w:lineRule="auto"/>
              <w:jc w:val="center"/>
              <w:rPr>
                <w:sz w:val="21"/>
                <w:szCs w:val="21"/>
              </w:rPr>
            </w:pPr>
            <w:r w:rsidRPr="001065C6">
              <w:rPr>
                <w:sz w:val="21"/>
                <w:szCs w:val="21"/>
              </w:rPr>
              <w:t>01</w:t>
            </w:r>
          </w:p>
        </w:tc>
        <w:tc>
          <w:tcPr>
            <w:tcW w:w="3762" w:type="dxa"/>
          </w:tcPr>
          <w:p w14:paraId="4995A345" w14:textId="3026BC07" w:rsidR="00844510" w:rsidRPr="001065C6" w:rsidRDefault="00705A2F" w:rsidP="00D65464">
            <w:pPr>
              <w:spacing w:line="300" w:lineRule="auto"/>
              <w:ind w:firstLineChars="100" w:firstLine="210"/>
              <w:rPr>
                <w:sz w:val="21"/>
                <w:szCs w:val="21"/>
              </w:rPr>
            </w:pPr>
            <w:r w:rsidRPr="001065C6">
              <w:rPr>
                <w:rFonts w:hint="eastAsia"/>
                <w:sz w:val="21"/>
                <w:szCs w:val="21"/>
              </w:rPr>
              <w:t>选择已结束的考试，点击</w:t>
            </w:r>
            <w:r w:rsidR="00FD458D">
              <w:rPr>
                <w:rFonts w:hint="eastAsia"/>
                <w:sz w:val="21"/>
                <w:szCs w:val="21"/>
              </w:rPr>
              <w:t>下载</w:t>
            </w:r>
            <w:r w:rsidRPr="001065C6">
              <w:rPr>
                <w:rFonts w:hint="eastAsia"/>
                <w:sz w:val="21"/>
                <w:szCs w:val="21"/>
              </w:rPr>
              <w:t>准考证</w:t>
            </w:r>
          </w:p>
        </w:tc>
        <w:tc>
          <w:tcPr>
            <w:tcW w:w="1843" w:type="dxa"/>
          </w:tcPr>
          <w:p w14:paraId="0CA56ECD" w14:textId="09E604F1" w:rsidR="00844510" w:rsidRPr="001065C6" w:rsidRDefault="00705A2F" w:rsidP="00D65464">
            <w:pPr>
              <w:spacing w:line="300" w:lineRule="auto"/>
              <w:rPr>
                <w:sz w:val="21"/>
                <w:szCs w:val="21"/>
              </w:rPr>
            </w:pPr>
            <w:r w:rsidRPr="001065C6">
              <w:rPr>
                <w:rFonts w:hint="eastAsia"/>
                <w:sz w:val="21"/>
                <w:szCs w:val="21"/>
              </w:rPr>
              <w:t>下载准考证</w:t>
            </w:r>
            <w:r w:rsidRPr="001065C6">
              <w:rPr>
                <w:sz w:val="21"/>
                <w:szCs w:val="21"/>
              </w:rPr>
              <w:t>PDF</w:t>
            </w:r>
          </w:p>
        </w:tc>
        <w:tc>
          <w:tcPr>
            <w:tcW w:w="2298" w:type="dxa"/>
          </w:tcPr>
          <w:p w14:paraId="4198750E" w14:textId="03306553" w:rsidR="00844510" w:rsidRPr="001065C6" w:rsidRDefault="00705A2F" w:rsidP="00D65464">
            <w:pPr>
              <w:spacing w:line="300" w:lineRule="auto"/>
              <w:rPr>
                <w:sz w:val="21"/>
                <w:szCs w:val="21"/>
              </w:rPr>
            </w:pPr>
            <w:r w:rsidRPr="001065C6">
              <w:rPr>
                <w:rFonts w:hint="eastAsia"/>
                <w:sz w:val="21"/>
                <w:szCs w:val="21"/>
              </w:rPr>
              <w:t>下载准考证</w:t>
            </w:r>
            <w:r w:rsidRPr="001065C6">
              <w:rPr>
                <w:sz w:val="21"/>
                <w:szCs w:val="21"/>
              </w:rPr>
              <w:t>PDF</w:t>
            </w:r>
          </w:p>
        </w:tc>
      </w:tr>
    </w:tbl>
    <w:p w14:paraId="537F9AA6" w14:textId="514F06B0" w:rsidR="00844510" w:rsidRPr="001065C6" w:rsidRDefault="00844510" w:rsidP="00C903C2">
      <w:pPr>
        <w:pStyle w:val="aff4"/>
        <w:numPr>
          <w:ilvl w:val="0"/>
          <w:numId w:val="4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参与考试功能</w:t>
      </w:r>
    </w:p>
    <w:p w14:paraId="2D6BFBA1" w14:textId="6A806CA0" w:rsidR="00844510" w:rsidRPr="001065C6" w:rsidRDefault="00844510" w:rsidP="00D65464">
      <w:pPr>
        <w:spacing w:line="300" w:lineRule="auto"/>
        <w:ind w:firstLine="420"/>
        <w:rPr>
          <w:rFonts w:eastAsiaTheme="minorEastAsia"/>
        </w:rPr>
      </w:pPr>
      <w:r w:rsidRPr="001065C6">
        <w:rPr>
          <w:rFonts w:eastAsiaTheme="minorEastAsia" w:hint="eastAsia"/>
        </w:rPr>
        <w:t>参与考试功能测试用例表如下表</w:t>
      </w:r>
      <w:r w:rsidRPr="001065C6">
        <w:rPr>
          <w:rFonts w:eastAsiaTheme="minorEastAsia"/>
        </w:rPr>
        <w:t>8-14</w:t>
      </w:r>
      <w:r w:rsidRPr="001065C6">
        <w:rPr>
          <w:rFonts w:eastAsiaTheme="minorEastAsia" w:hint="eastAsia"/>
        </w:rPr>
        <w:t>所示：</w:t>
      </w:r>
    </w:p>
    <w:p w14:paraId="5BD41AD4" w14:textId="31496AF4" w:rsidR="005D307E" w:rsidRPr="001065C6" w:rsidRDefault="005D307E" w:rsidP="00D65464">
      <w:pPr>
        <w:pStyle w:val="aff0"/>
      </w:pPr>
      <w:r w:rsidRPr="001065C6">
        <w:rPr>
          <w:rFonts w:hint="eastAsia"/>
        </w:rPr>
        <w:t>表</w:t>
      </w:r>
      <w:r w:rsidRPr="001065C6">
        <w:t xml:space="preserve">8-14 </w:t>
      </w:r>
      <w:r w:rsidRPr="001065C6">
        <w:rPr>
          <w:rFonts w:hint="eastAsia"/>
        </w:rPr>
        <w:t>参与考试功能测试用例表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195C1917" w14:textId="77777777" w:rsidTr="00AE48F3">
        <w:trPr>
          <w:jc w:val="center"/>
        </w:trPr>
        <w:tc>
          <w:tcPr>
            <w:tcW w:w="769" w:type="dxa"/>
          </w:tcPr>
          <w:p w14:paraId="22A1256F"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1B25D3EA"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153F8184"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40585FB2"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669643DC" w14:textId="77777777" w:rsidTr="00AE48F3">
        <w:trPr>
          <w:jc w:val="center"/>
        </w:trPr>
        <w:tc>
          <w:tcPr>
            <w:tcW w:w="769" w:type="dxa"/>
            <w:vAlign w:val="center"/>
          </w:tcPr>
          <w:p w14:paraId="7D3B50A2"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6791496A" w14:textId="3F28B942" w:rsidR="00844510" w:rsidRPr="001065C6" w:rsidRDefault="00705A2F" w:rsidP="00D65464">
            <w:pPr>
              <w:spacing w:line="300" w:lineRule="auto"/>
              <w:ind w:firstLineChars="100" w:firstLine="210"/>
              <w:rPr>
                <w:sz w:val="21"/>
                <w:szCs w:val="21"/>
              </w:rPr>
            </w:pPr>
            <w:r w:rsidRPr="001065C6">
              <w:rPr>
                <w:rFonts w:hint="eastAsia"/>
                <w:sz w:val="21"/>
                <w:szCs w:val="21"/>
              </w:rPr>
              <w:t>选择进行中的考试，点击参加</w:t>
            </w:r>
          </w:p>
        </w:tc>
        <w:tc>
          <w:tcPr>
            <w:tcW w:w="2126" w:type="dxa"/>
          </w:tcPr>
          <w:p w14:paraId="4BBA5D5F" w14:textId="1857DCCA" w:rsidR="00844510" w:rsidRPr="001065C6" w:rsidRDefault="00705A2F" w:rsidP="00D65464">
            <w:pPr>
              <w:spacing w:line="300" w:lineRule="auto"/>
              <w:rPr>
                <w:sz w:val="21"/>
                <w:szCs w:val="21"/>
              </w:rPr>
            </w:pPr>
            <w:r w:rsidRPr="001065C6">
              <w:rPr>
                <w:rFonts w:hint="eastAsia"/>
                <w:sz w:val="21"/>
                <w:szCs w:val="21"/>
              </w:rPr>
              <w:t>参与考试</w:t>
            </w:r>
          </w:p>
        </w:tc>
        <w:tc>
          <w:tcPr>
            <w:tcW w:w="2298" w:type="dxa"/>
          </w:tcPr>
          <w:p w14:paraId="479CD4A3" w14:textId="7DBDF39E" w:rsidR="00844510" w:rsidRPr="001065C6" w:rsidRDefault="00705A2F" w:rsidP="00D65464">
            <w:pPr>
              <w:spacing w:line="300" w:lineRule="auto"/>
              <w:rPr>
                <w:sz w:val="21"/>
                <w:szCs w:val="21"/>
              </w:rPr>
            </w:pPr>
            <w:r w:rsidRPr="001065C6">
              <w:rPr>
                <w:rFonts w:hint="eastAsia"/>
                <w:sz w:val="21"/>
                <w:szCs w:val="21"/>
              </w:rPr>
              <w:t>参与考试</w:t>
            </w:r>
          </w:p>
        </w:tc>
      </w:tr>
      <w:tr w:rsidR="00844510" w:rsidRPr="001065C6" w14:paraId="20C8A1F3" w14:textId="77777777" w:rsidTr="00AE48F3">
        <w:trPr>
          <w:jc w:val="center"/>
        </w:trPr>
        <w:tc>
          <w:tcPr>
            <w:tcW w:w="769" w:type="dxa"/>
            <w:vAlign w:val="center"/>
          </w:tcPr>
          <w:p w14:paraId="2DB6362D" w14:textId="77777777" w:rsidR="00844510" w:rsidRPr="001065C6" w:rsidRDefault="00844510" w:rsidP="00D65464">
            <w:pPr>
              <w:spacing w:line="300" w:lineRule="auto"/>
              <w:jc w:val="center"/>
              <w:rPr>
                <w:sz w:val="21"/>
                <w:szCs w:val="21"/>
              </w:rPr>
            </w:pPr>
            <w:r w:rsidRPr="001065C6">
              <w:rPr>
                <w:sz w:val="21"/>
                <w:szCs w:val="21"/>
              </w:rPr>
              <w:t>02</w:t>
            </w:r>
          </w:p>
        </w:tc>
        <w:tc>
          <w:tcPr>
            <w:tcW w:w="3479" w:type="dxa"/>
          </w:tcPr>
          <w:p w14:paraId="42491B5D" w14:textId="28767AD6" w:rsidR="00844510" w:rsidRPr="001065C6" w:rsidRDefault="00705A2F" w:rsidP="00D65464">
            <w:pPr>
              <w:spacing w:line="300" w:lineRule="auto"/>
              <w:ind w:firstLineChars="100" w:firstLine="210"/>
              <w:rPr>
                <w:sz w:val="21"/>
                <w:szCs w:val="21"/>
              </w:rPr>
            </w:pPr>
            <w:r w:rsidRPr="001065C6">
              <w:rPr>
                <w:rFonts w:hint="eastAsia"/>
                <w:sz w:val="21"/>
                <w:szCs w:val="21"/>
              </w:rPr>
              <w:t>填写试卷答案，点击提交</w:t>
            </w:r>
          </w:p>
        </w:tc>
        <w:tc>
          <w:tcPr>
            <w:tcW w:w="2126" w:type="dxa"/>
          </w:tcPr>
          <w:p w14:paraId="09AB8F69" w14:textId="0F5BDF4D" w:rsidR="00844510" w:rsidRPr="001065C6" w:rsidRDefault="00705A2F" w:rsidP="00D65464">
            <w:pPr>
              <w:spacing w:line="300" w:lineRule="auto"/>
              <w:rPr>
                <w:sz w:val="21"/>
                <w:szCs w:val="21"/>
              </w:rPr>
            </w:pPr>
            <w:r w:rsidRPr="001065C6">
              <w:rPr>
                <w:rFonts w:hint="eastAsia"/>
                <w:sz w:val="21"/>
                <w:szCs w:val="21"/>
              </w:rPr>
              <w:t>提交成功</w:t>
            </w:r>
          </w:p>
        </w:tc>
        <w:tc>
          <w:tcPr>
            <w:tcW w:w="2298" w:type="dxa"/>
          </w:tcPr>
          <w:p w14:paraId="15A973B5" w14:textId="5334A59E" w:rsidR="00844510" w:rsidRPr="001065C6" w:rsidRDefault="00705A2F" w:rsidP="00D65464">
            <w:pPr>
              <w:spacing w:line="300" w:lineRule="auto"/>
              <w:rPr>
                <w:sz w:val="21"/>
                <w:szCs w:val="21"/>
              </w:rPr>
            </w:pPr>
            <w:r w:rsidRPr="001065C6">
              <w:rPr>
                <w:rFonts w:hint="eastAsia"/>
                <w:sz w:val="21"/>
                <w:szCs w:val="21"/>
              </w:rPr>
              <w:t>提交成功</w:t>
            </w:r>
          </w:p>
        </w:tc>
      </w:tr>
    </w:tbl>
    <w:p w14:paraId="1BBF11AF" w14:textId="1102FC36" w:rsidR="00844510" w:rsidRPr="001065C6" w:rsidRDefault="00844510" w:rsidP="00C903C2">
      <w:pPr>
        <w:pStyle w:val="aff4"/>
        <w:numPr>
          <w:ilvl w:val="0"/>
          <w:numId w:val="4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成绩查询功能</w:t>
      </w:r>
    </w:p>
    <w:p w14:paraId="086EF7C9" w14:textId="4D2DBE2B" w:rsidR="00844510" w:rsidRPr="001065C6" w:rsidRDefault="00844510" w:rsidP="00D65464">
      <w:pPr>
        <w:spacing w:line="300" w:lineRule="auto"/>
        <w:ind w:firstLine="420"/>
        <w:rPr>
          <w:rFonts w:eastAsiaTheme="minorEastAsia"/>
        </w:rPr>
      </w:pPr>
      <w:r w:rsidRPr="001065C6">
        <w:rPr>
          <w:rFonts w:eastAsiaTheme="minorEastAsia" w:hint="eastAsia"/>
        </w:rPr>
        <w:t>成绩查询功能测试用例表如下表</w:t>
      </w:r>
      <w:r w:rsidRPr="001065C6">
        <w:rPr>
          <w:rFonts w:eastAsiaTheme="minorEastAsia"/>
        </w:rPr>
        <w:t>8-15</w:t>
      </w:r>
      <w:r w:rsidRPr="001065C6">
        <w:rPr>
          <w:rFonts w:eastAsiaTheme="minorEastAsia" w:hint="eastAsia"/>
        </w:rPr>
        <w:t>所示：</w:t>
      </w:r>
    </w:p>
    <w:p w14:paraId="6EE55641" w14:textId="5BAA19AC" w:rsidR="005D307E" w:rsidRPr="001065C6" w:rsidRDefault="005D307E" w:rsidP="00D65464">
      <w:pPr>
        <w:pStyle w:val="aff0"/>
      </w:pPr>
      <w:r w:rsidRPr="001065C6">
        <w:rPr>
          <w:rFonts w:hint="eastAsia"/>
        </w:rPr>
        <w:t>表</w:t>
      </w:r>
      <w:r w:rsidRPr="001065C6">
        <w:t xml:space="preserve">8-15 </w:t>
      </w:r>
      <w:r w:rsidRPr="001065C6">
        <w:rPr>
          <w:rFonts w:hint="eastAsia"/>
        </w:rPr>
        <w:t>成绩查询功能测试用例表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4F2D55E6" w14:textId="77777777" w:rsidTr="00AE48F3">
        <w:trPr>
          <w:jc w:val="center"/>
        </w:trPr>
        <w:tc>
          <w:tcPr>
            <w:tcW w:w="769" w:type="dxa"/>
          </w:tcPr>
          <w:p w14:paraId="24248987"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28BCB9AA"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6B2B7C62"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7E4F9C55"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653598C4" w14:textId="77777777" w:rsidTr="00AE48F3">
        <w:trPr>
          <w:jc w:val="center"/>
        </w:trPr>
        <w:tc>
          <w:tcPr>
            <w:tcW w:w="769" w:type="dxa"/>
            <w:vAlign w:val="center"/>
          </w:tcPr>
          <w:p w14:paraId="19453D7C"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10548B3A" w14:textId="490ED2FD" w:rsidR="00844510" w:rsidRPr="001065C6" w:rsidRDefault="00E94D5B" w:rsidP="00D65464">
            <w:pPr>
              <w:spacing w:line="300" w:lineRule="auto"/>
              <w:ind w:firstLineChars="100" w:firstLine="210"/>
              <w:rPr>
                <w:sz w:val="21"/>
                <w:szCs w:val="21"/>
              </w:rPr>
            </w:pPr>
            <w:r w:rsidRPr="001065C6">
              <w:rPr>
                <w:rFonts w:hint="eastAsia"/>
                <w:sz w:val="21"/>
                <w:szCs w:val="21"/>
              </w:rPr>
              <w:t>输入准考证号，点击查询成绩</w:t>
            </w:r>
          </w:p>
        </w:tc>
        <w:tc>
          <w:tcPr>
            <w:tcW w:w="2126" w:type="dxa"/>
          </w:tcPr>
          <w:p w14:paraId="166DE6FF" w14:textId="7FDD8011" w:rsidR="00844510" w:rsidRPr="001065C6" w:rsidRDefault="00E94D5B" w:rsidP="00D65464">
            <w:pPr>
              <w:spacing w:line="300" w:lineRule="auto"/>
              <w:rPr>
                <w:sz w:val="21"/>
                <w:szCs w:val="21"/>
              </w:rPr>
            </w:pPr>
            <w:r w:rsidRPr="001065C6">
              <w:rPr>
                <w:rFonts w:hint="eastAsia"/>
                <w:sz w:val="21"/>
                <w:szCs w:val="21"/>
              </w:rPr>
              <w:t>显示成绩</w:t>
            </w:r>
          </w:p>
        </w:tc>
        <w:tc>
          <w:tcPr>
            <w:tcW w:w="2298" w:type="dxa"/>
          </w:tcPr>
          <w:p w14:paraId="11437D96" w14:textId="2ADE97D1" w:rsidR="00844510" w:rsidRPr="001065C6" w:rsidRDefault="00E94D5B" w:rsidP="00D65464">
            <w:pPr>
              <w:spacing w:line="300" w:lineRule="auto"/>
              <w:rPr>
                <w:sz w:val="21"/>
                <w:szCs w:val="21"/>
              </w:rPr>
            </w:pPr>
            <w:r w:rsidRPr="001065C6">
              <w:rPr>
                <w:rFonts w:hint="eastAsia"/>
                <w:sz w:val="21"/>
                <w:szCs w:val="21"/>
              </w:rPr>
              <w:t>显示成绩</w:t>
            </w:r>
          </w:p>
        </w:tc>
      </w:tr>
    </w:tbl>
    <w:p w14:paraId="4A13FDE4" w14:textId="409D0F92" w:rsidR="00844510" w:rsidRPr="001065C6" w:rsidRDefault="00844510" w:rsidP="00C903C2">
      <w:pPr>
        <w:pStyle w:val="aff4"/>
        <w:numPr>
          <w:ilvl w:val="0"/>
          <w:numId w:val="40"/>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个人信息功能</w:t>
      </w:r>
    </w:p>
    <w:p w14:paraId="3564B530" w14:textId="6BD7D54D" w:rsidR="00844510" w:rsidRPr="001065C6" w:rsidRDefault="00844510" w:rsidP="00D65464">
      <w:pPr>
        <w:spacing w:line="300" w:lineRule="auto"/>
        <w:ind w:firstLine="420"/>
        <w:rPr>
          <w:rFonts w:eastAsiaTheme="minorEastAsia"/>
        </w:rPr>
      </w:pPr>
      <w:r w:rsidRPr="001065C6">
        <w:rPr>
          <w:rFonts w:eastAsiaTheme="minorEastAsia" w:hint="eastAsia"/>
        </w:rPr>
        <w:t>个人信息功能测试用例表如下表</w:t>
      </w:r>
      <w:r w:rsidRPr="001065C6">
        <w:rPr>
          <w:rFonts w:eastAsiaTheme="minorEastAsia"/>
        </w:rPr>
        <w:t>8-16</w:t>
      </w:r>
      <w:r w:rsidRPr="001065C6">
        <w:rPr>
          <w:rFonts w:eastAsiaTheme="minorEastAsia" w:hint="eastAsia"/>
        </w:rPr>
        <w:t>所示：</w:t>
      </w:r>
    </w:p>
    <w:p w14:paraId="521ECB8E" w14:textId="333EBE38" w:rsidR="005D307E" w:rsidRPr="001065C6" w:rsidRDefault="005D307E" w:rsidP="00D65464">
      <w:pPr>
        <w:pStyle w:val="aff0"/>
      </w:pPr>
      <w:r w:rsidRPr="001065C6">
        <w:rPr>
          <w:rFonts w:hint="eastAsia"/>
        </w:rPr>
        <w:t>表</w:t>
      </w:r>
      <w:r w:rsidRPr="001065C6">
        <w:t xml:space="preserve">8-16 </w:t>
      </w:r>
      <w:r w:rsidRPr="001065C6">
        <w:rPr>
          <w:rFonts w:hint="eastAsia"/>
        </w:rPr>
        <w:t>个人信息功能测试用例表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20E7479A" w14:textId="77777777" w:rsidTr="00AE48F3">
        <w:trPr>
          <w:jc w:val="center"/>
        </w:trPr>
        <w:tc>
          <w:tcPr>
            <w:tcW w:w="769" w:type="dxa"/>
          </w:tcPr>
          <w:p w14:paraId="7387B798"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389B3529"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355331F3"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53AFF8C4"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712B21F9" w14:textId="77777777" w:rsidTr="00AE48F3">
        <w:trPr>
          <w:jc w:val="center"/>
        </w:trPr>
        <w:tc>
          <w:tcPr>
            <w:tcW w:w="769" w:type="dxa"/>
            <w:vAlign w:val="center"/>
          </w:tcPr>
          <w:p w14:paraId="63B2B4F6"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59D52F49" w14:textId="3C14A1D8" w:rsidR="00844510" w:rsidRPr="001065C6" w:rsidRDefault="00E94D5B" w:rsidP="00D65464">
            <w:pPr>
              <w:spacing w:line="300" w:lineRule="auto"/>
              <w:ind w:firstLineChars="100" w:firstLine="210"/>
              <w:rPr>
                <w:sz w:val="21"/>
                <w:szCs w:val="21"/>
              </w:rPr>
            </w:pPr>
            <w:r w:rsidRPr="001065C6">
              <w:rPr>
                <w:rFonts w:hint="eastAsia"/>
                <w:sz w:val="21"/>
                <w:szCs w:val="21"/>
              </w:rPr>
              <w:t>编辑个人信息，点击保存</w:t>
            </w:r>
          </w:p>
        </w:tc>
        <w:tc>
          <w:tcPr>
            <w:tcW w:w="2126" w:type="dxa"/>
          </w:tcPr>
          <w:p w14:paraId="6283EF44" w14:textId="68679BD2" w:rsidR="00844510" w:rsidRPr="001065C6" w:rsidRDefault="00E94D5B" w:rsidP="00D65464">
            <w:pPr>
              <w:spacing w:line="300" w:lineRule="auto"/>
              <w:rPr>
                <w:sz w:val="21"/>
                <w:szCs w:val="21"/>
              </w:rPr>
            </w:pPr>
            <w:r w:rsidRPr="001065C6">
              <w:rPr>
                <w:rFonts w:hint="eastAsia"/>
                <w:sz w:val="21"/>
                <w:szCs w:val="21"/>
              </w:rPr>
              <w:t>保存成功</w:t>
            </w:r>
          </w:p>
        </w:tc>
        <w:tc>
          <w:tcPr>
            <w:tcW w:w="2298" w:type="dxa"/>
          </w:tcPr>
          <w:p w14:paraId="7A7EE52E" w14:textId="330326EB" w:rsidR="00844510" w:rsidRPr="001065C6" w:rsidRDefault="00E94D5B" w:rsidP="00D65464">
            <w:pPr>
              <w:spacing w:line="300" w:lineRule="auto"/>
              <w:rPr>
                <w:sz w:val="21"/>
                <w:szCs w:val="21"/>
              </w:rPr>
            </w:pPr>
            <w:r w:rsidRPr="001065C6">
              <w:rPr>
                <w:rFonts w:hint="eastAsia"/>
                <w:sz w:val="21"/>
                <w:szCs w:val="21"/>
              </w:rPr>
              <w:t>两次密码不一致</w:t>
            </w:r>
          </w:p>
        </w:tc>
      </w:tr>
      <w:tr w:rsidR="00844510" w:rsidRPr="001065C6" w14:paraId="20FF7AC8" w14:textId="77777777" w:rsidTr="00AE48F3">
        <w:trPr>
          <w:jc w:val="center"/>
        </w:trPr>
        <w:tc>
          <w:tcPr>
            <w:tcW w:w="769" w:type="dxa"/>
            <w:vAlign w:val="center"/>
          </w:tcPr>
          <w:p w14:paraId="1EC34EDC" w14:textId="77777777" w:rsidR="00844510" w:rsidRPr="001065C6" w:rsidRDefault="00844510" w:rsidP="00D65464">
            <w:pPr>
              <w:spacing w:line="300" w:lineRule="auto"/>
              <w:jc w:val="center"/>
              <w:rPr>
                <w:sz w:val="21"/>
                <w:szCs w:val="21"/>
              </w:rPr>
            </w:pPr>
            <w:r w:rsidRPr="001065C6">
              <w:rPr>
                <w:sz w:val="21"/>
                <w:szCs w:val="21"/>
              </w:rPr>
              <w:t>02</w:t>
            </w:r>
          </w:p>
        </w:tc>
        <w:tc>
          <w:tcPr>
            <w:tcW w:w="3479" w:type="dxa"/>
          </w:tcPr>
          <w:p w14:paraId="45B51C12" w14:textId="66E179BE" w:rsidR="00844510" w:rsidRPr="001065C6" w:rsidRDefault="00E94D5B" w:rsidP="00D65464">
            <w:pPr>
              <w:spacing w:line="300" w:lineRule="auto"/>
              <w:ind w:firstLineChars="100" w:firstLine="210"/>
              <w:rPr>
                <w:sz w:val="21"/>
                <w:szCs w:val="21"/>
              </w:rPr>
            </w:pPr>
            <w:r w:rsidRPr="001065C6">
              <w:rPr>
                <w:rFonts w:hint="eastAsia"/>
                <w:sz w:val="21"/>
                <w:szCs w:val="21"/>
              </w:rPr>
              <w:t>编辑个人信息，点击保存</w:t>
            </w:r>
          </w:p>
        </w:tc>
        <w:tc>
          <w:tcPr>
            <w:tcW w:w="2126" w:type="dxa"/>
          </w:tcPr>
          <w:p w14:paraId="5002C9B0" w14:textId="22463D9A" w:rsidR="00844510" w:rsidRPr="001065C6" w:rsidRDefault="00E94D5B" w:rsidP="00D65464">
            <w:pPr>
              <w:spacing w:line="300" w:lineRule="auto"/>
              <w:rPr>
                <w:sz w:val="21"/>
                <w:szCs w:val="21"/>
              </w:rPr>
            </w:pPr>
            <w:r w:rsidRPr="001065C6">
              <w:rPr>
                <w:rFonts w:hint="eastAsia"/>
                <w:sz w:val="21"/>
                <w:szCs w:val="21"/>
              </w:rPr>
              <w:t>保存成功</w:t>
            </w:r>
          </w:p>
        </w:tc>
        <w:tc>
          <w:tcPr>
            <w:tcW w:w="2298" w:type="dxa"/>
          </w:tcPr>
          <w:p w14:paraId="1600350A" w14:textId="500647C7" w:rsidR="00844510" w:rsidRPr="001065C6" w:rsidRDefault="00E94D5B" w:rsidP="00D65464">
            <w:pPr>
              <w:spacing w:line="300" w:lineRule="auto"/>
              <w:rPr>
                <w:sz w:val="21"/>
                <w:szCs w:val="21"/>
              </w:rPr>
            </w:pPr>
            <w:r w:rsidRPr="001065C6">
              <w:rPr>
                <w:rFonts w:hint="eastAsia"/>
                <w:sz w:val="21"/>
                <w:szCs w:val="21"/>
              </w:rPr>
              <w:t>信息不能为空</w:t>
            </w:r>
          </w:p>
        </w:tc>
      </w:tr>
      <w:tr w:rsidR="00844510" w:rsidRPr="001065C6" w14:paraId="35B4459A" w14:textId="77777777" w:rsidTr="00AE48F3">
        <w:trPr>
          <w:jc w:val="center"/>
        </w:trPr>
        <w:tc>
          <w:tcPr>
            <w:tcW w:w="769" w:type="dxa"/>
            <w:vAlign w:val="center"/>
          </w:tcPr>
          <w:p w14:paraId="0415FC56" w14:textId="77777777" w:rsidR="00844510" w:rsidRPr="001065C6" w:rsidRDefault="00844510" w:rsidP="00D65464">
            <w:pPr>
              <w:spacing w:line="300" w:lineRule="auto"/>
              <w:jc w:val="center"/>
              <w:rPr>
                <w:sz w:val="21"/>
                <w:szCs w:val="21"/>
              </w:rPr>
            </w:pPr>
            <w:r w:rsidRPr="001065C6">
              <w:rPr>
                <w:sz w:val="21"/>
                <w:szCs w:val="21"/>
              </w:rPr>
              <w:t>03</w:t>
            </w:r>
          </w:p>
        </w:tc>
        <w:tc>
          <w:tcPr>
            <w:tcW w:w="3479" w:type="dxa"/>
          </w:tcPr>
          <w:p w14:paraId="5A7E3320" w14:textId="730858DE" w:rsidR="00844510" w:rsidRPr="001065C6" w:rsidRDefault="00E94D5B" w:rsidP="00D65464">
            <w:pPr>
              <w:spacing w:line="300" w:lineRule="auto"/>
              <w:ind w:firstLineChars="100" w:firstLine="210"/>
              <w:rPr>
                <w:sz w:val="21"/>
                <w:szCs w:val="21"/>
              </w:rPr>
            </w:pPr>
            <w:r w:rsidRPr="001065C6">
              <w:rPr>
                <w:rFonts w:hint="eastAsia"/>
                <w:sz w:val="21"/>
                <w:szCs w:val="21"/>
              </w:rPr>
              <w:t>编辑个人信息，点击保存</w:t>
            </w:r>
          </w:p>
        </w:tc>
        <w:tc>
          <w:tcPr>
            <w:tcW w:w="2126" w:type="dxa"/>
          </w:tcPr>
          <w:p w14:paraId="367C4232" w14:textId="3DDDD742" w:rsidR="00844510" w:rsidRPr="001065C6" w:rsidRDefault="00E94D5B" w:rsidP="00D65464">
            <w:pPr>
              <w:spacing w:line="300" w:lineRule="auto"/>
              <w:rPr>
                <w:sz w:val="21"/>
                <w:szCs w:val="21"/>
              </w:rPr>
            </w:pPr>
            <w:r w:rsidRPr="001065C6">
              <w:rPr>
                <w:rFonts w:hint="eastAsia"/>
                <w:sz w:val="21"/>
                <w:szCs w:val="21"/>
              </w:rPr>
              <w:t>保存成功</w:t>
            </w:r>
          </w:p>
        </w:tc>
        <w:tc>
          <w:tcPr>
            <w:tcW w:w="2298" w:type="dxa"/>
          </w:tcPr>
          <w:p w14:paraId="58043D66" w14:textId="172BF2AD" w:rsidR="00844510" w:rsidRPr="001065C6" w:rsidRDefault="00E94D5B" w:rsidP="00D65464">
            <w:pPr>
              <w:spacing w:line="300" w:lineRule="auto"/>
              <w:rPr>
                <w:sz w:val="21"/>
                <w:szCs w:val="21"/>
              </w:rPr>
            </w:pPr>
            <w:r w:rsidRPr="001065C6">
              <w:rPr>
                <w:rFonts w:hint="eastAsia"/>
                <w:sz w:val="21"/>
                <w:szCs w:val="21"/>
              </w:rPr>
              <w:t>保存成功</w:t>
            </w:r>
          </w:p>
        </w:tc>
      </w:tr>
    </w:tbl>
    <w:p w14:paraId="5F0A4050" w14:textId="439B6126" w:rsidR="00D81DFD" w:rsidRPr="001065C6" w:rsidRDefault="00D81DFD" w:rsidP="00C903C2">
      <w:pPr>
        <w:pStyle w:val="aff4"/>
        <w:numPr>
          <w:ilvl w:val="0"/>
          <w:numId w:val="38"/>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统计子模块用例设计</w:t>
      </w:r>
    </w:p>
    <w:p w14:paraId="2CAEAB3F" w14:textId="050AD040" w:rsidR="00844510" w:rsidRPr="001065C6" w:rsidRDefault="00844510" w:rsidP="00C903C2">
      <w:pPr>
        <w:pStyle w:val="aff4"/>
        <w:numPr>
          <w:ilvl w:val="0"/>
          <w:numId w:val="4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成绩总览功能</w:t>
      </w:r>
    </w:p>
    <w:p w14:paraId="3A9CCCAA" w14:textId="667ACAEC" w:rsidR="00844510" w:rsidRPr="001065C6" w:rsidRDefault="00844510" w:rsidP="00D65464">
      <w:pPr>
        <w:spacing w:line="300" w:lineRule="auto"/>
        <w:ind w:firstLine="420"/>
        <w:rPr>
          <w:rFonts w:eastAsiaTheme="minorEastAsia"/>
        </w:rPr>
      </w:pPr>
      <w:r w:rsidRPr="001065C6">
        <w:rPr>
          <w:rFonts w:eastAsiaTheme="minorEastAsia" w:hint="eastAsia"/>
        </w:rPr>
        <w:t>成绩总览功能测试用例表如下表</w:t>
      </w:r>
      <w:r w:rsidRPr="001065C6">
        <w:rPr>
          <w:rFonts w:eastAsiaTheme="minorEastAsia"/>
        </w:rPr>
        <w:t>8-17</w:t>
      </w:r>
      <w:r w:rsidRPr="001065C6">
        <w:rPr>
          <w:rFonts w:eastAsiaTheme="minorEastAsia" w:hint="eastAsia"/>
        </w:rPr>
        <w:t>所示：</w:t>
      </w:r>
    </w:p>
    <w:p w14:paraId="0FC7BED1" w14:textId="204E3BF4" w:rsidR="005D307E" w:rsidRPr="001065C6" w:rsidRDefault="005D307E" w:rsidP="00D65464">
      <w:pPr>
        <w:pStyle w:val="aff0"/>
      </w:pPr>
      <w:r w:rsidRPr="001065C6">
        <w:rPr>
          <w:rFonts w:hint="eastAsia"/>
        </w:rPr>
        <w:t>表</w:t>
      </w:r>
      <w:r w:rsidRPr="001065C6">
        <w:t xml:space="preserve">8-17 </w:t>
      </w:r>
      <w:r w:rsidRPr="001065C6">
        <w:rPr>
          <w:rFonts w:hint="eastAsia"/>
        </w:rPr>
        <w:t>成绩总览功能测试用例表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0A016C18" w14:textId="77777777" w:rsidTr="00AE48F3">
        <w:trPr>
          <w:jc w:val="center"/>
        </w:trPr>
        <w:tc>
          <w:tcPr>
            <w:tcW w:w="769" w:type="dxa"/>
          </w:tcPr>
          <w:p w14:paraId="2C647BA9"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25E8DD6F"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7183B966"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656C623B"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50A6EFB9" w14:textId="77777777" w:rsidTr="00AE48F3">
        <w:trPr>
          <w:jc w:val="center"/>
        </w:trPr>
        <w:tc>
          <w:tcPr>
            <w:tcW w:w="769" w:type="dxa"/>
            <w:vAlign w:val="center"/>
          </w:tcPr>
          <w:p w14:paraId="739C9574"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591E80F2" w14:textId="550FDEBD" w:rsidR="00844510" w:rsidRPr="001065C6" w:rsidRDefault="00E94D5B" w:rsidP="00D65464">
            <w:pPr>
              <w:spacing w:line="300" w:lineRule="auto"/>
              <w:ind w:firstLineChars="100" w:firstLine="210"/>
              <w:rPr>
                <w:sz w:val="21"/>
                <w:szCs w:val="21"/>
              </w:rPr>
            </w:pPr>
            <w:r w:rsidRPr="001065C6">
              <w:rPr>
                <w:rFonts w:hint="eastAsia"/>
                <w:sz w:val="21"/>
                <w:szCs w:val="21"/>
              </w:rPr>
              <w:t>选择已结束的试卷，点击查看成绩</w:t>
            </w:r>
          </w:p>
        </w:tc>
        <w:tc>
          <w:tcPr>
            <w:tcW w:w="2126" w:type="dxa"/>
          </w:tcPr>
          <w:p w14:paraId="02459CDC" w14:textId="748948E3" w:rsidR="00844510" w:rsidRPr="001065C6" w:rsidRDefault="00E94D5B" w:rsidP="00D65464">
            <w:pPr>
              <w:spacing w:line="300" w:lineRule="auto"/>
              <w:rPr>
                <w:sz w:val="21"/>
                <w:szCs w:val="21"/>
              </w:rPr>
            </w:pPr>
            <w:r w:rsidRPr="001065C6">
              <w:rPr>
                <w:rFonts w:hint="eastAsia"/>
                <w:sz w:val="21"/>
                <w:szCs w:val="21"/>
              </w:rPr>
              <w:t>显示所有成绩</w:t>
            </w:r>
          </w:p>
        </w:tc>
        <w:tc>
          <w:tcPr>
            <w:tcW w:w="2298" w:type="dxa"/>
          </w:tcPr>
          <w:p w14:paraId="439F4856" w14:textId="1F786C8B" w:rsidR="00844510" w:rsidRPr="001065C6" w:rsidRDefault="00E94D5B" w:rsidP="00D65464">
            <w:pPr>
              <w:spacing w:line="300" w:lineRule="auto"/>
              <w:rPr>
                <w:sz w:val="21"/>
                <w:szCs w:val="21"/>
              </w:rPr>
            </w:pPr>
            <w:r w:rsidRPr="001065C6">
              <w:rPr>
                <w:rFonts w:hint="eastAsia"/>
                <w:sz w:val="21"/>
                <w:szCs w:val="21"/>
              </w:rPr>
              <w:t>显示所有成绩</w:t>
            </w:r>
          </w:p>
        </w:tc>
      </w:tr>
    </w:tbl>
    <w:p w14:paraId="12F9C21B" w14:textId="01CC2F0E" w:rsidR="00844510" w:rsidRPr="001065C6" w:rsidRDefault="00844510" w:rsidP="00C903C2">
      <w:pPr>
        <w:pStyle w:val="aff4"/>
        <w:numPr>
          <w:ilvl w:val="0"/>
          <w:numId w:val="41"/>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成绩单功能</w:t>
      </w:r>
    </w:p>
    <w:p w14:paraId="72486A77" w14:textId="733AB2D7" w:rsidR="00844510" w:rsidRPr="001065C6" w:rsidRDefault="00844510" w:rsidP="00D65464">
      <w:pPr>
        <w:spacing w:line="300" w:lineRule="auto"/>
        <w:ind w:firstLine="420"/>
        <w:rPr>
          <w:rFonts w:eastAsiaTheme="minorEastAsia"/>
        </w:rPr>
      </w:pPr>
      <w:r w:rsidRPr="001065C6">
        <w:rPr>
          <w:rFonts w:eastAsiaTheme="minorEastAsia" w:hint="eastAsia"/>
        </w:rPr>
        <w:t>成绩单功能测试用例表如下表</w:t>
      </w:r>
      <w:r w:rsidRPr="001065C6">
        <w:rPr>
          <w:rFonts w:eastAsiaTheme="minorEastAsia"/>
        </w:rPr>
        <w:t>8-</w:t>
      </w:r>
      <w:r w:rsidR="00AE48F3" w:rsidRPr="001065C6">
        <w:rPr>
          <w:rFonts w:eastAsiaTheme="minorEastAsia"/>
        </w:rPr>
        <w:t>18</w:t>
      </w:r>
      <w:r w:rsidRPr="001065C6">
        <w:rPr>
          <w:rFonts w:eastAsiaTheme="minorEastAsia" w:hint="eastAsia"/>
        </w:rPr>
        <w:t>所示：</w:t>
      </w:r>
    </w:p>
    <w:p w14:paraId="2DEBCE87" w14:textId="0CC410FC" w:rsidR="005D307E" w:rsidRPr="001065C6" w:rsidRDefault="005D307E" w:rsidP="00D65464">
      <w:pPr>
        <w:pStyle w:val="aff0"/>
      </w:pPr>
      <w:r w:rsidRPr="001065C6">
        <w:rPr>
          <w:rFonts w:hint="eastAsia"/>
        </w:rPr>
        <w:t>表</w:t>
      </w:r>
      <w:r w:rsidRPr="001065C6">
        <w:t xml:space="preserve">8-18 </w:t>
      </w:r>
      <w:r w:rsidRPr="001065C6">
        <w:rPr>
          <w:rFonts w:hint="eastAsia"/>
        </w:rPr>
        <w:t>成绩单功能测试用例表</w:t>
      </w:r>
    </w:p>
    <w:tbl>
      <w:tblPr>
        <w:tblW w:w="8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479"/>
        <w:gridCol w:w="2126"/>
        <w:gridCol w:w="2298"/>
      </w:tblGrid>
      <w:tr w:rsidR="00844510" w:rsidRPr="001065C6" w14:paraId="7A5C375B" w14:textId="77777777" w:rsidTr="00AE48F3">
        <w:trPr>
          <w:jc w:val="center"/>
        </w:trPr>
        <w:tc>
          <w:tcPr>
            <w:tcW w:w="769" w:type="dxa"/>
          </w:tcPr>
          <w:p w14:paraId="5F295017" w14:textId="77777777" w:rsidR="00844510" w:rsidRPr="001065C6" w:rsidRDefault="00844510" w:rsidP="00D65464">
            <w:pPr>
              <w:spacing w:line="300" w:lineRule="auto"/>
              <w:jc w:val="center"/>
              <w:rPr>
                <w:sz w:val="21"/>
                <w:szCs w:val="21"/>
              </w:rPr>
            </w:pPr>
            <w:r w:rsidRPr="001065C6">
              <w:rPr>
                <w:rFonts w:hint="eastAsia"/>
                <w:sz w:val="21"/>
                <w:szCs w:val="21"/>
              </w:rPr>
              <w:t>编号</w:t>
            </w:r>
          </w:p>
        </w:tc>
        <w:tc>
          <w:tcPr>
            <w:tcW w:w="3479" w:type="dxa"/>
          </w:tcPr>
          <w:p w14:paraId="4EF25BBF" w14:textId="77777777" w:rsidR="00844510" w:rsidRPr="001065C6" w:rsidRDefault="00844510" w:rsidP="00D65464">
            <w:pPr>
              <w:spacing w:line="300" w:lineRule="auto"/>
              <w:jc w:val="center"/>
              <w:rPr>
                <w:sz w:val="21"/>
                <w:szCs w:val="21"/>
              </w:rPr>
            </w:pPr>
            <w:r w:rsidRPr="001065C6">
              <w:rPr>
                <w:rFonts w:hint="eastAsia"/>
                <w:sz w:val="21"/>
                <w:szCs w:val="21"/>
              </w:rPr>
              <w:t>描述</w:t>
            </w:r>
          </w:p>
        </w:tc>
        <w:tc>
          <w:tcPr>
            <w:tcW w:w="2126" w:type="dxa"/>
          </w:tcPr>
          <w:p w14:paraId="42B67C9D" w14:textId="77777777" w:rsidR="00844510" w:rsidRPr="001065C6" w:rsidRDefault="00844510" w:rsidP="00D65464">
            <w:pPr>
              <w:spacing w:line="300" w:lineRule="auto"/>
              <w:jc w:val="center"/>
              <w:rPr>
                <w:sz w:val="21"/>
                <w:szCs w:val="21"/>
              </w:rPr>
            </w:pPr>
            <w:r w:rsidRPr="001065C6">
              <w:rPr>
                <w:rFonts w:hint="eastAsia"/>
                <w:sz w:val="21"/>
                <w:szCs w:val="21"/>
              </w:rPr>
              <w:t>预期结果</w:t>
            </w:r>
          </w:p>
        </w:tc>
        <w:tc>
          <w:tcPr>
            <w:tcW w:w="2298" w:type="dxa"/>
          </w:tcPr>
          <w:p w14:paraId="6DD75EC9" w14:textId="77777777" w:rsidR="00844510" w:rsidRPr="001065C6" w:rsidRDefault="00844510" w:rsidP="00D65464">
            <w:pPr>
              <w:spacing w:line="300" w:lineRule="auto"/>
              <w:jc w:val="center"/>
              <w:rPr>
                <w:sz w:val="21"/>
                <w:szCs w:val="21"/>
              </w:rPr>
            </w:pPr>
            <w:r w:rsidRPr="001065C6">
              <w:rPr>
                <w:rFonts w:hint="eastAsia"/>
                <w:sz w:val="21"/>
                <w:szCs w:val="21"/>
              </w:rPr>
              <w:t>运行结果</w:t>
            </w:r>
          </w:p>
        </w:tc>
      </w:tr>
      <w:tr w:rsidR="00844510" w:rsidRPr="001065C6" w14:paraId="2C038C06" w14:textId="77777777" w:rsidTr="00AE48F3">
        <w:trPr>
          <w:jc w:val="center"/>
        </w:trPr>
        <w:tc>
          <w:tcPr>
            <w:tcW w:w="769" w:type="dxa"/>
            <w:vAlign w:val="center"/>
          </w:tcPr>
          <w:p w14:paraId="3EC4A574" w14:textId="77777777" w:rsidR="00844510" w:rsidRPr="001065C6" w:rsidRDefault="00844510" w:rsidP="00D65464">
            <w:pPr>
              <w:spacing w:line="300" w:lineRule="auto"/>
              <w:jc w:val="center"/>
              <w:rPr>
                <w:sz w:val="21"/>
                <w:szCs w:val="21"/>
              </w:rPr>
            </w:pPr>
            <w:r w:rsidRPr="001065C6">
              <w:rPr>
                <w:sz w:val="21"/>
                <w:szCs w:val="21"/>
              </w:rPr>
              <w:t>01</w:t>
            </w:r>
          </w:p>
        </w:tc>
        <w:tc>
          <w:tcPr>
            <w:tcW w:w="3479" w:type="dxa"/>
          </w:tcPr>
          <w:p w14:paraId="190C35AD" w14:textId="09295424" w:rsidR="00844510" w:rsidRPr="001065C6" w:rsidRDefault="00E94D5B" w:rsidP="00D65464">
            <w:pPr>
              <w:spacing w:line="300" w:lineRule="auto"/>
              <w:ind w:firstLineChars="100" w:firstLine="210"/>
              <w:rPr>
                <w:sz w:val="21"/>
                <w:szCs w:val="21"/>
              </w:rPr>
            </w:pPr>
            <w:r w:rsidRPr="001065C6">
              <w:rPr>
                <w:rFonts w:hint="eastAsia"/>
                <w:sz w:val="21"/>
                <w:szCs w:val="21"/>
              </w:rPr>
              <w:t>点击成绩单，进入成绩单页面</w:t>
            </w:r>
          </w:p>
        </w:tc>
        <w:tc>
          <w:tcPr>
            <w:tcW w:w="2126" w:type="dxa"/>
          </w:tcPr>
          <w:p w14:paraId="0473DBDC" w14:textId="6CAADA50" w:rsidR="00844510" w:rsidRPr="001065C6" w:rsidRDefault="00E94D5B" w:rsidP="00D65464">
            <w:pPr>
              <w:spacing w:line="300" w:lineRule="auto"/>
              <w:rPr>
                <w:sz w:val="21"/>
                <w:szCs w:val="21"/>
              </w:rPr>
            </w:pPr>
            <w:r w:rsidRPr="001065C6">
              <w:rPr>
                <w:rFonts w:hint="eastAsia"/>
                <w:sz w:val="21"/>
                <w:szCs w:val="21"/>
              </w:rPr>
              <w:t>显示历史成绩</w:t>
            </w:r>
          </w:p>
        </w:tc>
        <w:tc>
          <w:tcPr>
            <w:tcW w:w="2298" w:type="dxa"/>
          </w:tcPr>
          <w:p w14:paraId="6BC62843" w14:textId="5FC40DF1" w:rsidR="00844510" w:rsidRPr="001065C6" w:rsidRDefault="00E94D5B" w:rsidP="00D65464">
            <w:pPr>
              <w:spacing w:line="300" w:lineRule="auto"/>
              <w:rPr>
                <w:sz w:val="21"/>
                <w:szCs w:val="21"/>
              </w:rPr>
            </w:pPr>
            <w:r w:rsidRPr="001065C6">
              <w:rPr>
                <w:rFonts w:hint="eastAsia"/>
                <w:sz w:val="21"/>
                <w:szCs w:val="21"/>
              </w:rPr>
              <w:t>显示历史成绩</w:t>
            </w:r>
          </w:p>
        </w:tc>
      </w:tr>
    </w:tbl>
    <w:p w14:paraId="71A5BB38" w14:textId="49686F34" w:rsidR="00A03AFC" w:rsidRDefault="00467849" w:rsidP="00D65464">
      <w:pPr>
        <w:pStyle w:val="3"/>
        <w:spacing w:before="0" w:after="0" w:line="300" w:lineRule="auto"/>
        <w:rPr>
          <w:szCs w:val="24"/>
        </w:rPr>
      </w:pPr>
      <w:bookmarkStart w:id="147" w:name="_Toc312440394"/>
      <w:bookmarkStart w:id="148" w:name="_Toc39141519"/>
      <w:r w:rsidRPr="001065C6">
        <w:rPr>
          <w:szCs w:val="24"/>
        </w:rPr>
        <w:t xml:space="preserve">8.2.3 </w:t>
      </w:r>
      <w:r w:rsidRPr="001065C6">
        <w:rPr>
          <w:rFonts w:hint="eastAsia"/>
          <w:szCs w:val="24"/>
        </w:rPr>
        <w:t>关键测试用例</w:t>
      </w:r>
      <w:bookmarkEnd w:id="147"/>
      <w:bookmarkEnd w:id="148"/>
    </w:p>
    <w:p w14:paraId="467EE8E5" w14:textId="5FDBB5B4" w:rsidR="00727E71" w:rsidRPr="00727E71" w:rsidRDefault="00727E71" w:rsidP="00727E71">
      <w:r>
        <w:tab/>
      </w:r>
      <w:r>
        <w:rPr>
          <w:rFonts w:hint="eastAsia"/>
        </w:rPr>
        <w:t>关键测试用例包括登录功能、个人功能等。</w:t>
      </w:r>
    </w:p>
    <w:p w14:paraId="62CBD5DA" w14:textId="58CC5435" w:rsidR="00E94D5B" w:rsidRPr="001065C6" w:rsidRDefault="00E94D5B" w:rsidP="00C903C2">
      <w:pPr>
        <w:pStyle w:val="aff4"/>
        <w:numPr>
          <w:ilvl w:val="0"/>
          <w:numId w:val="4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登录</w:t>
      </w:r>
      <w:r w:rsidR="0052520A" w:rsidRPr="001065C6">
        <w:rPr>
          <w:rFonts w:ascii="Times New Roman" w:eastAsiaTheme="minorEastAsia" w:hAnsi="Times New Roman" w:hint="eastAsia"/>
          <w:sz w:val="24"/>
          <w:szCs w:val="24"/>
        </w:rPr>
        <w:t>功能</w:t>
      </w:r>
    </w:p>
    <w:p w14:paraId="31C76C17" w14:textId="59130BB7" w:rsidR="005D307E" w:rsidRPr="001065C6" w:rsidRDefault="005D307E" w:rsidP="00D65464">
      <w:pPr>
        <w:spacing w:line="300" w:lineRule="auto"/>
        <w:ind w:firstLine="420"/>
        <w:rPr>
          <w:rFonts w:eastAsiaTheme="minorEastAsia"/>
        </w:rPr>
      </w:pPr>
      <w:r w:rsidRPr="001065C6">
        <w:rPr>
          <w:rFonts w:eastAsiaTheme="minorEastAsia" w:hint="eastAsia"/>
        </w:rPr>
        <w:lastRenderedPageBreak/>
        <w:t>登录功能用例表如下表</w:t>
      </w:r>
      <w:r w:rsidRPr="001065C6">
        <w:rPr>
          <w:rFonts w:eastAsiaTheme="minorEastAsia"/>
        </w:rPr>
        <w:t>8-19</w:t>
      </w:r>
      <w:r w:rsidRPr="001065C6">
        <w:rPr>
          <w:rFonts w:eastAsiaTheme="minorEastAsia" w:hint="eastAsia"/>
        </w:rPr>
        <w:t>所示：</w:t>
      </w:r>
    </w:p>
    <w:p w14:paraId="3C9A6383" w14:textId="337ABF0C" w:rsidR="005D307E" w:rsidRPr="001065C6" w:rsidRDefault="005D307E" w:rsidP="00D65464">
      <w:pPr>
        <w:pStyle w:val="aff0"/>
      </w:pPr>
      <w:r w:rsidRPr="001065C6">
        <w:rPr>
          <w:rFonts w:hint="eastAsia"/>
        </w:rPr>
        <w:t>表</w:t>
      </w:r>
      <w:r w:rsidRPr="001065C6">
        <w:t xml:space="preserve">8-19 </w:t>
      </w:r>
      <w:r w:rsidRPr="001065C6">
        <w:rPr>
          <w:rFonts w:hint="eastAsia"/>
        </w:rPr>
        <w:t>登录功能测试用例表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7468"/>
      </w:tblGrid>
      <w:tr w:rsidR="00E94D5B" w:rsidRPr="001065C6" w14:paraId="5852BECD" w14:textId="77777777" w:rsidTr="00AB774B">
        <w:trPr>
          <w:jc w:val="center"/>
        </w:trPr>
        <w:tc>
          <w:tcPr>
            <w:tcW w:w="1004" w:type="pct"/>
            <w:shd w:val="clear" w:color="auto" w:fill="BFBFBF"/>
            <w:vAlign w:val="center"/>
          </w:tcPr>
          <w:p w14:paraId="5E04C94B"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测试目的</w:t>
            </w:r>
          </w:p>
        </w:tc>
        <w:tc>
          <w:tcPr>
            <w:tcW w:w="3996" w:type="pct"/>
          </w:tcPr>
          <w:p w14:paraId="78AB2260" w14:textId="7ED1FB26" w:rsidR="00E94D5B" w:rsidRPr="001065C6" w:rsidRDefault="00E94D5B" w:rsidP="00D65464">
            <w:pPr>
              <w:tabs>
                <w:tab w:val="left" w:pos="377"/>
              </w:tabs>
              <w:spacing w:line="300" w:lineRule="auto"/>
              <w:rPr>
                <w:sz w:val="21"/>
                <w:szCs w:val="21"/>
              </w:rPr>
            </w:pPr>
            <w:r w:rsidRPr="001065C6">
              <w:rPr>
                <w:rFonts w:hint="eastAsia"/>
                <w:sz w:val="21"/>
                <w:szCs w:val="21"/>
              </w:rPr>
              <w:t>测试角色登录功能</w:t>
            </w:r>
          </w:p>
        </w:tc>
      </w:tr>
      <w:tr w:rsidR="00E94D5B" w:rsidRPr="001065C6" w14:paraId="23669596" w14:textId="77777777" w:rsidTr="00AB774B">
        <w:trPr>
          <w:trHeight w:val="351"/>
          <w:jc w:val="center"/>
        </w:trPr>
        <w:tc>
          <w:tcPr>
            <w:tcW w:w="1004" w:type="pct"/>
            <w:shd w:val="clear" w:color="auto" w:fill="BFBFBF"/>
            <w:vAlign w:val="center"/>
          </w:tcPr>
          <w:p w14:paraId="796E971C"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预置条件</w:t>
            </w:r>
          </w:p>
        </w:tc>
        <w:tc>
          <w:tcPr>
            <w:tcW w:w="3996" w:type="pct"/>
          </w:tcPr>
          <w:p w14:paraId="22A808CE" w14:textId="77003D3C" w:rsidR="00E94D5B" w:rsidRPr="001065C6" w:rsidRDefault="00E94D5B" w:rsidP="00D65464">
            <w:pPr>
              <w:tabs>
                <w:tab w:val="left" w:pos="377"/>
              </w:tabs>
              <w:spacing w:line="300" w:lineRule="auto"/>
              <w:rPr>
                <w:sz w:val="21"/>
                <w:szCs w:val="21"/>
              </w:rPr>
            </w:pPr>
            <w:r w:rsidRPr="001065C6">
              <w:rPr>
                <w:rFonts w:hint="eastAsia"/>
                <w:sz w:val="21"/>
                <w:szCs w:val="21"/>
              </w:rPr>
              <w:t>角色输入正确且合法的账户信息</w:t>
            </w:r>
          </w:p>
        </w:tc>
      </w:tr>
    </w:tbl>
    <w:p w14:paraId="495A2665" w14:textId="6783933B" w:rsidR="00AB774B" w:rsidRDefault="00AB774B" w:rsidP="00AB774B">
      <w:pPr>
        <w:pStyle w:val="aff0"/>
        <w:jc w:val="right"/>
      </w:pPr>
      <w:r>
        <w:rPr>
          <w:rFonts w:hint="eastAsia"/>
        </w:rPr>
        <w:t>续</w:t>
      </w:r>
      <w:r w:rsidRPr="001065C6">
        <w:rPr>
          <w:rFonts w:hint="eastAsia"/>
        </w:rPr>
        <w:t>表</w:t>
      </w:r>
      <w:r w:rsidRPr="001065C6">
        <w:t xml:space="preserve">8-19 </w:t>
      </w:r>
      <w:r w:rsidRPr="001065C6">
        <w:rPr>
          <w:rFonts w:hint="eastAsia"/>
        </w:rPr>
        <w:t>登录功能测试用例表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1217"/>
        <w:gridCol w:w="2794"/>
        <w:gridCol w:w="4674"/>
      </w:tblGrid>
      <w:tr w:rsidR="00E94D5B" w:rsidRPr="001065C6" w14:paraId="20E69454" w14:textId="77777777" w:rsidTr="00AB774B">
        <w:trPr>
          <w:trHeight w:val="321"/>
          <w:jc w:val="center"/>
        </w:trPr>
        <w:tc>
          <w:tcPr>
            <w:tcW w:w="353" w:type="pct"/>
            <w:shd w:val="clear" w:color="auto" w:fill="BFBFBF"/>
            <w:vAlign w:val="center"/>
          </w:tcPr>
          <w:p w14:paraId="318571A9" w14:textId="60C38F3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序号</w:t>
            </w:r>
          </w:p>
        </w:tc>
        <w:tc>
          <w:tcPr>
            <w:tcW w:w="2146" w:type="pct"/>
            <w:gridSpan w:val="2"/>
            <w:shd w:val="clear" w:color="auto" w:fill="BFBFBF"/>
            <w:vAlign w:val="center"/>
          </w:tcPr>
          <w:p w14:paraId="676635E3"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测试步骤</w:t>
            </w:r>
          </w:p>
        </w:tc>
        <w:tc>
          <w:tcPr>
            <w:tcW w:w="2501" w:type="pct"/>
            <w:shd w:val="clear" w:color="auto" w:fill="BFBFBF"/>
            <w:vAlign w:val="center"/>
          </w:tcPr>
          <w:p w14:paraId="572E28F8"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预期结果</w:t>
            </w:r>
          </w:p>
        </w:tc>
      </w:tr>
      <w:tr w:rsidR="00E94D5B" w:rsidRPr="001065C6" w14:paraId="0297EF27" w14:textId="77777777" w:rsidTr="00AB774B">
        <w:trPr>
          <w:trHeight w:val="337"/>
          <w:jc w:val="center"/>
        </w:trPr>
        <w:tc>
          <w:tcPr>
            <w:tcW w:w="353" w:type="pct"/>
            <w:vAlign w:val="center"/>
          </w:tcPr>
          <w:p w14:paraId="48D51303" w14:textId="77777777" w:rsidR="00E94D5B" w:rsidRPr="001065C6" w:rsidRDefault="00E94D5B" w:rsidP="00D65464">
            <w:pPr>
              <w:tabs>
                <w:tab w:val="left" w:pos="377"/>
              </w:tabs>
              <w:spacing w:line="300" w:lineRule="auto"/>
              <w:jc w:val="center"/>
              <w:rPr>
                <w:sz w:val="21"/>
                <w:szCs w:val="21"/>
              </w:rPr>
            </w:pPr>
            <w:r w:rsidRPr="001065C6">
              <w:rPr>
                <w:sz w:val="21"/>
                <w:szCs w:val="21"/>
              </w:rPr>
              <w:t>1</w:t>
            </w:r>
          </w:p>
        </w:tc>
        <w:tc>
          <w:tcPr>
            <w:tcW w:w="2146" w:type="pct"/>
            <w:gridSpan w:val="2"/>
            <w:vAlign w:val="center"/>
          </w:tcPr>
          <w:p w14:paraId="31473248" w14:textId="4D54DC7B" w:rsidR="00E94D5B" w:rsidRPr="001065C6" w:rsidRDefault="0052520A" w:rsidP="00D65464">
            <w:pPr>
              <w:tabs>
                <w:tab w:val="left" w:pos="377"/>
              </w:tabs>
              <w:spacing w:line="300" w:lineRule="auto"/>
              <w:jc w:val="left"/>
              <w:rPr>
                <w:sz w:val="21"/>
                <w:szCs w:val="21"/>
              </w:rPr>
            </w:pPr>
            <w:r w:rsidRPr="001065C6">
              <w:rPr>
                <w:rFonts w:hint="eastAsia"/>
                <w:sz w:val="21"/>
                <w:szCs w:val="21"/>
              </w:rPr>
              <w:t>在首页，点击登录按钮</w:t>
            </w:r>
          </w:p>
        </w:tc>
        <w:tc>
          <w:tcPr>
            <w:tcW w:w="2501" w:type="pct"/>
            <w:vAlign w:val="center"/>
          </w:tcPr>
          <w:p w14:paraId="1360C5FB" w14:textId="5D491772" w:rsidR="00E94D5B" w:rsidRPr="001065C6" w:rsidRDefault="0052520A" w:rsidP="00D65464">
            <w:pPr>
              <w:tabs>
                <w:tab w:val="left" w:pos="377"/>
              </w:tabs>
              <w:spacing w:line="300" w:lineRule="auto"/>
              <w:jc w:val="left"/>
              <w:rPr>
                <w:sz w:val="21"/>
                <w:szCs w:val="21"/>
              </w:rPr>
            </w:pPr>
            <w:r w:rsidRPr="001065C6">
              <w:rPr>
                <w:rFonts w:hint="eastAsia"/>
                <w:sz w:val="21"/>
                <w:szCs w:val="21"/>
              </w:rPr>
              <w:t>弹出登录页面</w:t>
            </w:r>
          </w:p>
        </w:tc>
      </w:tr>
      <w:tr w:rsidR="00E94D5B" w:rsidRPr="001065C6" w14:paraId="68486F62" w14:textId="77777777" w:rsidTr="00AB774B">
        <w:trPr>
          <w:trHeight w:val="480"/>
          <w:jc w:val="center"/>
        </w:trPr>
        <w:tc>
          <w:tcPr>
            <w:tcW w:w="353" w:type="pct"/>
            <w:vAlign w:val="center"/>
          </w:tcPr>
          <w:p w14:paraId="19BE4ACA" w14:textId="77777777" w:rsidR="00E94D5B" w:rsidRPr="001065C6" w:rsidRDefault="00E94D5B" w:rsidP="00D65464">
            <w:pPr>
              <w:tabs>
                <w:tab w:val="left" w:pos="377"/>
              </w:tabs>
              <w:spacing w:line="300" w:lineRule="auto"/>
              <w:jc w:val="center"/>
              <w:rPr>
                <w:sz w:val="21"/>
                <w:szCs w:val="21"/>
              </w:rPr>
            </w:pPr>
            <w:r w:rsidRPr="001065C6">
              <w:rPr>
                <w:sz w:val="21"/>
                <w:szCs w:val="21"/>
              </w:rPr>
              <w:t>2</w:t>
            </w:r>
          </w:p>
        </w:tc>
        <w:tc>
          <w:tcPr>
            <w:tcW w:w="2146" w:type="pct"/>
            <w:gridSpan w:val="2"/>
            <w:vAlign w:val="center"/>
          </w:tcPr>
          <w:p w14:paraId="3447F3E3" w14:textId="3FD02EA5" w:rsidR="00E94D5B" w:rsidRPr="001065C6" w:rsidRDefault="0052520A" w:rsidP="00D65464">
            <w:pPr>
              <w:tabs>
                <w:tab w:val="left" w:pos="377"/>
              </w:tabs>
              <w:spacing w:line="300" w:lineRule="auto"/>
              <w:jc w:val="left"/>
              <w:rPr>
                <w:sz w:val="21"/>
                <w:szCs w:val="21"/>
              </w:rPr>
            </w:pPr>
            <w:r w:rsidRPr="001065C6">
              <w:rPr>
                <w:rFonts w:hint="eastAsia"/>
                <w:sz w:val="21"/>
                <w:szCs w:val="21"/>
              </w:rPr>
              <w:t>输入合法的账户信息和正确的验证码信息，点击登录</w:t>
            </w:r>
          </w:p>
        </w:tc>
        <w:tc>
          <w:tcPr>
            <w:tcW w:w="2501" w:type="pct"/>
            <w:vAlign w:val="center"/>
          </w:tcPr>
          <w:p w14:paraId="47642767" w14:textId="3F498B4E" w:rsidR="00E94D5B" w:rsidRPr="001065C6" w:rsidRDefault="0052520A" w:rsidP="00D65464">
            <w:pPr>
              <w:tabs>
                <w:tab w:val="left" w:pos="377"/>
              </w:tabs>
              <w:spacing w:line="300" w:lineRule="auto"/>
              <w:jc w:val="left"/>
              <w:rPr>
                <w:sz w:val="21"/>
                <w:szCs w:val="21"/>
              </w:rPr>
            </w:pPr>
            <w:r w:rsidRPr="001065C6">
              <w:rPr>
                <w:rFonts w:hint="eastAsia"/>
                <w:sz w:val="21"/>
                <w:szCs w:val="21"/>
              </w:rPr>
              <w:t>首页显示菜单栏</w:t>
            </w:r>
          </w:p>
        </w:tc>
      </w:tr>
      <w:tr w:rsidR="00E94D5B" w:rsidRPr="001065C6" w14:paraId="14AB1799" w14:textId="77777777" w:rsidTr="00AB774B">
        <w:trPr>
          <w:trHeight w:val="493"/>
          <w:jc w:val="center"/>
        </w:trPr>
        <w:tc>
          <w:tcPr>
            <w:tcW w:w="353" w:type="pct"/>
            <w:vAlign w:val="center"/>
          </w:tcPr>
          <w:p w14:paraId="3DE6020E" w14:textId="77777777" w:rsidR="00E94D5B" w:rsidRPr="001065C6" w:rsidRDefault="00E94D5B" w:rsidP="00D65464">
            <w:pPr>
              <w:tabs>
                <w:tab w:val="left" w:pos="377"/>
              </w:tabs>
              <w:spacing w:line="300" w:lineRule="auto"/>
              <w:jc w:val="center"/>
              <w:rPr>
                <w:sz w:val="21"/>
                <w:szCs w:val="21"/>
              </w:rPr>
            </w:pPr>
            <w:r w:rsidRPr="001065C6">
              <w:rPr>
                <w:sz w:val="21"/>
                <w:szCs w:val="21"/>
              </w:rPr>
              <w:t>3</w:t>
            </w:r>
          </w:p>
        </w:tc>
        <w:tc>
          <w:tcPr>
            <w:tcW w:w="2146" w:type="pct"/>
            <w:gridSpan w:val="2"/>
            <w:vAlign w:val="center"/>
          </w:tcPr>
          <w:p w14:paraId="3BE9ABCD" w14:textId="09827CC7" w:rsidR="00E94D5B" w:rsidRPr="001065C6" w:rsidRDefault="0052520A" w:rsidP="00D65464">
            <w:pPr>
              <w:tabs>
                <w:tab w:val="left" w:pos="377"/>
              </w:tabs>
              <w:spacing w:line="300" w:lineRule="auto"/>
              <w:jc w:val="left"/>
              <w:rPr>
                <w:sz w:val="21"/>
                <w:szCs w:val="21"/>
              </w:rPr>
            </w:pPr>
            <w:r w:rsidRPr="001065C6">
              <w:rPr>
                <w:rFonts w:hint="eastAsia"/>
                <w:sz w:val="21"/>
                <w:szCs w:val="21"/>
              </w:rPr>
              <w:t>输入错误的账户信息，点击登录</w:t>
            </w:r>
          </w:p>
        </w:tc>
        <w:tc>
          <w:tcPr>
            <w:tcW w:w="2501" w:type="pct"/>
            <w:vAlign w:val="center"/>
          </w:tcPr>
          <w:p w14:paraId="0E70B3B6" w14:textId="64ED43F9" w:rsidR="00E94D5B" w:rsidRPr="001065C6" w:rsidRDefault="0052520A" w:rsidP="00D65464">
            <w:pPr>
              <w:tabs>
                <w:tab w:val="left" w:pos="377"/>
              </w:tabs>
              <w:spacing w:line="300" w:lineRule="auto"/>
              <w:jc w:val="left"/>
              <w:rPr>
                <w:sz w:val="21"/>
                <w:szCs w:val="21"/>
              </w:rPr>
            </w:pPr>
            <w:r w:rsidRPr="001065C6">
              <w:rPr>
                <w:rFonts w:hint="eastAsia"/>
                <w:sz w:val="21"/>
                <w:szCs w:val="21"/>
              </w:rPr>
              <w:t>显示用户名或密码错误</w:t>
            </w:r>
          </w:p>
        </w:tc>
      </w:tr>
      <w:tr w:rsidR="00E94D5B" w:rsidRPr="001065C6" w14:paraId="67C72CD2" w14:textId="77777777" w:rsidTr="00AB774B">
        <w:trPr>
          <w:trHeight w:val="266"/>
          <w:jc w:val="center"/>
        </w:trPr>
        <w:tc>
          <w:tcPr>
            <w:tcW w:w="1004" w:type="pct"/>
            <w:gridSpan w:val="2"/>
            <w:shd w:val="clear" w:color="auto" w:fill="BFBFBF"/>
            <w:vAlign w:val="center"/>
          </w:tcPr>
          <w:p w14:paraId="02B51131"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测试状态</w:t>
            </w:r>
          </w:p>
        </w:tc>
        <w:tc>
          <w:tcPr>
            <w:tcW w:w="3996" w:type="pct"/>
            <w:gridSpan w:val="2"/>
            <w:shd w:val="clear" w:color="auto" w:fill="FFFFFF"/>
          </w:tcPr>
          <w:p w14:paraId="776138A6" w14:textId="39FD8F36" w:rsidR="00E94D5B" w:rsidRPr="001065C6" w:rsidRDefault="0052520A" w:rsidP="00D65464">
            <w:pPr>
              <w:tabs>
                <w:tab w:val="left" w:pos="377"/>
              </w:tabs>
              <w:spacing w:line="300" w:lineRule="auto"/>
              <w:rPr>
                <w:sz w:val="21"/>
                <w:szCs w:val="21"/>
              </w:rPr>
            </w:pPr>
            <w:r w:rsidRPr="001065C6">
              <w:rPr>
                <w:rFonts w:hint="eastAsia"/>
                <w:sz w:val="21"/>
                <w:szCs w:val="21"/>
              </w:rPr>
              <w:t>上述的用户操作达到登录功能需求，通过功能测试</w:t>
            </w:r>
          </w:p>
        </w:tc>
      </w:tr>
      <w:tr w:rsidR="00E94D5B" w:rsidRPr="001065C6" w14:paraId="684D02F0" w14:textId="77777777" w:rsidTr="00AB774B">
        <w:trPr>
          <w:trHeight w:val="794"/>
          <w:jc w:val="center"/>
        </w:trPr>
        <w:tc>
          <w:tcPr>
            <w:tcW w:w="1004" w:type="pct"/>
            <w:gridSpan w:val="2"/>
            <w:shd w:val="clear" w:color="auto" w:fill="BFBFBF"/>
            <w:vAlign w:val="center"/>
          </w:tcPr>
          <w:p w14:paraId="5F0F5013" w14:textId="77777777" w:rsidR="00E94D5B" w:rsidRPr="001065C6" w:rsidRDefault="00E94D5B" w:rsidP="00D65464">
            <w:pPr>
              <w:tabs>
                <w:tab w:val="left" w:pos="377"/>
              </w:tabs>
              <w:spacing w:line="300" w:lineRule="auto"/>
              <w:jc w:val="center"/>
              <w:rPr>
                <w:b/>
                <w:sz w:val="21"/>
                <w:szCs w:val="21"/>
              </w:rPr>
            </w:pPr>
            <w:r w:rsidRPr="001065C6">
              <w:rPr>
                <w:rFonts w:hint="eastAsia"/>
                <w:b/>
                <w:sz w:val="21"/>
                <w:szCs w:val="21"/>
              </w:rPr>
              <w:t>测试结果</w:t>
            </w:r>
          </w:p>
        </w:tc>
        <w:tc>
          <w:tcPr>
            <w:tcW w:w="3996" w:type="pct"/>
            <w:gridSpan w:val="2"/>
            <w:vAlign w:val="center"/>
          </w:tcPr>
          <w:p w14:paraId="697FD64C" w14:textId="53D5D34B" w:rsidR="00E94D5B" w:rsidRPr="001065C6" w:rsidRDefault="0052520A" w:rsidP="00D65464">
            <w:pPr>
              <w:tabs>
                <w:tab w:val="left" w:pos="377"/>
              </w:tabs>
              <w:spacing w:line="300" w:lineRule="auto"/>
              <w:jc w:val="left"/>
              <w:rPr>
                <w:sz w:val="21"/>
                <w:szCs w:val="21"/>
              </w:rPr>
            </w:pPr>
            <w:r w:rsidRPr="001065C6">
              <w:rPr>
                <w:rFonts w:hint="eastAsia"/>
                <w:sz w:val="21"/>
                <w:szCs w:val="21"/>
              </w:rPr>
              <w:t>经过测试，该功能模块能正确识别验证码信息，并且能正确对比数据库账户信息，达到预期测试要求</w:t>
            </w:r>
          </w:p>
        </w:tc>
      </w:tr>
    </w:tbl>
    <w:p w14:paraId="547C06CE" w14:textId="4AB54B63" w:rsidR="00E94D5B" w:rsidRPr="001065C6" w:rsidRDefault="0052520A" w:rsidP="00C903C2">
      <w:pPr>
        <w:pStyle w:val="aff4"/>
        <w:numPr>
          <w:ilvl w:val="0"/>
          <w:numId w:val="42"/>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个人信息功能</w:t>
      </w:r>
    </w:p>
    <w:p w14:paraId="281A01FD" w14:textId="1D94BD9F" w:rsidR="005D307E" w:rsidRPr="001065C6" w:rsidRDefault="005D307E" w:rsidP="00D65464">
      <w:pPr>
        <w:spacing w:line="300" w:lineRule="auto"/>
        <w:ind w:firstLine="420"/>
        <w:rPr>
          <w:rFonts w:eastAsiaTheme="minorEastAsia"/>
        </w:rPr>
      </w:pPr>
      <w:r w:rsidRPr="001065C6">
        <w:rPr>
          <w:rFonts w:eastAsiaTheme="minorEastAsia" w:hint="eastAsia"/>
        </w:rPr>
        <w:t>个人信息功能测试用例表如下表</w:t>
      </w:r>
      <w:r w:rsidRPr="001065C6">
        <w:rPr>
          <w:rFonts w:eastAsiaTheme="minorEastAsia"/>
        </w:rPr>
        <w:t>8-20</w:t>
      </w:r>
      <w:r w:rsidRPr="001065C6">
        <w:rPr>
          <w:rFonts w:eastAsiaTheme="minorEastAsia" w:hint="eastAsia"/>
        </w:rPr>
        <w:t>所示：</w:t>
      </w:r>
    </w:p>
    <w:p w14:paraId="5C9B0236" w14:textId="0AB2C1AB" w:rsidR="005D307E" w:rsidRPr="001065C6" w:rsidRDefault="005D307E" w:rsidP="00D65464">
      <w:pPr>
        <w:pStyle w:val="aff0"/>
      </w:pPr>
      <w:r w:rsidRPr="001065C6">
        <w:rPr>
          <w:rFonts w:hint="eastAsia"/>
        </w:rPr>
        <w:t>表</w:t>
      </w:r>
      <w:r w:rsidRPr="001065C6">
        <w:t xml:space="preserve">8-20 </w:t>
      </w:r>
      <w:r w:rsidRPr="001065C6">
        <w:rPr>
          <w:rFonts w:hint="eastAsia"/>
        </w:rPr>
        <w:t>个人信息功能测试用例表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1217"/>
        <w:gridCol w:w="2794"/>
        <w:gridCol w:w="4674"/>
      </w:tblGrid>
      <w:tr w:rsidR="0052520A" w:rsidRPr="001065C6" w14:paraId="2889B1DC" w14:textId="77777777" w:rsidTr="000D7723">
        <w:trPr>
          <w:jc w:val="center"/>
        </w:trPr>
        <w:tc>
          <w:tcPr>
            <w:tcW w:w="1004" w:type="pct"/>
            <w:gridSpan w:val="2"/>
            <w:shd w:val="clear" w:color="auto" w:fill="BFBFBF"/>
            <w:vAlign w:val="center"/>
          </w:tcPr>
          <w:p w14:paraId="2E5D4C3C"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测试目的</w:t>
            </w:r>
          </w:p>
        </w:tc>
        <w:tc>
          <w:tcPr>
            <w:tcW w:w="3995" w:type="pct"/>
            <w:gridSpan w:val="2"/>
          </w:tcPr>
          <w:p w14:paraId="4C425A29" w14:textId="261BEC5B" w:rsidR="0052520A" w:rsidRPr="001065C6" w:rsidRDefault="0052520A" w:rsidP="00D65464">
            <w:pPr>
              <w:tabs>
                <w:tab w:val="left" w:pos="377"/>
              </w:tabs>
              <w:spacing w:line="300" w:lineRule="auto"/>
              <w:rPr>
                <w:sz w:val="21"/>
                <w:szCs w:val="21"/>
              </w:rPr>
            </w:pPr>
            <w:r w:rsidRPr="001065C6">
              <w:rPr>
                <w:rFonts w:hint="eastAsia"/>
                <w:sz w:val="21"/>
                <w:szCs w:val="21"/>
              </w:rPr>
              <w:t>测试个人信息编辑的功能</w:t>
            </w:r>
          </w:p>
        </w:tc>
      </w:tr>
      <w:tr w:rsidR="0052520A" w:rsidRPr="001065C6" w14:paraId="5F5D4250" w14:textId="77777777" w:rsidTr="000D7723">
        <w:trPr>
          <w:trHeight w:val="351"/>
          <w:jc w:val="center"/>
        </w:trPr>
        <w:tc>
          <w:tcPr>
            <w:tcW w:w="1004" w:type="pct"/>
            <w:gridSpan w:val="2"/>
            <w:shd w:val="clear" w:color="auto" w:fill="BFBFBF"/>
            <w:vAlign w:val="center"/>
          </w:tcPr>
          <w:p w14:paraId="45790C07"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预置条件</w:t>
            </w:r>
          </w:p>
        </w:tc>
        <w:tc>
          <w:tcPr>
            <w:tcW w:w="3995" w:type="pct"/>
            <w:gridSpan w:val="2"/>
          </w:tcPr>
          <w:p w14:paraId="4FCF50D8" w14:textId="2FCF6EE3" w:rsidR="0052520A" w:rsidRPr="001065C6" w:rsidRDefault="0052520A" w:rsidP="00D65464">
            <w:pPr>
              <w:tabs>
                <w:tab w:val="left" w:pos="377"/>
              </w:tabs>
              <w:spacing w:line="300" w:lineRule="auto"/>
              <w:rPr>
                <w:sz w:val="21"/>
                <w:szCs w:val="21"/>
              </w:rPr>
            </w:pPr>
            <w:r w:rsidRPr="001065C6">
              <w:rPr>
                <w:rFonts w:hint="eastAsia"/>
                <w:sz w:val="21"/>
                <w:szCs w:val="21"/>
              </w:rPr>
              <w:t>用户输入正确且合法个人信息</w:t>
            </w:r>
          </w:p>
        </w:tc>
      </w:tr>
      <w:tr w:rsidR="0052520A" w:rsidRPr="001065C6" w14:paraId="0AB0D2AE" w14:textId="77777777" w:rsidTr="000D7723">
        <w:trPr>
          <w:trHeight w:val="321"/>
          <w:jc w:val="center"/>
        </w:trPr>
        <w:tc>
          <w:tcPr>
            <w:tcW w:w="353" w:type="pct"/>
            <w:shd w:val="clear" w:color="auto" w:fill="BFBFBF"/>
            <w:vAlign w:val="center"/>
          </w:tcPr>
          <w:p w14:paraId="17C5DAB8"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序号</w:t>
            </w:r>
          </w:p>
        </w:tc>
        <w:tc>
          <w:tcPr>
            <w:tcW w:w="2146" w:type="pct"/>
            <w:gridSpan w:val="2"/>
            <w:shd w:val="clear" w:color="auto" w:fill="BFBFBF"/>
            <w:vAlign w:val="center"/>
          </w:tcPr>
          <w:p w14:paraId="1C648EA7"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测试步骤</w:t>
            </w:r>
          </w:p>
        </w:tc>
        <w:tc>
          <w:tcPr>
            <w:tcW w:w="2500" w:type="pct"/>
            <w:shd w:val="clear" w:color="auto" w:fill="BFBFBF"/>
            <w:vAlign w:val="center"/>
          </w:tcPr>
          <w:p w14:paraId="58C14CEC"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预期结果</w:t>
            </w:r>
          </w:p>
        </w:tc>
      </w:tr>
      <w:tr w:rsidR="0052520A" w:rsidRPr="001065C6" w14:paraId="34271648" w14:textId="77777777" w:rsidTr="0052520A">
        <w:trPr>
          <w:trHeight w:val="475"/>
          <w:jc w:val="center"/>
        </w:trPr>
        <w:tc>
          <w:tcPr>
            <w:tcW w:w="353" w:type="pct"/>
            <w:vAlign w:val="center"/>
          </w:tcPr>
          <w:p w14:paraId="3C8F01A0" w14:textId="77777777" w:rsidR="0052520A" w:rsidRPr="001065C6" w:rsidRDefault="0052520A" w:rsidP="00D65464">
            <w:pPr>
              <w:tabs>
                <w:tab w:val="left" w:pos="377"/>
              </w:tabs>
              <w:spacing w:line="300" w:lineRule="auto"/>
              <w:jc w:val="center"/>
              <w:rPr>
                <w:sz w:val="21"/>
                <w:szCs w:val="21"/>
              </w:rPr>
            </w:pPr>
            <w:r w:rsidRPr="001065C6">
              <w:rPr>
                <w:sz w:val="21"/>
                <w:szCs w:val="21"/>
              </w:rPr>
              <w:t>1</w:t>
            </w:r>
          </w:p>
        </w:tc>
        <w:tc>
          <w:tcPr>
            <w:tcW w:w="2146" w:type="pct"/>
            <w:gridSpan w:val="2"/>
            <w:vAlign w:val="center"/>
          </w:tcPr>
          <w:p w14:paraId="553E3B9A" w14:textId="69910D97" w:rsidR="0052520A" w:rsidRPr="001065C6" w:rsidRDefault="0052520A" w:rsidP="00D65464">
            <w:pPr>
              <w:tabs>
                <w:tab w:val="left" w:pos="377"/>
              </w:tabs>
              <w:spacing w:line="300" w:lineRule="auto"/>
              <w:jc w:val="left"/>
              <w:rPr>
                <w:sz w:val="21"/>
                <w:szCs w:val="21"/>
              </w:rPr>
            </w:pPr>
            <w:r w:rsidRPr="001065C6">
              <w:rPr>
                <w:rFonts w:hint="eastAsia"/>
                <w:sz w:val="21"/>
                <w:szCs w:val="21"/>
              </w:rPr>
              <w:t>置空信息，点击保存</w:t>
            </w:r>
          </w:p>
        </w:tc>
        <w:tc>
          <w:tcPr>
            <w:tcW w:w="2500" w:type="pct"/>
            <w:vAlign w:val="center"/>
          </w:tcPr>
          <w:p w14:paraId="4F81730A" w14:textId="22A436BA" w:rsidR="0052520A" w:rsidRPr="001065C6" w:rsidRDefault="0052520A" w:rsidP="00D65464">
            <w:pPr>
              <w:tabs>
                <w:tab w:val="left" w:pos="377"/>
              </w:tabs>
              <w:spacing w:line="300" w:lineRule="auto"/>
              <w:jc w:val="left"/>
              <w:rPr>
                <w:sz w:val="21"/>
                <w:szCs w:val="21"/>
              </w:rPr>
            </w:pPr>
            <w:r w:rsidRPr="001065C6">
              <w:rPr>
                <w:rFonts w:hint="eastAsia"/>
                <w:sz w:val="21"/>
                <w:szCs w:val="21"/>
              </w:rPr>
              <w:t>提示你还有信息未填写</w:t>
            </w:r>
          </w:p>
        </w:tc>
      </w:tr>
      <w:tr w:rsidR="0052520A" w:rsidRPr="001065C6" w14:paraId="1084164E" w14:textId="77777777" w:rsidTr="000D7723">
        <w:trPr>
          <w:trHeight w:val="480"/>
          <w:jc w:val="center"/>
        </w:trPr>
        <w:tc>
          <w:tcPr>
            <w:tcW w:w="353" w:type="pct"/>
            <w:vAlign w:val="center"/>
          </w:tcPr>
          <w:p w14:paraId="5A8EA537" w14:textId="77777777" w:rsidR="0052520A" w:rsidRPr="001065C6" w:rsidRDefault="0052520A" w:rsidP="00D65464">
            <w:pPr>
              <w:tabs>
                <w:tab w:val="left" w:pos="377"/>
              </w:tabs>
              <w:spacing w:line="300" w:lineRule="auto"/>
              <w:jc w:val="center"/>
              <w:rPr>
                <w:sz w:val="21"/>
                <w:szCs w:val="21"/>
              </w:rPr>
            </w:pPr>
            <w:r w:rsidRPr="001065C6">
              <w:rPr>
                <w:sz w:val="21"/>
                <w:szCs w:val="21"/>
              </w:rPr>
              <w:t>2</w:t>
            </w:r>
          </w:p>
        </w:tc>
        <w:tc>
          <w:tcPr>
            <w:tcW w:w="2146" w:type="pct"/>
            <w:gridSpan w:val="2"/>
            <w:vAlign w:val="center"/>
          </w:tcPr>
          <w:p w14:paraId="2D651FC0" w14:textId="154A1776" w:rsidR="0052520A" w:rsidRPr="001065C6" w:rsidRDefault="0052520A" w:rsidP="00D65464">
            <w:pPr>
              <w:tabs>
                <w:tab w:val="left" w:pos="377"/>
              </w:tabs>
              <w:spacing w:line="300" w:lineRule="auto"/>
              <w:jc w:val="left"/>
              <w:rPr>
                <w:sz w:val="21"/>
                <w:szCs w:val="21"/>
              </w:rPr>
            </w:pPr>
            <w:r w:rsidRPr="001065C6">
              <w:rPr>
                <w:rFonts w:hint="eastAsia"/>
                <w:sz w:val="21"/>
                <w:szCs w:val="21"/>
              </w:rPr>
              <w:t>输入两次不一致的密码，点击保存</w:t>
            </w:r>
          </w:p>
        </w:tc>
        <w:tc>
          <w:tcPr>
            <w:tcW w:w="2500" w:type="pct"/>
            <w:vAlign w:val="center"/>
          </w:tcPr>
          <w:p w14:paraId="1B7FCA64" w14:textId="11307DCC" w:rsidR="0052520A" w:rsidRPr="001065C6" w:rsidRDefault="0052520A" w:rsidP="00D65464">
            <w:pPr>
              <w:tabs>
                <w:tab w:val="left" w:pos="377"/>
              </w:tabs>
              <w:spacing w:line="300" w:lineRule="auto"/>
              <w:jc w:val="left"/>
              <w:rPr>
                <w:sz w:val="21"/>
                <w:szCs w:val="21"/>
              </w:rPr>
            </w:pPr>
            <w:r w:rsidRPr="001065C6">
              <w:rPr>
                <w:rFonts w:hint="eastAsia"/>
                <w:sz w:val="21"/>
                <w:szCs w:val="21"/>
              </w:rPr>
              <w:t>提示两次密码不一致</w:t>
            </w:r>
          </w:p>
        </w:tc>
      </w:tr>
      <w:tr w:rsidR="0052520A" w:rsidRPr="001065C6" w14:paraId="3DC33405" w14:textId="77777777" w:rsidTr="000D7723">
        <w:trPr>
          <w:trHeight w:val="493"/>
          <w:jc w:val="center"/>
        </w:trPr>
        <w:tc>
          <w:tcPr>
            <w:tcW w:w="353" w:type="pct"/>
            <w:vAlign w:val="center"/>
          </w:tcPr>
          <w:p w14:paraId="365855C0" w14:textId="77777777" w:rsidR="0052520A" w:rsidRPr="001065C6" w:rsidRDefault="0052520A" w:rsidP="00D65464">
            <w:pPr>
              <w:tabs>
                <w:tab w:val="left" w:pos="377"/>
              </w:tabs>
              <w:spacing w:line="300" w:lineRule="auto"/>
              <w:jc w:val="center"/>
              <w:rPr>
                <w:sz w:val="21"/>
                <w:szCs w:val="21"/>
              </w:rPr>
            </w:pPr>
            <w:r w:rsidRPr="001065C6">
              <w:rPr>
                <w:sz w:val="21"/>
                <w:szCs w:val="21"/>
              </w:rPr>
              <w:t>3</w:t>
            </w:r>
          </w:p>
        </w:tc>
        <w:tc>
          <w:tcPr>
            <w:tcW w:w="2146" w:type="pct"/>
            <w:gridSpan w:val="2"/>
            <w:vAlign w:val="center"/>
          </w:tcPr>
          <w:p w14:paraId="75DE6F0E" w14:textId="52A161C9" w:rsidR="0052520A" w:rsidRPr="001065C6" w:rsidRDefault="0052520A" w:rsidP="00D65464">
            <w:pPr>
              <w:tabs>
                <w:tab w:val="left" w:pos="377"/>
              </w:tabs>
              <w:spacing w:line="300" w:lineRule="auto"/>
              <w:jc w:val="left"/>
              <w:rPr>
                <w:sz w:val="21"/>
                <w:szCs w:val="21"/>
              </w:rPr>
            </w:pPr>
            <w:r w:rsidRPr="001065C6">
              <w:rPr>
                <w:rFonts w:hint="eastAsia"/>
                <w:sz w:val="21"/>
                <w:szCs w:val="21"/>
              </w:rPr>
              <w:t>输入正确且合法的个人信息，点击保存</w:t>
            </w:r>
          </w:p>
        </w:tc>
        <w:tc>
          <w:tcPr>
            <w:tcW w:w="2500" w:type="pct"/>
            <w:vAlign w:val="center"/>
          </w:tcPr>
          <w:p w14:paraId="715750C9" w14:textId="0BCB03A1" w:rsidR="0052520A" w:rsidRPr="001065C6" w:rsidRDefault="0052520A" w:rsidP="00D65464">
            <w:pPr>
              <w:tabs>
                <w:tab w:val="left" w:pos="377"/>
              </w:tabs>
              <w:spacing w:line="300" w:lineRule="auto"/>
              <w:jc w:val="left"/>
              <w:rPr>
                <w:sz w:val="21"/>
                <w:szCs w:val="21"/>
              </w:rPr>
            </w:pPr>
            <w:r w:rsidRPr="001065C6">
              <w:rPr>
                <w:rFonts w:hint="eastAsia"/>
                <w:sz w:val="21"/>
                <w:szCs w:val="21"/>
              </w:rPr>
              <w:t>提示保存成功</w:t>
            </w:r>
          </w:p>
        </w:tc>
      </w:tr>
      <w:tr w:rsidR="0052520A" w:rsidRPr="001065C6" w14:paraId="61372694" w14:textId="77777777" w:rsidTr="000D7723">
        <w:trPr>
          <w:trHeight w:val="266"/>
          <w:jc w:val="center"/>
        </w:trPr>
        <w:tc>
          <w:tcPr>
            <w:tcW w:w="1004" w:type="pct"/>
            <w:gridSpan w:val="2"/>
            <w:shd w:val="clear" w:color="auto" w:fill="BFBFBF"/>
            <w:vAlign w:val="center"/>
          </w:tcPr>
          <w:p w14:paraId="04AF672E"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测试状态</w:t>
            </w:r>
          </w:p>
        </w:tc>
        <w:tc>
          <w:tcPr>
            <w:tcW w:w="3995" w:type="pct"/>
            <w:gridSpan w:val="2"/>
            <w:shd w:val="clear" w:color="auto" w:fill="FFFFFF"/>
          </w:tcPr>
          <w:p w14:paraId="58160E80" w14:textId="1BC9AEF7" w:rsidR="0052520A" w:rsidRPr="001065C6" w:rsidRDefault="0052520A" w:rsidP="00D65464">
            <w:pPr>
              <w:tabs>
                <w:tab w:val="left" w:pos="377"/>
              </w:tabs>
              <w:spacing w:line="300" w:lineRule="auto"/>
              <w:rPr>
                <w:sz w:val="21"/>
                <w:szCs w:val="21"/>
              </w:rPr>
            </w:pPr>
            <w:r w:rsidRPr="001065C6">
              <w:rPr>
                <w:rFonts w:hint="eastAsia"/>
                <w:sz w:val="21"/>
                <w:szCs w:val="21"/>
              </w:rPr>
              <w:t>上述用户操作达到编辑个人信息的功能需求，通过功能测试</w:t>
            </w:r>
          </w:p>
        </w:tc>
      </w:tr>
      <w:tr w:rsidR="0052520A" w:rsidRPr="001065C6" w14:paraId="4C74419A" w14:textId="77777777" w:rsidTr="000D7723">
        <w:trPr>
          <w:trHeight w:val="794"/>
          <w:jc w:val="center"/>
        </w:trPr>
        <w:tc>
          <w:tcPr>
            <w:tcW w:w="1004" w:type="pct"/>
            <w:gridSpan w:val="2"/>
            <w:shd w:val="clear" w:color="auto" w:fill="BFBFBF"/>
            <w:vAlign w:val="center"/>
          </w:tcPr>
          <w:p w14:paraId="1BCFF30E" w14:textId="77777777" w:rsidR="0052520A" w:rsidRPr="001065C6" w:rsidRDefault="0052520A" w:rsidP="00D65464">
            <w:pPr>
              <w:tabs>
                <w:tab w:val="left" w:pos="377"/>
              </w:tabs>
              <w:spacing w:line="300" w:lineRule="auto"/>
              <w:jc w:val="center"/>
              <w:rPr>
                <w:b/>
                <w:sz w:val="21"/>
                <w:szCs w:val="21"/>
              </w:rPr>
            </w:pPr>
            <w:r w:rsidRPr="001065C6">
              <w:rPr>
                <w:rFonts w:hint="eastAsia"/>
                <w:b/>
                <w:sz w:val="21"/>
                <w:szCs w:val="21"/>
              </w:rPr>
              <w:t>测试结果</w:t>
            </w:r>
          </w:p>
        </w:tc>
        <w:tc>
          <w:tcPr>
            <w:tcW w:w="3995" w:type="pct"/>
            <w:gridSpan w:val="2"/>
            <w:vAlign w:val="center"/>
          </w:tcPr>
          <w:p w14:paraId="13AC1A29" w14:textId="166B888B" w:rsidR="0052520A" w:rsidRPr="001065C6" w:rsidRDefault="0052520A" w:rsidP="00D65464">
            <w:pPr>
              <w:tabs>
                <w:tab w:val="left" w:pos="377"/>
              </w:tabs>
              <w:spacing w:line="300" w:lineRule="auto"/>
              <w:jc w:val="left"/>
              <w:rPr>
                <w:sz w:val="21"/>
                <w:szCs w:val="21"/>
              </w:rPr>
            </w:pPr>
            <w:r w:rsidRPr="001065C6">
              <w:rPr>
                <w:rFonts w:hint="eastAsia"/>
                <w:sz w:val="21"/>
                <w:szCs w:val="21"/>
              </w:rPr>
              <w:t>经过测试，该模块能正确识别非法信息，并提示用户，在两次密码不一致的情况下能提示用户，达到预期测试要求</w:t>
            </w:r>
          </w:p>
        </w:tc>
      </w:tr>
    </w:tbl>
    <w:p w14:paraId="7E0C45AE" w14:textId="6B53840A" w:rsidR="00A03AFC" w:rsidRPr="001065C6" w:rsidRDefault="00467849" w:rsidP="00D65464">
      <w:pPr>
        <w:pStyle w:val="3"/>
        <w:spacing w:before="0" w:after="0" w:line="300" w:lineRule="auto"/>
        <w:rPr>
          <w:szCs w:val="24"/>
        </w:rPr>
      </w:pPr>
      <w:bookmarkStart w:id="149" w:name="_Toc312440395"/>
      <w:bookmarkStart w:id="150" w:name="_Toc39141520"/>
      <w:r w:rsidRPr="001065C6">
        <w:rPr>
          <w:szCs w:val="24"/>
        </w:rPr>
        <w:t xml:space="preserve">8.2.4 </w:t>
      </w:r>
      <w:r w:rsidRPr="001065C6">
        <w:rPr>
          <w:rFonts w:hint="eastAsia"/>
          <w:szCs w:val="24"/>
        </w:rPr>
        <w:t>测试用例维护</w:t>
      </w:r>
      <w:bookmarkEnd w:id="149"/>
      <w:bookmarkEnd w:id="150"/>
    </w:p>
    <w:p w14:paraId="7DFD5736" w14:textId="1820F44A" w:rsidR="005C021C" w:rsidRPr="001065C6" w:rsidRDefault="005C021C" w:rsidP="00D65464">
      <w:pPr>
        <w:spacing w:line="300" w:lineRule="auto"/>
        <w:ind w:firstLine="420"/>
        <w:rPr>
          <w:rFonts w:eastAsiaTheme="minorEastAsia"/>
        </w:rPr>
      </w:pPr>
      <w:r w:rsidRPr="001065C6">
        <w:rPr>
          <w:rFonts w:eastAsiaTheme="minorEastAsia" w:hint="eastAsia"/>
        </w:rPr>
        <w:t>测试用例在后续维护过程中需要：</w:t>
      </w:r>
    </w:p>
    <w:p w14:paraId="37DA2B9B" w14:textId="491EFAA2" w:rsidR="00A03AFC" w:rsidRPr="001065C6" w:rsidRDefault="005C021C" w:rsidP="00C903C2">
      <w:pPr>
        <w:pStyle w:val="aff4"/>
        <w:numPr>
          <w:ilvl w:val="0"/>
          <w:numId w:val="4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w:t>
      </w:r>
      <w:r w:rsidR="0052520A" w:rsidRPr="001065C6">
        <w:rPr>
          <w:rFonts w:ascii="Times New Roman" w:eastAsiaTheme="minorEastAsia" w:hAnsi="Times New Roman" w:hint="eastAsia"/>
          <w:sz w:val="24"/>
          <w:szCs w:val="24"/>
        </w:rPr>
        <w:t>用户输入的特殊字符</w:t>
      </w:r>
    </w:p>
    <w:p w14:paraId="78E670CC" w14:textId="21D0B02F" w:rsidR="0052520A" w:rsidRPr="001065C6" w:rsidRDefault="005C021C" w:rsidP="00C903C2">
      <w:pPr>
        <w:pStyle w:val="aff4"/>
        <w:numPr>
          <w:ilvl w:val="0"/>
          <w:numId w:val="43"/>
        </w:numPr>
        <w:spacing w:line="300" w:lineRule="auto"/>
        <w:ind w:firstLineChars="0"/>
        <w:rPr>
          <w:rFonts w:ascii="Times New Roman" w:eastAsiaTheme="minorEastAsia" w:hAnsi="Times New Roman"/>
          <w:sz w:val="24"/>
          <w:szCs w:val="24"/>
        </w:rPr>
      </w:pPr>
      <w:r w:rsidRPr="001065C6">
        <w:rPr>
          <w:rFonts w:ascii="Times New Roman" w:eastAsiaTheme="minorEastAsia" w:hAnsi="Times New Roman" w:hint="eastAsia"/>
          <w:sz w:val="24"/>
          <w:szCs w:val="24"/>
        </w:rPr>
        <w:t>测试用户输入的边界值</w:t>
      </w:r>
    </w:p>
    <w:p w14:paraId="47C7BBD7" w14:textId="30EB4E40" w:rsidR="00A03AFC" w:rsidRPr="00B945D6" w:rsidRDefault="00467849" w:rsidP="00D65464">
      <w:pPr>
        <w:pageBreakBefore/>
        <w:spacing w:line="300" w:lineRule="auto"/>
        <w:jc w:val="center"/>
        <w:outlineLvl w:val="0"/>
        <w:rPr>
          <w:rStyle w:val="10"/>
          <w:szCs w:val="32"/>
        </w:rPr>
      </w:pPr>
      <w:bookmarkStart w:id="151" w:name="_Toc311733112"/>
      <w:bookmarkStart w:id="152" w:name="_Toc312440396"/>
      <w:bookmarkStart w:id="153" w:name="_Toc39141521"/>
      <w:r w:rsidRPr="001065C6">
        <w:rPr>
          <w:rStyle w:val="10"/>
          <w:szCs w:val="32"/>
        </w:rPr>
        <w:lastRenderedPageBreak/>
        <w:t xml:space="preserve">9 </w:t>
      </w:r>
      <w:r w:rsidRPr="001065C6">
        <w:rPr>
          <w:rStyle w:val="10"/>
          <w:rFonts w:hint="eastAsia"/>
          <w:szCs w:val="32"/>
        </w:rPr>
        <w:t>总结与展望</w:t>
      </w:r>
      <w:bookmarkEnd w:id="151"/>
      <w:bookmarkEnd w:id="152"/>
      <w:bookmarkEnd w:id="153"/>
    </w:p>
    <w:p w14:paraId="547DFB79" w14:textId="5E03B06C" w:rsidR="00A03AFC" w:rsidRPr="001065C6" w:rsidRDefault="00467849" w:rsidP="00D65464">
      <w:pPr>
        <w:pStyle w:val="2"/>
        <w:spacing w:before="0" w:after="0" w:line="300" w:lineRule="auto"/>
        <w:rPr>
          <w:rFonts w:ascii="Times New Roman" w:hAnsi="Times New Roman"/>
          <w:szCs w:val="28"/>
        </w:rPr>
      </w:pPr>
      <w:bookmarkStart w:id="154" w:name="_Toc311733113"/>
      <w:bookmarkStart w:id="155" w:name="_Toc312440397"/>
      <w:bookmarkStart w:id="156" w:name="_Toc39141522"/>
      <w:r w:rsidRPr="001065C6">
        <w:rPr>
          <w:rFonts w:ascii="Times New Roman" w:hAnsi="Times New Roman"/>
          <w:szCs w:val="28"/>
        </w:rPr>
        <w:t xml:space="preserve">9.1 </w:t>
      </w:r>
      <w:r w:rsidRPr="001065C6">
        <w:rPr>
          <w:rFonts w:ascii="Times New Roman" w:hAnsi="Times New Roman" w:hint="eastAsia"/>
          <w:szCs w:val="28"/>
        </w:rPr>
        <w:t>设计工作总结</w:t>
      </w:r>
      <w:bookmarkEnd w:id="154"/>
      <w:bookmarkEnd w:id="155"/>
      <w:bookmarkEnd w:id="156"/>
    </w:p>
    <w:p w14:paraId="4E9405A9" w14:textId="3B9654E0" w:rsidR="005C021C" w:rsidRPr="001065C6" w:rsidRDefault="005C021C" w:rsidP="00D65464">
      <w:pPr>
        <w:spacing w:line="300" w:lineRule="auto"/>
        <w:rPr>
          <w:rFonts w:eastAsiaTheme="minorEastAsia"/>
        </w:rPr>
      </w:pPr>
      <w:r w:rsidRPr="001065C6">
        <w:rPr>
          <w:rFonts w:eastAsiaTheme="minorEastAsia"/>
        </w:rPr>
        <w:tab/>
      </w:r>
      <w:r w:rsidRPr="001065C6">
        <w:rPr>
          <w:rFonts w:eastAsiaTheme="minorEastAsia" w:hint="eastAsia"/>
        </w:rPr>
        <w:t>本系统是基于</w:t>
      </w:r>
      <w:r w:rsidRPr="001065C6">
        <w:rPr>
          <w:rFonts w:eastAsiaTheme="minorEastAsia"/>
        </w:rPr>
        <w:t>Laravel PHP</w:t>
      </w:r>
      <w:r w:rsidRPr="001065C6">
        <w:rPr>
          <w:rFonts w:eastAsiaTheme="minorEastAsia" w:hint="eastAsia"/>
        </w:rPr>
        <w:t>框架的线上考试系统，该系统为考生提供了线上考试的功能，为教师提供了线上编辑试卷和试题的功能，在保证日常维护上，还添加了管理员角色管理相关信息。无纸化试卷作为未来考试的趋势，应考虑多场景及个性化的应用，以满足不同用户之间的需求。</w:t>
      </w:r>
    </w:p>
    <w:p w14:paraId="08F8B619" w14:textId="473070E5" w:rsidR="005C021C" w:rsidRPr="001065C6" w:rsidRDefault="005C021C" w:rsidP="00D65464">
      <w:pPr>
        <w:spacing w:line="300" w:lineRule="auto"/>
        <w:rPr>
          <w:rFonts w:eastAsiaTheme="minorEastAsia"/>
        </w:rPr>
      </w:pPr>
      <w:r w:rsidRPr="001065C6">
        <w:rPr>
          <w:rFonts w:eastAsiaTheme="minorEastAsia"/>
        </w:rPr>
        <w:tab/>
      </w:r>
      <w:r w:rsidRPr="001065C6">
        <w:rPr>
          <w:rFonts w:eastAsiaTheme="minorEastAsia" w:hint="eastAsia"/>
        </w:rPr>
        <w:t>本系统采用的</w:t>
      </w:r>
      <w:r w:rsidRPr="001065C6">
        <w:rPr>
          <w:rFonts w:eastAsiaTheme="minorEastAsia"/>
        </w:rPr>
        <w:t>Laravel</w:t>
      </w:r>
      <w:r w:rsidRPr="001065C6">
        <w:rPr>
          <w:rFonts w:eastAsiaTheme="minorEastAsia" w:hint="eastAsia"/>
        </w:rPr>
        <w:t>框架是基于</w:t>
      </w:r>
      <w:r w:rsidRPr="001065C6">
        <w:rPr>
          <w:rFonts w:eastAsiaTheme="minorEastAsia"/>
        </w:rPr>
        <w:t>PHP</w:t>
      </w:r>
      <w:r w:rsidRPr="001065C6">
        <w:rPr>
          <w:rFonts w:eastAsiaTheme="minorEastAsia" w:hint="eastAsia"/>
        </w:rPr>
        <w:t>高级开发语言的框架，采用的是</w:t>
      </w:r>
      <w:r w:rsidRPr="001065C6">
        <w:rPr>
          <w:rFonts w:eastAsiaTheme="minorEastAsia"/>
        </w:rPr>
        <w:t>MVC</w:t>
      </w:r>
      <w:r w:rsidRPr="001065C6">
        <w:rPr>
          <w:rFonts w:eastAsiaTheme="minorEastAsia" w:hint="eastAsia"/>
        </w:rPr>
        <w:t>架构，特点是能够满足快速开发的要求。为了满足高效性和稳定性的要求，该框架为使用者封装大量便捷用法，为开发者省去许多冗余且复杂的代码，提高了开发效率的同时还增加了可读性，有利于代码的更新维护以及迭代的需求。</w:t>
      </w:r>
    </w:p>
    <w:p w14:paraId="2867CD52" w14:textId="03E97623" w:rsidR="005C021C" w:rsidRPr="001065C6" w:rsidRDefault="005C021C" w:rsidP="00D65464">
      <w:pPr>
        <w:spacing w:line="300" w:lineRule="auto"/>
        <w:rPr>
          <w:rFonts w:eastAsiaTheme="minorEastAsia"/>
        </w:rPr>
      </w:pPr>
      <w:r w:rsidRPr="001065C6">
        <w:rPr>
          <w:rFonts w:eastAsiaTheme="minorEastAsia"/>
        </w:rPr>
        <w:tab/>
      </w:r>
      <w:r w:rsidRPr="001065C6">
        <w:rPr>
          <w:rFonts w:eastAsiaTheme="minorEastAsia" w:hint="eastAsia"/>
        </w:rPr>
        <w:t>在此次项目开发的过程中懂得了文档编写的重要，若没有确定开发文档，则会因不断改动的用户需求频繁改动代码以及数据库</w:t>
      </w:r>
      <w:r w:rsidR="00C437C0" w:rsidRPr="001065C6">
        <w:rPr>
          <w:rFonts w:eastAsiaTheme="minorEastAsia" w:hint="eastAsia"/>
        </w:rPr>
        <w:t>字段，这会导致不必要的工作量增加，同时在更改代码的同时容易出现漏洞，从而导致严重的后果。此外，该系统的开发使得原本学习的前后端知识结合起来，使得开发者能更好的了解开发合作流程及规范，利于今后的合作开发。</w:t>
      </w:r>
    </w:p>
    <w:p w14:paraId="00253F08" w14:textId="1346F599" w:rsidR="00A03AFC" w:rsidRPr="001065C6" w:rsidRDefault="00467849" w:rsidP="00D65464">
      <w:pPr>
        <w:pStyle w:val="2"/>
        <w:spacing w:before="0" w:after="0" w:line="300" w:lineRule="auto"/>
        <w:rPr>
          <w:rFonts w:ascii="Times New Roman" w:hAnsi="Times New Roman"/>
          <w:szCs w:val="28"/>
        </w:rPr>
      </w:pPr>
      <w:bookmarkStart w:id="157" w:name="_Toc311733114"/>
      <w:bookmarkStart w:id="158" w:name="_Toc312440398"/>
      <w:bookmarkStart w:id="159" w:name="_Toc39141523"/>
      <w:r w:rsidRPr="001065C6">
        <w:rPr>
          <w:rFonts w:ascii="Times New Roman" w:hAnsi="Times New Roman"/>
          <w:szCs w:val="28"/>
        </w:rPr>
        <w:t xml:space="preserve">9.2 </w:t>
      </w:r>
      <w:r w:rsidRPr="001065C6">
        <w:rPr>
          <w:rFonts w:ascii="Times New Roman" w:hAnsi="Times New Roman" w:hint="eastAsia"/>
          <w:szCs w:val="28"/>
        </w:rPr>
        <w:t>未来工作展望</w:t>
      </w:r>
      <w:bookmarkEnd w:id="157"/>
      <w:bookmarkEnd w:id="158"/>
      <w:bookmarkEnd w:id="159"/>
    </w:p>
    <w:p w14:paraId="755D3825" w14:textId="342F41C1" w:rsidR="00C437C0" w:rsidRPr="001065C6" w:rsidRDefault="00C437C0" w:rsidP="00D65464">
      <w:pPr>
        <w:spacing w:line="300" w:lineRule="auto"/>
        <w:rPr>
          <w:rFonts w:eastAsiaTheme="minorEastAsia"/>
        </w:rPr>
      </w:pPr>
      <w:r w:rsidRPr="001065C6">
        <w:rPr>
          <w:rFonts w:eastAsiaTheme="minorEastAsia"/>
        </w:rPr>
        <w:tab/>
      </w:r>
      <w:r w:rsidRPr="001065C6">
        <w:rPr>
          <w:rFonts w:eastAsiaTheme="minorEastAsia" w:hint="eastAsia"/>
        </w:rPr>
        <w:t>此项目的开发让我认识到自身应用知识的缺乏，例如前端兴起的各类库中，只会使用</w:t>
      </w:r>
      <w:r w:rsidRPr="001065C6">
        <w:rPr>
          <w:rFonts w:eastAsiaTheme="minorEastAsia"/>
        </w:rPr>
        <w:t>jQuery</w:t>
      </w:r>
      <w:r w:rsidRPr="001065C6">
        <w:rPr>
          <w:rFonts w:eastAsiaTheme="minorEastAsia" w:hint="eastAsia"/>
        </w:rPr>
        <w:t>库，而其他的流行框架并未学习使用，如</w:t>
      </w:r>
      <w:r w:rsidRPr="001065C6">
        <w:rPr>
          <w:rFonts w:eastAsiaTheme="minorEastAsia"/>
        </w:rPr>
        <w:t>Vue</w:t>
      </w:r>
      <w:r w:rsidRPr="001065C6">
        <w:rPr>
          <w:rFonts w:eastAsiaTheme="minorEastAsia" w:hint="eastAsia"/>
        </w:rPr>
        <w:t>，</w:t>
      </w:r>
      <w:r w:rsidRPr="001065C6">
        <w:rPr>
          <w:rFonts w:eastAsiaTheme="minorEastAsia"/>
        </w:rPr>
        <w:t>React</w:t>
      </w:r>
      <w:r w:rsidRPr="001065C6">
        <w:rPr>
          <w:rFonts w:eastAsiaTheme="minorEastAsia" w:hint="eastAsia"/>
        </w:rPr>
        <w:t>等。另外在语言选择方面的考量上，</w:t>
      </w:r>
      <w:r w:rsidRPr="001065C6">
        <w:rPr>
          <w:rFonts w:eastAsiaTheme="minorEastAsia"/>
        </w:rPr>
        <w:t>PHP</w:t>
      </w:r>
      <w:r w:rsidRPr="001065C6">
        <w:rPr>
          <w:rFonts w:eastAsiaTheme="minorEastAsia" w:hint="eastAsia"/>
        </w:rPr>
        <w:t>由于其自身的局限性，可作为中小型项目的开发，并不大适合大型项目的研发，因此在今后的学习中，应当也要注重</w:t>
      </w:r>
      <w:r w:rsidRPr="001065C6">
        <w:rPr>
          <w:rFonts w:eastAsiaTheme="minorEastAsia"/>
        </w:rPr>
        <w:t>Java</w:t>
      </w:r>
      <w:r w:rsidRPr="001065C6">
        <w:rPr>
          <w:rFonts w:eastAsiaTheme="minorEastAsia" w:hint="eastAsia"/>
        </w:rPr>
        <w:t>等健壮性，稳定性良好且更高效的语言的学习使用，这样才能领悟到不同编程语言之间的不同魅力，以便在不同的适用场景下使用更适合的语言。</w:t>
      </w:r>
    </w:p>
    <w:p w14:paraId="13FA6760" w14:textId="740E1DD5" w:rsidR="00C437C0" w:rsidRPr="001065C6" w:rsidRDefault="00C437C0" w:rsidP="00D65464">
      <w:pPr>
        <w:spacing w:line="300" w:lineRule="auto"/>
        <w:rPr>
          <w:rFonts w:eastAsiaTheme="minorEastAsia"/>
        </w:rPr>
      </w:pPr>
      <w:r w:rsidRPr="001065C6">
        <w:rPr>
          <w:rFonts w:eastAsiaTheme="minorEastAsia"/>
        </w:rPr>
        <w:tab/>
      </w:r>
      <w:r w:rsidRPr="001065C6">
        <w:rPr>
          <w:rFonts w:eastAsiaTheme="minorEastAsia" w:hint="eastAsia"/>
        </w:rPr>
        <w:t>在后端学习上，目前各企业所流行的技术并不能熟练掌握，如</w:t>
      </w:r>
      <w:r w:rsidRPr="001065C6">
        <w:rPr>
          <w:rFonts w:eastAsiaTheme="minorEastAsia"/>
        </w:rPr>
        <w:t>Redis</w:t>
      </w:r>
      <w:r w:rsidRPr="001065C6">
        <w:rPr>
          <w:rFonts w:eastAsiaTheme="minorEastAsia" w:hint="eastAsia"/>
        </w:rPr>
        <w:t>，只能够初步了解及使用最基础的用法，从而不能完全</w:t>
      </w:r>
      <w:r w:rsidR="0034383E" w:rsidRPr="001065C6">
        <w:rPr>
          <w:rFonts w:eastAsiaTheme="minorEastAsia" w:hint="eastAsia"/>
        </w:rPr>
        <w:t>发掘工具的使用价值，同时，只停留与皮毛的学习并不能使自己拥有很强的竞争力。因此，在今后的工作学习中，应当选择一个适当的学习方向，加深自身对工具的底层理解及设计思想，以更好的提升自身软实力，增强自身竞争力。</w:t>
      </w:r>
    </w:p>
    <w:p w14:paraId="2FEFC2DD" w14:textId="115040CD" w:rsidR="00A03AFC" w:rsidRPr="001065C6" w:rsidRDefault="00467849" w:rsidP="00D65464">
      <w:pPr>
        <w:pageBreakBefore/>
        <w:spacing w:line="300" w:lineRule="auto"/>
        <w:jc w:val="center"/>
        <w:outlineLvl w:val="0"/>
        <w:rPr>
          <w:rFonts w:eastAsia="黑体"/>
          <w:sz w:val="32"/>
          <w:szCs w:val="32"/>
        </w:rPr>
      </w:pPr>
      <w:bookmarkStart w:id="160" w:name="_Toc310950842"/>
      <w:bookmarkStart w:id="161" w:name="_Toc39141524"/>
      <w:r w:rsidRPr="001065C6">
        <w:rPr>
          <w:rStyle w:val="10"/>
          <w:rFonts w:hint="eastAsia"/>
          <w:szCs w:val="32"/>
        </w:rPr>
        <w:lastRenderedPageBreak/>
        <w:t>谢</w:t>
      </w:r>
      <w:r w:rsidRPr="001065C6">
        <w:rPr>
          <w:rStyle w:val="10"/>
          <w:szCs w:val="32"/>
        </w:rPr>
        <w:t xml:space="preserve"> </w:t>
      </w:r>
      <w:r w:rsidRPr="001065C6">
        <w:rPr>
          <w:rStyle w:val="10"/>
          <w:rFonts w:hint="eastAsia"/>
          <w:szCs w:val="32"/>
        </w:rPr>
        <w:t>辞</w:t>
      </w:r>
      <w:bookmarkEnd w:id="160"/>
      <w:bookmarkEnd w:id="161"/>
    </w:p>
    <w:p w14:paraId="20A1EBF7" w14:textId="731054AA" w:rsidR="00934BE8" w:rsidRPr="009265DD" w:rsidRDefault="00085686" w:rsidP="009265DD">
      <w:pPr>
        <w:spacing w:line="300" w:lineRule="auto"/>
        <w:rPr>
          <w:rFonts w:eastAsiaTheme="minorEastAsia"/>
        </w:rPr>
      </w:pPr>
      <w:r w:rsidRPr="001065C6">
        <w:rPr>
          <w:rFonts w:eastAsiaTheme="minorEastAsia"/>
        </w:rPr>
        <w:tab/>
      </w:r>
    </w:p>
    <w:p w14:paraId="0A7FFAC9" w14:textId="7E4D2271" w:rsidR="00934BE8" w:rsidRPr="001065C6" w:rsidRDefault="00934BE8" w:rsidP="00D65464">
      <w:pPr>
        <w:spacing w:line="300" w:lineRule="auto"/>
        <w:rPr>
          <w:rFonts w:eastAsiaTheme="minorEastAsia"/>
        </w:rPr>
      </w:pPr>
      <w:r w:rsidRPr="001065C6">
        <w:rPr>
          <w:rFonts w:eastAsiaTheme="minorEastAsia"/>
        </w:rPr>
        <w:tab/>
      </w:r>
      <w:r w:rsidRPr="001065C6">
        <w:rPr>
          <w:rFonts w:eastAsiaTheme="minorEastAsia" w:hint="eastAsia"/>
        </w:rPr>
        <w:t>在此我想向上述提及的老师，同学以及指导过我的人们表示由衷的感谢，或许只有在体会过这些之后，才能体会到真正意义上的编程的乐趣吧！</w:t>
      </w:r>
    </w:p>
    <w:p w14:paraId="0DFE8FDD" w14:textId="15863160" w:rsidR="00A03AFC" w:rsidRPr="001065C6" w:rsidRDefault="00467849" w:rsidP="00D65464">
      <w:pPr>
        <w:pageBreakBefore/>
        <w:spacing w:line="300" w:lineRule="auto"/>
        <w:jc w:val="center"/>
        <w:outlineLvl w:val="0"/>
        <w:rPr>
          <w:rFonts w:eastAsia="黑体"/>
          <w:sz w:val="32"/>
          <w:szCs w:val="32"/>
        </w:rPr>
      </w:pPr>
      <w:bookmarkStart w:id="162" w:name="_Toc310950843"/>
      <w:bookmarkStart w:id="163" w:name="_Toc39141525"/>
      <w:r w:rsidRPr="001065C6">
        <w:rPr>
          <w:rStyle w:val="10"/>
          <w:rFonts w:hint="eastAsia"/>
          <w:szCs w:val="32"/>
        </w:rPr>
        <w:lastRenderedPageBreak/>
        <w:t>参考文献</w:t>
      </w:r>
      <w:bookmarkEnd w:id="162"/>
      <w:bookmarkEnd w:id="163"/>
    </w:p>
    <w:p w14:paraId="79E1CE93" w14:textId="32B80D54" w:rsidR="00A03AFC" w:rsidRPr="001065C6" w:rsidRDefault="00467849" w:rsidP="00D65464">
      <w:pPr>
        <w:spacing w:line="300" w:lineRule="auto"/>
        <w:rPr>
          <w:sz w:val="21"/>
          <w:szCs w:val="21"/>
        </w:rPr>
      </w:pPr>
      <w:r w:rsidRPr="001065C6">
        <w:rPr>
          <w:color w:val="FF0000"/>
          <w:szCs w:val="21"/>
        </w:rPr>
        <w:t xml:space="preserve">    </w:t>
      </w:r>
      <w:r w:rsidRPr="001065C6">
        <w:rPr>
          <w:sz w:val="21"/>
          <w:szCs w:val="21"/>
        </w:rPr>
        <w:t xml:space="preserve">[1] </w:t>
      </w:r>
      <w:r w:rsidR="009143E8" w:rsidRPr="001065C6">
        <w:rPr>
          <w:sz w:val="21"/>
          <w:szCs w:val="21"/>
        </w:rPr>
        <w:t>(</w:t>
      </w:r>
      <w:r w:rsidR="00227D38" w:rsidRPr="001065C6">
        <w:rPr>
          <w:rFonts w:hint="eastAsia"/>
          <w:sz w:val="21"/>
          <w:szCs w:val="21"/>
        </w:rPr>
        <w:t>美</w:t>
      </w:r>
      <w:r w:rsidR="009143E8" w:rsidRPr="001065C6">
        <w:rPr>
          <w:sz w:val="21"/>
          <w:szCs w:val="21"/>
        </w:rPr>
        <w:t>)</w:t>
      </w:r>
      <w:r w:rsidR="00227D38" w:rsidRPr="001065C6">
        <w:rPr>
          <w:sz w:val="21"/>
          <w:szCs w:val="21"/>
        </w:rPr>
        <w:t>Josh Lockhart</w:t>
      </w:r>
      <w:r w:rsidR="009143E8" w:rsidRPr="001065C6">
        <w:rPr>
          <w:rFonts w:hint="eastAsia"/>
          <w:sz w:val="21"/>
          <w:szCs w:val="21"/>
        </w:rPr>
        <w:t>（乔希</w:t>
      </w:r>
      <w:r w:rsidR="009143E8" w:rsidRPr="001065C6">
        <w:rPr>
          <w:sz w:val="21"/>
          <w:szCs w:val="21"/>
        </w:rPr>
        <w:t>·</w:t>
      </w:r>
      <w:r w:rsidR="009143E8" w:rsidRPr="001065C6">
        <w:rPr>
          <w:rFonts w:hint="eastAsia"/>
          <w:sz w:val="21"/>
          <w:szCs w:val="21"/>
        </w:rPr>
        <w:t>洛克哈特）</w:t>
      </w:r>
      <w:r w:rsidR="009143E8" w:rsidRPr="001065C6">
        <w:rPr>
          <w:sz w:val="21"/>
          <w:szCs w:val="21"/>
        </w:rPr>
        <w:t xml:space="preserve">. </w:t>
      </w:r>
      <w:r w:rsidR="00FA79AA" w:rsidRPr="001065C6">
        <w:rPr>
          <w:sz w:val="21"/>
          <w:szCs w:val="21"/>
        </w:rPr>
        <w:t>Modern PHP</w:t>
      </w:r>
      <w:r w:rsidR="00FA79AA" w:rsidRPr="001065C6">
        <w:rPr>
          <w:rFonts w:hint="eastAsia"/>
          <w:sz w:val="21"/>
          <w:szCs w:val="21"/>
        </w:rPr>
        <w:t>（中文版）</w:t>
      </w:r>
      <w:r w:rsidRPr="001065C6">
        <w:rPr>
          <w:rFonts w:hint="eastAsia"/>
          <w:sz w:val="21"/>
          <w:szCs w:val="21"/>
        </w:rPr>
        <w:t>［</w:t>
      </w:r>
      <w:r w:rsidRPr="001065C6">
        <w:rPr>
          <w:sz w:val="21"/>
          <w:szCs w:val="21"/>
        </w:rPr>
        <w:t>M</w:t>
      </w:r>
      <w:r w:rsidRPr="001065C6">
        <w:rPr>
          <w:rFonts w:hint="eastAsia"/>
          <w:sz w:val="21"/>
          <w:szCs w:val="21"/>
        </w:rPr>
        <w:t>］</w:t>
      </w:r>
      <w:r w:rsidRPr="001065C6">
        <w:rPr>
          <w:sz w:val="21"/>
          <w:szCs w:val="21"/>
        </w:rPr>
        <w:t xml:space="preserve">. </w:t>
      </w:r>
      <w:r w:rsidRPr="001065C6">
        <w:rPr>
          <w:rFonts w:hint="eastAsia"/>
          <w:sz w:val="21"/>
          <w:szCs w:val="21"/>
        </w:rPr>
        <w:t>北京：</w:t>
      </w:r>
      <w:r w:rsidR="00FA79AA" w:rsidRPr="001065C6">
        <w:rPr>
          <w:rFonts w:hint="eastAsia"/>
          <w:sz w:val="21"/>
          <w:szCs w:val="21"/>
        </w:rPr>
        <w:t>中国电力</w:t>
      </w:r>
      <w:r w:rsidRPr="001065C6">
        <w:rPr>
          <w:rFonts w:hint="eastAsia"/>
          <w:sz w:val="21"/>
          <w:szCs w:val="21"/>
        </w:rPr>
        <w:t>出版社，</w:t>
      </w:r>
      <w:r w:rsidR="00227D38" w:rsidRPr="001065C6">
        <w:rPr>
          <w:sz w:val="21"/>
          <w:szCs w:val="21"/>
        </w:rPr>
        <w:t>2019</w:t>
      </w:r>
      <w:r w:rsidRPr="001065C6">
        <w:rPr>
          <w:sz w:val="21"/>
          <w:szCs w:val="21"/>
        </w:rPr>
        <w:t>.</w:t>
      </w:r>
    </w:p>
    <w:p w14:paraId="66BECD91" w14:textId="434E854E" w:rsidR="00A03AFC" w:rsidRPr="001065C6" w:rsidRDefault="00467849" w:rsidP="00D65464">
      <w:pPr>
        <w:spacing w:line="300" w:lineRule="auto"/>
        <w:rPr>
          <w:sz w:val="21"/>
          <w:szCs w:val="21"/>
        </w:rPr>
      </w:pPr>
      <w:r w:rsidRPr="001065C6">
        <w:rPr>
          <w:sz w:val="21"/>
          <w:szCs w:val="21"/>
        </w:rPr>
        <w:t xml:space="preserve">    [2] </w:t>
      </w:r>
      <w:r w:rsidR="00227D38" w:rsidRPr="001065C6">
        <w:rPr>
          <w:rFonts w:hint="eastAsia"/>
          <w:sz w:val="21"/>
          <w:szCs w:val="21"/>
        </w:rPr>
        <w:t>朱莉</w:t>
      </w:r>
      <w:r w:rsidR="00227D38" w:rsidRPr="001065C6">
        <w:rPr>
          <w:sz w:val="21"/>
          <w:szCs w:val="21"/>
        </w:rPr>
        <w:t xml:space="preserve"> C </w:t>
      </w:r>
      <w:r w:rsidR="00227D38" w:rsidRPr="001065C6">
        <w:rPr>
          <w:rFonts w:hint="eastAsia"/>
          <w:sz w:val="21"/>
          <w:szCs w:val="21"/>
        </w:rPr>
        <w:t>梅洛尼</w:t>
      </w:r>
      <w:r w:rsidR="009143E8" w:rsidRPr="001065C6">
        <w:rPr>
          <w:sz w:val="21"/>
          <w:szCs w:val="21"/>
        </w:rPr>
        <w:t xml:space="preserve">. </w:t>
      </w:r>
      <w:r w:rsidR="00227D38" w:rsidRPr="001065C6">
        <w:rPr>
          <w:sz w:val="21"/>
          <w:szCs w:val="21"/>
        </w:rPr>
        <w:t>PHP MySQL</w:t>
      </w:r>
      <w:r w:rsidR="00227D38" w:rsidRPr="001065C6">
        <w:rPr>
          <w:rFonts w:hint="eastAsia"/>
          <w:sz w:val="21"/>
          <w:szCs w:val="21"/>
        </w:rPr>
        <w:t>和</w:t>
      </w:r>
      <w:r w:rsidR="00227D38" w:rsidRPr="001065C6">
        <w:rPr>
          <w:sz w:val="21"/>
          <w:szCs w:val="21"/>
        </w:rPr>
        <w:t>JavaScript</w:t>
      </w:r>
      <w:r w:rsidR="00227D38" w:rsidRPr="001065C6">
        <w:rPr>
          <w:rFonts w:hint="eastAsia"/>
          <w:sz w:val="21"/>
          <w:szCs w:val="21"/>
        </w:rPr>
        <w:t>入门经典（第六版）</w:t>
      </w:r>
      <w:r w:rsidR="00227D38" w:rsidRPr="001065C6">
        <w:rPr>
          <w:sz w:val="21"/>
          <w:szCs w:val="21"/>
        </w:rPr>
        <w:t>[M]</w:t>
      </w:r>
      <w:r w:rsidRPr="001065C6">
        <w:rPr>
          <w:sz w:val="21"/>
          <w:szCs w:val="21"/>
        </w:rPr>
        <w:t xml:space="preserve">. </w:t>
      </w:r>
      <w:r w:rsidRPr="001065C6">
        <w:rPr>
          <w:rFonts w:hint="eastAsia"/>
          <w:sz w:val="21"/>
          <w:szCs w:val="21"/>
        </w:rPr>
        <w:t>北京：</w:t>
      </w:r>
      <w:r w:rsidR="00227D38" w:rsidRPr="001065C6">
        <w:rPr>
          <w:rFonts w:hint="eastAsia"/>
          <w:sz w:val="21"/>
          <w:szCs w:val="21"/>
        </w:rPr>
        <w:t>人民邮电</w:t>
      </w:r>
      <w:r w:rsidRPr="001065C6">
        <w:rPr>
          <w:rFonts w:hint="eastAsia"/>
          <w:sz w:val="21"/>
          <w:szCs w:val="21"/>
        </w:rPr>
        <w:t>出版社，</w:t>
      </w:r>
      <w:r w:rsidR="00227D38" w:rsidRPr="001065C6">
        <w:rPr>
          <w:sz w:val="21"/>
          <w:szCs w:val="21"/>
        </w:rPr>
        <w:t>2019</w:t>
      </w:r>
      <w:r w:rsidRPr="001065C6">
        <w:rPr>
          <w:sz w:val="21"/>
          <w:szCs w:val="21"/>
        </w:rPr>
        <w:t>.</w:t>
      </w:r>
    </w:p>
    <w:p w14:paraId="40E130BB" w14:textId="6828C926" w:rsidR="00A03AFC" w:rsidRPr="001065C6" w:rsidRDefault="00467849" w:rsidP="00D65464">
      <w:pPr>
        <w:spacing w:line="300" w:lineRule="auto"/>
        <w:rPr>
          <w:sz w:val="21"/>
          <w:szCs w:val="21"/>
        </w:rPr>
      </w:pPr>
      <w:r w:rsidRPr="001065C6">
        <w:rPr>
          <w:sz w:val="21"/>
          <w:szCs w:val="21"/>
        </w:rPr>
        <w:t xml:space="preserve">    [3] </w:t>
      </w:r>
      <w:r w:rsidR="00227D38" w:rsidRPr="001065C6">
        <w:rPr>
          <w:rFonts w:hint="eastAsia"/>
          <w:sz w:val="21"/>
          <w:szCs w:val="21"/>
        </w:rPr>
        <w:t>高洛峰</w:t>
      </w:r>
      <w:r w:rsidRPr="001065C6">
        <w:rPr>
          <w:sz w:val="21"/>
          <w:szCs w:val="21"/>
        </w:rPr>
        <w:t>.</w:t>
      </w:r>
      <w:r w:rsidR="00227D38" w:rsidRPr="001065C6">
        <w:rPr>
          <w:sz w:val="21"/>
          <w:szCs w:val="21"/>
        </w:rPr>
        <w:t xml:space="preserve"> </w:t>
      </w:r>
      <w:r w:rsidR="00227D38" w:rsidRPr="001065C6">
        <w:rPr>
          <w:rFonts w:hint="eastAsia"/>
          <w:sz w:val="21"/>
          <w:szCs w:val="21"/>
        </w:rPr>
        <w:t>细说</w:t>
      </w:r>
      <w:r w:rsidR="00227D38" w:rsidRPr="001065C6">
        <w:rPr>
          <w:sz w:val="21"/>
          <w:szCs w:val="21"/>
        </w:rPr>
        <w:t>PHP</w:t>
      </w:r>
      <w:r w:rsidR="007E5A1C" w:rsidRPr="001065C6">
        <w:rPr>
          <w:sz w:val="21"/>
          <w:szCs w:val="21"/>
        </w:rPr>
        <w:t>[M]</w:t>
      </w:r>
      <w:r w:rsidRPr="001065C6">
        <w:rPr>
          <w:sz w:val="21"/>
          <w:szCs w:val="21"/>
        </w:rPr>
        <w:t xml:space="preserve">. </w:t>
      </w:r>
      <w:r w:rsidRPr="001065C6">
        <w:rPr>
          <w:rFonts w:hint="eastAsia"/>
          <w:sz w:val="21"/>
          <w:szCs w:val="21"/>
        </w:rPr>
        <w:t>北京：</w:t>
      </w:r>
      <w:r w:rsidR="00227D38" w:rsidRPr="001065C6">
        <w:rPr>
          <w:rFonts w:hint="eastAsia"/>
          <w:sz w:val="21"/>
          <w:szCs w:val="21"/>
        </w:rPr>
        <w:t>电子工业出版社</w:t>
      </w:r>
      <w:r w:rsidRPr="001065C6">
        <w:rPr>
          <w:rFonts w:hint="eastAsia"/>
          <w:sz w:val="21"/>
          <w:szCs w:val="21"/>
        </w:rPr>
        <w:t>，</w:t>
      </w:r>
      <w:r w:rsidR="00227D38" w:rsidRPr="001065C6">
        <w:rPr>
          <w:sz w:val="21"/>
          <w:szCs w:val="21"/>
        </w:rPr>
        <w:t>2020</w:t>
      </w:r>
      <w:r w:rsidRPr="001065C6">
        <w:rPr>
          <w:sz w:val="21"/>
          <w:szCs w:val="21"/>
        </w:rPr>
        <w:t>.</w:t>
      </w:r>
    </w:p>
    <w:p w14:paraId="1A1755D8" w14:textId="7FB99570" w:rsidR="00A03AFC" w:rsidRPr="001065C6" w:rsidRDefault="00467849" w:rsidP="00D65464">
      <w:pPr>
        <w:spacing w:line="300" w:lineRule="auto"/>
        <w:ind w:firstLine="480"/>
        <w:rPr>
          <w:sz w:val="21"/>
          <w:szCs w:val="21"/>
        </w:rPr>
      </w:pPr>
      <w:r w:rsidRPr="001065C6">
        <w:rPr>
          <w:sz w:val="21"/>
          <w:szCs w:val="21"/>
        </w:rPr>
        <w:t xml:space="preserve">[4] </w:t>
      </w:r>
      <w:r w:rsidRPr="001065C6">
        <w:rPr>
          <w:rFonts w:hint="eastAsia"/>
          <w:sz w:val="21"/>
          <w:szCs w:val="21"/>
        </w:rPr>
        <w:t>冯西桥</w:t>
      </w:r>
      <w:r w:rsidRPr="001065C6">
        <w:rPr>
          <w:sz w:val="21"/>
          <w:szCs w:val="21"/>
        </w:rPr>
        <w:t xml:space="preserve">. </w:t>
      </w:r>
      <w:r w:rsidR="00227D38" w:rsidRPr="001065C6">
        <w:rPr>
          <w:rFonts w:hint="eastAsia"/>
          <w:sz w:val="21"/>
          <w:szCs w:val="21"/>
        </w:rPr>
        <w:t>深入</w:t>
      </w:r>
      <w:r w:rsidR="00227D38" w:rsidRPr="001065C6">
        <w:rPr>
          <w:sz w:val="21"/>
          <w:szCs w:val="21"/>
        </w:rPr>
        <w:t xml:space="preserve">PHP </w:t>
      </w:r>
      <w:r w:rsidR="00227D38" w:rsidRPr="001065C6">
        <w:rPr>
          <w:rFonts w:hint="eastAsia"/>
          <w:sz w:val="21"/>
          <w:szCs w:val="21"/>
        </w:rPr>
        <w:t>面向对象、模式与实践（第</w:t>
      </w:r>
      <w:r w:rsidR="00227D38" w:rsidRPr="001065C6">
        <w:rPr>
          <w:sz w:val="21"/>
          <w:szCs w:val="21"/>
        </w:rPr>
        <w:t>3</w:t>
      </w:r>
      <w:r w:rsidR="00227D38" w:rsidRPr="001065C6">
        <w:rPr>
          <w:rFonts w:hint="eastAsia"/>
          <w:sz w:val="21"/>
          <w:szCs w:val="21"/>
        </w:rPr>
        <w:t>版）</w:t>
      </w:r>
      <w:r w:rsidR="007E5A1C" w:rsidRPr="001065C6">
        <w:rPr>
          <w:sz w:val="21"/>
          <w:szCs w:val="21"/>
        </w:rPr>
        <w:t>[M]</w:t>
      </w:r>
      <w:r w:rsidRPr="001065C6">
        <w:rPr>
          <w:sz w:val="21"/>
          <w:szCs w:val="21"/>
        </w:rPr>
        <w:t xml:space="preserve">. </w:t>
      </w:r>
      <w:r w:rsidRPr="001065C6">
        <w:rPr>
          <w:rFonts w:hint="eastAsia"/>
          <w:sz w:val="21"/>
          <w:szCs w:val="21"/>
        </w:rPr>
        <w:t>北京：</w:t>
      </w:r>
      <w:r w:rsidR="009143E8" w:rsidRPr="001065C6">
        <w:rPr>
          <w:rFonts w:hint="eastAsia"/>
          <w:sz w:val="21"/>
          <w:szCs w:val="21"/>
        </w:rPr>
        <w:t>人民邮电出版社</w:t>
      </w:r>
      <w:r w:rsidRPr="001065C6">
        <w:rPr>
          <w:rFonts w:hint="eastAsia"/>
          <w:sz w:val="21"/>
          <w:szCs w:val="21"/>
        </w:rPr>
        <w:t>，</w:t>
      </w:r>
      <w:r w:rsidR="009143E8" w:rsidRPr="001065C6">
        <w:rPr>
          <w:sz w:val="21"/>
          <w:szCs w:val="21"/>
        </w:rPr>
        <w:t>2019</w:t>
      </w:r>
      <w:r w:rsidRPr="001065C6">
        <w:rPr>
          <w:sz w:val="21"/>
          <w:szCs w:val="21"/>
        </w:rPr>
        <w:t>.</w:t>
      </w:r>
    </w:p>
    <w:p w14:paraId="6EB8D0E1" w14:textId="0DA6D357" w:rsidR="009143E8" w:rsidRPr="001065C6" w:rsidRDefault="009143E8" w:rsidP="00D65464">
      <w:pPr>
        <w:spacing w:line="300" w:lineRule="auto"/>
        <w:ind w:firstLine="480"/>
        <w:rPr>
          <w:sz w:val="21"/>
          <w:szCs w:val="21"/>
        </w:rPr>
      </w:pPr>
      <w:r w:rsidRPr="001065C6">
        <w:rPr>
          <w:sz w:val="21"/>
          <w:szCs w:val="21"/>
        </w:rPr>
        <w:t xml:space="preserve">[5] </w:t>
      </w:r>
      <w:r w:rsidRPr="001065C6">
        <w:rPr>
          <w:rFonts w:hint="eastAsia"/>
          <w:sz w:val="21"/>
          <w:szCs w:val="21"/>
        </w:rPr>
        <w:t>周俊鹏</w:t>
      </w:r>
      <w:r w:rsidRPr="001065C6">
        <w:rPr>
          <w:sz w:val="21"/>
          <w:szCs w:val="21"/>
        </w:rPr>
        <w:t xml:space="preserve">. </w:t>
      </w:r>
      <w:r w:rsidRPr="001065C6">
        <w:rPr>
          <w:rFonts w:hint="eastAsia"/>
          <w:sz w:val="21"/>
          <w:szCs w:val="21"/>
        </w:rPr>
        <w:t>前端技术架构与工程</w:t>
      </w:r>
      <w:r w:rsidR="007E5A1C" w:rsidRPr="001065C6">
        <w:rPr>
          <w:sz w:val="21"/>
          <w:szCs w:val="21"/>
        </w:rPr>
        <w:t>[M]</w:t>
      </w:r>
      <w:r w:rsidRPr="001065C6">
        <w:rPr>
          <w:sz w:val="21"/>
          <w:szCs w:val="21"/>
        </w:rPr>
        <w:t xml:space="preserve">. </w:t>
      </w:r>
      <w:r w:rsidRPr="001065C6">
        <w:rPr>
          <w:rFonts w:hint="eastAsia"/>
          <w:sz w:val="21"/>
          <w:szCs w:val="21"/>
        </w:rPr>
        <w:t>北京：电子工业出版社。</w:t>
      </w:r>
      <w:r w:rsidRPr="001065C6">
        <w:rPr>
          <w:sz w:val="21"/>
          <w:szCs w:val="21"/>
        </w:rPr>
        <w:t>2020.</w:t>
      </w:r>
    </w:p>
    <w:p w14:paraId="55B19D3C" w14:textId="54066893" w:rsidR="009143E8" w:rsidRPr="001065C6" w:rsidRDefault="009143E8" w:rsidP="00D65464">
      <w:pPr>
        <w:spacing w:line="300" w:lineRule="auto"/>
        <w:ind w:firstLine="480"/>
        <w:rPr>
          <w:sz w:val="21"/>
          <w:szCs w:val="21"/>
        </w:rPr>
      </w:pPr>
      <w:r w:rsidRPr="001065C6">
        <w:rPr>
          <w:sz w:val="21"/>
          <w:szCs w:val="21"/>
        </w:rPr>
        <w:t>[6] (</w:t>
      </w:r>
      <w:r w:rsidRPr="001065C6">
        <w:rPr>
          <w:rFonts w:hint="eastAsia"/>
          <w:sz w:val="21"/>
          <w:szCs w:val="21"/>
        </w:rPr>
        <w:t>美</w:t>
      </w:r>
      <w:r w:rsidRPr="001065C6">
        <w:rPr>
          <w:sz w:val="21"/>
          <w:szCs w:val="21"/>
        </w:rPr>
        <w:t>)</w:t>
      </w:r>
      <w:r w:rsidRPr="001065C6">
        <w:rPr>
          <w:rFonts w:hint="eastAsia"/>
          <w:sz w:val="21"/>
          <w:szCs w:val="21"/>
        </w:rPr>
        <w:t>迈卡</w:t>
      </w:r>
      <w:r w:rsidRPr="001065C6">
        <w:rPr>
          <w:sz w:val="21"/>
          <w:szCs w:val="21"/>
        </w:rPr>
        <w:t>·</w:t>
      </w:r>
      <w:r w:rsidRPr="001065C6">
        <w:rPr>
          <w:rFonts w:hint="eastAsia"/>
          <w:sz w:val="21"/>
          <w:szCs w:val="21"/>
        </w:rPr>
        <w:t>高保特（</w:t>
      </w:r>
      <w:r w:rsidRPr="001065C6">
        <w:rPr>
          <w:sz w:val="21"/>
          <w:szCs w:val="21"/>
        </w:rPr>
        <w:t>Micah Godbolt</w:t>
      </w:r>
      <w:r w:rsidRPr="001065C6">
        <w:rPr>
          <w:rFonts w:hint="eastAsia"/>
          <w:sz w:val="21"/>
          <w:szCs w:val="21"/>
        </w:rPr>
        <w:t>）</w:t>
      </w:r>
      <w:r w:rsidRPr="001065C6">
        <w:rPr>
          <w:sz w:val="21"/>
          <w:szCs w:val="21"/>
        </w:rPr>
        <w:t xml:space="preserve">. </w:t>
      </w:r>
      <w:r w:rsidRPr="001065C6">
        <w:rPr>
          <w:rFonts w:hint="eastAsia"/>
          <w:sz w:val="21"/>
          <w:szCs w:val="21"/>
        </w:rPr>
        <w:t>前端架构设计</w:t>
      </w:r>
      <w:r w:rsidR="007E5A1C" w:rsidRPr="001065C6">
        <w:rPr>
          <w:sz w:val="21"/>
          <w:szCs w:val="21"/>
        </w:rPr>
        <w:t>[M]</w:t>
      </w:r>
      <w:r w:rsidRPr="001065C6">
        <w:rPr>
          <w:sz w:val="21"/>
          <w:szCs w:val="21"/>
        </w:rPr>
        <w:t xml:space="preserve">. </w:t>
      </w:r>
      <w:r w:rsidRPr="001065C6">
        <w:rPr>
          <w:rFonts w:hint="eastAsia"/>
          <w:sz w:val="21"/>
          <w:szCs w:val="21"/>
        </w:rPr>
        <w:t>北京：人民邮电出版社，</w:t>
      </w:r>
      <w:r w:rsidRPr="001065C6">
        <w:rPr>
          <w:sz w:val="21"/>
          <w:szCs w:val="21"/>
        </w:rPr>
        <w:t>2017.</w:t>
      </w:r>
    </w:p>
    <w:p w14:paraId="4BAB76B3" w14:textId="14E6C38B" w:rsidR="009143E8" w:rsidRPr="001065C6" w:rsidRDefault="009143E8" w:rsidP="00D65464">
      <w:pPr>
        <w:spacing w:line="300" w:lineRule="auto"/>
        <w:ind w:firstLine="480"/>
        <w:rPr>
          <w:sz w:val="21"/>
          <w:szCs w:val="21"/>
        </w:rPr>
      </w:pPr>
      <w:r w:rsidRPr="001065C6">
        <w:rPr>
          <w:sz w:val="21"/>
          <w:szCs w:val="21"/>
        </w:rPr>
        <w:t xml:space="preserve">[7] </w:t>
      </w:r>
      <w:r w:rsidRPr="001065C6">
        <w:rPr>
          <w:rFonts w:hint="eastAsia"/>
          <w:sz w:val="21"/>
          <w:szCs w:val="21"/>
        </w:rPr>
        <w:t>蔡艳桃，万木君</w:t>
      </w:r>
      <w:r w:rsidRPr="001065C6">
        <w:rPr>
          <w:sz w:val="21"/>
          <w:szCs w:val="21"/>
        </w:rPr>
        <w:t>. jQuery</w:t>
      </w:r>
      <w:r w:rsidRPr="001065C6">
        <w:rPr>
          <w:rFonts w:hint="eastAsia"/>
          <w:sz w:val="21"/>
          <w:szCs w:val="21"/>
        </w:rPr>
        <w:t>开发基础教程</w:t>
      </w:r>
      <w:r w:rsidR="007E5A1C" w:rsidRPr="001065C6">
        <w:rPr>
          <w:sz w:val="21"/>
          <w:szCs w:val="21"/>
        </w:rPr>
        <w:t>[M]</w:t>
      </w:r>
      <w:r w:rsidRPr="001065C6">
        <w:rPr>
          <w:sz w:val="21"/>
          <w:szCs w:val="21"/>
        </w:rPr>
        <w:t xml:space="preserve">. </w:t>
      </w:r>
      <w:r w:rsidRPr="001065C6">
        <w:rPr>
          <w:rFonts w:hint="eastAsia"/>
          <w:sz w:val="21"/>
          <w:szCs w:val="21"/>
        </w:rPr>
        <w:t>北京：人民邮电出版社，</w:t>
      </w:r>
      <w:r w:rsidRPr="001065C6">
        <w:rPr>
          <w:sz w:val="21"/>
          <w:szCs w:val="21"/>
        </w:rPr>
        <w:t>2020.</w:t>
      </w:r>
    </w:p>
    <w:p w14:paraId="61903270" w14:textId="2C03B6D6" w:rsidR="009143E8" w:rsidRPr="001065C6" w:rsidRDefault="009143E8" w:rsidP="00D65464">
      <w:pPr>
        <w:spacing w:line="300" w:lineRule="auto"/>
        <w:ind w:firstLine="480"/>
        <w:rPr>
          <w:sz w:val="21"/>
          <w:szCs w:val="21"/>
        </w:rPr>
      </w:pPr>
      <w:r w:rsidRPr="001065C6">
        <w:rPr>
          <w:sz w:val="21"/>
          <w:szCs w:val="21"/>
        </w:rPr>
        <w:t>[8] (</w:t>
      </w:r>
      <w:r w:rsidRPr="001065C6">
        <w:rPr>
          <w:rFonts w:hint="eastAsia"/>
          <w:sz w:val="21"/>
          <w:szCs w:val="21"/>
        </w:rPr>
        <w:t>美</w:t>
      </w:r>
      <w:r w:rsidRPr="001065C6">
        <w:rPr>
          <w:sz w:val="21"/>
          <w:szCs w:val="21"/>
        </w:rPr>
        <w:t>)Matt Stauffer</w:t>
      </w:r>
      <w:r w:rsidRPr="001065C6">
        <w:rPr>
          <w:rFonts w:hint="eastAsia"/>
          <w:sz w:val="21"/>
          <w:szCs w:val="21"/>
        </w:rPr>
        <w:t>（马特</w:t>
      </w:r>
      <w:r w:rsidRPr="001065C6">
        <w:rPr>
          <w:sz w:val="21"/>
          <w:szCs w:val="21"/>
        </w:rPr>
        <w:t>·</w:t>
      </w:r>
      <w:r w:rsidRPr="001065C6">
        <w:rPr>
          <w:rFonts w:hint="eastAsia"/>
          <w:sz w:val="21"/>
          <w:szCs w:val="21"/>
        </w:rPr>
        <w:t>斯托弗）</w:t>
      </w:r>
      <w:r w:rsidRPr="001065C6">
        <w:rPr>
          <w:sz w:val="21"/>
          <w:szCs w:val="21"/>
        </w:rPr>
        <w:t>. Laravel</w:t>
      </w:r>
      <w:r w:rsidRPr="001065C6">
        <w:rPr>
          <w:rFonts w:hint="eastAsia"/>
          <w:sz w:val="21"/>
          <w:szCs w:val="21"/>
        </w:rPr>
        <w:t>入门与实战：构建主流</w:t>
      </w:r>
      <w:r w:rsidRPr="001065C6">
        <w:rPr>
          <w:sz w:val="21"/>
          <w:szCs w:val="21"/>
        </w:rPr>
        <w:t>PHP</w:t>
      </w:r>
      <w:r w:rsidRPr="001065C6">
        <w:rPr>
          <w:rFonts w:hint="eastAsia"/>
          <w:sz w:val="21"/>
          <w:szCs w:val="21"/>
        </w:rPr>
        <w:t>应用开发框架</w:t>
      </w:r>
      <w:r w:rsidR="007E5A1C" w:rsidRPr="001065C6">
        <w:rPr>
          <w:sz w:val="21"/>
          <w:szCs w:val="21"/>
        </w:rPr>
        <w:t>[M]</w:t>
      </w:r>
      <w:r w:rsidRPr="001065C6">
        <w:rPr>
          <w:sz w:val="21"/>
          <w:szCs w:val="21"/>
        </w:rPr>
        <w:t xml:space="preserve">. </w:t>
      </w:r>
      <w:r w:rsidRPr="001065C6">
        <w:rPr>
          <w:rFonts w:hint="eastAsia"/>
          <w:sz w:val="21"/>
          <w:szCs w:val="21"/>
        </w:rPr>
        <w:t>北京：电子工业出版社，</w:t>
      </w:r>
      <w:r w:rsidRPr="001065C6">
        <w:rPr>
          <w:sz w:val="21"/>
          <w:szCs w:val="21"/>
        </w:rPr>
        <w:t>2018.</w:t>
      </w:r>
    </w:p>
    <w:p w14:paraId="7345BF17" w14:textId="73E873CD" w:rsidR="009143E8" w:rsidRPr="001065C6" w:rsidRDefault="009143E8" w:rsidP="00D65464">
      <w:pPr>
        <w:spacing w:line="300" w:lineRule="auto"/>
        <w:ind w:firstLine="480"/>
        <w:rPr>
          <w:sz w:val="21"/>
          <w:szCs w:val="21"/>
        </w:rPr>
      </w:pPr>
      <w:r w:rsidRPr="001065C6">
        <w:rPr>
          <w:sz w:val="21"/>
          <w:szCs w:val="21"/>
        </w:rPr>
        <w:t xml:space="preserve">[9] </w:t>
      </w:r>
      <w:r w:rsidRPr="001065C6">
        <w:rPr>
          <w:rFonts w:hint="eastAsia"/>
          <w:sz w:val="21"/>
          <w:szCs w:val="21"/>
        </w:rPr>
        <w:t>陈昊</w:t>
      </w:r>
      <w:r w:rsidR="007E5A1C" w:rsidRPr="001065C6">
        <w:rPr>
          <w:sz w:val="21"/>
          <w:szCs w:val="21"/>
        </w:rPr>
        <w:t>. Laravel</w:t>
      </w:r>
      <w:r w:rsidR="007E5A1C" w:rsidRPr="001065C6">
        <w:rPr>
          <w:rFonts w:hint="eastAsia"/>
          <w:sz w:val="21"/>
          <w:szCs w:val="21"/>
        </w:rPr>
        <w:t>框架关键技术解析</w:t>
      </w:r>
      <w:r w:rsidR="007E5A1C" w:rsidRPr="001065C6">
        <w:rPr>
          <w:sz w:val="21"/>
          <w:szCs w:val="21"/>
        </w:rPr>
        <w:t xml:space="preserve">[M]. </w:t>
      </w:r>
      <w:r w:rsidR="007E5A1C" w:rsidRPr="001065C6">
        <w:rPr>
          <w:rFonts w:hint="eastAsia"/>
          <w:sz w:val="21"/>
          <w:szCs w:val="21"/>
        </w:rPr>
        <w:t>北京：电子工业出版社，</w:t>
      </w:r>
      <w:r w:rsidR="007E5A1C" w:rsidRPr="001065C6">
        <w:rPr>
          <w:sz w:val="21"/>
          <w:szCs w:val="21"/>
        </w:rPr>
        <w:t>2016.</w:t>
      </w:r>
    </w:p>
    <w:p w14:paraId="146C6EAB" w14:textId="37AF642D" w:rsidR="007E5A1C" w:rsidRPr="001065C6" w:rsidRDefault="007E5A1C" w:rsidP="00D65464">
      <w:pPr>
        <w:spacing w:line="300" w:lineRule="auto"/>
        <w:ind w:firstLine="480"/>
        <w:rPr>
          <w:sz w:val="21"/>
          <w:szCs w:val="21"/>
        </w:rPr>
      </w:pPr>
      <w:r w:rsidRPr="001065C6">
        <w:rPr>
          <w:sz w:val="21"/>
          <w:szCs w:val="21"/>
        </w:rPr>
        <w:t xml:space="preserve">[10] </w:t>
      </w:r>
      <w:r w:rsidRPr="001065C6">
        <w:rPr>
          <w:rFonts w:hint="eastAsia"/>
          <w:sz w:val="21"/>
          <w:szCs w:val="21"/>
        </w:rPr>
        <w:t>李子骅</w:t>
      </w:r>
      <w:r w:rsidRPr="001065C6">
        <w:rPr>
          <w:sz w:val="21"/>
          <w:szCs w:val="21"/>
        </w:rPr>
        <w:t>. Redis</w:t>
      </w:r>
      <w:r w:rsidRPr="001065C6">
        <w:rPr>
          <w:rFonts w:hint="eastAsia"/>
          <w:sz w:val="21"/>
          <w:szCs w:val="21"/>
        </w:rPr>
        <w:t>入门指南（第</w:t>
      </w:r>
      <w:r w:rsidRPr="001065C6">
        <w:rPr>
          <w:sz w:val="21"/>
          <w:szCs w:val="21"/>
        </w:rPr>
        <w:t>2</w:t>
      </w:r>
      <w:r w:rsidRPr="001065C6">
        <w:rPr>
          <w:rFonts w:hint="eastAsia"/>
          <w:sz w:val="21"/>
          <w:szCs w:val="21"/>
        </w:rPr>
        <w:t>版）</w:t>
      </w:r>
      <w:r w:rsidRPr="001065C6">
        <w:rPr>
          <w:sz w:val="21"/>
          <w:szCs w:val="21"/>
        </w:rPr>
        <w:t xml:space="preserve">[M]. </w:t>
      </w:r>
      <w:r w:rsidRPr="001065C6">
        <w:rPr>
          <w:rFonts w:hint="eastAsia"/>
          <w:sz w:val="21"/>
          <w:szCs w:val="21"/>
        </w:rPr>
        <w:t>北京：人民邮电出版社，</w:t>
      </w:r>
      <w:r w:rsidRPr="001065C6">
        <w:rPr>
          <w:sz w:val="21"/>
          <w:szCs w:val="21"/>
        </w:rPr>
        <w:t>2020.</w:t>
      </w:r>
    </w:p>
    <w:p w14:paraId="51C0EC68" w14:textId="2589E791" w:rsidR="007E5A1C" w:rsidRPr="001065C6" w:rsidRDefault="007E5A1C" w:rsidP="00D65464">
      <w:pPr>
        <w:spacing w:line="300" w:lineRule="auto"/>
        <w:ind w:firstLine="480"/>
        <w:rPr>
          <w:sz w:val="21"/>
          <w:szCs w:val="21"/>
        </w:rPr>
      </w:pPr>
      <w:r w:rsidRPr="001065C6">
        <w:rPr>
          <w:sz w:val="21"/>
          <w:szCs w:val="21"/>
        </w:rPr>
        <w:t>[11] (</w:t>
      </w:r>
      <w:r w:rsidRPr="001065C6">
        <w:rPr>
          <w:rFonts w:hint="eastAsia"/>
          <w:sz w:val="21"/>
          <w:szCs w:val="21"/>
        </w:rPr>
        <w:t>日</w:t>
      </w:r>
      <w:r w:rsidRPr="001065C6">
        <w:rPr>
          <w:sz w:val="21"/>
          <w:szCs w:val="21"/>
        </w:rPr>
        <w:t>)</w:t>
      </w:r>
      <w:r w:rsidRPr="001065C6">
        <w:rPr>
          <w:rFonts w:hint="eastAsia"/>
          <w:sz w:val="21"/>
          <w:szCs w:val="21"/>
        </w:rPr>
        <w:t>结城浩</w:t>
      </w:r>
      <w:r w:rsidRPr="001065C6">
        <w:rPr>
          <w:sz w:val="21"/>
          <w:szCs w:val="21"/>
        </w:rPr>
        <w:t xml:space="preserve">. </w:t>
      </w:r>
      <w:r w:rsidRPr="001065C6">
        <w:rPr>
          <w:rFonts w:hint="eastAsia"/>
          <w:sz w:val="21"/>
          <w:szCs w:val="21"/>
        </w:rPr>
        <w:t>图解设计模式</w:t>
      </w:r>
      <w:r w:rsidRPr="001065C6">
        <w:rPr>
          <w:sz w:val="21"/>
          <w:szCs w:val="21"/>
        </w:rPr>
        <w:t xml:space="preserve">[M]. </w:t>
      </w:r>
      <w:r w:rsidRPr="001065C6">
        <w:rPr>
          <w:rFonts w:hint="eastAsia"/>
          <w:sz w:val="21"/>
          <w:szCs w:val="21"/>
        </w:rPr>
        <w:t>北京：人民邮电出版社，</w:t>
      </w:r>
      <w:r w:rsidRPr="001065C6">
        <w:rPr>
          <w:sz w:val="21"/>
          <w:szCs w:val="21"/>
        </w:rPr>
        <w:t>2016.</w:t>
      </w:r>
    </w:p>
    <w:p w14:paraId="36856584" w14:textId="63CA42B9" w:rsidR="007E5A1C" w:rsidRPr="001065C6" w:rsidRDefault="007E5A1C" w:rsidP="00D65464">
      <w:pPr>
        <w:spacing w:line="300" w:lineRule="auto"/>
        <w:ind w:firstLine="480"/>
        <w:rPr>
          <w:sz w:val="21"/>
          <w:szCs w:val="21"/>
        </w:rPr>
      </w:pPr>
      <w:r w:rsidRPr="001065C6">
        <w:rPr>
          <w:sz w:val="21"/>
          <w:szCs w:val="21"/>
        </w:rPr>
        <w:t xml:space="preserve">[12] </w:t>
      </w:r>
      <w:r w:rsidRPr="001065C6">
        <w:rPr>
          <w:rFonts w:hint="eastAsia"/>
          <w:sz w:val="21"/>
          <w:szCs w:val="21"/>
        </w:rPr>
        <w:t>钟秋燕、黄灿辉、解正梅</w:t>
      </w:r>
      <w:r w:rsidRPr="001065C6">
        <w:rPr>
          <w:sz w:val="21"/>
          <w:szCs w:val="21"/>
        </w:rPr>
        <w:t xml:space="preserve">. </w:t>
      </w:r>
      <w:r w:rsidRPr="001065C6">
        <w:rPr>
          <w:rFonts w:hint="eastAsia"/>
          <w:sz w:val="21"/>
          <w:szCs w:val="21"/>
        </w:rPr>
        <w:t>数据库原理与应用</w:t>
      </w:r>
      <w:r w:rsidRPr="001065C6">
        <w:rPr>
          <w:sz w:val="21"/>
          <w:szCs w:val="21"/>
        </w:rPr>
        <w:t xml:space="preserve">[M]. </w:t>
      </w:r>
      <w:r w:rsidRPr="001065C6">
        <w:rPr>
          <w:rFonts w:hint="eastAsia"/>
          <w:sz w:val="21"/>
          <w:szCs w:val="21"/>
        </w:rPr>
        <w:t>北京：清华大学出版社，</w:t>
      </w:r>
      <w:r w:rsidRPr="001065C6">
        <w:rPr>
          <w:sz w:val="21"/>
          <w:szCs w:val="21"/>
        </w:rPr>
        <w:t>2016.</w:t>
      </w:r>
    </w:p>
    <w:p w14:paraId="616E91FD" w14:textId="1692E765" w:rsidR="007E5A1C" w:rsidRPr="001065C6" w:rsidRDefault="007E5A1C" w:rsidP="00D65464">
      <w:pPr>
        <w:spacing w:line="300" w:lineRule="auto"/>
        <w:ind w:firstLine="480"/>
        <w:rPr>
          <w:sz w:val="21"/>
          <w:szCs w:val="21"/>
        </w:rPr>
      </w:pPr>
      <w:r w:rsidRPr="001065C6">
        <w:rPr>
          <w:sz w:val="21"/>
          <w:szCs w:val="21"/>
        </w:rPr>
        <w:t xml:space="preserve">[13] </w:t>
      </w:r>
      <w:r w:rsidRPr="001065C6">
        <w:rPr>
          <w:rFonts w:hint="eastAsia"/>
          <w:sz w:val="21"/>
          <w:szCs w:val="21"/>
        </w:rPr>
        <w:t>阮晓龙</w:t>
      </w:r>
      <w:r w:rsidRPr="001065C6">
        <w:rPr>
          <w:sz w:val="21"/>
          <w:szCs w:val="21"/>
        </w:rPr>
        <w:t>. Web</w:t>
      </w:r>
      <w:r w:rsidRPr="001065C6">
        <w:rPr>
          <w:rFonts w:hint="eastAsia"/>
          <w:sz w:val="21"/>
          <w:szCs w:val="21"/>
        </w:rPr>
        <w:t>前端开发从学到用完美实践（第</w:t>
      </w:r>
      <w:r w:rsidRPr="001065C6">
        <w:rPr>
          <w:sz w:val="21"/>
          <w:szCs w:val="21"/>
        </w:rPr>
        <w:t>2</w:t>
      </w:r>
      <w:r w:rsidRPr="001065C6">
        <w:rPr>
          <w:rFonts w:hint="eastAsia"/>
          <w:sz w:val="21"/>
          <w:szCs w:val="21"/>
        </w:rPr>
        <w:t>版）</w:t>
      </w:r>
      <w:r w:rsidRPr="001065C6">
        <w:rPr>
          <w:sz w:val="21"/>
          <w:szCs w:val="21"/>
        </w:rPr>
        <w:t xml:space="preserve">[M]. </w:t>
      </w:r>
      <w:r w:rsidRPr="001065C6">
        <w:rPr>
          <w:rFonts w:hint="eastAsia"/>
          <w:sz w:val="21"/>
          <w:szCs w:val="21"/>
        </w:rPr>
        <w:t>北京：水利水电出版社，</w:t>
      </w:r>
      <w:r w:rsidRPr="001065C6">
        <w:rPr>
          <w:sz w:val="21"/>
          <w:szCs w:val="21"/>
        </w:rPr>
        <w:t>2018.</w:t>
      </w:r>
    </w:p>
    <w:p w14:paraId="5CE00458" w14:textId="4C75C8D9" w:rsidR="008439AC" w:rsidRPr="001065C6" w:rsidRDefault="007E5A1C" w:rsidP="00D65464">
      <w:pPr>
        <w:spacing w:line="300" w:lineRule="auto"/>
        <w:ind w:firstLine="480"/>
        <w:rPr>
          <w:sz w:val="21"/>
          <w:szCs w:val="21"/>
        </w:rPr>
      </w:pPr>
      <w:r w:rsidRPr="001065C6">
        <w:rPr>
          <w:sz w:val="21"/>
          <w:szCs w:val="21"/>
        </w:rPr>
        <w:t>[14]</w:t>
      </w:r>
      <w:r w:rsidR="008439AC" w:rsidRPr="001065C6">
        <w:rPr>
          <w:sz w:val="21"/>
          <w:szCs w:val="21"/>
        </w:rPr>
        <w:t xml:space="preserve"> Ardian Prima Atmaja,  Susilo Veri Yulianto. Pemanfaatan Elasticsearch untuk Temu Kembali Informasi Tugas Akhir[J]. Jurnal Teknologi dan Sistem Informasi, 2019, 4(3):160-167.</w:t>
      </w:r>
    </w:p>
    <w:p w14:paraId="1E2FA475" w14:textId="3CDA0110" w:rsidR="008439AC" w:rsidRPr="001065C6" w:rsidRDefault="008439AC" w:rsidP="00D65464">
      <w:pPr>
        <w:spacing w:line="300" w:lineRule="auto"/>
        <w:ind w:firstLine="480"/>
        <w:rPr>
          <w:sz w:val="21"/>
          <w:szCs w:val="21"/>
        </w:rPr>
      </w:pPr>
      <w:r w:rsidRPr="001065C6">
        <w:rPr>
          <w:sz w:val="21"/>
          <w:szCs w:val="21"/>
        </w:rPr>
        <w:t>[15] Majida Laaziri,  Khaoula Benmoussa,  Samira Khoulji, et al. A Comparative study of PHP frameworks performance[J]. Procedia Manufacturing, 2019, 32:864-871.</w:t>
      </w:r>
    </w:p>
    <w:p w14:paraId="2EA7D3A2" w14:textId="126A33E6" w:rsidR="008439AC" w:rsidRPr="001065C6" w:rsidRDefault="008439AC" w:rsidP="00D65464">
      <w:pPr>
        <w:spacing w:line="300" w:lineRule="auto"/>
        <w:ind w:firstLine="480"/>
        <w:rPr>
          <w:sz w:val="21"/>
          <w:szCs w:val="21"/>
        </w:rPr>
      </w:pPr>
      <w:r w:rsidRPr="001065C6">
        <w:rPr>
          <w:sz w:val="21"/>
          <w:szCs w:val="21"/>
        </w:rPr>
        <w:t>[16] Xianjun Chen,  Zhoupeng Ji,  Yu Fan, et al. Restful API Architecture Based on Laravel Framework[J]. Journal of Physics: Conference Series, 2017, 910(1)</w:t>
      </w:r>
    </w:p>
    <w:p w14:paraId="6B2CD9CE" w14:textId="5A81E2B0" w:rsidR="008439AC" w:rsidRPr="001065C6" w:rsidRDefault="008439AC" w:rsidP="00D65464">
      <w:pPr>
        <w:spacing w:line="300" w:lineRule="auto"/>
        <w:ind w:firstLine="480"/>
        <w:rPr>
          <w:sz w:val="21"/>
          <w:szCs w:val="21"/>
        </w:rPr>
      </w:pPr>
      <w:r w:rsidRPr="001065C6">
        <w:rPr>
          <w:sz w:val="21"/>
          <w:szCs w:val="21"/>
        </w:rPr>
        <w:t>[17] Leonard Putra,  Michael,  Yudishtira, et al. Design and Implementation of Web Based Home Electrical Appliance Monitoring, Diagnosing, and Controlling System[J]. Procedia Computer Science, 2015, 59:34-44.</w:t>
      </w:r>
    </w:p>
    <w:p w14:paraId="23DD53E7" w14:textId="2355902D" w:rsidR="008439AC" w:rsidRPr="001065C6" w:rsidRDefault="008439AC" w:rsidP="00D65464">
      <w:pPr>
        <w:spacing w:line="300" w:lineRule="auto"/>
        <w:ind w:firstLine="480"/>
        <w:rPr>
          <w:sz w:val="21"/>
          <w:szCs w:val="21"/>
        </w:rPr>
      </w:pPr>
      <w:r w:rsidRPr="001065C6">
        <w:rPr>
          <w:sz w:val="21"/>
          <w:szCs w:val="21"/>
        </w:rPr>
        <w:t>[18] Ruddy J Suhatril,   Matrissya Hermita,  Muhammad Fikri.. FIRE SIMULATION APPLICATION BASED ON WIND DIRECTION USING CELLULAR AUTOMATA METHOD FOR WEB BASED FIRE REPORTING SYSTEM.[J]. International Journal of Advanced Research (IJAR), 2019, 7(2)</w:t>
      </w:r>
    </w:p>
    <w:p w14:paraId="005F09D6" w14:textId="0040C1BF" w:rsidR="008439AC" w:rsidRPr="001065C6" w:rsidRDefault="008439AC" w:rsidP="00D65464">
      <w:pPr>
        <w:spacing w:line="300" w:lineRule="auto"/>
        <w:ind w:firstLine="480"/>
        <w:rPr>
          <w:sz w:val="21"/>
          <w:szCs w:val="21"/>
        </w:rPr>
      </w:pPr>
      <w:r w:rsidRPr="001065C6">
        <w:rPr>
          <w:sz w:val="21"/>
          <w:szCs w:val="21"/>
        </w:rPr>
        <w:t>[19] Li Biqing,  Yang Xiaomei,  Zheng Shiyong. An Internet of Things–based Simulation Study on Lijiang River Water Environment Monitoring[J]. Journal of Coastal Research, 2018, 82(sp1):106-113.</w:t>
      </w:r>
    </w:p>
    <w:p w14:paraId="4CA00395" w14:textId="2CC8DA1F" w:rsidR="008439AC" w:rsidRPr="001065C6" w:rsidRDefault="008439AC" w:rsidP="00D65464">
      <w:pPr>
        <w:spacing w:line="300" w:lineRule="auto"/>
        <w:ind w:firstLine="480"/>
        <w:rPr>
          <w:sz w:val="21"/>
          <w:szCs w:val="21"/>
        </w:rPr>
      </w:pPr>
      <w:r w:rsidRPr="001065C6">
        <w:rPr>
          <w:sz w:val="21"/>
          <w:szCs w:val="21"/>
        </w:rPr>
        <w:t>[20] Minghan Yang,  Jianye Wang,  Shuai Chen, et al. Development of NPP digital I&amp;C system closed-loop online test system based on signal transmission array[J]. Progress in Nuclear Energy, 2018, 108:270-280.</w:t>
      </w:r>
    </w:p>
    <w:p w14:paraId="3ABF95E7" w14:textId="733E315A" w:rsidR="008439AC" w:rsidRPr="001065C6" w:rsidRDefault="008439AC" w:rsidP="00D65464">
      <w:pPr>
        <w:spacing w:line="300" w:lineRule="auto"/>
        <w:ind w:firstLine="480"/>
        <w:rPr>
          <w:sz w:val="21"/>
          <w:szCs w:val="21"/>
        </w:rPr>
      </w:pPr>
      <w:r w:rsidRPr="001065C6">
        <w:rPr>
          <w:sz w:val="21"/>
          <w:szCs w:val="21"/>
        </w:rPr>
        <w:t>[21] Anne N. Gade,  Tine S. Larsen,  Søren B. Nissen, et al. REDIS: A value-based decision support tool for renovation of building portfolios[J]. Building and Environment, 2018, 142:107-118.</w:t>
      </w:r>
    </w:p>
    <w:p w14:paraId="40A4FCFF" w14:textId="3DE44244" w:rsidR="008439AC" w:rsidRPr="001065C6" w:rsidRDefault="008439AC" w:rsidP="00D65464">
      <w:pPr>
        <w:spacing w:line="300" w:lineRule="auto"/>
        <w:ind w:firstLine="480"/>
        <w:rPr>
          <w:sz w:val="21"/>
          <w:szCs w:val="21"/>
        </w:rPr>
      </w:pPr>
      <w:r w:rsidRPr="001065C6">
        <w:rPr>
          <w:sz w:val="21"/>
          <w:szCs w:val="21"/>
        </w:rPr>
        <w:lastRenderedPageBreak/>
        <w:t>[22] Biqing Li,  Xiaomei Yang,  Shiyong Zheng. An Internet of Things–based Simulation Study on Lijiang River Water Environment Monitoring[J]. Journal of Coastal Research, 2018, SI(82):106-113.</w:t>
      </w:r>
    </w:p>
    <w:p w14:paraId="263433E3" w14:textId="533D5D15" w:rsidR="008439AC" w:rsidRPr="001065C6" w:rsidRDefault="008439AC" w:rsidP="00D65464">
      <w:pPr>
        <w:spacing w:line="300" w:lineRule="auto"/>
        <w:ind w:firstLine="480"/>
        <w:rPr>
          <w:sz w:val="21"/>
          <w:szCs w:val="21"/>
        </w:rPr>
      </w:pPr>
      <w:r w:rsidRPr="001065C6">
        <w:rPr>
          <w:sz w:val="21"/>
          <w:szCs w:val="21"/>
        </w:rPr>
        <w:t>[23] Mandie Scamell,  Thomas Hanley. Innovation in preregistration midwifery education: Web based interactive storytelling learning[J]. Midwifery, 2017, 50:93-98.</w:t>
      </w:r>
    </w:p>
    <w:p w14:paraId="44A7F4FB" w14:textId="5D4DEB1F" w:rsidR="007E5A1C" w:rsidRPr="001065C6" w:rsidRDefault="008439AC" w:rsidP="00D65464">
      <w:pPr>
        <w:spacing w:line="300" w:lineRule="auto"/>
        <w:ind w:firstLine="480"/>
        <w:rPr>
          <w:sz w:val="21"/>
          <w:szCs w:val="21"/>
        </w:rPr>
      </w:pPr>
      <w:r w:rsidRPr="001065C6">
        <w:rPr>
          <w:sz w:val="21"/>
          <w:szCs w:val="21"/>
        </w:rPr>
        <w:t>[24] Katherine Alexander. A selected list of Spanish language and low literacy patient education Web sites[J]. Journal of Pediatric Health Care, 2002, 16(3):151-155.</w:t>
      </w:r>
    </w:p>
    <w:p w14:paraId="6338AE80" w14:textId="7D00B1D9" w:rsidR="007E5A1C" w:rsidRPr="001065C6" w:rsidRDefault="007E5A1C" w:rsidP="00D65464">
      <w:pPr>
        <w:spacing w:line="300" w:lineRule="auto"/>
        <w:ind w:firstLine="480"/>
        <w:rPr>
          <w:sz w:val="21"/>
          <w:szCs w:val="21"/>
        </w:rPr>
      </w:pPr>
      <w:r w:rsidRPr="001065C6">
        <w:rPr>
          <w:sz w:val="21"/>
          <w:szCs w:val="21"/>
        </w:rPr>
        <w:t xml:space="preserve">[25] </w:t>
      </w:r>
      <w:r w:rsidR="008439AC" w:rsidRPr="001065C6">
        <w:rPr>
          <w:rFonts w:hint="eastAsia"/>
          <w:sz w:val="21"/>
          <w:szCs w:val="21"/>
        </w:rPr>
        <w:t>那就远走</w:t>
      </w:r>
      <w:r w:rsidR="008439AC" w:rsidRPr="001065C6">
        <w:rPr>
          <w:sz w:val="21"/>
          <w:szCs w:val="21"/>
        </w:rPr>
        <w:t>. 30</w:t>
      </w:r>
      <w:r w:rsidR="008439AC" w:rsidRPr="001065C6">
        <w:rPr>
          <w:rFonts w:hint="eastAsia"/>
          <w:sz w:val="21"/>
          <w:szCs w:val="21"/>
        </w:rPr>
        <w:t>分钟用</w:t>
      </w:r>
      <w:r w:rsidR="008439AC" w:rsidRPr="001065C6">
        <w:rPr>
          <w:sz w:val="21"/>
          <w:szCs w:val="21"/>
        </w:rPr>
        <w:t xml:space="preserve"> Laravel </w:t>
      </w:r>
      <w:r w:rsidR="008439AC" w:rsidRPr="001065C6">
        <w:rPr>
          <w:rFonts w:hint="eastAsia"/>
          <w:sz w:val="21"/>
          <w:szCs w:val="21"/>
        </w:rPr>
        <w:t>实现一个博客</w:t>
      </w:r>
      <w:r w:rsidR="008439AC" w:rsidRPr="001065C6">
        <w:rPr>
          <w:sz w:val="21"/>
          <w:szCs w:val="21"/>
        </w:rPr>
        <w:t>[ EB/OL ].https://www.jianshu.com/p/9f10917b7ff8</w:t>
      </w:r>
      <w:r w:rsidR="008439AC" w:rsidRPr="001065C6">
        <w:rPr>
          <w:rFonts w:hint="eastAsia"/>
          <w:sz w:val="21"/>
          <w:szCs w:val="21"/>
        </w:rPr>
        <w:t>，</w:t>
      </w:r>
      <w:r w:rsidR="008439AC" w:rsidRPr="001065C6">
        <w:rPr>
          <w:sz w:val="21"/>
          <w:szCs w:val="21"/>
        </w:rPr>
        <w:t>2018-05-19.</w:t>
      </w:r>
    </w:p>
    <w:p w14:paraId="54764D32" w14:textId="1C412A18" w:rsidR="007E5A1C" w:rsidRPr="001065C6" w:rsidRDefault="007E5A1C" w:rsidP="00D65464">
      <w:pPr>
        <w:spacing w:line="300" w:lineRule="auto"/>
        <w:ind w:firstLine="480"/>
        <w:rPr>
          <w:sz w:val="21"/>
          <w:szCs w:val="21"/>
        </w:rPr>
      </w:pPr>
      <w:r w:rsidRPr="001065C6">
        <w:rPr>
          <w:sz w:val="21"/>
          <w:szCs w:val="21"/>
        </w:rPr>
        <w:t xml:space="preserve">[26] </w:t>
      </w:r>
      <w:r w:rsidR="008439AC" w:rsidRPr="001065C6">
        <w:rPr>
          <w:sz w:val="21"/>
          <w:szCs w:val="21"/>
        </w:rPr>
        <w:t>LearnKu. Laravel7</w:t>
      </w:r>
      <w:r w:rsidR="008439AC" w:rsidRPr="001065C6">
        <w:rPr>
          <w:rFonts w:hint="eastAsia"/>
          <w:sz w:val="21"/>
          <w:szCs w:val="21"/>
        </w:rPr>
        <w:t>中文文档</w:t>
      </w:r>
      <w:r w:rsidR="00366581" w:rsidRPr="001065C6">
        <w:rPr>
          <w:sz w:val="21"/>
          <w:szCs w:val="21"/>
        </w:rPr>
        <w:t>[ EB/OL ]</w:t>
      </w:r>
      <w:r w:rsidR="008439AC" w:rsidRPr="001065C6">
        <w:rPr>
          <w:sz w:val="21"/>
          <w:szCs w:val="21"/>
        </w:rPr>
        <w:t>.</w:t>
      </w:r>
      <w:r w:rsidR="00366581" w:rsidRPr="001065C6">
        <w:rPr>
          <w:sz w:val="21"/>
          <w:szCs w:val="21"/>
        </w:rPr>
        <w:t xml:space="preserve"> https://learnku.com/docs/laravel/7.x</w:t>
      </w:r>
      <w:r w:rsidR="00366581" w:rsidRPr="001065C6">
        <w:rPr>
          <w:rFonts w:hint="eastAsia"/>
          <w:sz w:val="21"/>
          <w:szCs w:val="21"/>
        </w:rPr>
        <w:t>，</w:t>
      </w:r>
      <w:r w:rsidR="00366581" w:rsidRPr="001065C6">
        <w:rPr>
          <w:sz w:val="21"/>
          <w:szCs w:val="21"/>
        </w:rPr>
        <w:t xml:space="preserve">2020. </w:t>
      </w:r>
    </w:p>
    <w:p w14:paraId="5C0BE4C3" w14:textId="749BAE04" w:rsidR="007E5A1C" w:rsidRPr="001065C6" w:rsidRDefault="007E5A1C" w:rsidP="00D65464">
      <w:pPr>
        <w:spacing w:line="300" w:lineRule="auto"/>
        <w:ind w:firstLine="480"/>
        <w:rPr>
          <w:sz w:val="21"/>
          <w:szCs w:val="21"/>
        </w:rPr>
      </w:pPr>
      <w:r w:rsidRPr="001065C6">
        <w:rPr>
          <w:sz w:val="21"/>
          <w:szCs w:val="21"/>
        </w:rPr>
        <w:t xml:space="preserve">[27] </w:t>
      </w:r>
      <w:r w:rsidR="00366581" w:rsidRPr="001065C6">
        <w:rPr>
          <w:sz w:val="21"/>
          <w:szCs w:val="21"/>
        </w:rPr>
        <w:t>FcLwYf. Laravel</w:t>
      </w:r>
      <w:r w:rsidR="00366581" w:rsidRPr="001065C6">
        <w:rPr>
          <w:rFonts w:hint="eastAsia"/>
          <w:sz w:val="21"/>
          <w:szCs w:val="21"/>
        </w:rPr>
        <w:t>基础操作手册</w:t>
      </w:r>
      <w:r w:rsidR="00366581" w:rsidRPr="001065C6">
        <w:rPr>
          <w:sz w:val="21"/>
          <w:szCs w:val="21"/>
        </w:rPr>
        <w:t>[ EB/OL ]. https://www.cnblogs.com/FLy-1992/p/11174620.html</w:t>
      </w:r>
      <w:r w:rsidR="00366581" w:rsidRPr="001065C6">
        <w:rPr>
          <w:rFonts w:hint="eastAsia"/>
          <w:sz w:val="21"/>
          <w:szCs w:val="21"/>
        </w:rPr>
        <w:t>，</w:t>
      </w:r>
      <w:r w:rsidR="00366581" w:rsidRPr="001065C6">
        <w:rPr>
          <w:sz w:val="21"/>
          <w:szCs w:val="21"/>
        </w:rPr>
        <w:t>2019-07-12.</w:t>
      </w:r>
    </w:p>
    <w:p w14:paraId="7A9EA05A" w14:textId="178C50B3" w:rsidR="007E5A1C" w:rsidRPr="001065C6" w:rsidRDefault="007E5A1C" w:rsidP="00D65464">
      <w:pPr>
        <w:spacing w:line="300" w:lineRule="auto"/>
        <w:ind w:firstLine="480"/>
        <w:rPr>
          <w:sz w:val="21"/>
          <w:szCs w:val="21"/>
        </w:rPr>
      </w:pPr>
      <w:r w:rsidRPr="001065C6">
        <w:rPr>
          <w:sz w:val="21"/>
          <w:szCs w:val="21"/>
        </w:rPr>
        <w:t>[2</w:t>
      </w:r>
      <w:r w:rsidR="008439AC" w:rsidRPr="001065C6">
        <w:rPr>
          <w:sz w:val="21"/>
          <w:szCs w:val="21"/>
        </w:rPr>
        <w:t xml:space="preserve">8] </w:t>
      </w:r>
      <w:r w:rsidR="00366581" w:rsidRPr="001065C6">
        <w:rPr>
          <w:rFonts w:hint="eastAsia"/>
          <w:sz w:val="21"/>
          <w:szCs w:val="21"/>
        </w:rPr>
        <w:t>菜鸟教程</w:t>
      </w:r>
      <w:r w:rsidR="00366581" w:rsidRPr="001065C6">
        <w:rPr>
          <w:sz w:val="21"/>
          <w:szCs w:val="21"/>
        </w:rPr>
        <w:t>. Redis</w:t>
      </w:r>
      <w:r w:rsidR="00366581" w:rsidRPr="001065C6">
        <w:rPr>
          <w:rFonts w:hint="eastAsia"/>
          <w:sz w:val="21"/>
          <w:szCs w:val="21"/>
        </w:rPr>
        <w:t>教程</w:t>
      </w:r>
      <w:r w:rsidR="00366581" w:rsidRPr="001065C6">
        <w:rPr>
          <w:sz w:val="21"/>
          <w:szCs w:val="21"/>
        </w:rPr>
        <w:t>[ EB/OL ]. https://www.runoob.com/redis/redis-tutorial.html</w:t>
      </w:r>
    </w:p>
    <w:p w14:paraId="611893E4" w14:textId="4F937BE0" w:rsidR="00366581" w:rsidRPr="001065C6" w:rsidRDefault="008439AC" w:rsidP="00D65464">
      <w:pPr>
        <w:spacing w:line="300" w:lineRule="auto"/>
        <w:ind w:firstLine="480"/>
        <w:rPr>
          <w:sz w:val="21"/>
          <w:szCs w:val="21"/>
        </w:rPr>
      </w:pPr>
      <w:r w:rsidRPr="001065C6">
        <w:rPr>
          <w:sz w:val="21"/>
          <w:szCs w:val="21"/>
        </w:rPr>
        <w:t xml:space="preserve">[29] </w:t>
      </w:r>
      <w:r w:rsidR="00366581" w:rsidRPr="001065C6">
        <w:rPr>
          <w:sz w:val="21"/>
          <w:szCs w:val="21"/>
        </w:rPr>
        <w:t>Martin Gotthardt,  Maria J. Siegert,  Anja Schlieck, et al. How to Successfully Implement E-learning for both Students and Teachers[J]. Academic Radiology, 2005, 13(3):379-390.</w:t>
      </w:r>
    </w:p>
    <w:p w14:paraId="12F374C7" w14:textId="7EB6B570" w:rsidR="00A03AFC" w:rsidRPr="001065C6" w:rsidRDefault="00366581" w:rsidP="00D65464">
      <w:pPr>
        <w:spacing w:line="300" w:lineRule="auto"/>
        <w:ind w:firstLine="480"/>
        <w:rPr>
          <w:szCs w:val="21"/>
        </w:rPr>
      </w:pPr>
      <w:r w:rsidRPr="001065C6">
        <w:rPr>
          <w:sz w:val="21"/>
          <w:szCs w:val="21"/>
        </w:rPr>
        <w:t>[30] Miguel Ardid,  José A. Gómez-Tejedor,  José M. Meseguer-Dueñas, et al. Online exams for blended assessment. Study of different application methodologies[J]. Computers &amp; Education, 2015, 81:296-303.</w:t>
      </w:r>
      <w:r w:rsidR="008439AC" w:rsidRPr="001065C6">
        <w:rPr>
          <w:szCs w:val="21"/>
        </w:rPr>
        <w:t xml:space="preserve"> </w:t>
      </w:r>
    </w:p>
    <w:p w14:paraId="20D3B922" w14:textId="5D53E446" w:rsidR="00A03AFC" w:rsidRPr="001065C6" w:rsidRDefault="00467849" w:rsidP="00D65464">
      <w:pPr>
        <w:pageBreakBefore/>
        <w:spacing w:line="300" w:lineRule="auto"/>
        <w:jc w:val="center"/>
        <w:outlineLvl w:val="0"/>
        <w:rPr>
          <w:rFonts w:eastAsia="黑体"/>
          <w:b/>
          <w:sz w:val="32"/>
          <w:szCs w:val="32"/>
        </w:rPr>
      </w:pPr>
      <w:bookmarkStart w:id="164" w:name="_Toc310950844"/>
      <w:bookmarkStart w:id="165" w:name="_Toc39141526"/>
      <w:r w:rsidRPr="001065C6">
        <w:rPr>
          <w:rStyle w:val="10"/>
          <w:rFonts w:hint="eastAsia"/>
          <w:b w:val="0"/>
          <w:szCs w:val="32"/>
        </w:rPr>
        <w:lastRenderedPageBreak/>
        <w:t>附录</w:t>
      </w:r>
      <w:r w:rsidRPr="001065C6">
        <w:rPr>
          <w:rStyle w:val="10"/>
          <w:b w:val="0"/>
          <w:szCs w:val="32"/>
        </w:rPr>
        <w:t xml:space="preserve">A </w:t>
      </w:r>
      <w:r w:rsidRPr="001065C6">
        <w:rPr>
          <w:rStyle w:val="10"/>
          <w:rFonts w:hint="eastAsia"/>
          <w:b w:val="0"/>
          <w:szCs w:val="32"/>
        </w:rPr>
        <w:t>外文翻译</w:t>
      </w:r>
      <w:r w:rsidRPr="001065C6">
        <w:rPr>
          <w:rStyle w:val="10"/>
          <w:b w:val="0"/>
          <w:szCs w:val="32"/>
        </w:rPr>
        <w:t>—</w:t>
      </w:r>
      <w:r w:rsidRPr="001065C6">
        <w:rPr>
          <w:rStyle w:val="10"/>
          <w:rFonts w:hint="eastAsia"/>
          <w:b w:val="0"/>
          <w:szCs w:val="32"/>
        </w:rPr>
        <w:t>原文部分</w:t>
      </w:r>
      <w:bookmarkEnd w:id="164"/>
      <w:bookmarkEnd w:id="165"/>
    </w:p>
    <w:p w14:paraId="7274DDBE" w14:textId="554C6BBE" w:rsidR="000D7723" w:rsidRPr="001065C6" w:rsidRDefault="00023C9D" w:rsidP="00D65464">
      <w:pPr>
        <w:spacing w:line="300" w:lineRule="auto"/>
        <w:ind w:firstLine="420"/>
        <w:rPr>
          <w:sz w:val="21"/>
          <w:szCs w:val="21"/>
        </w:rPr>
      </w:pPr>
      <w:r w:rsidRPr="001065C6">
        <w:rPr>
          <w:sz w:val="21"/>
          <w:szCs w:val="21"/>
        </w:rPr>
        <w:t>Sources</w:t>
      </w:r>
      <w:r w:rsidRPr="001065C6">
        <w:rPr>
          <w:rFonts w:hint="eastAsia"/>
          <w:sz w:val="21"/>
          <w:szCs w:val="21"/>
        </w:rPr>
        <w:t>：</w:t>
      </w:r>
      <w:r w:rsidR="00654165" w:rsidRPr="001065C6">
        <w:rPr>
          <w:sz w:val="21"/>
          <w:szCs w:val="21"/>
        </w:rPr>
        <w:t xml:space="preserve">E S Soegoto. Implementing Laravel framework website as brand image in higher-education institution[J]. IOP Conference Series: Materials Science and Engineering, 2018, 407(1) </w:t>
      </w:r>
    </w:p>
    <w:p w14:paraId="296018E2" w14:textId="74985719" w:rsidR="000D7723" w:rsidRPr="001065C6" w:rsidRDefault="00023C9D" w:rsidP="00D65464">
      <w:pPr>
        <w:spacing w:line="300" w:lineRule="auto"/>
        <w:ind w:firstLine="420"/>
        <w:rPr>
          <w:rFonts w:eastAsia="黑体"/>
          <w:sz w:val="30"/>
          <w:szCs w:val="30"/>
        </w:rPr>
      </w:pPr>
      <w:r w:rsidRPr="001065C6">
        <w:rPr>
          <w:rFonts w:eastAsia="黑体"/>
          <w:sz w:val="30"/>
          <w:szCs w:val="30"/>
        </w:rPr>
        <w:t>Implementing Laravel framework website as brand image in higher-education institution</w:t>
      </w:r>
    </w:p>
    <w:p w14:paraId="0595D2CB" w14:textId="6CD09716" w:rsidR="00654165" w:rsidRPr="001065C6" w:rsidRDefault="00654165" w:rsidP="00D65464">
      <w:pPr>
        <w:spacing w:line="300" w:lineRule="auto"/>
        <w:ind w:firstLine="420"/>
        <w:rPr>
          <w:sz w:val="21"/>
          <w:szCs w:val="21"/>
        </w:rPr>
      </w:pPr>
      <w:r w:rsidRPr="001065C6">
        <w:rPr>
          <w:sz w:val="21"/>
          <w:szCs w:val="21"/>
        </w:rPr>
        <w:t>Brand image of Higher-Education Institutions (HEI) is distinguishing features of the HEI to other HEI; reflecting its capacity to meet the needs of stakeholders, providing trust, and providing quality education services [1]. The World Wide Web (Website) technology has opened up many opportunities to communicate and disseminate information to stakeholders, has been a tool to strengthen the brand image of HEI [2], and has become one of the valuations for the world rank of an HEI [3]. The website also provides an overview of an HEI [4] and generally serves as an e-marketing communication tool for the HEI [5]. An attractive, easy-navigated, and well-informed website is very important because it determines the decision of prospective students to choose the HEIs [6]. The design of an interactive and mutual website can be used to gain competitive advantage and is an important part of the education process [3,7].</w:t>
      </w:r>
    </w:p>
    <w:p w14:paraId="5B2120B0" w14:textId="21AA14C3" w:rsidR="00654165" w:rsidRPr="001065C6" w:rsidRDefault="00654165" w:rsidP="00D65464">
      <w:pPr>
        <w:spacing w:line="300" w:lineRule="auto"/>
        <w:ind w:firstLine="420"/>
        <w:rPr>
          <w:sz w:val="21"/>
          <w:szCs w:val="21"/>
        </w:rPr>
      </w:pPr>
      <w:r w:rsidRPr="001065C6">
        <w:rPr>
          <w:sz w:val="21"/>
          <w:szCs w:val="21"/>
        </w:rPr>
        <w:t>The most widely used programming language in web design is PHP due to its reliability, effective cost, and easy navigation that it can create highly interactive websites [8, 9]. One of the best and superior frameworks for PHP compared to other frameworks is Laravel [9]. Laravel is designed to improve software quality, simplify authentication, ease routing, ease access, and increase the power within the website framework. Laravel is a framework application with elegant syntax and has broad functions such as security, password storage, reminders and reset passwords, encryption, and validation [10]. According to a survey conducted in March 2015 concerning the popularity of the PHP framework, Laravel was the most popular framework, consecutively followed by Symfony2, Nette, CodeIgniter, Yii2, and others [11].</w:t>
      </w:r>
    </w:p>
    <w:p w14:paraId="028FAE01" w14:textId="772C73FE" w:rsidR="00654165" w:rsidRPr="001065C6" w:rsidRDefault="00654165" w:rsidP="00D65464">
      <w:pPr>
        <w:spacing w:line="300" w:lineRule="auto"/>
        <w:ind w:firstLine="420"/>
        <w:rPr>
          <w:sz w:val="21"/>
          <w:szCs w:val="21"/>
        </w:rPr>
      </w:pPr>
      <w:r w:rsidRPr="001065C6">
        <w:rPr>
          <w:sz w:val="21"/>
          <w:szCs w:val="21"/>
        </w:rPr>
        <w:t>Many researches on websites with the Laravel framework highlighted the benefits of its application without relating it with the brand image of the institution [12-16]. The research of Fasuga et al. (2015) resulted that Laravel framework beneficial for the e-commerce website [13]. Yu HR explained only the superiority of the website with the Laravel framework [12], as well as Solanski N, Shah D and Shah A compared Laravel's superiority to other frameworks without explaining its influence on brand image [9]. On the contrary, no research has been found concerning the HEIs Brand image and its relation with a website-based application as an important element of a marketing strategy. El Gazzar N and Mouran in his research explained the existence of a strong correlation between website strategies with HEIs brand image. However, the website strategy including the application has not been described in detail [4].</w:t>
      </w:r>
    </w:p>
    <w:p w14:paraId="619B1FF0" w14:textId="05219EE4" w:rsidR="00654165" w:rsidRPr="001065C6" w:rsidRDefault="00654165" w:rsidP="00D65464">
      <w:pPr>
        <w:spacing w:line="300" w:lineRule="auto"/>
        <w:ind w:firstLine="420"/>
        <w:rPr>
          <w:sz w:val="21"/>
          <w:szCs w:val="21"/>
        </w:rPr>
      </w:pPr>
      <w:r w:rsidRPr="001065C6">
        <w:rPr>
          <w:sz w:val="21"/>
          <w:szCs w:val="21"/>
        </w:rPr>
        <w:t xml:space="preserve">The author has identified several gaps from the previous research, and therefore, this research may as well serve as the extension to the previous research. The gaps found concerned with the following issues: (1) Knowledge of website strategy development in HEI is still very limited. (2) There is no consensus on how to </w:t>
      </w:r>
      <w:r w:rsidRPr="001065C6">
        <w:rPr>
          <w:sz w:val="21"/>
          <w:szCs w:val="21"/>
        </w:rPr>
        <w:lastRenderedPageBreak/>
        <w:t>measure brand images of HEI. (3) There are very limited literatures specifically discussing web development strategy with the brand image in HEI. (4) Literature explaining specific application such as Laravel framework of a web strategy in HEI is very limited. Thus, it is necessary to conduct a comprehensive study that discusses the use of websites with Laravel framework; which, from many previous studies, has been proved a superior tool to strengthen the brand image of an HEI.</w:t>
      </w:r>
    </w:p>
    <w:p w14:paraId="0ED15F4F" w14:textId="398E827A" w:rsidR="00654165" w:rsidRPr="001065C6" w:rsidRDefault="00654165" w:rsidP="00D65464">
      <w:pPr>
        <w:spacing w:line="300" w:lineRule="auto"/>
        <w:ind w:firstLine="420"/>
        <w:rPr>
          <w:sz w:val="21"/>
          <w:szCs w:val="21"/>
        </w:rPr>
      </w:pPr>
      <w:r w:rsidRPr="001065C6">
        <w:rPr>
          <w:sz w:val="21"/>
          <w:szCs w:val="21"/>
        </w:rPr>
        <w:t>For verification concerning the reputation of the Laravel framework website, the research was to examine its significance to strengthen the brand image of Higher-Education Institutions (HEI) that needs to be performed. This research is conducted with the quantitative methods with the technique of data collection by literature study, observation, interviews, questionnaires, as well as the collection of related documents. The study case was conducted on the website of one Private University in Bandung. Statistical analyses such as variability test, reliability test and Man Whitney test on the questionnaire data were performed to analyze the significance of Laravel framework towards each brand image indicator. The results showed that the application of Laravel framework on the new website could support the brand image of HEIs significantly on all indicators of brand image of Reputation, Recognition, Affinity, and Brand Loyalty when compared to the old web without Laravel framework. The results can be used as useful information for web development strategies to strengthen the brand image of the HEI.</w:t>
      </w:r>
    </w:p>
    <w:p w14:paraId="1FFE2CA1" w14:textId="3EE02A4A" w:rsidR="00A03AFC" w:rsidRPr="001065C6" w:rsidRDefault="00467849" w:rsidP="00D65464">
      <w:pPr>
        <w:pageBreakBefore/>
        <w:spacing w:line="300" w:lineRule="auto"/>
        <w:jc w:val="center"/>
        <w:outlineLvl w:val="0"/>
        <w:rPr>
          <w:rStyle w:val="10"/>
          <w:b w:val="0"/>
          <w:szCs w:val="32"/>
        </w:rPr>
      </w:pPr>
      <w:bookmarkStart w:id="166" w:name="_Toc310950845"/>
      <w:bookmarkStart w:id="167" w:name="_Toc39141527"/>
      <w:r w:rsidRPr="001065C6">
        <w:rPr>
          <w:rStyle w:val="10"/>
          <w:rFonts w:hint="eastAsia"/>
          <w:b w:val="0"/>
          <w:szCs w:val="32"/>
        </w:rPr>
        <w:lastRenderedPageBreak/>
        <w:t>附录</w:t>
      </w:r>
      <w:r w:rsidRPr="001065C6">
        <w:rPr>
          <w:rStyle w:val="10"/>
          <w:b w:val="0"/>
          <w:szCs w:val="32"/>
        </w:rPr>
        <w:t xml:space="preserve">B </w:t>
      </w:r>
      <w:r w:rsidRPr="001065C6">
        <w:rPr>
          <w:rStyle w:val="10"/>
          <w:rFonts w:hint="eastAsia"/>
          <w:b w:val="0"/>
          <w:szCs w:val="32"/>
        </w:rPr>
        <w:t>外文翻译</w:t>
      </w:r>
      <w:r w:rsidRPr="001065C6">
        <w:rPr>
          <w:rStyle w:val="10"/>
          <w:b w:val="0"/>
          <w:szCs w:val="32"/>
        </w:rPr>
        <w:t>—</w:t>
      </w:r>
      <w:r w:rsidRPr="001065C6">
        <w:rPr>
          <w:rStyle w:val="10"/>
          <w:rFonts w:hint="eastAsia"/>
          <w:b w:val="0"/>
          <w:szCs w:val="32"/>
        </w:rPr>
        <w:t>译文部分</w:t>
      </w:r>
      <w:bookmarkEnd w:id="166"/>
      <w:bookmarkEnd w:id="167"/>
    </w:p>
    <w:p w14:paraId="38C32EC0" w14:textId="156D1E59" w:rsidR="0013369C" w:rsidRPr="001065C6" w:rsidRDefault="0013369C" w:rsidP="00D65464">
      <w:pPr>
        <w:spacing w:line="300" w:lineRule="auto"/>
        <w:jc w:val="center"/>
        <w:rPr>
          <w:rFonts w:eastAsia="黑体"/>
          <w:sz w:val="30"/>
          <w:szCs w:val="30"/>
        </w:rPr>
      </w:pPr>
      <w:r w:rsidRPr="001065C6">
        <w:rPr>
          <w:rFonts w:eastAsia="黑体" w:hint="eastAsia"/>
          <w:sz w:val="30"/>
          <w:szCs w:val="30"/>
        </w:rPr>
        <w:t>在高等教育机构中实施</w:t>
      </w:r>
      <w:r w:rsidRPr="001065C6">
        <w:rPr>
          <w:rFonts w:eastAsia="黑体"/>
          <w:sz w:val="30"/>
          <w:szCs w:val="30"/>
        </w:rPr>
        <w:t>Laravel</w:t>
      </w:r>
      <w:r w:rsidRPr="001065C6">
        <w:rPr>
          <w:rFonts w:eastAsia="黑体" w:hint="eastAsia"/>
          <w:sz w:val="30"/>
          <w:szCs w:val="30"/>
        </w:rPr>
        <w:t>框架网站作为品牌形象</w:t>
      </w:r>
    </w:p>
    <w:p w14:paraId="19C0F480" w14:textId="77777777" w:rsidR="000D7723" w:rsidRPr="001065C6" w:rsidRDefault="000D7723" w:rsidP="00D65464">
      <w:pPr>
        <w:spacing w:line="300" w:lineRule="auto"/>
        <w:ind w:firstLine="420"/>
        <w:rPr>
          <w:sz w:val="21"/>
          <w:szCs w:val="21"/>
        </w:rPr>
      </w:pPr>
      <w:r w:rsidRPr="001065C6">
        <w:rPr>
          <w:rFonts w:hint="eastAsia"/>
          <w:sz w:val="21"/>
          <w:szCs w:val="21"/>
          <w:lang w:val="zh-Hans"/>
        </w:rPr>
        <w:t>高等教育机构（</w:t>
      </w:r>
      <w:r w:rsidRPr="001065C6">
        <w:rPr>
          <w:sz w:val="21"/>
          <w:szCs w:val="21"/>
          <w:lang w:val="zh-Hans"/>
        </w:rPr>
        <w:t>HEI</w:t>
      </w:r>
      <w:r w:rsidRPr="001065C6">
        <w:rPr>
          <w:rFonts w:hint="eastAsia"/>
          <w:sz w:val="21"/>
          <w:szCs w:val="21"/>
          <w:lang w:val="zh-Hans"/>
        </w:rPr>
        <w:t>）的品牌形象是</w:t>
      </w:r>
      <w:r w:rsidRPr="001065C6">
        <w:rPr>
          <w:sz w:val="21"/>
          <w:szCs w:val="21"/>
          <w:lang w:val="zh-Hans"/>
        </w:rPr>
        <w:t>HEI</w:t>
      </w:r>
      <w:r w:rsidRPr="001065C6">
        <w:rPr>
          <w:rFonts w:hint="eastAsia"/>
          <w:sz w:val="21"/>
          <w:szCs w:val="21"/>
          <w:lang w:val="zh-Hans"/>
        </w:rPr>
        <w:t>与其他</w:t>
      </w:r>
      <w:r w:rsidRPr="001065C6">
        <w:rPr>
          <w:sz w:val="21"/>
          <w:szCs w:val="21"/>
          <w:lang w:val="zh-Hans"/>
        </w:rPr>
        <w:t>HEI</w:t>
      </w:r>
      <w:r w:rsidRPr="001065C6">
        <w:rPr>
          <w:rFonts w:hint="eastAsia"/>
          <w:sz w:val="21"/>
          <w:szCs w:val="21"/>
          <w:lang w:val="zh-Hans"/>
        </w:rPr>
        <w:t>的显著特征</w:t>
      </w:r>
      <w:r w:rsidRPr="001065C6">
        <w:rPr>
          <w:sz w:val="21"/>
          <w:szCs w:val="21"/>
          <w:lang w:val="zh-Hans"/>
        </w:rPr>
        <w:t>;</w:t>
      </w:r>
      <w:r w:rsidRPr="001065C6">
        <w:rPr>
          <w:rFonts w:hint="eastAsia"/>
          <w:sz w:val="21"/>
          <w:szCs w:val="21"/>
          <w:lang w:val="zh-Hans"/>
        </w:rPr>
        <w:t>反映其满足利益相关者需求、建立信任和提供优质教育服务的能力</w:t>
      </w:r>
      <w:r w:rsidRPr="001065C6">
        <w:rPr>
          <w:sz w:val="21"/>
          <w:szCs w:val="21"/>
          <w:lang w:val="zh-Hans"/>
        </w:rPr>
        <w:t>[1]</w:t>
      </w:r>
      <w:r w:rsidRPr="001065C6">
        <w:rPr>
          <w:rFonts w:hint="eastAsia"/>
          <w:sz w:val="21"/>
          <w:szCs w:val="21"/>
          <w:lang w:val="zh-Hans"/>
        </w:rPr>
        <w:t>。万维网（网站）技术为向利益相关者传播和传播信息提供了许多机会，成为加强</w:t>
      </w:r>
      <w:r w:rsidRPr="001065C6">
        <w:rPr>
          <w:sz w:val="21"/>
          <w:szCs w:val="21"/>
          <w:lang w:val="zh-Hans"/>
        </w:rPr>
        <w:t>HEI</w:t>
      </w:r>
      <w:r w:rsidRPr="001065C6">
        <w:rPr>
          <w:rFonts w:hint="eastAsia"/>
          <w:sz w:val="21"/>
          <w:szCs w:val="21"/>
          <w:lang w:val="zh-Hans"/>
        </w:rPr>
        <w:t>品牌形象的工具</w:t>
      </w:r>
      <w:r w:rsidRPr="001065C6">
        <w:rPr>
          <w:sz w:val="21"/>
          <w:szCs w:val="21"/>
          <w:lang w:val="zh-Hans"/>
        </w:rPr>
        <w:t>[2]</w:t>
      </w:r>
      <w:r w:rsidRPr="001065C6">
        <w:rPr>
          <w:rFonts w:hint="eastAsia"/>
          <w:sz w:val="21"/>
          <w:szCs w:val="21"/>
          <w:lang w:val="zh-Hans"/>
        </w:rPr>
        <w:t>，并已成为</w:t>
      </w:r>
      <w:r w:rsidRPr="001065C6">
        <w:rPr>
          <w:sz w:val="21"/>
          <w:szCs w:val="21"/>
          <w:lang w:val="zh-Hans"/>
        </w:rPr>
        <w:t>HEI[3]</w:t>
      </w:r>
      <w:r w:rsidRPr="001065C6">
        <w:rPr>
          <w:rFonts w:hint="eastAsia"/>
          <w:sz w:val="21"/>
          <w:szCs w:val="21"/>
          <w:lang w:val="zh-Hans"/>
        </w:rPr>
        <w:t>世界排名的估值之一。该网站还概述了</w:t>
      </w:r>
      <w:r w:rsidRPr="001065C6">
        <w:rPr>
          <w:sz w:val="21"/>
          <w:szCs w:val="21"/>
          <w:lang w:val="zh-Hans"/>
        </w:rPr>
        <w:t>HEI [4]</w:t>
      </w:r>
      <w:r w:rsidRPr="001065C6">
        <w:rPr>
          <w:rFonts w:hint="eastAsia"/>
          <w:sz w:val="21"/>
          <w:szCs w:val="21"/>
          <w:lang w:val="zh-Hans"/>
        </w:rPr>
        <w:t>，通常作为</w:t>
      </w:r>
      <w:r w:rsidRPr="001065C6">
        <w:rPr>
          <w:sz w:val="21"/>
          <w:szCs w:val="21"/>
          <w:lang w:val="zh-Hans"/>
        </w:rPr>
        <w:t>HEI[5]</w:t>
      </w:r>
      <w:r w:rsidRPr="001065C6">
        <w:rPr>
          <w:rFonts w:hint="eastAsia"/>
          <w:sz w:val="21"/>
          <w:szCs w:val="21"/>
          <w:lang w:val="zh-Hans"/>
        </w:rPr>
        <w:t>的电子营销沟通工具。一个有吸引力的，易于导航的，消息灵通的网站是非常重要的，因为它决定未来的学生选择</w:t>
      </w:r>
      <w:r w:rsidRPr="001065C6">
        <w:rPr>
          <w:sz w:val="21"/>
          <w:szCs w:val="21"/>
          <w:lang w:val="zh-Hans"/>
        </w:rPr>
        <w:t>HEIs</w:t>
      </w:r>
      <w:r w:rsidRPr="001065C6">
        <w:rPr>
          <w:rFonts w:hint="eastAsia"/>
          <w:sz w:val="21"/>
          <w:szCs w:val="21"/>
          <w:lang w:val="zh-Hans"/>
        </w:rPr>
        <w:t>的决定</w:t>
      </w:r>
      <w:r w:rsidRPr="001065C6">
        <w:rPr>
          <w:sz w:val="21"/>
          <w:szCs w:val="21"/>
          <w:lang w:val="zh-Hans"/>
        </w:rPr>
        <w:t>[6]</w:t>
      </w:r>
      <w:r w:rsidRPr="001065C6">
        <w:rPr>
          <w:rFonts w:hint="eastAsia"/>
          <w:sz w:val="21"/>
          <w:szCs w:val="21"/>
          <w:lang w:val="zh-Hans"/>
        </w:rPr>
        <w:t>。交互式和相互网站的设计可用于获得竞争优势，是教育过程的重要组成部分</w:t>
      </w:r>
      <w:r w:rsidRPr="001065C6">
        <w:rPr>
          <w:sz w:val="21"/>
          <w:szCs w:val="21"/>
          <w:lang w:val="zh-Hans"/>
        </w:rPr>
        <w:t>[3</w:t>
      </w:r>
      <w:r w:rsidRPr="001065C6">
        <w:rPr>
          <w:rFonts w:hint="eastAsia"/>
          <w:sz w:val="21"/>
          <w:szCs w:val="21"/>
          <w:lang w:val="zh-Hans"/>
        </w:rPr>
        <w:t>，</w:t>
      </w:r>
      <w:r w:rsidRPr="001065C6">
        <w:rPr>
          <w:sz w:val="21"/>
          <w:szCs w:val="21"/>
          <w:lang w:val="zh-Hans"/>
        </w:rPr>
        <w:t>7]</w:t>
      </w:r>
      <w:r w:rsidRPr="001065C6">
        <w:rPr>
          <w:rFonts w:hint="eastAsia"/>
          <w:sz w:val="21"/>
          <w:szCs w:val="21"/>
          <w:lang w:val="zh-Hans"/>
        </w:rPr>
        <w:t>。</w:t>
      </w:r>
    </w:p>
    <w:p w14:paraId="1A70824F" w14:textId="77777777" w:rsidR="000D7723" w:rsidRPr="001065C6" w:rsidRDefault="000D7723" w:rsidP="00D65464">
      <w:pPr>
        <w:spacing w:line="300" w:lineRule="auto"/>
        <w:ind w:firstLine="420"/>
        <w:rPr>
          <w:sz w:val="21"/>
          <w:szCs w:val="21"/>
        </w:rPr>
      </w:pPr>
      <w:r w:rsidRPr="001065C6">
        <w:rPr>
          <w:rFonts w:hint="eastAsia"/>
          <w:sz w:val="21"/>
          <w:szCs w:val="21"/>
          <w:lang w:val="zh-Hans"/>
        </w:rPr>
        <w:t>在网页设计中，使用最广泛的编程语言是</w:t>
      </w:r>
      <w:r w:rsidRPr="001065C6">
        <w:rPr>
          <w:sz w:val="21"/>
          <w:szCs w:val="21"/>
          <w:lang w:val="zh-Hans"/>
        </w:rPr>
        <w:t>PHP</w:t>
      </w:r>
      <w:r w:rsidRPr="001065C6">
        <w:rPr>
          <w:rFonts w:hint="eastAsia"/>
          <w:sz w:val="21"/>
          <w:szCs w:val="21"/>
          <w:lang w:val="zh-Hans"/>
        </w:rPr>
        <w:t>，因为它的可靠性、有效的成本和简单的导航，可以创建高度互动的网站</w:t>
      </w:r>
      <w:r w:rsidRPr="001065C6">
        <w:rPr>
          <w:sz w:val="21"/>
          <w:szCs w:val="21"/>
          <w:lang w:val="zh-Hans"/>
        </w:rPr>
        <w:t>[8</w:t>
      </w:r>
      <w:r w:rsidRPr="001065C6">
        <w:rPr>
          <w:rFonts w:hint="eastAsia"/>
          <w:sz w:val="21"/>
          <w:szCs w:val="21"/>
          <w:lang w:val="zh-Hans"/>
        </w:rPr>
        <w:t>，</w:t>
      </w:r>
      <w:r w:rsidRPr="001065C6">
        <w:rPr>
          <w:sz w:val="21"/>
          <w:szCs w:val="21"/>
          <w:lang w:val="zh-Hans"/>
        </w:rPr>
        <w:t>9]</w:t>
      </w:r>
      <w:r w:rsidRPr="001065C6">
        <w:rPr>
          <w:rFonts w:hint="eastAsia"/>
          <w:sz w:val="21"/>
          <w:szCs w:val="21"/>
          <w:lang w:val="zh-Hans"/>
        </w:rPr>
        <w:t>。与其他框架相比，</w:t>
      </w:r>
      <w:r w:rsidRPr="001065C6">
        <w:rPr>
          <w:sz w:val="21"/>
          <w:szCs w:val="21"/>
          <w:lang w:val="zh-Hans"/>
        </w:rPr>
        <w:t xml:space="preserve">PHP </w:t>
      </w:r>
      <w:r w:rsidRPr="001065C6">
        <w:rPr>
          <w:rFonts w:hint="eastAsia"/>
          <w:sz w:val="21"/>
          <w:szCs w:val="21"/>
          <w:lang w:val="zh-Hans"/>
        </w:rPr>
        <w:t>的最佳和卓越框架之一是</w:t>
      </w:r>
      <w:r w:rsidRPr="001065C6">
        <w:rPr>
          <w:sz w:val="21"/>
          <w:szCs w:val="21"/>
          <w:lang w:val="zh-Hans"/>
        </w:rPr>
        <w:t xml:space="preserve"> Laravel [9]</w:t>
      </w:r>
      <w:r w:rsidRPr="001065C6">
        <w:rPr>
          <w:rFonts w:hint="eastAsia"/>
          <w:sz w:val="21"/>
          <w:szCs w:val="21"/>
          <w:lang w:val="zh-Hans"/>
        </w:rPr>
        <w:t>。</w:t>
      </w:r>
      <w:r w:rsidRPr="001065C6">
        <w:rPr>
          <w:sz w:val="21"/>
          <w:szCs w:val="21"/>
          <w:lang w:val="zh-Hans"/>
        </w:rPr>
        <w:t xml:space="preserve">Laravel </w:t>
      </w:r>
      <w:r w:rsidRPr="001065C6">
        <w:rPr>
          <w:rFonts w:hint="eastAsia"/>
          <w:sz w:val="21"/>
          <w:szCs w:val="21"/>
          <w:lang w:val="zh-Hans"/>
        </w:rPr>
        <w:t>旨在提高软件质量、简化身份验证、简化路由、简化访问并提高网站框架中的功能。</w:t>
      </w:r>
      <w:r w:rsidRPr="001065C6">
        <w:rPr>
          <w:sz w:val="21"/>
          <w:szCs w:val="21"/>
          <w:lang w:val="zh-Hans"/>
        </w:rPr>
        <w:t xml:space="preserve">Laravel </w:t>
      </w:r>
      <w:r w:rsidRPr="001065C6">
        <w:rPr>
          <w:rFonts w:hint="eastAsia"/>
          <w:sz w:val="21"/>
          <w:szCs w:val="21"/>
          <w:lang w:val="zh-Hans"/>
        </w:rPr>
        <w:t>是一个框架应用程序，具有优雅的语法，具有广泛的功能，如安全性、密码存储、提醒和重置密码、加密和验证</w:t>
      </w:r>
      <w:r w:rsidRPr="001065C6">
        <w:rPr>
          <w:sz w:val="21"/>
          <w:szCs w:val="21"/>
          <w:lang w:val="zh-Hans"/>
        </w:rPr>
        <w:t xml:space="preserve"> [10]</w:t>
      </w:r>
      <w:r w:rsidRPr="001065C6">
        <w:rPr>
          <w:rFonts w:hint="eastAsia"/>
          <w:sz w:val="21"/>
          <w:szCs w:val="21"/>
          <w:lang w:val="zh-Hans"/>
        </w:rPr>
        <w:t>。根据</w:t>
      </w:r>
      <w:r w:rsidRPr="001065C6">
        <w:rPr>
          <w:sz w:val="21"/>
          <w:szCs w:val="21"/>
          <w:lang w:val="zh-Hans"/>
        </w:rPr>
        <w:t xml:space="preserve"> 2015 </w:t>
      </w:r>
      <w:r w:rsidRPr="001065C6">
        <w:rPr>
          <w:rFonts w:hint="eastAsia"/>
          <w:sz w:val="21"/>
          <w:szCs w:val="21"/>
          <w:lang w:val="zh-Hans"/>
        </w:rPr>
        <w:t>年</w:t>
      </w:r>
      <w:r w:rsidRPr="001065C6">
        <w:rPr>
          <w:sz w:val="21"/>
          <w:szCs w:val="21"/>
          <w:lang w:val="zh-Hans"/>
        </w:rPr>
        <w:t xml:space="preserve"> 3 </w:t>
      </w:r>
      <w:r w:rsidRPr="001065C6">
        <w:rPr>
          <w:rFonts w:hint="eastAsia"/>
          <w:sz w:val="21"/>
          <w:szCs w:val="21"/>
          <w:lang w:val="zh-Hans"/>
        </w:rPr>
        <w:t>月进行的一项关于</w:t>
      </w:r>
      <w:r w:rsidRPr="001065C6">
        <w:rPr>
          <w:sz w:val="21"/>
          <w:szCs w:val="21"/>
          <w:lang w:val="zh-Hans"/>
        </w:rPr>
        <w:t xml:space="preserve"> PHP </w:t>
      </w:r>
      <w:r w:rsidRPr="001065C6">
        <w:rPr>
          <w:rFonts w:hint="eastAsia"/>
          <w:sz w:val="21"/>
          <w:szCs w:val="21"/>
          <w:lang w:val="zh-Hans"/>
        </w:rPr>
        <w:t>框架普及情况的调查，</w:t>
      </w:r>
      <w:r w:rsidRPr="001065C6">
        <w:rPr>
          <w:sz w:val="21"/>
          <w:szCs w:val="21"/>
          <w:lang w:val="zh-Hans"/>
        </w:rPr>
        <w:t xml:space="preserve">Laravel </w:t>
      </w:r>
      <w:r w:rsidRPr="001065C6">
        <w:rPr>
          <w:rFonts w:hint="eastAsia"/>
          <w:sz w:val="21"/>
          <w:szCs w:val="21"/>
          <w:lang w:val="zh-Hans"/>
        </w:rPr>
        <w:t>是最受欢迎的框架，紧随其后的是</w:t>
      </w:r>
      <w:r w:rsidRPr="001065C6">
        <w:rPr>
          <w:sz w:val="21"/>
          <w:szCs w:val="21"/>
          <w:lang w:val="zh-Hans"/>
        </w:rPr>
        <w:t xml:space="preserve"> Symfony2</w:t>
      </w:r>
      <w:r w:rsidRPr="001065C6">
        <w:rPr>
          <w:rFonts w:hint="eastAsia"/>
          <w:sz w:val="21"/>
          <w:szCs w:val="21"/>
          <w:lang w:val="zh-Hans"/>
        </w:rPr>
        <w:t>、</w:t>
      </w:r>
      <w:r w:rsidRPr="001065C6">
        <w:rPr>
          <w:sz w:val="21"/>
          <w:szCs w:val="21"/>
          <w:lang w:val="zh-Hans"/>
        </w:rPr>
        <w:t>Nette</w:t>
      </w:r>
      <w:r w:rsidRPr="001065C6">
        <w:rPr>
          <w:rFonts w:hint="eastAsia"/>
          <w:sz w:val="21"/>
          <w:szCs w:val="21"/>
          <w:lang w:val="zh-Hans"/>
        </w:rPr>
        <w:t>、</w:t>
      </w:r>
      <w:r w:rsidRPr="001065C6">
        <w:rPr>
          <w:sz w:val="21"/>
          <w:szCs w:val="21"/>
          <w:lang w:val="zh-Hans"/>
        </w:rPr>
        <w:t>CodeIgniter</w:t>
      </w:r>
      <w:r w:rsidRPr="001065C6">
        <w:rPr>
          <w:rFonts w:hint="eastAsia"/>
          <w:sz w:val="21"/>
          <w:szCs w:val="21"/>
          <w:lang w:val="zh-Hans"/>
        </w:rPr>
        <w:t>、</w:t>
      </w:r>
      <w:r w:rsidRPr="001065C6">
        <w:rPr>
          <w:sz w:val="21"/>
          <w:szCs w:val="21"/>
          <w:lang w:val="zh-Hans"/>
        </w:rPr>
        <w:t xml:space="preserve">Yii2 </w:t>
      </w:r>
      <w:r w:rsidRPr="001065C6">
        <w:rPr>
          <w:rFonts w:hint="eastAsia"/>
          <w:sz w:val="21"/>
          <w:szCs w:val="21"/>
          <w:lang w:val="zh-Hans"/>
        </w:rPr>
        <w:t>等</w:t>
      </w:r>
      <w:r w:rsidRPr="001065C6">
        <w:rPr>
          <w:sz w:val="21"/>
          <w:szCs w:val="21"/>
          <w:lang w:val="zh-Hans"/>
        </w:rPr>
        <w:t xml:space="preserve"> [11]</w:t>
      </w:r>
      <w:r w:rsidRPr="001065C6">
        <w:rPr>
          <w:rFonts w:hint="eastAsia"/>
          <w:sz w:val="21"/>
          <w:szCs w:val="21"/>
          <w:lang w:val="zh-Hans"/>
        </w:rPr>
        <w:t>。</w:t>
      </w:r>
    </w:p>
    <w:p w14:paraId="5F8695C5" w14:textId="77777777" w:rsidR="000D7723" w:rsidRPr="001065C6" w:rsidRDefault="000D7723" w:rsidP="00D65464">
      <w:pPr>
        <w:spacing w:line="300" w:lineRule="auto"/>
        <w:ind w:firstLine="420"/>
        <w:rPr>
          <w:sz w:val="21"/>
          <w:szCs w:val="21"/>
        </w:rPr>
      </w:pPr>
      <w:r w:rsidRPr="001065C6">
        <w:rPr>
          <w:rFonts w:hint="eastAsia"/>
          <w:sz w:val="21"/>
          <w:szCs w:val="21"/>
          <w:lang w:val="zh-Hans"/>
        </w:rPr>
        <w:t>许多对带有</w:t>
      </w:r>
      <w:r w:rsidRPr="001065C6">
        <w:rPr>
          <w:sz w:val="21"/>
          <w:szCs w:val="21"/>
          <w:lang w:val="zh-Hans"/>
        </w:rPr>
        <w:t>Laravel</w:t>
      </w:r>
      <w:r w:rsidRPr="001065C6">
        <w:rPr>
          <w:rFonts w:hint="eastAsia"/>
          <w:sz w:val="21"/>
          <w:szCs w:val="21"/>
          <w:lang w:val="zh-Hans"/>
        </w:rPr>
        <w:t>框架的网站的研究都强调了其应用的好处，而没有将其与该机构的品牌形象联系起来</w:t>
      </w:r>
      <w:r w:rsidRPr="001065C6">
        <w:rPr>
          <w:sz w:val="21"/>
          <w:szCs w:val="21"/>
          <w:lang w:val="zh-Hans"/>
        </w:rPr>
        <w:t>[12-16]</w:t>
      </w:r>
      <w:r w:rsidRPr="001065C6">
        <w:rPr>
          <w:rFonts w:hint="eastAsia"/>
          <w:sz w:val="21"/>
          <w:szCs w:val="21"/>
          <w:lang w:val="zh-Hans"/>
        </w:rPr>
        <w:t>。</w:t>
      </w:r>
      <w:r w:rsidRPr="001065C6">
        <w:rPr>
          <w:sz w:val="21"/>
          <w:szCs w:val="21"/>
          <w:lang w:val="zh-Hans"/>
        </w:rPr>
        <w:t>Fasuga</w:t>
      </w:r>
      <w:r w:rsidRPr="001065C6">
        <w:rPr>
          <w:rFonts w:hint="eastAsia"/>
          <w:sz w:val="21"/>
          <w:szCs w:val="21"/>
          <w:lang w:val="zh-Hans"/>
        </w:rPr>
        <w:t>等人（</w:t>
      </w:r>
      <w:r w:rsidRPr="001065C6">
        <w:rPr>
          <w:sz w:val="21"/>
          <w:szCs w:val="21"/>
          <w:lang w:val="zh-Hans"/>
        </w:rPr>
        <w:t>2015</w:t>
      </w:r>
      <w:r w:rsidRPr="001065C6">
        <w:rPr>
          <w:rFonts w:hint="eastAsia"/>
          <w:sz w:val="21"/>
          <w:szCs w:val="21"/>
          <w:lang w:val="zh-Hans"/>
        </w:rPr>
        <w:t>年）的研究得出结论，拉腊维尔框架有利于电子商务网站</w:t>
      </w:r>
      <w:r w:rsidRPr="001065C6">
        <w:rPr>
          <w:sz w:val="21"/>
          <w:szCs w:val="21"/>
          <w:lang w:val="zh-Hans"/>
        </w:rPr>
        <w:t>[13]</w:t>
      </w:r>
      <w:r w:rsidRPr="001065C6">
        <w:rPr>
          <w:rFonts w:hint="eastAsia"/>
          <w:sz w:val="21"/>
          <w:szCs w:val="21"/>
          <w:lang w:val="zh-Hans"/>
        </w:rPr>
        <w:t>。</w:t>
      </w:r>
      <w:r w:rsidRPr="001065C6">
        <w:rPr>
          <w:sz w:val="21"/>
          <w:szCs w:val="21"/>
          <w:lang w:val="zh-Hans"/>
        </w:rPr>
        <w:t xml:space="preserve">Yu HR </w:t>
      </w:r>
      <w:r w:rsidRPr="001065C6">
        <w:rPr>
          <w:rFonts w:hint="eastAsia"/>
          <w:sz w:val="21"/>
          <w:szCs w:val="21"/>
          <w:lang w:val="zh-Hans"/>
        </w:rPr>
        <w:t>只解释了网站与</w:t>
      </w:r>
      <w:r w:rsidRPr="001065C6">
        <w:rPr>
          <w:sz w:val="21"/>
          <w:szCs w:val="21"/>
          <w:lang w:val="zh-Hans"/>
        </w:rPr>
        <w:t xml:space="preserve"> Laravel </w:t>
      </w:r>
      <w:r w:rsidRPr="001065C6">
        <w:rPr>
          <w:rFonts w:hint="eastAsia"/>
          <w:sz w:val="21"/>
          <w:szCs w:val="21"/>
          <w:lang w:val="zh-Hans"/>
        </w:rPr>
        <w:t>框架</w:t>
      </w:r>
      <w:r w:rsidRPr="001065C6">
        <w:rPr>
          <w:sz w:val="21"/>
          <w:szCs w:val="21"/>
          <w:lang w:val="zh-Hans"/>
        </w:rPr>
        <w:t xml:space="preserve"> [12] </w:t>
      </w:r>
      <w:r w:rsidRPr="001065C6">
        <w:rPr>
          <w:rFonts w:hint="eastAsia"/>
          <w:sz w:val="21"/>
          <w:szCs w:val="21"/>
          <w:lang w:val="zh-Hans"/>
        </w:rPr>
        <w:t>的优势，以及索兰斯基</w:t>
      </w:r>
      <w:r w:rsidRPr="001065C6">
        <w:rPr>
          <w:sz w:val="21"/>
          <w:szCs w:val="21"/>
          <w:lang w:val="zh-Hans"/>
        </w:rPr>
        <w:t xml:space="preserve"> N</w:t>
      </w:r>
      <w:r w:rsidRPr="001065C6">
        <w:rPr>
          <w:rFonts w:hint="eastAsia"/>
          <w:sz w:val="21"/>
          <w:szCs w:val="21"/>
          <w:lang w:val="zh-Hans"/>
        </w:rPr>
        <w:t>、</w:t>
      </w:r>
      <w:r w:rsidRPr="001065C6">
        <w:rPr>
          <w:sz w:val="21"/>
          <w:szCs w:val="21"/>
          <w:lang w:val="zh-Hans"/>
        </w:rPr>
        <w:t xml:space="preserve">Shah D </w:t>
      </w:r>
      <w:r w:rsidRPr="001065C6">
        <w:rPr>
          <w:rFonts w:hint="eastAsia"/>
          <w:sz w:val="21"/>
          <w:szCs w:val="21"/>
          <w:lang w:val="zh-Hans"/>
        </w:rPr>
        <w:t>和</w:t>
      </w:r>
      <w:r w:rsidRPr="001065C6">
        <w:rPr>
          <w:sz w:val="21"/>
          <w:szCs w:val="21"/>
          <w:lang w:val="zh-Hans"/>
        </w:rPr>
        <w:t xml:space="preserve"> Shah A </w:t>
      </w:r>
      <w:r w:rsidRPr="001065C6">
        <w:rPr>
          <w:rFonts w:hint="eastAsia"/>
          <w:sz w:val="21"/>
          <w:szCs w:val="21"/>
          <w:lang w:val="zh-Hans"/>
        </w:rPr>
        <w:t>将</w:t>
      </w:r>
      <w:r w:rsidRPr="001065C6">
        <w:rPr>
          <w:sz w:val="21"/>
          <w:szCs w:val="21"/>
          <w:lang w:val="zh-Hans"/>
        </w:rPr>
        <w:t xml:space="preserve"> Laravel </w:t>
      </w:r>
      <w:r w:rsidRPr="001065C6">
        <w:rPr>
          <w:rFonts w:hint="eastAsia"/>
          <w:sz w:val="21"/>
          <w:szCs w:val="21"/>
          <w:lang w:val="zh-Hans"/>
        </w:rPr>
        <w:t>的优越性与其他框架进行了比较，但没有解释其对品牌形象的影响</w:t>
      </w:r>
      <w:r w:rsidRPr="001065C6">
        <w:rPr>
          <w:sz w:val="21"/>
          <w:szCs w:val="21"/>
          <w:lang w:val="zh-Hans"/>
        </w:rPr>
        <w:t xml:space="preserve"> [9]</w:t>
      </w:r>
      <w:r w:rsidRPr="001065C6">
        <w:rPr>
          <w:rFonts w:hint="eastAsia"/>
          <w:sz w:val="21"/>
          <w:szCs w:val="21"/>
          <w:lang w:val="zh-Hans"/>
        </w:rPr>
        <w:t>。相反，没有发现关于</w:t>
      </w:r>
      <w:r w:rsidRPr="001065C6">
        <w:rPr>
          <w:sz w:val="21"/>
          <w:szCs w:val="21"/>
          <w:lang w:val="zh-Hans"/>
        </w:rPr>
        <w:t>HEIs</w:t>
      </w:r>
      <w:r w:rsidRPr="001065C6">
        <w:rPr>
          <w:rFonts w:hint="eastAsia"/>
          <w:sz w:val="21"/>
          <w:szCs w:val="21"/>
          <w:lang w:val="zh-Hans"/>
        </w:rPr>
        <w:t>品牌形象及其与基于网站的应用程序的关系作为营销战略重要要素的研究。</w:t>
      </w:r>
      <w:r w:rsidRPr="001065C6">
        <w:rPr>
          <w:sz w:val="21"/>
          <w:szCs w:val="21"/>
          <w:lang w:val="zh-Hans"/>
        </w:rPr>
        <w:t xml:space="preserve">El Gazzar N </w:t>
      </w:r>
      <w:r w:rsidRPr="001065C6">
        <w:rPr>
          <w:rFonts w:hint="eastAsia"/>
          <w:sz w:val="21"/>
          <w:szCs w:val="21"/>
          <w:lang w:val="zh-Hans"/>
        </w:rPr>
        <w:t>和</w:t>
      </w:r>
      <w:r w:rsidRPr="001065C6">
        <w:rPr>
          <w:sz w:val="21"/>
          <w:szCs w:val="21"/>
          <w:lang w:val="zh-Hans"/>
        </w:rPr>
        <w:t xml:space="preserve"> Mouran </w:t>
      </w:r>
      <w:r w:rsidRPr="001065C6">
        <w:rPr>
          <w:rFonts w:hint="eastAsia"/>
          <w:sz w:val="21"/>
          <w:szCs w:val="21"/>
          <w:lang w:val="zh-Hans"/>
        </w:rPr>
        <w:t>在他的研究中解释了网站策略与</w:t>
      </w:r>
      <w:r w:rsidRPr="001065C6">
        <w:rPr>
          <w:sz w:val="21"/>
          <w:szCs w:val="21"/>
          <w:lang w:val="zh-Hans"/>
        </w:rPr>
        <w:t xml:space="preserve"> HEIs </w:t>
      </w:r>
      <w:r w:rsidRPr="001065C6">
        <w:rPr>
          <w:rFonts w:hint="eastAsia"/>
          <w:sz w:val="21"/>
          <w:szCs w:val="21"/>
          <w:lang w:val="zh-Hans"/>
        </w:rPr>
        <w:t>品牌形象之间存在很强的相关性。然而，包括应用程序在内的网站策略尚未详细描述</w:t>
      </w:r>
      <w:r w:rsidRPr="001065C6">
        <w:rPr>
          <w:sz w:val="21"/>
          <w:szCs w:val="21"/>
          <w:lang w:val="zh-Hans"/>
        </w:rPr>
        <w:t>[4]</w:t>
      </w:r>
      <w:r w:rsidRPr="001065C6">
        <w:rPr>
          <w:rFonts w:hint="eastAsia"/>
          <w:sz w:val="21"/>
          <w:szCs w:val="21"/>
          <w:lang w:val="zh-Hans"/>
        </w:rPr>
        <w:t>。</w:t>
      </w:r>
    </w:p>
    <w:p w14:paraId="492C8D5E" w14:textId="77777777" w:rsidR="000D7723" w:rsidRPr="001065C6" w:rsidRDefault="000D7723" w:rsidP="00D65464">
      <w:pPr>
        <w:spacing w:line="300" w:lineRule="auto"/>
        <w:ind w:firstLine="420"/>
        <w:rPr>
          <w:sz w:val="21"/>
          <w:szCs w:val="21"/>
        </w:rPr>
      </w:pPr>
      <w:r w:rsidRPr="001065C6">
        <w:rPr>
          <w:rFonts w:hint="eastAsia"/>
          <w:sz w:val="21"/>
          <w:szCs w:val="21"/>
          <w:lang w:val="zh-Hans"/>
        </w:rPr>
        <w:t>作者从以前的研究中找出了几个差距，因此，这项研究也可以作为先前研究的延伸。发现的差距涉及下列问题：（</w:t>
      </w:r>
      <w:r w:rsidRPr="001065C6">
        <w:rPr>
          <w:sz w:val="21"/>
          <w:szCs w:val="21"/>
          <w:lang w:val="zh-Hans"/>
        </w:rPr>
        <w:t>1</w:t>
      </w:r>
      <w:r w:rsidRPr="001065C6">
        <w:rPr>
          <w:rFonts w:hint="eastAsia"/>
          <w:sz w:val="21"/>
          <w:szCs w:val="21"/>
          <w:lang w:val="zh-Hans"/>
        </w:rPr>
        <w:t>）</w:t>
      </w:r>
      <w:r w:rsidRPr="001065C6">
        <w:rPr>
          <w:sz w:val="21"/>
          <w:szCs w:val="21"/>
          <w:lang w:val="zh-Hans"/>
        </w:rPr>
        <w:t xml:space="preserve"> HEI</w:t>
      </w:r>
      <w:r w:rsidRPr="001065C6">
        <w:rPr>
          <w:rFonts w:hint="eastAsia"/>
          <w:sz w:val="21"/>
          <w:szCs w:val="21"/>
          <w:lang w:val="zh-Hans"/>
        </w:rPr>
        <w:t>网站战略发展知识仍然非常有限。（</w:t>
      </w:r>
      <w:r w:rsidRPr="001065C6">
        <w:rPr>
          <w:sz w:val="21"/>
          <w:szCs w:val="21"/>
          <w:lang w:val="zh-Hans"/>
        </w:rPr>
        <w:t>2</w:t>
      </w:r>
      <w:r w:rsidRPr="001065C6">
        <w:rPr>
          <w:rFonts w:hint="eastAsia"/>
          <w:sz w:val="21"/>
          <w:szCs w:val="21"/>
          <w:lang w:val="zh-Hans"/>
        </w:rPr>
        <w:t>）</w:t>
      </w:r>
      <w:r w:rsidRPr="001065C6">
        <w:rPr>
          <w:sz w:val="21"/>
          <w:szCs w:val="21"/>
          <w:lang w:val="zh-Hans"/>
        </w:rPr>
        <w:t xml:space="preserve"> </w:t>
      </w:r>
      <w:r w:rsidRPr="001065C6">
        <w:rPr>
          <w:rFonts w:hint="eastAsia"/>
          <w:sz w:val="21"/>
          <w:szCs w:val="21"/>
          <w:lang w:val="zh-Hans"/>
        </w:rPr>
        <w:t>对于如何衡量</w:t>
      </w:r>
      <w:r w:rsidRPr="001065C6">
        <w:rPr>
          <w:sz w:val="21"/>
          <w:szCs w:val="21"/>
          <w:lang w:val="zh-Hans"/>
        </w:rPr>
        <w:t xml:space="preserve"> HEI </w:t>
      </w:r>
      <w:r w:rsidRPr="001065C6">
        <w:rPr>
          <w:rFonts w:hint="eastAsia"/>
          <w:sz w:val="21"/>
          <w:szCs w:val="21"/>
          <w:lang w:val="zh-Hans"/>
        </w:rPr>
        <w:t>的品牌形象，没有共识。（</w:t>
      </w:r>
      <w:r w:rsidRPr="001065C6">
        <w:rPr>
          <w:sz w:val="21"/>
          <w:szCs w:val="21"/>
          <w:lang w:val="zh-Hans"/>
        </w:rPr>
        <w:t>3</w:t>
      </w:r>
      <w:r w:rsidRPr="001065C6">
        <w:rPr>
          <w:rFonts w:hint="eastAsia"/>
          <w:sz w:val="21"/>
          <w:szCs w:val="21"/>
          <w:lang w:val="zh-Hans"/>
        </w:rPr>
        <w:t>）在</w:t>
      </w:r>
      <w:r w:rsidRPr="001065C6">
        <w:rPr>
          <w:sz w:val="21"/>
          <w:szCs w:val="21"/>
          <w:lang w:val="zh-Hans"/>
        </w:rPr>
        <w:t>HEI</w:t>
      </w:r>
      <w:r w:rsidRPr="001065C6">
        <w:rPr>
          <w:rFonts w:hint="eastAsia"/>
          <w:sz w:val="21"/>
          <w:szCs w:val="21"/>
          <w:lang w:val="zh-Hans"/>
        </w:rPr>
        <w:t>中，专门讨论网络发展战略的文献非常有限。（</w:t>
      </w:r>
      <w:r w:rsidRPr="001065C6">
        <w:rPr>
          <w:sz w:val="21"/>
          <w:szCs w:val="21"/>
          <w:lang w:val="zh-Hans"/>
        </w:rPr>
        <w:t>4</w:t>
      </w:r>
      <w:r w:rsidRPr="001065C6">
        <w:rPr>
          <w:rFonts w:hint="eastAsia"/>
          <w:sz w:val="21"/>
          <w:szCs w:val="21"/>
          <w:lang w:val="zh-Hans"/>
        </w:rPr>
        <w:t>）</w:t>
      </w:r>
      <w:r w:rsidRPr="001065C6">
        <w:rPr>
          <w:sz w:val="21"/>
          <w:szCs w:val="21"/>
          <w:lang w:val="zh-Hans"/>
        </w:rPr>
        <w:t xml:space="preserve"> </w:t>
      </w:r>
      <w:r w:rsidRPr="001065C6">
        <w:rPr>
          <w:rFonts w:hint="eastAsia"/>
          <w:sz w:val="21"/>
          <w:szCs w:val="21"/>
          <w:lang w:val="zh-Hans"/>
        </w:rPr>
        <w:t>解释海部网络策略的</w:t>
      </w:r>
      <w:r w:rsidRPr="001065C6">
        <w:rPr>
          <w:sz w:val="21"/>
          <w:szCs w:val="21"/>
          <w:lang w:val="zh-Hans"/>
        </w:rPr>
        <w:t xml:space="preserve"> Laravel </w:t>
      </w:r>
      <w:r w:rsidRPr="001065C6">
        <w:rPr>
          <w:rFonts w:hint="eastAsia"/>
          <w:sz w:val="21"/>
          <w:szCs w:val="21"/>
          <w:lang w:val="zh-Hans"/>
        </w:rPr>
        <w:t>框架等特定应用的文献非常有限。因此，有必要进行一项全面的研究，讨论使用</w:t>
      </w:r>
      <w:r w:rsidRPr="001065C6">
        <w:rPr>
          <w:sz w:val="21"/>
          <w:szCs w:val="21"/>
          <w:lang w:val="zh-Hans"/>
        </w:rPr>
        <w:t>Laravel</w:t>
      </w:r>
      <w:r w:rsidRPr="001065C6">
        <w:rPr>
          <w:rFonts w:hint="eastAsia"/>
          <w:sz w:val="21"/>
          <w:szCs w:val="21"/>
          <w:lang w:val="zh-Hans"/>
        </w:rPr>
        <w:t>框架的网站</w:t>
      </w:r>
      <w:r w:rsidRPr="001065C6">
        <w:rPr>
          <w:sz w:val="21"/>
          <w:szCs w:val="21"/>
          <w:lang w:val="zh-Hans"/>
        </w:rPr>
        <w:t>;</w:t>
      </w:r>
      <w:r w:rsidRPr="001065C6">
        <w:rPr>
          <w:rFonts w:hint="eastAsia"/>
          <w:sz w:val="21"/>
          <w:szCs w:val="21"/>
          <w:lang w:val="zh-Hans"/>
        </w:rPr>
        <w:t>从以前的许多研究中，这已被证明是加强</w:t>
      </w:r>
      <w:r w:rsidRPr="001065C6">
        <w:rPr>
          <w:sz w:val="21"/>
          <w:szCs w:val="21"/>
          <w:lang w:val="zh-Hans"/>
        </w:rPr>
        <w:t>HEI</w:t>
      </w:r>
      <w:r w:rsidRPr="001065C6">
        <w:rPr>
          <w:rFonts w:hint="eastAsia"/>
          <w:sz w:val="21"/>
          <w:szCs w:val="21"/>
          <w:lang w:val="zh-Hans"/>
        </w:rPr>
        <w:t>品牌形象的优越工具。</w:t>
      </w:r>
    </w:p>
    <w:p w14:paraId="4D383114" w14:textId="77777777" w:rsidR="000D7723" w:rsidRPr="001065C6" w:rsidRDefault="000D7723" w:rsidP="00D65464">
      <w:pPr>
        <w:spacing w:line="300" w:lineRule="auto"/>
        <w:ind w:firstLine="420"/>
        <w:rPr>
          <w:sz w:val="21"/>
          <w:szCs w:val="21"/>
        </w:rPr>
      </w:pPr>
      <w:r w:rsidRPr="001065C6">
        <w:rPr>
          <w:rFonts w:hint="eastAsia"/>
          <w:sz w:val="21"/>
          <w:szCs w:val="21"/>
          <w:lang w:val="zh-Hans"/>
        </w:rPr>
        <w:t>为了验证</w:t>
      </w:r>
      <w:r w:rsidRPr="001065C6">
        <w:rPr>
          <w:sz w:val="21"/>
          <w:szCs w:val="21"/>
          <w:lang w:val="zh-Hans"/>
        </w:rPr>
        <w:t>Laravel</w:t>
      </w:r>
      <w:r w:rsidRPr="001065C6">
        <w:rPr>
          <w:rFonts w:hint="eastAsia"/>
          <w:sz w:val="21"/>
          <w:szCs w:val="21"/>
          <w:lang w:val="zh-Hans"/>
        </w:rPr>
        <w:t>框架网站的声誉，这项研究旨在审查其重要性，以加强高等教育机构（</w:t>
      </w:r>
      <w:r w:rsidRPr="001065C6">
        <w:rPr>
          <w:sz w:val="21"/>
          <w:szCs w:val="21"/>
          <w:lang w:val="zh-Hans"/>
        </w:rPr>
        <w:t>HEI</w:t>
      </w:r>
      <w:r w:rsidRPr="001065C6">
        <w:rPr>
          <w:rFonts w:hint="eastAsia"/>
          <w:sz w:val="21"/>
          <w:szCs w:val="21"/>
          <w:lang w:val="zh-Hans"/>
        </w:rPr>
        <w:t>）的品牌形象，需要进行。本研究采用文献研究、观察、访谈、问卷调查以及相关文献收集的定量方法进行。研究个案在万隆一所私立大学的网站上进行。对问卷数据的变异性测试、可靠性测试和曼惠特尼测试等进行统计分析，分析</w:t>
      </w:r>
      <w:r w:rsidRPr="001065C6">
        <w:rPr>
          <w:sz w:val="21"/>
          <w:szCs w:val="21"/>
          <w:lang w:val="zh-Hans"/>
        </w:rPr>
        <w:t>Laravel</w:t>
      </w:r>
      <w:r w:rsidRPr="001065C6">
        <w:rPr>
          <w:rFonts w:hint="eastAsia"/>
          <w:sz w:val="21"/>
          <w:szCs w:val="21"/>
          <w:lang w:val="zh-Hans"/>
        </w:rPr>
        <w:t>框架对每个品牌形象指标的重要性。结果表明，与没有</w:t>
      </w:r>
      <w:r w:rsidRPr="001065C6">
        <w:rPr>
          <w:sz w:val="21"/>
          <w:szCs w:val="21"/>
          <w:lang w:val="zh-Hans"/>
        </w:rPr>
        <w:t>Laravel</w:t>
      </w:r>
      <w:r w:rsidRPr="001065C6">
        <w:rPr>
          <w:rFonts w:hint="eastAsia"/>
          <w:sz w:val="21"/>
          <w:szCs w:val="21"/>
          <w:lang w:val="zh-Hans"/>
        </w:rPr>
        <w:t>框架的旧网相比，</w:t>
      </w:r>
      <w:r w:rsidRPr="001065C6">
        <w:rPr>
          <w:sz w:val="21"/>
          <w:szCs w:val="21"/>
          <w:lang w:val="zh-Hans"/>
        </w:rPr>
        <w:t>Laravel</w:t>
      </w:r>
      <w:r w:rsidRPr="001065C6">
        <w:rPr>
          <w:rFonts w:hint="eastAsia"/>
          <w:sz w:val="21"/>
          <w:szCs w:val="21"/>
          <w:lang w:val="zh-Hans"/>
        </w:rPr>
        <w:t>框架在新网站上的应用，可以显著支持</w:t>
      </w:r>
      <w:r w:rsidRPr="001065C6">
        <w:rPr>
          <w:sz w:val="21"/>
          <w:szCs w:val="21"/>
          <w:lang w:val="zh-Hans"/>
        </w:rPr>
        <w:t>HEIs</w:t>
      </w:r>
      <w:r w:rsidRPr="001065C6">
        <w:rPr>
          <w:rFonts w:hint="eastAsia"/>
          <w:sz w:val="21"/>
          <w:szCs w:val="21"/>
          <w:lang w:val="zh-Hans"/>
        </w:rPr>
        <w:t>的品牌形象，包括声誉、认可、亲和力和品牌忠诚度等品牌形象。研究结果可作为加强</w:t>
      </w:r>
      <w:r w:rsidRPr="001065C6">
        <w:rPr>
          <w:sz w:val="21"/>
          <w:szCs w:val="21"/>
          <w:lang w:val="zh-Hans"/>
        </w:rPr>
        <w:t>HEI</w:t>
      </w:r>
      <w:r w:rsidRPr="001065C6">
        <w:rPr>
          <w:rFonts w:hint="eastAsia"/>
          <w:sz w:val="21"/>
          <w:szCs w:val="21"/>
          <w:lang w:val="zh-Hans"/>
        </w:rPr>
        <w:t>品牌形象的</w:t>
      </w:r>
      <w:r w:rsidRPr="001065C6">
        <w:rPr>
          <w:sz w:val="21"/>
          <w:szCs w:val="21"/>
          <w:lang w:val="zh-Hans"/>
        </w:rPr>
        <w:t>Web</w:t>
      </w:r>
      <w:r w:rsidRPr="001065C6">
        <w:rPr>
          <w:rFonts w:hint="eastAsia"/>
          <w:sz w:val="21"/>
          <w:szCs w:val="21"/>
          <w:lang w:val="zh-Hans"/>
        </w:rPr>
        <w:t>发展战略的有用信息。</w:t>
      </w:r>
    </w:p>
    <w:p w14:paraId="7502ED7C" w14:textId="77777777" w:rsidR="00A03AFC" w:rsidRPr="001065C6" w:rsidRDefault="00A03AFC" w:rsidP="00D65464">
      <w:pPr>
        <w:spacing w:line="300" w:lineRule="auto"/>
      </w:pPr>
    </w:p>
    <w:p w14:paraId="0C5D9574" w14:textId="6DD6362F" w:rsidR="00A03AFC" w:rsidRPr="001065C6" w:rsidRDefault="00467849" w:rsidP="00D65464">
      <w:pPr>
        <w:pageBreakBefore/>
        <w:spacing w:line="300" w:lineRule="auto"/>
        <w:jc w:val="center"/>
        <w:outlineLvl w:val="0"/>
        <w:rPr>
          <w:rFonts w:eastAsia="黑体"/>
          <w:b/>
        </w:rPr>
      </w:pPr>
      <w:bookmarkStart w:id="168" w:name="_Toc310950846"/>
      <w:bookmarkStart w:id="169" w:name="_Toc39141528"/>
      <w:r w:rsidRPr="001065C6">
        <w:rPr>
          <w:rStyle w:val="10"/>
          <w:rFonts w:hint="eastAsia"/>
          <w:b w:val="0"/>
          <w:szCs w:val="32"/>
        </w:rPr>
        <w:lastRenderedPageBreak/>
        <w:t>附录</w:t>
      </w:r>
      <w:r w:rsidRPr="001065C6">
        <w:rPr>
          <w:rStyle w:val="10"/>
          <w:b w:val="0"/>
          <w:szCs w:val="32"/>
        </w:rPr>
        <w:t xml:space="preserve">C </w:t>
      </w:r>
      <w:r w:rsidRPr="001065C6">
        <w:rPr>
          <w:rStyle w:val="10"/>
          <w:rFonts w:hint="eastAsia"/>
          <w:b w:val="0"/>
          <w:szCs w:val="32"/>
        </w:rPr>
        <w:t>软件使用说明书</w:t>
      </w:r>
      <w:bookmarkEnd w:id="168"/>
      <w:bookmarkEnd w:id="169"/>
    </w:p>
    <w:p w14:paraId="7D3B29BA" w14:textId="0CCB6C7C" w:rsidR="00A03AFC" w:rsidRPr="001065C6" w:rsidRDefault="000D7723" w:rsidP="00D65464">
      <w:pPr>
        <w:spacing w:line="300" w:lineRule="auto"/>
        <w:ind w:firstLine="420"/>
      </w:pPr>
      <w:r w:rsidRPr="001065C6">
        <w:rPr>
          <w:rFonts w:hint="eastAsia"/>
        </w:rPr>
        <w:t>进入系统后前台默认跳转考生考试系统首页：</w:t>
      </w:r>
    </w:p>
    <w:p w14:paraId="730D9B00" w14:textId="40626301" w:rsidR="000D7723" w:rsidRDefault="000D7723" w:rsidP="00D65464">
      <w:pPr>
        <w:spacing w:line="300" w:lineRule="auto"/>
        <w:jc w:val="center"/>
      </w:pPr>
      <w:r w:rsidRPr="00B945D6">
        <w:rPr>
          <w:noProof/>
        </w:rPr>
        <w:drawing>
          <wp:inline distT="0" distB="0" distL="0" distR="0" wp14:anchorId="45CF8E88" wp14:editId="5BE4C4D3">
            <wp:extent cx="5939790" cy="305054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050540"/>
                    </a:xfrm>
                    <a:prstGeom prst="rect">
                      <a:avLst/>
                    </a:prstGeom>
                  </pic:spPr>
                </pic:pic>
              </a:graphicData>
            </a:graphic>
          </wp:inline>
        </w:drawing>
      </w:r>
    </w:p>
    <w:p w14:paraId="197D043E" w14:textId="3D9671A9" w:rsidR="0092015D" w:rsidRPr="0092015D" w:rsidRDefault="0092015D" w:rsidP="00D65464">
      <w:pPr>
        <w:spacing w:line="300" w:lineRule="auto"/>
        <w:jc w:val="center"/>
        <w:rPr>
          <w:rFonts w:ascii="黑体" w:eastAsia="黑体" w:hAnsi="黑体"/>
          <w:sz w:val="21"/>
          <w:szCs w:val="21"/>
        </w:rPr>
      </w:pPr>
      <w:r w:rsidRPr="0092015D">
        <w:rPr>
          <w:rFonts w:ascii="黑体" w:eastAsia="黑体" w:hAnsi="黑体" w:hint="eastAsia"/>
          <w:sz w:val="21"/>
          <w:szCs w:val="21"/>
        </w:rPr>
        <w:t>考生考试系统首页</w:t>
      </w:r>
      <w:r>
        <w:rPr>
          <w:rFonts w:ascii="黑体" w:eastAsia="黑体" w:hAnsi="黑体" w:hint="eastAsia"/>
          <w:sz w:val="21"/>
          <w:szCs w:val="21"/>
        </w:rPr>
        <w:t>界面</w:t>
      </w:r>
    </w:p>
    <w:p w14:paraId="5AC556D1" w14:textId="1BDD9F5C" w:rsidR="000D7723" w:rsidRPr="001065C6" w:rsidRDefault="000D7723" w:rsidP="00D65464">
      <w:pPr>
        <w:spacing w:line="300" w:lineRule="auto"/>
        <w:ind w:firstLine="420"/>
      </w:pPr>
      <w:r w:rsidRPr="001065C6">
        <w:rPr>
          <w:rFonts w:hint="eastAsia"/>
        </w:rPr>
        <w:t>点击右上方注册按钮进行注册，注册完成后点击登录按钮打开登录弹窗：</w:t>
      </w:r>
    </w:p>
    <w:p w14:paraId="203758B3" w14:textId="5AF50CC4" w:rsidR="000D7723" w:rsidRDefault="000D7723" w:rsidP="00D65464">
      <w:pPr>
        <w:spacing w:line="300" w:lineRule="auto"/>
        <w:jc w:val="center"/>
      </w:pPr>
      <w:r w:rsidRPr="00B945D6">
        <w:rPr>
          <w:noProof/>
        </w:rPr>
        <w:drawing>
          <wp:inline distT="0" distB="0" distL="0" distR="0" wp14:anchorId="352D6778" wp14:editId="3078C1BE">
            <wp:extent cx="4693920" cy="408413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8825" cy="4088403"/>
                    </a:xfrm>
                    <a:prstGeom prst="rect">
                      <a:avLst/>
                    </a:prstGeom>
                  </pic:spPr>
                </pic:pic>
              </a:graphicData>
            </a:graphic>
          </wp:inline>
        </w:drawing>
      </w:r>
    </w:p>
    <w:p w14:paraId="05F7B20B" w14:textId="14B71595" w:rsidR="0092015D" w:rsidRPr="0092015D" w:rsidRDefault="0092015D" w:rsidP="00D65464">
      <w:pPr>
        <w:spacing w:line="300" w:lineRule="auto"/>
        <w:jc w:val="center"/>
        <w:rPr>
          <w:rFonts w:ascii="黑体" w:eastAsia="黑体" w:hAnsi="黑体"/>
          <w:sz w:val="21"/>
          <w:szCs w:val="21"/>
        </w:rPr>
      </w:pPr>
      <w:r w:rsidRPr="0092015D">
        <w:rPr>
          <w:rFonts w:ascii="黑体" w:eastAsia="黑体" w:hAnsi="黑体" w:hint="eastAsia"/>
          <w:sz w:val="21"/>
          <w:szCs w:val="21"/>
        </w:rPr>
        <w:t>考生考试系统登陆界面</w:t>
      </w:r>
    </w:p>
    <w:p w14:paraId="054AEB90" w14:textId="7A49A9D0" w:rsidR="000D7723" w:rsidRPr="001065C6" w:rsidRDefault="000D7723" w:rsidP="00D65464">
      <w:pPr>
        <w:spacing w:line="300" w:lineRule="auto"/>
        <w:ind w:firstLine="420"/>
      </w:pPr>
      <w:r w:rsidRPr="001065C6">
        <w:rPr>
          <w:rFonts w:hint="eastAsia"/>
        </w:rPr>
        <w:lastRenderedPageBreak/>
        <w:t>输入账号信息和验证码后登入系统，选择下拉菜单中的参加考试选项：</w:t>
      </w:r>
    </w:p>
    <w:p w14:paraId="1E8799C5" w14:textId="372F1D5F" w:rsidR="000D7723" w:rsidRDefault="000D7723" w:rsidP="00D65464">
      <w:pPr>
        <w:spacing w:line="300" w:lineRule="auto"/>
        <w:jc w:val="center"/>
      </w:pPr>
      <w:r w:rsidRPr="00B945D6">
        <w:rPr>
          <w:noProof/>
        </w:rPr>
        <w:drawing>
          <wp:inline distT="0" distB="0" distL="0" distR="0" wp14:anchorId="7DEDCFCA" wp14:editId="09421248">
            <wp:extent cx="5939790" cy="3056255"/>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056255"/>
                    </a:xfrm>
                    <a:prstGeom prst="rect">
                      <a:avLst/>
                    </a:prstGeom>
                  </pic:spPr>
                </pic:pic>
              </a:graphicData>
            </a:graphic>
          </wp:inline>
        </w:drawing>
      </w:r>
    </w:p>
    <w:p w14:paraId="25869F47" w14:textId="425133A5" w:rsidR="0092015D" w:rsidRPr="0092015D" w:rsidRDefault="0092015D" w:rsidP="00D65464">
      <w:pPr>
        <w:spacing w:line="300" w:lineRule="auto"/>
        <w:jc w:val="center"/>
        <w:rPr>
          <w:rFonts w:ascii="黑体" w:eastAsia="黑体" w:hAnsi="黑体"/>
          <w:sz w:val="21"/>
          <w:szCs w:val="21"/>
        </w:rPr>
      </w:pPr>
      <w:r w:rsidRPr="0092015D">
        <w:rPr>
          <w:rFonts w:ascii="黑体" w:eastAsia="黑体" w:hAnsi="黑体" w:hint="eastAsia"/>
          <w:sz w:val="21"/>
          <w:szCs w:val="21"/>
        </w:rPr>
        <w:t>考生考试系统菜单栏</w:t>
      </w:r>
      <w:r>
        <w:rPr>
          <w:rFonts w:ascii="黑体" w:eastAsia="黑体" w:hAnsi="黑体" w:hint="eastAsia"/>
          <w:sz w:val="21"/>
          <w:szCs w:val="21"/>
        </w:rPr>
        <w:t>界面</w:t>
      </w:r>
    </w:p>
    <w:p w14:paraId="69854219" w14:textId="752E7842" w:rsidR="000D7723" w:rsidRPr="001065C6" w:rsidRDefault="000D7723" w:rsidP="00D65464">
      <w:pPr>
        <w:spacing w:line="300" w:lineRule="auto"/>
        <w:ind w:firstLine="420"/>
      </w:pPr>
      <w:r w:rsidRPr="001065C6">
        <w:rPr>
          <w:rFonts w:hint="eastAsia"/>
        </w:rPr>
        <w:t>进入考试试卷界面，后选择要参加的考试，点击参加按钮：</w:t>
      </w:r>
    </w:p>
    <w:p w14:paraId="12C86F98" w14:textId="5EDDE556" w:rsidR="000D7723" w:rsidRDefault="000D7723" w:rsidP="00D65464">
      <w:pPr>
        <w:spacing w:line="300" w:lineRule="auto"/>
        <w:jc w:val="center"/>
      </w:pPr>
      <w:r w:rsidRPr="00B945D6">
        <w:rPr>
          <w:noProof/>
        </w:rPr>
        <w:drawing>
          <wp:inline distT="0" distB="0" distL="0" distR="0" wp14:anchorId="5A0A4754" wp14:editId="528827BB">
            <wp:extent cx="5939790" cy="3006725"/>
            <wp:effectExtent l="0" t="0" r="381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006725"/>
                    </a:xfrm>
                    <a:prstGeom prst="rect">
                      <a:avLst/>
                    </a:prstGeom>
                  </pic:spPr>
                </pic:pic>
              </a:graphicData>
            </a:graphic>
          </wp:inline>
        </w:drawing>
      </w:r>
    </w:p>
    <w:p w14:paraId="01B400F8" w14:textId="09BEF735" w:rsidR="0092015D" w:rsidRPr="0092015D" w:rsidRDefault="0092015D" w:rsidP="00D65464">
      <w:pPr>
        <w:spacing w:line="300" w:lineRule="auto"/>
        <w:jc w:val="center"/>
        <w:rPr>
          <w:rFonts w:ascii="黑体" w:eastAsia="黑体" w:hAnsi="黑体"/>
          <w:sz w:val="21"/>
          <w:szCs w:val="21"/>
        </w:rPr>
      </w:pPr>
      <w:r w:rsidRPr="0092015D">
        <w:rPr>
          <w:rFonts w:ascii="黑体" w:eastAsia="黑体" w:hAnsi="黑体" w:hint="eastAsia"/>
          <w:sz w:val="21"/>
          <w:szCs w:val="21"/>
        </w:rPr>
        <w:t>考生考试系统参与考试界面</w:t>
      </w:r>
    </w:p>
    <w:p w14:paraId="7530DB34" w14:textId="62576608" w:rsidR="000D7723" w:rsidRPr="001065C6" w:rsidRDefault="000D7723" w:rsidP="00D65464">
      <w:pPr>
        <w:spacing w:line="300" w:lineRule="auto"/>
        <w:ind w:firstLine="420"/>
      </w:pPr>
      <w:r w:rsidRPr="001065C6">
        <w:rPr>
          <w:rFonts w:hint="eastAsia"/>
        </w:rPr>
        <w:t>弹出相关试卷即可填写：</w:t>
      </w:r>
    </w:p>
    <w:p w14:paraId="4DF21B58" w14:textId="4F93234E" w:rsidR="000D7723" w:rsidRDefault="000D7723" w:rsidP="00D65464">
      <w:pPr>
        <w:spacing w:line="300" w:lineRule="auto"/>
        <w:jc w:val="center"/>
      </w:pPr>
      <w:r w:rsidRPr="00B945D6">
        <w:rPr>
          <w:noProof/>
        </w:rPr>
        <w:lastRenderedPageBreak/>
        <w:drawing>
          <wp:inline distT="0" distB="0" distL="0" distR="0" wp14:anchorId="7F21DC9F" wp14:editId="2A9B7EF2">
            <wp:extent cx="5939790" cy="4091305"/>
            <wp:effectExtent l="0" t="0" r="381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4091305"/>
                    </a:xfrm>
                    <a:prstGeom prst="rect">
                      <a:avLst/>
                    </a:prstGeom>
                  </pic:spPr>
                </pic:pic>
              </a:graphicData>
            </a:graphic>
          </wp:inline>
        </w:drawing>
      </w:r>
    </w:p>
    <w:p w14:paraId="5ABE490B" w14:textId="2065A1C3" w:rsidR="0092015D" w:rsidRPr="0092015D" w:rsidRDefault="0092015D" w:rsidP="00D65464">
      <w:pPr>
        <w:spacing w:line="300" w:lineRule="auto"/>
        <w:jc w:val="center"/>
        <w:rPr>
          <w:rFonts w:ascii="黑体" w:eastAsia="黑体" w:hAnsi="黑体"/>
          <w:sz w:val="21"/>
          <w:szCs w:val="21"/>
        </w:rPr>
      </w:pPr>
      <w:r w:rsidRPr="0092015D">
        <w:rPr>
          <w:rFonts w:ascii="黑体" w:eastAsia="黑体" w:hAnsi="黑体" w:hint="eastAsia"/>
          <w:sz w:val="21"/>
          <w:szCs w:val="21"/>
        </w:rPr>
        <w:t>考生考试系统试卷详情界面</w:t>
      </w:r>
    </w:p>
    <w:p w14:paraId="61BCB350" w14:textId="74262DC5" w:rsidR="00A03AFC" w:rsidRPr="001065C6" w:rsidRDefault="00467849" w:rsidP="00D65464">
      <w:pPr>
        <w:pageBreakBefore/>
        <w:spacing w:line="300" w:lineRule="auto"/>
        <w:jc w:val="center"/>
        <w:outlineLvl w:val="0"/>
        <w:rPr>
          <w:rFonts w:eastAsia="黑体"/>
          <w:b/>
        </w:rPr>
      </w:pPr>
      <w:bookmarkStart w:id="170" w:name="_Toc310950847"/>
      <w:bookmarkStart w:id="171" w:name="_Toc39141529"/>
      <w:r w:rsidRPr="001065C6">
        <w:rPr>
          <w:rStyle w:val="10"/>
          <w:rFonts w:hint="eastAsia"/>
          <w:b w:val="0"/>
          <w:szCs w:val="32"/>
        </w:rPr>
        <w:lastRenderedPageBreak/>
        <w:t>附录</w:t>
      </w:r>
      <w:r w:rsidRPr="001065C6">
        <w:rPr>
          <w:rStyle w:val="10"/>
          <w:b w:val="0"/>
          <w:szCs w:val="32"/>
        </w:rPr>
        <w:t xml:space="preserve">D </w:t>
      </w:r>
      <w:r w:rsidRPr="001065C6">
        <w:rPr>
          <w:rStyle w:val="10"/>
          <w:rFonts w:hint="eastAsia"/>
          <w:b w:val="0"/>
          <w:szCs w:val="32"/>
        </w:rPr>
        <w:t>主要源</w:t>
      </w:r>
      <w:bookmarkEnd w:id="170"/>
      <w:r w:rsidRPr="001065C6">
        <w:rPr>
          <w:rStyle w:val="10"/>
          <w:rFonts w:hint="eastAsia"/>
          <w:b w:val="0"/>
          <w:szCs w:val="32"/>
        </w:rPr>
        <w:t>代码</w:t>
      </w:r>
      <w:bookmarkEnd w:id="171"/>
    </w:p>
    <w:p w14:paraId="097C1FB6" w14:textId="77777777" w:rsidR="000D7723" w:rsidRPr="001065C6" w:rsidRDefault="000D7723" w:rsidP="00D65464">
      <w:pPr>
        <w:spacing w:line="300" w:lineRule="auto"/>
        <w:rPr>
          <w:sz w:val="21"/>
          <w:szCs w:val="21"/>
        </w:rPr>
      </w:pPr>
      <w:r w:rsidRPr="001065C6">
        <w:rPr>
          <w:sz w:val="21"/>
          <w:szCs w:val="21"/>
        </w:rPr>
        <w:t>class PaperController extends Controller</w:t>
      </w:r>
    </w:p>
    <w:p w14:paraId="79D93EEA" w14:textId="77777777" w:rsidR="000D7723" w:rsidRPr="001065C6" w:rsidRDefault="000D7723" w:rsidP="00D65464">
      <w:pPr>
        <w:spacing w:line="300" w:lineRule="auto"/>
        <w:rPr>
          <w:sz w:val="21"/>
          <w:szCs w:val="21"/>
        </w:rPr>
      </w:pPr>
      <w:r w:rsidRPr="001065C6">
        <w:rPr>
          <w:sz w:val="21"/>
          <w:szCs w:val="21"/>
        </w:rPr>
        <w:t>{</w:t>
      </w:r>
    </w:p>
    <w:p w14:paraId="1E4F80E2" w14:textId="77777777" w:rsidR="000D7723" w:rsidRPr="001065C6" w:rsidRDefault="000D7723" w:rsidP="00D65464">
      <w:pPr>
        <w:spacing w:line="300" w:lineRule="auto"/>
        <w:rPr>
          <w:sz w:val="21"/>
          <w:szCs w:val="21"/>
        </w:rPr>
      </w:pPr>
      <w:r w:rsidRPr="001065C6">
        <w:rPr>
          <w:sz w:val="21"/>
          <w:szCs w:val="21"/>
        </w:rPr>
        <w:t xml:space="preserve">    public function showPaper(){</w:t>
      </w:r>
    </w:p>
    <w:p w14:paraId="6B102AE7" w14:textId="77777777" w:rsidR="000D7723" w:rsidRPr="001065C6" w:rsidRDefault="000D7723" w:rsidP="00D65464">
      <w:pPr>
        <w:spacing w:line="300" w:lineRule="auto"/>
        <w:rPr>
          <w:sz w:val="21"/>
          <w:szCs w:val="21"/>
        </w:rPr>
      </w:pPr>
      <w:r w:rsidRPr="001065C6">
        <w:rPr>
          <w:sz w:val="21"/>
          <w:szCs w:val="21"/>
        </w:rPr>
        <w:t xml:space="preserve">        $paper=new Paper();</w:t>
      </w:r>
    </w:p>
    <w:p w14:paraId="664AC0B9" w14:textId="77777777" w:rsidR="000D7723" w:rsidRPr="001065C6" w:rsidRDefault="000D7723" w:rsidP="00D65464">
      <w:pPr>
        <w:spacing w:line="300" w:lineRule="auto"/>
        <w:rPr>
          <w:sz w:val="21"/>
          <w:szCs w:val="21"/>
        </w:rPr>
      </w:pPr>
      <w:r w:rsidRPr="001065C6">
        <w:rPr>
          <w:sz w:val="21"/>
          <w:szCs w:val="21"/>
        </w:rPr>
        <w:t xml:space="preserve">        $data=$paper-&gt;where('teacher_id',session('tid'))</w:t>
      </w:r>
    </w:p>
    <w:p w14:paraId="5CD06D1F" w14:textId="77777777" w:rsidR="000D7723" w:rsidRPr="001065C6" w:rsidRDefault="000D7723" w:rsidP="00D65464">
      <w:pPr>
        <w:spacing w:line="300" w:lineRule="auto"/>
        <w:rPr>
          <w:sz w:val="21"/>
          <w:szCs w:val="21"/>
        </w:rPr>
      </w:pPr>
      <w:r w:rsidRPr="001065C6">
        <w:rPr>
          <w:sz w:val="21"/>
          <w:szCs w:val="21"/>
        </w:rPr>
        <w:t xml:space="preserve">                -&gt;paginate(10);</w:t>
      </w:r>
    </w:p>
    <w:p w14:paraId="42F71807" w14:textId="77777777" w:rsidR="000D7723" w:rsidRPr="001065C6" w:rsidRDefault="000D7723" w:rsidP="00D65464">
      <w:pPr>
        <w:spacing w:line="300" w:lineRule="auto"/>
        <w:rPr>
          <w:sz w:val="21"/>
          <w:szCs w:val="21"/>
        </w:rPr>
      </w:pPr>
      <w:r w:rsidRPr="001065C6">
        <w:rPr>
          <w:sz w:val="21"/>
          <w:szCs w:val="21"/>
        </w:rPr>
        <w:t xml:space="preserve">        return json_encode($data);</w:t>
      </w:r>
    </w:p>
    <w:p w14:paraId="1C618F40" w14:textId="77777777" w:rsidR="000D7723" w:rsidRPr="001065C6" w:rsidRDefault="000D7723" w:rsidP="00D65464">
      <w:pPr>
        <w:spacing w:line="300" w:lineRule="auto"/>
        <w:rPr>
          <w:sz w:val="21"/>
          <w:szCs w:val="21"/>
        </w:rPr>
      </w:pPr>
      <w:r w:rsidRPr="001065C6">
        <w:rPr>
          <w:sz w:val="21"/>
          <w:szCs w:val="21"/>
        </w:rPr>
        <w:t xml:space="preserve">    }</w:t>
      </w:r>
    </w:p>
    <w:p w14:paraId="65C14165" w14:textId="77777777" w:rsidR="000D7723" w:rsidRPr="001065C6" w:rsidRDefault="000D7723" w:rsidP="00D65464">
      <w:pPr>
        <w:spacing w:line="300" w:lineRule="auto"/>
        <w:rPr>
          <w:sz w:val="21"/>
          <w:szCs w:val="21"/>
        </w:rPr>
      </w:pPr>
    </w:p>
    <w:p w14:paraId="41F6B3E8" w14:textId="77777777" w:rsidR="000D7723" w:rsidRPr="001065C6" w:rsidRDefault="000D7723" w:rsidP="00D65464">
      <w:pPr>
        <w:spacing w:line="300" w:lineRule="auto"/>
        <w:rPr>
          <w:sz w:val="21"/>
          <w:szCs w:val="21"/>
        </w:rPr>
      </w:pPr>
      <w:r w:rsidRPr="001065C6">
        <w:rPr>
          <w:sz w:val="21"/>
          <w:szCs w:val="21"/>
        </w:rPr>
        <w:t xml:space="preserve">    public function getPaper(Request $request){</w:t>
      </w:r>
    </w:p>
    <w:p w14:paraId="30609A8F" w14:textId="77777777" w:rsidR="000D7723" w:rsidRPr="001065C6" w:rsidRDefault="000D7723" w:rsidP="00D65464">
      <w:pPr>
        <w:spacing w:line="300" w:lineRule="auto"/>
        <w:rPr>
          <w:sz w:val="21"/>
          <w:szCs w:val="21"/>
        </w:rPr>
      </w:pPr>
      <w:r w:rsidRPr="001065C6">
        <w:rPr>
          <w:sz w:val="21"/>
          <w:szCs w:val="21"/>
        </w:rPr>
        <w:t xml:space="preserve">        $id=$request-&gt;input('id');</w:t>
      </w:r>
    </w:p>
    <w:p w14:paraId="05161A2C" w14:textId="77777777" w:rsidR="000D7723" w:rsidRPr="001065C6" w:rsidRDefault="000D7723" w:rsidP="00D65464">
      <w:pPr>
        <w:spacing w:line="300" w:lineRule="auto"/>
        <w:rPr>
          <w:sz w:val="21"/>
          <w:szCs w:val="21"/>
        </w:rPr>
      </w:pPr>
      <w:r w:rsidRPr="001065C6">
        <w:rPr>
          <w:sz w:val="21"/>
          <w:szCs w:val="21"/>
        </w:rPr>
        <w:t xml:space="preserve">        $paper=new Paper();</w:t>
      </w:r>
    </w:p>
    <w:p w14:paraId="3BF6C2A1" w14:textId="77777777" w:rsidR="000D7723" w:rsidRPr="001065C6" w:rsidRDefault="000D7723" w:rsidP="00D65464">
      <w:pPr>
        <w:spacing w:line="300" w:lineRule="auto"/>
        <w:rPr>
          <w:sz w:val="21"/>
          <w:szCs w:val="21"/>
        </w:rPr>
      </w:pPr>
      <w:r w:rsidRPr="001065C6">
        <w:rPr>
          <w:sz w:val="21"/>
          <w:szCs w:val="21"/>
        </w:rPr>
        <w:t xml:space="preserve">        $data=$paper-&gt;problems()-&gt;orWhere('paper_id',$id)-&gt;get();</w:t>
      </w:r>
    </w:p>
    <w:p w14:paraId="0495809F" w14:textId="77777777" w:rsidR="000D7723" w:rsidRPr="001065C6" w:rsidRDefault="000D7723" w:rsidP="00D65464">
      <w:pPr>
        <w:spacing w:line="300" w:lineRule="auto"/>
        <w:rPr>
          <w:sz w:val="21"/>
          <w:szCs w:val="21"/>
        </w:rPr>
      </w:pPr>
      <w:r w:rsidRPr="001065C6">
        <w:rPr>
          <w:sz w:val="21"/>
          <w:szCs w:val="21"/>
        </w:rPr>
        <w:t xml:space="preserve">        return json_encode($data);</w:t>
      </w:r>
    </w:p>
    <w:p w14:paraId="7673F6FA" w14:textId="77777777" w:rsidR="000D7723" w:rsidRPr="001065C6" w:rsidRDefault="000D7723" w:rsidP="00D65464">
      <w:pPr>
        <w:spacing w:line="300" w:lineRule="auto"/>
        <w:rPr>
          <w:sz w:val="21"/>
          <w:szCs w:val="21"/>
        </w:rPr>
      </w:pPr>
      <w:r w:rsidRPr="001065C6">
        <w:rPr>
          <w:sz w:val="21"/>
          <w:szCs w:val="21"/>
        </w:rPr>
        <w:t xml:space="preserve">    }</w:t>
      </w:r>
    </w:p>
    <w:p w14:paraId="59D6BCE5" w14:textId="77777777" w:rsidR="000D7723" w:rsidRPr="001065C6" w:rsidRDefault="000D7723" w:rsidP="00D65464">
      <w:pPr>
        <w:spacing w:line="300" w:lineRule="auto"/>
        <w:rPr>
          <w:sz w:val="21"/>
          <w:szCs w:val="21"/>
        </w:rPr>
      </w:pPr>
    </w:p>
    <w:p w14:paraId="1E198292" w14:textId="77777777" w:rsidR="000D7723" w:rsidRPr="001065C6" w:rsidRDefault="000D7723" w:rsidP="00D65464">
      <w:pPr>
        <w:spacing w:line="300" w:lineRule="auto"/>
        <w:rPr>
          <w:sz w:val="21"/>
          <w:szCs w:val="21"/>
        </w:rPr>
      </w:pPr>
      <w:r w:rsidRPr="001065C6">
        <w:rPr>
          <w:sz w:val="21"/>
          <w:szCs w:val="21"/>
        </w:rPr>
        <w:t xml:space="preserve">    public function savePaper(Request $request){</w:t>
      </w:r>
    </w:p>
    <w:p w14:paraId="53B2EBA9" w14:textId="77777777" w:rsidR="000D7723" w:rsidRPr="001065C6" w:rsidRDefault="000D7723" w:rsidP="00D65464">
      <w:pPr>
        <w:spacing w:line="300" w:lineRule="auto"/>
        <w:rPr>
          <w:sz w:val="21"/>
          <w:szCs w:val="21"/>
        </w:rPr>
      </w:pPr>
      <w:r w:rsidRPr="001065C6">
        <w:rPr>
          <w:sz w:val="21"/>
          <w:szCs w:val="21"/>
        </w:rPr>
        <w:t xml:space="preserve">        $data=json_decode($request-&gt;getContent(),true) ;</w:t>
      </w:r>
    </w:p>
    <w:p w14:paraId="12079D52" w14:textId="77777777" w:rsidR="000D7723" w:rsidRPr="001065C6" w:rsidRDefault="000D7723" w:rsidP="00D65464">
      <w:pPr>
        <w:spacing w:line="300" w:lineRule="auto"/>
        <w:rPr>
          <w:sz w:val="21"/>
          <w:szCs w:val="21"/>
        </w:rPr>
      </w:pPr>
      <w:r w:rsidRPr="001065C6">
        <w:rPr>
          <w:sz w:val="21"/>
          <w:szCs w:val="21"/>
        </w:rPr>
        <w:t xml:space="preserve">        $len=count($data)-1;</w:t>
      </w:r>
    </w:p>
    <w:p w14:paraId="492B0DFB" w14:textId="77777777" w:rsidR="000D7723" w:rsidRPr="001065C6" w:rsidRDefault="000D7723" w:rsidP="00D65464">
      <w:pPr>
        <w:spacing w:line="300" w:lineRule="auto"/>
        <w:rPr>
          <w:sz w:val="21"/>
          <w:szCs w:val="21"/>
        </w:rPr>
      </w:pPr>
      <w:r w:rsidRPr="001065C6">
        <w:rPr>
          <w:sz w:val="21"/>
          <w:szCs w:val="21"/>
        </w:rPr>
        <w:t xml:space="preserve">        $paper=new Paper();</w:t>
      </w:r>
    </w:p>
    <w:p w14:paraId="13C4430F" w14:textId="77777777" w:rsidR="000D7723" w:rsidRPr="001065C6" w:rsidRDefault="000D7723" w:rsidP="00D65464">
      <w:pPr>
        <w:spacing w:line="300" w:lineRule="auto"/>
        <w:rPr>
          <w:sz w:val="21"/>
          <w:szCs w:val="21"/>
        </w:rPr>
      </w:pPr>
      <w:r w:rsidRPr="001065C6">
        <w:rPr>
          <w:sz w:val="21"/>
          <w:szCs w:val="21"/>
        </w:rPr>
        <w:t xml:space="preserve">        $paper-&gt;title=$data[$len]['title'];</w:t>
      </w:r>
    </w:p>
    <w:p w14:paraId="6B4D4700" w14:textId="77777777" w:rsidR="000D7723" w:rsidRPr="001065C6" w:rsidRDefault="000D7723" w:rsidP="00D65464">
      <w:pPr>
        <w:spacing w:line="300" w:lineRule="auto"/>
        <w:rPr>
          <w:sz w:val="21"/>
          <w:szCs w:val="21"/>
        </w:rPr>
      </w:pPr>
      <w:r w:rsidRPr="001065C6">
        <w:rPr>
          <w:sz w:val="21"/>
          <w:szCs w:val="21"/>
        </w:rPr>
        <w:t xml:space="preserve">        $paper-&gt;instruction=$data[$len]['instruction'];</w:t>
      </w:r>
    </w:p>
    <w:p w14:paraId="0EA9BFD1" w14:textId="77777777" w:rsidR="000D7723" w:rsidRPr="001065C6" w:rsidRDefault="000D7723" w:rsidP="00D65464">
      <w:pPr>
        <w:spacing w:line="300" w:lineRule="auto"/>
        <w:rPr>
          <w:sz w:val="21"/>
          <w:szCs w:val="21"/>
        </w:rPr>
      </w:pPr>
      <w:r w:rsidRPr="001065C6">
        <w:rPr>
          <w:sz w:val="21"/>
          <w:szCs w:val="21"/>
        </w:rPr>
        <w:t xml:space="preserve">        $paper-&gt;score=$data[$len]['score'];</w:t>
      </w:r>
    </w:p>
    <w:p w14:paraId="21306F4C" w14:textId="77777777" w:rsidR="000D7723" w:rsidRPr="001065C6" w:rsidRDefault="000D7723" w:rsidP="00D65464">
      <w:pPr>
        <w:spacing w:line="300" w:lineRule="auto"/>
        <w:rPr>
          <w:sz w:val="21"/>
          <w:szCs w:val="21"/>
        </w:rPr>
      </w:pPr>
      <w:r w:rsidRPr="001065C6">
        <w:rPr>
          <w:sz w:val="21"/>
          <w:szCs w:val="21"/>
        </w:rPr>
        <w:t xml:space="preserve">        $paper-&gt;teacher_id=session('tid');</w:t>
      </w:r>
    </w:p>
    <w:p w14:paraId="5A2A7D31" w14:textId="77777777" w:rsidR="000D7723" w:rsidRPr="001065C6" w:rsidRDefault="000D7723" w:rsidP="00D65464">
      <w:pPr>
        <w:spacing w:line="300" w:lineRule="auto"/>
        <w:rPr>
          <w:sz w:val="21"/>
          <w:szCs w:val="21"/>
        </w:rPr>
      </w:pPr>
      <w:r w:rsidRPr="001065C6">
        <w:rPr>
          <w:sz w:val="21"/>
          <w:szCs w:val="21"/>
        </w:rPr>
        <w:t xml:space="preserve">        $flag=$paper-&gt;save();</w:t>
      </w:r>
    </w:p>
    <w:p w14:paraId="2B119EB0" w14:textId="77777777" w:rsidR="000D7723" w:rsidRPr="001065C6" w:rsidRDefault="000D7723" w:rsidP="00D65464">
      <w:pPr>
        <w:spacing w:line="300" w:lineRule="auto"/>
        <w:rPr>
          <w:sz w:val="21"/>
          <w:szCs w:val="21"/>
        </w:rPr>
      </w:pPr>
      <w:r w:rsidRPr="001065C6">
        <w:rPr>
          <w:sz w:val="21"/>
          <w:szCs w:val="21"/>
        </w:rPr>
        <w:t xml:space="preserve">        for ($i=0;$i&lt;$len;$i++){</w:t>
      </w:r>
    </w:p>
    <w:p w14:paraId="5E019044" w14:textId="77777777" w:rsidR="000D7723" w:rsidRPr="001065C6" w:rsidRDefault="000D7723" w:rsidP="00D65464">
      <w:pPr>
        <w:spacing w:line="300" w:lineRule="auto"/>
        <w:rPr>
          <w:sz w:val="21"/>
          <w:szCs w:val="21"/>
        </w:rPr>
      </w:pPr>
      <w:r w:rsidRPr="001065C6">
        <w:rPr>
          <w:sz w:val="21"/>
          <w:szCs w:val="21"/>
        </w:rPr>
        <w:t xml:space="preserve">            $paper-&gt;problems()-&gt;attach($data[$i]['id']);</w:t>
      </w:r>
    </w:p>
    <w:p w14:paraId="7D0861BB" w14:textId="77777777" w:rsidR="000D7723" w:rsidRPr="001065C6" w:rsidRDefault="000D7723" w:rsidP="00D65464">
      <w:pPr>
        <w:spacing w:line="300" w:lineRule="auto"/>
        <w:rPr>
          <w:sz w:val="21"/>
          <w:szCs w:val="21"/>
        </w:rPr>
      </w:pPr>
      <w:r w:rsidRPr="001065C6">
        <w:rPr>
          <w:sz w:val="21"/>
          <w:szCs w:val="21"/>
        </w:rPr>
        <w:t xml:space="preserve">        }</w:t>
      </w:r>
    </w:p>
    <w:p w14:paraId="459A4BC1" w14:textId="77777777" w:rsidR="000D7723" w:rsidRPr="001065C6" w:rsidRDefault="000D7723" w:rsidP="00D65464">
      <w:pPr>
        <w:spacing w:line="300" w:lineRule="auto"/>
        <w:rPr>
          <w:sz w:val="21"/>
          <w:szCs w:val="21"/>
        </w:rPr>
      </w:pPr>
      <w:r w:rsidRPr="001065C6">
        <w:rPr>
          <w:sz w:val="21"/>
          <w:szCs w:val="21"/>
        </w:rPr>
        <w:t xml:space="preserve">        return $flag;</w:t>
      </w:r>
    </w:p>
    <w:p w14:paraId="4B58F8AA" w14:textId="77777777" w:rsidR="000D7723" w:rsidRPr="001065C6" w:rsidRDefault="000D7723" w:rsidP="00D65464">
      <w:pPr>
        <w:spacing w:line="300" w:lineRule="auto"/>
        <w:rPr>
          <w:sz w:val="21"/>
          <w:szCs w:val="21"/>
        </w:rPr>
      </w:pPr>
      <w:r w:rsidRPr="001065C6">
        <w:rPr>
          <w:sz w:val="21"/>
          <w:szCs w:val="21"/>
        </w:rPr>
        <w:t xml:space="preserve">    }</w:t>
      </w:r>
    </w:p>
    <w:p w14:paraId="2F486B86" w14:textId="77777777" w:rsidR="000D7723" w:rsidRPr="001065C6" w:rsidRDefault="000D7723" w:rsidP="00D65464">
      <w:pPr>
        <w:spacing w:line="300" w:lineRule="auto"/>
        <w:rPr>
          <w:sz w:val="21"/>
          <w:szCs w:val="21"/>
        </w:rPr>
      </w:pPr>
    </w:p>
    <w:p w14:paraId="0851BE63" w14:textId="77777777" w:rsidR="000D7723" w:rsidRPr="001065C6" w:rsidRDefault="000D7723" w:rsidP="00D65464">
      <w:pPr>
        <w:spacing w:line="300" w:lineRule="auto"/>
        <w:rPr>
          <w:sz w:val="21"/>
          <w:szCs w:val="21"/>
        </w:rPr>
      </w:pPr>
      <w:r w:rsidRPr="001065C6">
        <w:rPr>
          <w:sz w:val="21"/>
          <w:szCs w:val="21"/>
        </w:rPr>
        <w:t xml:space="preserve">    public function savePaperTime(Request $request){</w:t>
      </w:r>
    </w:p>
    <w:p w14:paraId="4301931D" w14:textId="77777777" w:rsidR="000D7723" w:rsidRPr="001065C6" w:rsidRDefault="000D7723" w:rsidP="00D65464">
      <w:pPr>
        <w:spacing w:line="300" w:lineRule="auto"/>
        <w:rPr>
          <w:sz w:val="21"/>
          <w:szCs w:val="21"/>
        </w:rPr>
      </w:pPr>
      <w:r w:rsidRPr="001065C6">
        <w:rPr>
          <w:sz w:val="21"/>
          <w:szCs w:val="21"/>
        </w:rPr>
        <w:t xml:space="preserve">        $id=$request-&gt;input('id');</w:t>
      </w:r>
    </w:p>
    <w:p w14:paraId="2E758D63" w14:textId="77777777" w:rsidR="000D7723" w:rsidRPr="001065C6" w:rsidRDefault="000D7723" w:rsidP="00D65464">
      <w:pPr>
        <w:spacing w:line="300" w:lineRule="auto"/>
        <w:rPr>
          <w:sz w:val="21"/>
          <w:szCs w:val="21"/>
        </w:rPr>
      </w:pPr>
      <w:r w:rsidRPr="001065C6">
        <w:rPr>
          <w:sz w:val="21"/>
          <w:szCs w:val="21"/>
        </w:rPr>
        <w:t xml:space="preserve">        $begin=$request-&gt;input('begin');</w:t>
      </w:r>
    </w:p>
    <w:p w14:paraId="6EBDDE3D" w14:textId="77777777" w:rsidR="000D7723" w:rsidRPr="001065C6" w:rsidRDefault="000D7723" w:rsidP="00D65464">
      <w:pPr>
        <w:spacing w:line="300" w:lineRule="auto"/>
        <w:rPr>
          <w:sz w:val="21"/>
          <w:szCs w:val="21"/>
        </w:rPr>
      </w:pPr>
      <w:r w:rsidRPr="001065C6">
        <w:rPr>
          <w:sz w:val="21"/>
          <w:szCs w:val="21"/>
        </w:rPr>
        <w:lastRenderedPageBreak/>
        <w:t xml:space="preserve">        $end=$request-&gt;input('end');</w:t>
      </w:r>
    </w:p>
    <w:p w14:paraId="0503AABF" w14:textId="77777777" w:rsidR="000D7723" w:rsidRPr="001065C6" w:rsidRDefault="000D7723" w:rsidP="00D65464">
      <w:pPr>
        <w:spacing w:line="300" w:lineRule="auto"/>
        <w:rPr>
          <w:sz w:val="21"/>
          <w:szCs w:val="21"/>
        </w:rPr>
      </w:pPr>
      <w:r w:rsidRPr="001065C6">
        <w:rPr>
          <w:sz w:val="21"/>
          <w:szCs w:val="21"/>
        </w:rPr>
        <w:t xml:space="preserve">        $paper=new Paper();</w:t>
      </w:r>
    </w:p>
    <w:p w14:paraId="78BA1A1B" w14:textId="77777777" w:rsidR="000D7723" w:rsidRPr="001065C6" w:rsidRDefault="000D7723" w:rsidP="00D65464">
      <w:pPr>
        <w:spacing w:line="300" w:lineRule="auto"/>
        <w:rPr>
          <w:sz w:val="21"/>
          <w:szCs w:val="21"/>
        </w:rPr>
      </w:pPr>
      <w:r w:rsidRPr="001065C6">
        <w:rPr>
          <w:sz w:val="21"/>
          <w:szCs w:val="21"/>
        </w:rPr>
        <w:t xml:space="preserve">        $paper=$paper-&gt;find($id);</w:t>
      </w:r>
    </w:p>
    <w:p w14:paraId="16886AE8" w14:textId="77777777" w:rsidR="000D7723" w:rsidRPr="001065C6" w:rsidRDefault="000D7723" w:rsidP="00D65464">
      <w:pPr>
        <w:spacing w:line="300" w:lineRule="auto"/>
        <w:rPr>
          <w:sz w:val="21"/>
          <w:szCs w:val="21"/>
        </w:rPr>
      </w:pPr>
      <w:r w:rsidRPr="001065C6">
        <w:rPr>
          <w:sz w:val="21"/>
          <w:szCs w:val="21"/>
        </w:rPr>
        <w:t xml:space="preserve">        $paper-&gt;begin=$begin;</w:t>
      </w:r>
    </w:p>
    <w:p w14:paraId="0A7A0BBE" w14:textId="77777777" w:rsidR="000D7723" w:rsidRPr="001065C6" w:rsidRDefault="000D7723" w:rsidP="00D65464">
      <w:pPr>
        <w:spacing w:line="300" w:lineRule="auto"/>
        <w:rPr>
          <w:sz w:val="21"/>
          <w:szCs w:val="21"/>
        </w:rPr>
      </w:pPr>
      <w:r w:rsidRPr="001065C6">
        <w:rPr>
          <w:sz w:val="21"/>
          <w:szCs w:val="21"/>
        </w:rPr>
        <w:t xml:space="preserve">        $paper-&gt;end=$end;</w:t>
      </w:r>
    </w:p>
    <w:p w14:paraId="07213A1D" w14:textId="77777777" w:rsidR="000D7723" w:rsidRPr="001065C6" w:rsidRDefault="000D7723" w:rsidP="00D65464">
      <w:pPr>
        <w:spacing w:line="300" w:lineRule="auto"/>
        <w:rPr>
          <w:sz w:val="21"/>
          <w:szCs w:val="21"/>
        </w:rPr>
      </w:pPr>
      <w:r w:rsidRPr="001065C6">
        <w:rPr>
          <w:sz w:val="21"/>
          <w:szCs w:val="21"/>
        </w:rPr>
        <w:t xml:space="preserve">        return $paper-&gt;save();</w:t>
      </w:r>
    </w:p>
    <w:p w14:paraId="20BF25F5" w14:textId="77777777" w:rsidR="000D7723" w:rsidRPr="001065C6" w:rsidRDefault="000D7723" w:rsidP="00D65464">
      <w:pPr>
        <w:spacing w:line="300" w:lineRule="auto"/>
        <w:rPr>
          <w:sz w:val="21"/>
          <w:szCs w:val="21"/>
        </w:rPr>
      </w:pPr>
      <w:r w:rsidRPr="001065C6">
        <w:rPr>
          <w:sz w:val="21"/>
          <w:szCs w:val="21"/>
        </w:rPr>
        <w:t xml:space="preserve">    }</w:t>
      </w:r>
    </w:p>
    <w:p w14:paraId="601FDD0D" w14:textId="77777777" w:rsidR="000D7723" w:rsidRPr="001065C6" w:rsidRDefault="000D7723" w:rsidP="00D65464">
      <w:pPr>
        <w:spacing w:line="300" w:lineRule="auto"/>
        <w:rPr>
          <w:sz w:val="21"/>
          <w:szCs w:val="21"/>
        </w:rPr>
      </w:pPr>
    </w:p>
    <w:p w14:paraId="41702CA4" w14:textId="77777777" w:rsidR="000D7723" w:rsidRPr="001065C6" w:rsidRDefault="000D7723" w:rsidP="00D65464">
      <w:pPr>
        <w:spacing w:line="300" w:lineRule="auto"/>
        <w:rPr>
          <w:sz w:val="21"/>
          <w:szCs w:val="21"/>
        </w:rPr>
      </w:pPr>
      <w:r w:rsidRPr="001065C6">
        <w:rPr>
          <w:sz w:val="21"/>
          <w:szCs w:val="21"/>
        </w:rPr>
        <w:t xml:space="preserve">    public function publishPaper(Request $request){</w:t>
      </w:r>
    </w:p>
    <w:p w14:paraId="076D5F28" w14:textId="77777777" w:rsidR="000D7723" w:rsidRPr="001065C6" w:rsidRDefault="000D7723" w:rsidP="00D65464">
      <w:pPr>
        <w:spacing w:line="300" w:lineRule="auto"/>
        <w:rPr>
          <w:sz w:val="21"/>
          <w:szCs w:val="21"/>
        </w:rPr>
      </w:pPr>
      <w:r w:rsidRPr="001065C6">
        <w:rPr>
          <w:sz w:val="21"/>
          <w:szCs w:val="21"/>
        </w:rPr>
        <w:t xml:space="preserve">        $id=$request-&gt;input('id');</w:t>
      </w:r>
    </w:p>
    <w:p w14:paraId="09E83144" w14:textId="77777777" w:rsidR="000D7723" w:rsidRPr="001065C6" w:rsidRDefault="000D7723" w:rsidP="00D65464">
      <w:pPr>
        <w:spacing w:line="300" w:lineRule="auto"/>
        <w:rPr>
          <w:sz w:val="21"/>
          <w:szCs w:val="21"/>
        </w:rPr>
      </w:pPr>
      <w:r w:rsidRPr="001065C6">
        <w:rPr>
          <w:sz w:val="21"/>
          <w:szCs w:val="21"/>
        </w:rPr>
        <w:t xml:space="preserve">        $paper=new Paper();</w:t>
      </w:r>
    </w:p>
    <w:p w14:paraId="2BB6A5DE" w14:textId="77777777" w:rsidR="000D7723" w:rsidRPr="001065C6" w:rsidRDefault="000D7723" w:rsidP="00D65464">
      <w:pPr>
        <w:spacing w:line="300" w:lineRule="auto"/>
        <w:rPr>
          <w:sz w:val="21"/>
          <w:szCs w:val="21"/>
        </w:rPr>
      </w:pPr>
      <w:r w:rsidRPr="001065C6">
        <w:rPr>
          <w:sz w:val="21"/>
          <w:szCs w:val="21"/>
        </w:rPr>
        <w:t xml:space="preserve">        $paper=$paper-&gt;find($id);</w:t>
      </w:r>
    </w:p>
    <w:p w14:paraId="1905F6EA" w14:textId="77777777" w:rsidR="000D7723" w:rsidRPr="001065C6" w:rsidRDefault="000D7723" w:rsidP="00D65464">
      <w:pPr>
        <w:spacing w:line="300" w:lineRule="auto"/>
        <w:rPr>
          <w:sz w:val="21"/>
          <w:szCs w:val="21"/>
        </w:rPr>
      </w:pPr>
      <w:r w:rsidRPr="001065C6">
        <w:rPr>
          <w:sz w:val="21"/>
          <w:szCs w:val="21"/>
        </w:rPr>
        <w:t xml:space="preserve">        $paper-&gt;publish=1;</w:t>
      </w:r>
    </w:p>
    <w:p w14:paraId="14DE2A81" w14:textId="77777777" w:rsidR="000D7723" w:rsidRPr="001065C6" w:rsidRDefault="000D7723" w:rsidP="00D65464">
      <w:pPr>
        <w:spacing w:line="300" w:lineRule="auto"/>
        <w:rPr>
          <w:sz w:val="21"/>
          <w:szCs w:val="21"/>
        </w:rPr>
      </w:pPr>
      <w:r w:rsidRPr="001065C6">
        <w:rPr>
          <w:sz w:val="21"/>
          <w:szCs w:val="21"/>
        </w:rPr>
        <w:t xml:space="preserve">        return $paper-&gt;save();</w:t>
      </w:r>
    </w:p>
    <w:p w14:paraId="2A1152E2" w14:textId="77777777" w:rsidR="000D7723" w:rsidRPr="001065C6" w:rsidRDefault="000D7723" w:rsidP="00D65464">
      <w:pPr>
        <w:spacing w:line="300" w:lineRule="auto"/>
        <w:rPr>
          <w:sz w:val="21"/>
          <w:szCs w:val="21"/>
        </w:rPr>
      </w:pPr>
      <w:r w:rsidRPr="001065C6">
        <w:rPr>
          <w:sz w:val="21"/>
          <w:szCs w:val="21"/>
        </w:rPr>
        <w:t xml:space="preserve">    }</w:t>
      </w:r>
    </w:p>
    <w:p w14:paraId="75A56E88" w14:textId="77777777" w:rsidR="000D7723" w:rsidRPr="001065C6" w:rsidRDefault="000D7723" w:rsidP="00D65464">
      <w:pPr>
        <w:spacing w:line="300" w:lineRule="auto"/>
        <w:rPr>
          <w:sz w:val="21"/>
          <w:szCs w:val="21"/>
        </w:rPr>
      </w:pPr>
    </w:p>
    <w:p w14:paraId="668E4DB7" w14:textId="77777777" w:rsidR="000D7723" w:rsidRPr="001065C6" w:rsidRDefault="000D7723" w:rsidP="00D65464">
      <w:pPr>
        <w:spacing w:line="300" w:lineRule="auto"/>
        <w:rPr>
          <w:sz w:val="21"/>
          <w:szCs w:val="21"/>
        </w:rPr>
      </w:pPr>
      <w:r w:rsidRPr="001065C6">
        <w:rPr>
          <w:sz w:val="21"/>
          <w:szCs w:val="21"/>
        </w:rPr>
        <w:t xml:space="preserve">    public function changePaperStatus(Request $request){</w:t>
      </w:r>
    </w:p>
    <w:p w14:paraId="7C485E7C" w14:textId="77777777" w:rsidR="000D7723" w:rsidRPr="001065C6" w:rsidRDefault="000D7723" w:rsidP="00D65464">
      <w:pPr>
        <w:spacing w:line="300" w:lineRule="auto"/>
        <w:rPr>
          <w:sz w:val="21"/>
          <w:szCs w:val="21"/>
        </w:rPr>
      </w:pPr>
      <w:r w:rsidRPr="001065C6">
        <w:rPr>
          <w:sz w:val="21"/>
          <w:szCs w:val="21"/>
        </w:rPr>
        <w:t xml:space="preserve">        $id=$request-&gt;input('id');</w:t>
      </w:r>
    </w:p>
    <w:p w14:paraId="7F5DC8A8" w14:textId="77777777" w:rsidR="000D7723" w:rsidRPr="001065C6" w:rsidRDefault="000D7723" w:rsidP="00D65464">
      <w:pPr>
        <w:spacing w:line="300" w:lineRule="auto"/>
        <w:rPr>
          <w:sz w:val="21"/>
          <w:szCs w:val="21"/>
        </w:rPr>
      </w:pPr>
      <w:r w:rsidRPr="001065C6">
        <w:rPr>
          <w:sz w:val="21"/>
          <w:szCs w:val="21"/>
        </w:rPr>
        <w:t xml:space="preserve">        $status=$request-&gt;input('status');</w:t>
      </w:r>
    </w:p>
    <w:p w14:paraId="4BE7E0EC" w14:textId="77777777" w:rsidR="000D7723" w:rsidRPr="001065C6" w:rsidRDefault="000D7723" w:rsidP="00D65464">
      <w:pPr>
        <w:spacing w:line="300" w:lineRule="auto"/>
        <w:rPr>
          <w:sz w:val="21"/>
          <w:szCs w:val="21"/>
        </w:rPr>
      </w:pPr>
      <w:r w:rsidRPr="001065C6">
        <w:rPr>
          <w:sz w:val="21"/>
          <w:szCs w:val="21"/>
        </w:rPr>
        <w:t xml:space="preserve">        $paper=new Paper();</w:t>
      </w:r>
    </w:p>
    <w:p w14:paraId="19AC9C5F" w14:textId="77777777" w:rsidR="000D7723" w:rsidRPr="001065C6" w:rsidRDefault="000D7723" w:rsidP="00D65464">
      <w:pPr>
        <w:spacing w:line="300" w:lineRule="auto"/>
        <w:rPr>
          <w:sz w:val="21"/>
          <w:szCs w:val="21"/>
        </w:rPr>
      </w:pPr>
      <w:r w:rsidRPr="001065C6">
        <w:rPr>
          <w:sz w:val="21"/>
          <w:szCs w:val="21"/>
        </w:rPr>
        <w:t xml:space="preserve">        $paper=$paper-&gt;find($id);</w:t>
      </w:r>
    </w:p>
    <w:p w14:paraId="0DF7ABCD" w14:textId="77777777" w:rsidR="000D7723" w:rsidRPr="001065C6" w:rsidRDefault="000D7723" w:rsidP="00D65464">
      <w:pPr>
        <w:spacing w:line="300" w:lineRule="auto"/>
        <w:rPr>
          <w:sz w:val="21"/>
          <w:szCs w:val="21"/>
        </w:rPr>
      </w:pPr>
      <w:r w:rsidRPr="001065C6">
        <w:rPr>
          <w:sz w:val="21"/>
          <w:szCs w:val="21"/>
        </w:rPr>
        <w:t xml:space="preserve">        $paper-&gt;status=$status;</w:t>
      </w:r>
    </w:p>
    <w:p w14:paraId="71868F4B" w14:textId="77777777" w:rsidR="000D7723" w:rsidRPr="001065C6" w:rsidRDefault="000D7723" w:rsidP="00D65464">
      <w:pPr>
        <w:spacing w:line="300" w:lineRule="auto"/>
        <w:rPr>
          <w:sz w:val="21"/>
          <w:szCs w:val="21"/>
        </w:rPr>
      </w:pPr>
      <w:r w:rsidRPr="001065C6">
        <w:rPr>
          <w:sz w:val="21"/>
          <w:szCs w:val="21"/>
        </w:rPr>
        <w:t xml:space="preserve">        return $paper-&gt;save();</w:t>
      </w:r>
    </w:p>
    <w:p w14:paraId="52341673" w14:textId="77777777" w:rsidR="000D7723" w:rsidRPr="001065C6" w:rsidRDefault="000D7723" w:rsidP="00D65464">
      <w:pPr>
        <w:spacing w:line="300" w:lineRule="auto"/>
        <w:rPr>
          <w:sz w:val="21"/>
          <w:szCs w:val="21"/>
        </w:rPr>
      </w:pPr>
      <w:r w:rsidRPr="001065C6">
        <w:rPr>
          <w:sz w:val="21"/>
          <w:szCs w:val="21"/>
        </w:rPr>
        <w:t xml:space="preserve">    }</w:t>
      </w:r>
    </w:p>
    <w:p w14:paraId="1F37EFE3" w14:textId="49CE92EF" w:rsidR="00A03AFC" w:rsidRPr="001065C6" w:rsidRDefault="000D7723" w:rsidP="00D65464">
      <w:pPr>
        <w:spacing w:line="300" w:lineRule="auto"/>
        <w:rPr>
          <w:sz w:val="21"/>
          <w:szCs w:val="21"/>
        </w:rPr>
      </w:pPr>
      <w:r w:rsidRPr="001065C6">
        <w:rPr>
          <w:sz w:val="21"/>
          <w:szCs w:val="21"/>
        </w:rPr>
        <w:t>}</w:t>
      </w:r>
    </w:p>
    <w:p w14:paraId="14E7BDE2" w14:textId="196C3F86" w:rsidR="000D7723" w:rsidRPr="001065C6" w:rsidRDefault="000D7723" w:rsidP="00D65464">
      <w:pPr>
        <w:spacing w:line="300" w:lineRule="auto"/>
        <w:rPr>
          <w:sz w:val="21"/>
          <w:szCs w:val="21"/>
        </w:rPr>
      </w:pPr>
    </w:p>
    <w:p w14:paraId="696069B2" w14:textId="77777777" w:rsidR="000D7723" w:rsidRPr="001065C6" w:rsidRDefault="000D7723" w:rsidP="00D65464">
      <w:pPr>
        <w:spacing w:line="300" w:lineRule="auto"/>
        <w:rPr>
          <w:sz w:val="21"/>
          <w:szCs w:val="21"/>
        </w:rPr>
      </w:pPr>
      <w:r w:rsidRPr="001065C6">
        <w:rPr>
          <w:sz w:val="21"/>
          <w:szCs w:val="21"/>
        </w:rPr>
        <w:t>class ProblemController extends Controller</w:t>
      </w:r>
    </w:p>
    <w:p w14:paraId="32C3AE6D" w14:textId="77777777" w:rsidR="000D7723" w:rsidRPr="001065C6" w:rsidRDefault="000D7723" w:rsidP="00D65464">
      <w:pPr>
        <w:spacing w:line="300" w:lineRule="auto"/>
        <w:rPr>
          <w:sz w:val="21"/>
          <w:szCs w:val="21"/>
        </w:rPr>
      </w:pPr>
      <w:r w:rsidRPr="001065C6">
        <w:rPr>
          <w:sz w:val="21"/>
          <w:szCs w:val="21"/>
        </w:rPr>
        <w:t>{</w:t>
      </w:r>
    </w:p>
    <w:p w14:paraId="1807607F" w14:textId="77777777" w:rsidR="000D7723" w:rsidRPr="001065C6" w:rsidRDefault="000D7723" w:rsidP="00D65464">
      <w:pPr>
        <w:spacing w:line="300" w:lineRule="auto"/>
        <w:rPr>
          <w:sz w:val="21"/>
          <w:szCs w:val="21"/>
        </w:rPr>
      </w:pPr>
      <w:r w:rsidRPr="001065C6">
        <w:rPr>
          <w:sz w:val="21"/>
          <w:szCs w:val="21"/>
        </w:rPr>
        <w:t xml:space="preserve">    public function create(Request $request){</w:t>
      </w:r>
    </w:p>
    <w:p w14:paraId="6E0D93E4" w14:textId="77777777" w:rsidR="000D7723" w:rsidRPr="001065C6" w:rsidRDefault="000D7723" w:rsidP="00D65464">
      <w:pPr>
        <w:spacing w:line="300" w:lineRule="auto"/>
        <w:rPr>
          <w:sz w:val="21"/>
          <w:szCs w:val="21"/>
        </w:rPr>
      </w:pPr>
      <w:r w:rsidRPr="001065C6">
        <w:rPr>
          <w:sz w:val="21"/>
          <w:szCs w:val="21"/>
        </w:rPr>
        <w:t xml:space="preserve">        $data=json_decode($request-&gt;getContent(),true);</w:t>
      </w:r>
    </w:p>
    <w:p w14:paraId="19EF9508" w14:textId="77777777" w:rsidR="000D7723" w:rsidRPr="001065C6" w:rsidRDefault="000D7723" w:rsidP="00D65464">
      <w:pPr>
        <w:spacing w:line="300" w:lineRule="auto"/>
        <w:rPr>
          <w:sz w:val="21"/>
          <w:szCs w:val="21"/>
        </w:rPr>
      </w:pPr>
      <w:r w:rsidRPr="001065C6">
        <w:rPr>
          <w:sz w:val="21"/>
          <w:szCs w:val="21"/>
        </w:rPr>
        <w:t xml:space="preserve">        $x=0;</w:t>
      </w:r>
    </w:p>
    <w:p w14:paraId="1735097C" w14:textId="77777777" w:rsidR="000D7723" w:rsidRPr="001065C6" w:rsidRDefault="000D7723" w:rsidP="00D65464">
      <w:pPr>
        <w:spacing w:line="300" w:lineRule="auto"/>
        <w:rPr>
          <w:sz w:val="21"/>
          <w:szCs w:val="21"/>
        </w:rPr>
      </w:pPr>
      <w:r w:rsidRPr="001065C6">
        <w:rPr>
          <w:sz w:val="21"/>
          <w:szCs w:val="21"/>
        </w:rPr>
        <w:t xml:space="preserve">        for ($i=0; $i&lt;count($data);$i++){</w:t>
      </w:r>
    </w:p>
    <w:p w14:paraId="68B988A6" w14:textId="77777777" w:rsidR="000D7723" w:rsidRPr="001065C6" w:rsidRDefault="000D7723" w:rsidP="00D65464">
      <w:pPr>
        <w:spacing w:line="300" w:lineRule="auto"/>
        <w:rPr>
          <w:sz w:val="21"/>
          <w:szCs w:val="21"/>
        </w:rPr>
      </w:pPr>
      <w:r w:rsidRPr="001065C6">
        <w:rPr>
          <w:sz w:val="21"/>
          <w:szCs w:val="21"/>
        </w:rPr>
        <w:t xml:space="preserve">            $problem=new Problem();</w:t>
      </w:r>
    </w:p>
    <w:p w14:paraId="30BC47C2" w14:textId="77777777" w:rsidR="000D7723" w:rsidRPr="001065C6" w:rsidRDefault="000D7723" w:rsidP="00D65464">
      <w:pPr>
        <w:spacing w:line="300" w:lineRule="auto"/>
        <w:rPr>
          <w:sz w:val="21"/>
          <w:szCs w:val="21"/>
        </w:rPr>
      </w:pPr>
      <w:r w:rsidRPr="001065C6">
        <w:rPr>
          <w:sz w:val="21"/>
          <w:szCs w:val="21"/>
        </w:rPr>
        <w:t xml:space="preserve">            $problem-&gt;description=$data[$i]['title'];</w:t>
      </w:r>
    </w:p>
    <w:p w14:paraId="4219B631" w14:textId="77777777" w:rsidR="000D7723" w:rsidRPr="001065C6" w:rsidRDefault="000D7723" w:rsidP="00D65464">
      <w:pPr>
        <w:spacing w:line="300" w:lineRule="auto"/>
        <w:rPr>
          <w:sz w:val="21"/>
          <w:szCs w:val="21"/>
        </w:rPr>
      </w:pPr>
      <w:r w:rsidRPr="001065C6">
        <w:rPr>
          <w:sz w:val="21"/>
          <w:szCs w:val="21"/>
        </w:rPr>
        <w:t xml:space="preserve">            $problem-&gt;species=$data[$i]['type'];</w:t>
      </w:r>
    </w:p>
    <w:p w14:paraId="6F6F5209" w14:textId="77777777" w:rsidR="000D7723" w:rsidRPr="001065C6" w:rsidRDefault="000D7723" w:rsidP="00D65464">
      <w:pPr>
        <w:spacing w:line="300" w:lineRule="auto"/>
        <w:rPr>
          <w:sz w:val="21"/>
          <w:szCs w:val="21"/>
        </w:rPr>
      </w:pPr>
      <w:r w:rsidRPr="001065C6">
        <w:rPr>
          <w:sz w:val="21"/>
          <w:szCs w:val="21"/>
        </w:rPr>
        <w:t xml:space="preserve">            switch ($data[$i]['type']){</w:t>
      </w:r>
    </w:p>
    <w:p w14:paraId="1CAB141D" w14:textId="77777777" w:rsidR="000D7723" w:rsidRPr="001065C6" w:rsidRDefault="000D7723" w:rsidP="00D65464">
      <w:pPr>
        <w:spacing w:line="300" w:lineRule="auto"/>
        <w:rPr>
          <w:sz w:val="21"/>
          <w:szCs w:val="21"/>
        </w:rPr>
      </w:pPr>
      <w:r w:rsidRPr="001065C6">
        <w:rPr>
          <w:sz w:val="21"/>
          <w:szCs w:val="21"/>
        </w:rPr>
        <w:lastRenderedPageBreak/>
        <w:t xml:space="preserve">                case '1':</w:t>
      </w:r>
    </w:p>
    <w:p w14:paraId="6A2F654A" w14:textId="77777777" w:rsidR="000D7723" w:rsidRPr="001065C6" w:rsidRDefault="000D7723" w:rsidP="00D65464">
      <w:pPr>
        <w:spacing w:line="300" w:lineRule="auto"/>
        <w:rPr>
          <w:sz w:val="21"/>
          <w:szCs w:val="21"/>
        </w:rPr>
      </w:pPr>
      <w:r w:rsidRPr="001065C6">
        <w:rPr>
          <w:sz w:val="21"/>
          <w:szCs w:val="21"/>
        </w:rPr>
        <w:t xml:space="preserve">                    $selected=$data[$i]['selected'];</w:t>
      </w:r>
    </w:p>
    <w:p w14:paraId="374DB009" w14:textId="77777777" w:rsidR="000D7723" w:rsidRPr="001065C6" w:rsidRDefault="000D7723" w:rsidP="00D65464">
      <w:pPr>
        <w:spacing w:line="300" w:lineRule="auto"/>
        <w:rPr>
          <w:sz w:val="21"/>
          <w:szCs w:val="21"/>
        </w:rPr>
      </w:pPr>
      <w:r w:rsidRPr="001065C6">
        <w:rPr>
          <w:sz w:val="21"/>
          <w:szCs w:val="21"/>
        </w:rPr>
        <w:t xml:space="preserve">                    $keySel=$selected.'_selected';</w:t>
      </w:r>
    </w:p>
    <w:p w14:paraId="3A670F2E" w14:textId="77777777" w:rsidR="000D7723" w:rsidRPr="001065C6" w:rsidRDefault="000D7723" w:rsidP="00D65464">
      <w:pPr>
        <w:spacing w:line="300" w:lineRule="auto"/>
        <w:rPr>
          <w:sz w:val="21"/>
          <w:szCs w:val="21"/>
        </w:rPr>
      </w:pPr>
      <w:r w:rsidRPr="001065C6">
        <w:rPr>
          <w:sz w:val="21"/>
          <w:szCs w:val="21"/>
        </w:rPr>
        <w:t xml:space="preserve">                    $problem-&gt;$keySel='checked';</w:t>
      </w:r>
    </w:p>
    <w:p w14:paraId="1EBE1D3F" w14:textId="77777777" w:rsidR="000D7723" w:rsidRPr="001065C6" w:rsidRDefault="000D7723" w:rsidP="00D65464">
      <w:pPr>
        <w:spacing w:line="300" w:lineRule="auto"/>
        <w:rPr>
          <w:sz w:val="21"/>
          <w:szCs w:val="21"/>
        </w:rPr>
      </w:pPr>
      <w:r w:rsidRPr="001065C6">
        <w:rPr>
          <w:sz w:val="21"/>
          <w:szCs w:val="21"/>
        </w:rPr>
        <w:t xml:space="preserve">                    break;</w:t>
      </w:r>
    </w:p>
    <w:p w14:paraId="7E74C2F0" w14:textId="77777777" w:rsidR="000D7723" w:rsidRPr="001065C6" w:rsidRDefault="000D7723" w:rsidP="00D65464">
      <w:pPr>
        <w:spacing w:line="300" w:lineRule="auto"/>
        <w:rPr>
          <w:sz w:val="21"/>
          <w:szCs w:val="21"/>
        </w:rPr>
      </w:pPr>
      <w:r w:rsidRPr="001065C6">
        <w:rPr>
          <w:sz w:val="21"/>
          <w:szCs w:val="21"/>
        </w:rPr>
        <w:t xml:space="preserve">                case '2':</w:t>
      </w:r>
    </w:p>
    <w:p w14:paraId="60677536" w14:textId="77777777" w:rsidR="000D7723" w:rsidRPr="001065C6" w:rsidRDefault="000D7723" w:rsidP="00D65464">
      <w:pPr>
        <w:spacing w:line="300" w:lineRule="auto"/>
        <w:rPr>
          <w:sz w:val="21"/>
          <w:szCs w:val="21"/>
        </w:rPr>
      </w:pPr>
      <w:r w:rsidRPr="001065C6">
        <w:rPr>
          <w:sz w:val="21"/>
          <w:szCs w:val="21"/>
        </w:rPr>
        <w:t xml:space="preserve">                    $problem-&gt;a_selected=$data[$i]['ay'];</w:t>
      </w:r>
    </w:p>
    <w:p w14:paraId="7C08748D" w14:textId="77777777" w:rsidR="000D7723" w:rsidRPr="001065C6" w:rsidRDefault="000D7723" w:rsidP="00D65464">
      <w:pPr>
        <w:spacing w:line="300" w:lineRule="auto"/>
        <w:rPr>
          <w:sz w:val="21"/>
          <w:szCs w:val="21"/>
        </w:rPr>
      </w:pPr>
      <w:r w:rsidRPr="001065C6">
        <w:rPr>
          <w:sz w:val="21"/>
          <w:szCs w:val="21"/>
        </w:rPr>
        <w:t xml:space="preserve">                    $problem-&gt;b_selected=$data[$i]['by'];</w:t>
      </w:r>
    </w:p>
    <w:p w14:paraId="6B6C408D" w14:textId="77777777" w:rsidR="000D7723" w:rsidRPr="001065C6" w:rsidRDefault="000D7723" w:rsidP="00D65464">
      <w:pPr>
        <w:spacing w:line="300" w:lineRule="auto"/>
        <w:rPr>
          <w:sz w:val="21"/>
          <w:szCs w:val="21"/>
        </w:rPr>
      </w:pPr>
      <w:r w:rsidRPr="001065C6">
        <w:rPr>
          <w:sz w:val="21"/>
          <w:szCs w:val="21"/>
        </w:rPr>
        <w:t xml:space="preserve">                    $problem-&gt;c_selected=$data[$i]['cy'];</w:t>
      </w:r>
    </w:p>
    <w:p w14:paraId="32F560D4" w14:textId="77777777" w:rsidR="000D7723" w:rsidRPr="001065C6" w:rsidRDefault="000D7723" w:rsidP="00D65464">
      <w:pPr>
        <w:spacing w:line="300" w:lineRule="auto"/>
        <w:rPr>
          <w:sz w:val="21"/>
          <w:szCs w:val="21"/>
        </w:rPr>
      </w:pPr>
      <w:r w:rsidRPr="001065C6">
        <w:rPr>
          <w:sz w:val="21"/>
          <w:szCs w:val="21"/>
        </w:rPr>
        <w:t xml:space="preserve">                    $problem-&gt;d_selected=$data[$i]['dy'];</w:t>
      </w:r>
    </w:p>
    <w:p w14:paraId="0A906562" w14:textId="77777777" w:rsidR="000D7723" w:rsidRPr="001065C6" w:rsidRDefault="000D7723" w:rsidP="00D65464">
      <w:pPr>
        <w:spacing w:line="300" w:lineRule="auto"/>
        <w:rPr>
          <w:sz w:val="21"/>
          <w:szCs w:val="21"/>
        </w:rPr>
      </w:pPr>
      <w:r w:rsidRPr="001065C6">
        <w:rPr>
          <w:sz w:val="21"/>
          <w:szCs w:val="21"/>
        </w:rPr>
        <w:t xml:space="preserve">                    break;</w:t>
      </w:r>
    </w:p>
    <w:p w14:paraId="608E1533" w14:textId="77777777" w:rsidR="000D7723" w:rsidRPr="001065C6" w:rsidRDefault="000D7723" w:rsidP="00D65464">
      <w:pPr>
        <w:spacing w:line="300" w:lineRule="auto"/>
        <w:rPr>
          <w:sz w:val="21"/>
          <w:szCs w:val="21"/>
        </w:rPr>
      </w:pPr>
      <w:r w:rsidRPr="001065C6">
        <w:rPr>
          <w:sz w:val="21"/>
          <w:szCs w:val="21"/>
        </w:rPr>
        <w:t xml:space="preserve">                case '3':</w:t>
      </w:r>
    </w:p>
    <w:p w14:paraId="45D032FF" w14:textId="77777777" w:rsidR="000D7723" w:rsidRPr="001065C6" w:rsidRDefault="000D7723" w:rsidP="00D65464">
      <w:pPr>
        <w:spacing w:line="300" w:lineRule="auto"/>
        <w:rPr>
          <w:sz w:val="21"/>
          <w:szCs w:val="21"/>
        </w:rPr>
      </w:pPr>
      <w:r w:rsidRPr="001065C6">
        <w:rPr>
          <w:sz w:val="21"/>
          <w:szCs w:val="21"/>
        </w:rPr>
        <w:t xml:space="preserve">                    $selected=$data[$i]['selected'];</w:t>
      </w:r>
    </w:p>
    <w:p w14:paraId="5F4148EF" w14:textId="77777777" w:rsidR="000D7723" w:rsidRPr="001065C6" w:rsidRDefault="000D7723" w:rsidP="00D65464">
      <w:pPr>
        <w:spacing w:line="300" w:lineRule="auto"/>
        <w:rPr>
          <w:sz w:val="21"/>
          <w:szCs w:val="21"/>
        </w:rPr>
      </w:pPr>
      <w:r w:rsidRPr="001065C6">
        <w:rPr>
          <w:sz w:val="21"/>
          <w:szCs w:val="21"/>
        </w:rPr>
        <w:t xml:space="preserve">                    $keySel=$selected.'_selected';</w:t>
      </w:r>
    </w:p>
    <w:p w14:paraId="6697F308" w14:textId="77777777" w:rsidR="000D7723" w:rsidRPr="001065C6" w:rsidRDefault="000D7723" w:rsidP="00D65464">
      <w:pPr>
        <w:spacing w:line="300" w:lineRule="auto"/>
        <w:rPr>
          <w:sz w:val="21"/>
          <w:szCs w:val="21"/>
        </w:rPr>
      </w:pPr>
      <w:r w:rsidRPr="001065C6">
        <w:rPr>
          <w:sz w:val="21"/>
          <w:szCs w:val="21"/>
        </w:rPr>
        <w:t xml:space="preserve">                    $problem-&gt;$keySel='checked';</w:t>
      </w:r>
    </w:p>
    <w:p w14:paraId="6E535D8F" w14:textId="77777777" w:rsidR="000D7723" w:rsidRPr="001065C6" w:rsidRDefault="000D7723" w:rsidP="00D65464">
      <w:pPr>
        <w:spacing w:line="300" w:lineRule="auto"/>
        <w:rPr>
          <w:sz w:val="21"/>
          <w:szCs w:val="21"/>
        </w:rPr>
      </w:pPr>
      <w:r w:rsidRPr="001065C6">
        <w:rPr>
          <w:sz w:val="21"/>
          <w:szCs w:val="21"/>
        </w:rPr>
        <w:t xml:space="preserve">                    break;</w:t>
      </w:r>
    </w:p>
    <w:p w14:paraId="0F39271F" w14:textId="77777777" w:rsidR="000D7723" w:rsidRPr="001065C6" w:rsidRDefault="000D7723" w:rsidP="00D65464">
      <w:pPr>
        <w:spacing w:line="300" w:lineRule="auto"/>
        <w:rPr>
          <w:sz w:val="21"/>
          <w:szCs w:val="21"/>
        </w:rPr>
      </w:pPr>
      <w:r w:rsidRPr="001065C6">
        <w:rPr>
          <w:sz w:val="21"/>
          <w:szCs w:val="21"/>
        </w:rPr>
        <w:t xml:space="preserve">                case '4':</w:t>
      </w:r>
    </w:p>
    <w:p w14:paraId="1E9E8098" w14:textId="77777777" w:rsidR="000D7723" w:rsidRPr="001065C6" w:rsidRDefault="000D7723" w:rsidP="00D65464">
      <w:pPr>
        <w:spacing w:line="300" w:lineRule="auto"/>
        <w:rPr>
          <w:sz w:val="21"/>
          <w:szCs w:val="21"/>
        </w:rPr>
      </w:pPr>
      <w:r w:rsidRPr="001065C6">
        <w:rPr>
          <w:sz w:val="21"/>
          <w:szCs w:val="21"/>
        </w:rPr>
        <w:t xml:space="preserve">                    break;</w:t>
      </w:r>
    </w:p>
    <w:p w14:paraId="41B800C4" w14:textId="77777777" w:rsidR="000D7723" w:rsidRPr="001065C6" w:rsidRDefault="000D7723" w:rsidP="00D65464">
      <w:pPr>
        <w:spacing w:line="300" w:lineRule="auto"/>
        <w:rPr>
          <w:sz w:val="21"/>
          <w:szCs w:val="21"/>
        </w:rPr>
      </w:pPr>
      <w:r w:rsidRPr="001065C6">
        <w:rPr>
          <w:sz w:val="21"/>
          <w:szCs w:val="21"/>
        </w:rPr>
        <w:t xml:space="preserve">                default:</w:t>
      </w:r>
    </w:p>
    <w:p w14:paraId="4B0225DC" w14:textId="77777777" w:rsidR="000D7723" w:rsidRPr="001065C6" w:rsidRDefault="000D7723" w:rsidP="00D65464">
      <w:pPr>
        <w:spacing w:line="300" w:lineRule="auto"/>
        <w:rPr>
          <w:sz w:val="21"/>
          <w:szCs w:val="21"/>
        </w:rPr>
      </w:pPr>
      <w:r w:rsidRPr="001065C6">
        <w:rPr>
          <w:sz w:val="21"/>
          <w:szCs w:val="21"/>
        </w:rPr>
        <w:t xml:space="preserve">                    return json_encode('</w:t>
      </w:r>
      <w:r w:rsidRPr="001065C6">
        <w:rPr>
          <w:rFonts w:hint="eastAsia"/>
          <w:sz w:val="21"/>
          <w:szCs w:val="21"/>
        </w:rPr>
        <w:t>出错</w:t>
      </w:r>
      <w:r w:rsidRPr="001065C6">
        <w:rPr>
          <w:sz w:val="21"/>
          <w:szCs w:val="21"/>
        </w:rPr>
        <w:t>');</w:t>
      </w:r>
    </w:p>
    <w:p w14:paraId="2C734DC7" w14:textId="77777777" w:rsidR="000D7723" w:rsidRPr="001065C6" w:rsidRDefault="000D7723" w:rsidP="00D65464">
      <w:pPr>
        <w:spacing w:line="300" w:lineRule="auto"/>
        <w:rPr>
          <w:sz w:val="21"/>
          <w:szCs w:val="21"/>
        </w:rPr>
      </w:pPr>
      <w:r w:rsidRPr="001065C6">
        <w:rPr>
          <w:sz w:val="21"/>
          <w:szCs w:val="21"/>
        </w:rPr>
        <w:t xml:space="preserve">                    break;</w:t>
      </w:r>
    </w:p>
    <w:p w14:paraId="5E7B9180" w14:textId="77777777" w:rsidR="000D7723" w:rsidRPr="001065C6" w:rsidRDefault="000D7723" w:rsidP="00D65464">
      <w:pPr>
        <w:spacing w:line="300" w:lineRule="auto"/>
        <w:rPr>
          <w:sz w:val="21"/>
          <w:szCs w:val="21"/>
        </w:rPr>
      </w:pPr>
      <w:r w:rsidRPr="001065C6">
        <w:rPr>
          <w:sz w:val="21"/>
          <w:szCs w:val="21"/>
        </w:rPr>
        <w:t xml:space="preserve">            }</w:t>
      </w:r>
    </w:p>
    <w:p w14:paraId="4589BCE8" w14:textId="77777777" w:rsidR="000D7723" w:rsidRPr="001065C6" w:rsidRDefault="000D7723" w:rsidP="00D65464">
      <w:pPr>
        <w:spacing w:line="300" w:lineRule="auto"/>
        <w:rPr>
          <w:sz w:val="21"/>
          <w:szCs w:val="21"/>
        </w:rPr>
      </w:pPr>
      <w:r w:rsidRPr="001065C6">
        <w:rPr>
          <w:sz w:val="21"/>
          <w:szCs w:val="21"/>
        </w:rPr>
        <w:t xml:space="preserve">            $problem-&gt;a=$data[$i]['a'];</w:t>
      </w:r>
    </w:p>
    <w:p w14:paraId="5020EF37" w14:textId="77777777" w:rsidR="000D7723" w:rsidRPr="001065C6" w:rsidRDefault="000D7723" w:rsidP="00D65464">
      <w:pPr>
        <w:spacing w:line="300" w:lineRule="auto"/>
        <w:rPr>
          <w:sz w:val="21"/>
          <w:szCs w:val="21"/>
        </w:rPr>
      </w:pPr>
      <w:r w:rsidRPr="001065C6">
        <w:rPr>
          <w:sz w:val="21"/>
          <w:szCs w:val="21"/>
        </w:rPr>
        <w:t xml:space="preserve">            $problem-&gt;b=$data[$i]['b'];</w:t>
      </w:r>
    </w:p>
    <w:p w14:paraId="1A85F024" w14:textId="77777777" w:rsidR="000D7723" w:rsidRPr="001065C6" w:rsidRDefault="000D7723" w:rsidP="00D65464">
      <w:pPr>
        <w:spacing w:line="300" w:lineRule="auto"/>
        <w:rPr>
          <w:sz w:val="21"/>
          <w:szCs w:val="21"/>
        </w:rPr>
      </w:pPr>
      <w:r w:rsidRPr="001065C6">
        <w:rPr>
          <w:sz w:val="21"/>
          <w:szCs w:val="21"/>
        </w:rPr>
        <w:t xml:space="preserve">            $problem-&gt;c=$data[$i]['c'];</w:t>
      </w:r>
    </w:p>
    <w:p w14:paraId="1F5A62C8" w14:textId="77777777" w:rsidR="000D7723" w:rsidRPr="001065C6" w:rsidRDefault="000D7723" w:rsidP="00D65464">
      <w:pPr>
        <w:spacing w:line="300" w:lineRule="auto"/>
        <w:rPr>
          <w:sz w:val="21"/>
          <w:szCs w:val="21"/>
        </w:rPr>
      </w:pPr>
      <w:r w:rsidRPr="001065C6">
        <w:rPr>
          <w:sz w:val="21"/>
          <w:szCs w:val="21"/>
        </w:rPr>
        <w:t xml:space="preserve">            $problem-&gt;d=$data[$i]['d'];</w:t>
      </w:r>
    </w:p>
    <w:p w14:paraId="698C53FE" w14:textId="77777777" w:rsidR="000D7723" w:rsidRPr="001065C6" w:rsidRDefault="000D7723" w:rsidP="00D65464">
      <w:pPr>
        <w:spacing w:line="300" w:lineRule="auto"/>
        <w:rPr>
          <w:sz w:val="21"/>
          <w:szCs w:val="21"/>
        </w:rPr>
      </w:pPr>
      <w:r w:rsidRPr="001065C6">
        <w:rPr>
          <w:sz w:val="21"/>
          <w:szCs w:val="21"/>
        </w:rPr>
        <w:t xml:space="preserve">            $problem-&gt;score=$data[$i]['score'];</w:t>
      </w:r>
    </w:p>
    <w:p w14:paraId="477F2019" w14:textId="77777777" w:rsidR="000D7723" w:rsidRPr="001065C6" w:rsidRDefault="000D7723" w:rsidP="00D65464">
      <w:pPr>
        <w:spacing w:line="300" w:lineRule="auto"/>
        <w:rPr>
          <w:sz w:val="21"/>
          <w:szCs w:val="21"/>
        </w:rPr>
      </w:pPr>
      <w:r w:rsidRPr="001065C6">
        <w:rPr>
          <w:sz w:val="21"/>
          <w:szCs w:val="21"/>
        </w:rPr>
        <w:t xml:space="preserve">            $problem-&gt;subject=session('subject');</w:t>
      </w:r>
    </w:p>
    <w:p w14:paraId="72FF3D57" w14:textId="77777777" w:rsidR="000D7723" w:rsidRPr="001065C6" w:rsidRDefault="000D7723" w:rsidP="00D65464">
      <w:pPr>
        <w:spacing w:line="300" w:lineRule="auto"/>
        <w:rPr>
          <w:sz w:val="21"/>
          <w:szCs w:val="21"/>
        </w:rPr>
      </w:pPr>
      <w:r w:rsidRPr="001065C6">
        <w:rPr>
          <w:sz w:val="21"/>
          <w:szCs w:val="21"/>
        </w:rPr>
        <w:t xml:space="preserve">            if ($problem-&gt;save()){</w:t>
      </w:r>
    </w:p>
    <w:p w14:paraId="44E11FC7" w14:textId="77777777" w:rsidR="000D7723" w:rsidRPr="001065C6" w:rsidRDefault="000D7723" w:rsidP="00D65464">
      <w:pPr>
        <w:spacing w:line="300" w:lineRule="auto"/>
        <w:rPr>
          <w:sz w:val="21"/>
          <w:szCs w:val="21"/>
        </w:rPr>
      </w:pPr>
      <w:r w:rsidRPr="001065C6">
        <w:rPr>
          <w:sz w:val="21"/>
          <w:szCs w:val="21"/>
        </w:rPr>
        <w:t xml:space="preserve">                $x++;</w:t>
      </w:r>
    </w:p>
    <w:p w14:paraId="0B8CE1CC" w14:textId="77777777" w:rsidR="000D7723" w:rsidRPr="001065C6" w:rsidRDefault="000D7723" w:rsidP="00D65464">
      <w:pPr>
        <w:spacing w:line="300" w:lineRule="auto"/>
        <w:rPr>
          <w:sz w:val="21"/>
          <w:szCs w:val="21"/>
        </w:rPr>
      </w:pPr>
      <w:r w:rsidRPr="001065C6">
        <w:rPr>
          <w:sz w:val="21"/>
          <w:szCs w:val="21"/>
        </w:rPr>
        <w:t xml:space="preserve">            }else{</w:t>
      </w:r>
    </w:p>
    <w:p w14:paraId="36BF140B" w14:textId="77777777" w:rsidR="000D7723" w:rsidRPr="001065C6" w:rsidRDefault="000D7723" w:rsidP="00D65464">
      <w:pPr>
        <w:spacing w:line="300" w:lineRule="auto"/>
        <w:rPr>
          <w:sz w:val="21"/>
          <w:szCs w:val="21"/>
        </w:rPr>
      </w:pPr>
      <w:r w:rsidRPr="001065C6">
        <w:rPr>
          <w:sz w:val="21"/>
          <w:szCs w:val="21"/>
        </w:rPr>
        <w:t xml:space="preserve">                $x++;</w:t>
      </w:r>
    </w:p>
    <w:p w14:paraId="5B70C808" w14:textId="77777777" w:rsidR="000D7723" w:rsidRPr="001065C6" w:rsidRDefault="000D7723" w:rsidP="00D65464">
      <w:pPr>
        <w:spacing w:line="300" w:lineRule="auto"/>
        <w:rPr>
          <w:sz w:val="21"/>
          <w:szCs w:val="21"/>
        </w:rPr>
      </w:pPr>
      <w:r w:rsidRPr="001065C6">
        <w:rPr>
          <w:sz w:val="21"/>
          <w:szCs w:val="21"/>
        </w:rPr>
        <w:t xml:space="preserve">            }</w:t>
      </w:r>
    </w:p>
    <w:p w14:paraId="10B6B32D" w14:textId="77777777" w:rsidR="000D7723" w:rsidRPr="001065C6" w:rsidRDefault="000D7723" w:rsidP="00D65464">
      <w:pPr>
        <w:spacing w:line="300" w:lineRule="auto"/>
        <w:rPr>
          <w:sz w:val="21"/>
          <w:szCs w:val="21"/>
        </w:rPr>
      </w:pPr>
      <w:r w:rsidRPr="001065C6">
        <w:rPr>
          <w:sz w:val="21"/>
          <w:szCs w:val="21"/>
        </w:rPr>
        <w:t xml:space="preserve">        }</w:t>
      </w:r>
    </w:p>
    <w:p w14:paraId="4C0477C6" w14:textId="77777777" w:rsidR="000D7723" w:rsidRPr="001065C6" w:rsidRDefault="000D7723" w:rsidP="00D65464">
      <w:pPr>
        <w:spacing w:line="300" w:lineRule="auto"/>
        <w:rPr>
          <w:sz w:val="21"/>
          <w:szCs w:val="21"/>
        </w:rPr>
      </w:pPr>
      <w:r w:rsidRPr="001065C6">
        <w:rPr>
          <w:sz w:val="21"/>
          <w:szCs w:val="21"/>
        </w:rPr>
        <w:t xml:space="preserve">        if ($x==count($data)){</w:t>
      </w:r>
    </w:p>
    <w:p w14:paraId="6273CA22" w14:textId="77777777" w:rsidR="000D7723" w:rsidRPr="001065C6" w:rsidRDefault="000D7723" w:rsidP="00D65464">
      <w:pPr>
        <w:spacing w:line="300" w:lineRule="auto"/>
        <w:rPr>
          <w:sz w:val="21"/>
          <w:szCs w:val="21"/>
        </w:rPr>
      </w:pPr>
      <w:r w:rsidRPr="001065C6">
        <w:rPr>
          <w:sz w:val="21"/>
          <w:szCs w:val="21"/>
        </w:rPr>
        <w:t xml:space="preserve">            return '</w:t>
      </w:r>
      <w:r w:rsidRPr="001065C6">
        <w:rPr>
          <w:rFonts w:hint="eastAsia"/>
          <w:sz w:val="21"/>
          <w:szCs w:val="21"/>
        </w:rPr>
        <w:t>插入成功</w:t>
      </w:r>
      <w:r w:rsidRPr="001065C6">
        <w:rPr>
          <w:sz w:val="21"/>
          <w:szCs w:val="21"/>
        </w:rPr>
        <w:t>';</w:t>
      </w:r>
    </w:p>
    <w:p w14:paraId="0F1E6713" w14:textId="77777777" w:rsidR="000D7723" w:rsidRPr="001065C6" w:rsidRDefault="000D7723" w:rsidP="00D65464">
      <w:pPr>
        <w:spacing w:line="300" w:lineRule="auto"/>
        <w:rPr>
          <w:sz w:val="21"/>
          <w:szCs w:val="21"/>
        </w:rPr>
      </w:pPr>
      <w:r w:rsidRPr="001065C6">
        <w:rPr>
          <w:sz w:val="21"/>
          <w:szCs w:val="21"/>
        </w:rPr>
        <w:lastRenderedPageBreak/>
        <w:t xml:space="preserve">        }else{</w:t>
      </w:r>
    </w:p>
    <w:p w14:paraId="1C650CE3" w14:textId="77777777" w:rsidR="000D7723" w:rsidRPr="001065C6" w:rsidRDefault="000D7723" w:rsidP="00D65464">
      <w:pPr>
        <w:spacing w:line="300" w:lineRule="auto"/>
        <w:rPr>
          <w:sz w:val="21"/>
          <w:szCs w:val="21"/>
        </w:rPr>
      </w:pPr>
      <w:r w:rsidRPr="001065C6">
        <w:rPr>
          <w:sz w:val="21"/>
          <w:szCs w:val="21"/>
        </w:rPr>
        <w:t xml:space="preserve">            return '</w:t>
      </w:r>
      <w:r w:rsidRPr="001065C6">
        <w:rPr>
          <w:rFonts w:hint="eastAsia"/>
          <w:sz w:val="21"/>
          <w:szCs w:val="21"/>
        </w:rPr>
        <w:t>添加失败</w:t>
      </w:r>
      <w:r w:rsidRPr="001065C6">
        <w:rPr>
          <w:sz w:val="21"/>
          <w:szCs w:val="21"/>
        </w:rPr>
        <w:t>';</w:t>
      </w:r>
    </w:p>
    <w:p w14:paraId="6BAC10CB" w14:textId="77777777" w:rsidR="000D7723" w:rsidRPr="001065C6" w:rsidRDefault="000D7723" w:rsidP="00D65464">
      <w:pPr>
        <w:spacing w:line="300" w:lineRule="auto"/>
        <w:rPr>
          <w:sz w:val="21"/>
          <w:szCs w:val="21"/>
        </w:rPr>
      </w:pPr>
      <w:r w:rsidRPr="001065C6">
        <w:rPr>
          <w:sz w:val="21"/>
          <w:szCs w:val="21"/>
        </w:rPr>
        <w:t xml:space="preserve">        }</w:t>
      </w:r>
    </w:p>
    <w:p w14:paraId="430D1BA8" w14:textId="77777777" w:rsidR="000D7723" w:rsidRPr="001065C6" w:rsidRDefault="000D7723" w:rsidP="00D65464">
      <w:pPr>
        <w:spacing w:line="300" w:lineRule="auto"/>
        <w:rPr>
          <w:sz w:val="21"/>
          <w:szCs w:val="21"/>
        </w:rPr>
      </w:pPr>
      <w:r w:rsidRPr="001065C6">
        <w:rPr>
          <w:sz w:val="21"/>
          <w:szCs w:val="21"/>
        </w:rPr>
        <w:t xml:space="preserve">    }</w:t>
      </w:r>
    </w:p>
    <w:p w14:paraId="68EAC2B0" w14:textId="77777777" w:rsidR="000D7723" w:rsidRPr="001065C6" w:rsidRDefault="000D7723" w:rsidP="00D65464">
      <w:pPr>
        <w:spacing w:line="300" w:lineRule="auto"/>
        <w:rPr>
          <w:sz w:val="21"/>
          <w:szCs w:val="21"/>
        </w:rPr>
      </w:pPr>
      <w:r w:rsidRPr="001065C6">
        <w:rPr>
          <w:sz w:val="21"/>
          <w:szCs w:val="21"/>
        </w:rPr>
        <w:t xml:space="preserve">    public function show(Request $request){</w:t>
      </w:r>
    </w:p>
    <w:p w14:paraId="113BBECB" w14:textId="77777777" w:rsidR="000D7723" w:rsidRPr="001065C6" w:rsidRDefault="000D7723" w:rsidP="00D65464">
      <w:pPr>
        <w:spacing w:line="300" w:lineRule="auto"/>
        <w:rPr>
          <w:sz w:val="21"/>
          <w:szCs w:val="21"/>
        </w:rPr>
      </w:pPr>
      <w:r w:rsidRPr="001065C6">
        <w:rPr>
          <w:sz w:val="21"/>
          <w:szCs w:val="21"/>
        </w:rPr>
        <w:t xml:space="preserve">        $key=$request-&gt;input('key');</w:t>
      </w:r>
    </w:p>
    <w:p w14:paraId="3C1337F4" w14:textId="77777777" w:rsidR="000D7723" w:rsidRPr="001065C6" w:rsidRDefault="000D7723" w:rsidP="00D65464">
      <w:pPr>
        <w:spacing w:line="300" w:lineRule="auto"/>
        <w:rPr>
          <w:sz w:val="21"/>
          <w:szCs w:val="21"/>
        </w:rPr>
      </w:pPr>
      <w:r w:rsidRPr="001065C6">
        <w:rPr>
          <w:sz w:val="21"/>
          <w:szCs w:val="21"/>
        </w:rPr>
        <w:t xml:space="preserve">        $problem=new Problem();</w:t>
      </w:r>
    </w:p>
    <w:p w14:paraId="48566D0C" w14:textId="77777777" w:rsidR="000D7723" w:rsidRPr="001065C6" w:rsidRDefault="000D7723" w:rsidP="00D65464">
      <w:pPr>
        <w:spacing w:line="300" w:lineRule="auto"/>
        <w:rPr>
          <w:sz w:val="21"/>
          <w:szCs w:val="21"/>
        </w:rPr>
      </w:pPr>
      <w:r w:rsidRPr="001065C6">
        <w:rPr>
          <w:sz w:val="21"/>
          <w:szCs w:val="21"/>
        </w:rPr>
        <w:t xml:space="preserve">        $data=$problem-&gt;where('subject',session('subject'))</w:t>
      </w:r>
    </w:p>
    <w:p w14:paraId="36A2444B" w14:textId="77777777" w:rsidR="000D7723" w:rsidRPr="001065C6" w:rsidRDefault="000D7723" w:rsidP="00D65464">
      <w:pPr>
        <w:spacing w:line="300" w:lineRule="auto"/>
        <w:rPr>
          <w:sz w:val="21"/>
          <w:szCs w:val="21"/>
        </w:rPr>
      </w:pPr>
      <w:r w:rsidRPr="001065C6">
        <w:rPr>
          <w:sz w:val="21"/>
          <w:szCs w:val="21"/>
        </w:rPr>
        <w:t xml:space="preserve">            -&gt;where('id','like','%'.$key.'%')</w:t>
      </w:r>
    </w:p>
    <w:p w14:paraId="0A22D069" w14:textId="77777777" w:rsidR="000D7723" w:rsidRPr="001065C6" w:rsidRDefault="000D7723" w:rsidP="00D65464">
      <w:pPr>
        <w:spacing w:line="300" w:lineRule="auto"/>
        <w:rPr>
          <w:sz w:val="21"/>
          <w:szCs w:val="21"/>
        </w:rPr>
      </w:pPr>
      <w:r w:rsidRPr="001065C6">
        <w:rPr>
          <w:sz w:val="21"/>
          <w:szCs w:val="21"/>
        </w:rPr>
        <w:t xml:space="preserve">            -&gt;orWhere('description','like','%'.$key.'%')</w:t>
      </w:r>
    </w:p>
    <w:p w14:paraId="74A1F37B" w14:textId="77777777" w:rsidR="000D7723" w:rsidRPr="001065C6" w:rsidRDefault="000D7723" w:rsidP="00D65464">
      <w:pPr>
        <w:spacing w:line="300" w:lineRule="auto"/>
        <w:rPr>
          <w:sz w:val="21"/>
          <w:szCs w:val="21"/>
        </w:rPr>
      </w:pPr>
      <w:r w:rsidRPr="001065C6">
        <w:rPr>
          <w:sz w:val="21"/>
          <w:szCs w:val="21"/>
        </w:rPr>
        <w:t xml:space="preserve">            -&gt;orWhere('a','like','%'.$key.'%')</w:t>
      </w:r>
    </w:p>
    <w:p w14:paraId="04069D63" w14:textId="77777777" w:rsidR="000D7723" w:rsidRPr="001065C6" w:rsidRDefault="000D7723" w:rsidP="00D65464">
      <w:pPr>
        <w:spacing w:line="300" w:lineRule="auto"/>
        <w:rPr>
          <w:sz w:val="21"/>
          <w:szCs w:val="21"/>
        </w:rPr>
      </w:pPr>
      <w:r w:rsidRPr="001065C6">
        <w:rPr>
          <w:sz w:val="21"/>
          <w:szCs w:val="21"/>
        </w:rPr>
        <w:t xml:space="preserve">            -&gt;orWhere('b','like','%'.$key.'%')</w:t>
      </w:r>
    </w:p>
    <w:p w14:paraId="0CD0A16E" w14:textId="77777777" w:rsidR="000D7723" w:rsidRPr="001065C6" w:rsidRDefault="000D7723" w:rsidP="00D65464">
      <w:pPr>
        <w:spacing w:line="300" w:lineRule="auto"/>
        <w:rPr>
          <w:sz w:val="21"/>
          <w:szCs w:val="21"/>
        </w:rPr>
      </w:pPr>
      <w:r w:rsidRPr="001065C6">
        <w:rPr>
          <w:sz w:val="21"/>
          <w:szCs w:val="21"/>
        </w:rPr>
        <w:t xml:space="preserve">            -&gt;orWhere('c','like','%'.$key.'%')</w:t>
      </w:r>
    </w:p>
    <w:p w14:paraId="3ACDB0DC" w14:textId="77777777" w:rsidR="000D7723" w:rsidRPr="001065C6" w:rsidRDefault="000D7723" w:rsidP="00D65464">
      <w:pPr>
        <w:spacing w:line="300" w:lineRule="auto"/>
        <w:rPr>
          <w:sz w:val="21"/>
          <w:szCs w:val="21"/>
        </w:rPr>
      </w:pPr>
      <w:r w:rsidRPr="001065C6">
        <w:rPr>
          <w:sz w:val="21"/>
          <w:szCs w:val="21"/>
        </w:rPr>
        <w:t xml:space="preserve">            -&gt;orWhere('d','like','%'.$key.'%')</w:t>
      </w:r>
    </w:p>
    <w:p w14:paraId="0006AEBC" w14:textId="77777777" w:rsidR="000D7723" w:rsidRPr="001065C6" w:rsidRDefault="000D7723" w:rsidP="00D65464">
      <w:pPr>
        <w:spacing w:line="300" w:lineRule="auto"/>
        <w:rPr>
          <w:sz w:val="21"/>
          <w:szCs w:val="21"/>
        </w:rPr>
      </w:pPr>
      <w:r w:rsidRPr="001065C6">
        <w:rPr>
          <w:sz w:val="21"/>
          <w:szCs w:val="21"/>
        </w:rPr>
        <w:t xml:space="preserve">                      -&gt;paginate(10);</w:t>
      </w:r>
    </w:p>
    <w:p w14:paraId="1B6A085D" w14:textId="77777777" w:rsidR="000D7723" w:rsidRPr="001065C6" w:rsidRDefault="000D7723" w:rsidP="00D65464">
      <w:pPr>
        <w:spacing w:line="300" w:lineRule="auto"/>
        <w:rPr>
          <w:sz w:val="21"/>
          <w:szCs w:val="21"/>
        </w:rPr>
      </w:pPr>
      <w:r w:rsidRPr="001065C6">
        <w:rPr>
          <w:sz w:val="21"/>
          <w:szCs w:val="21"/>
        </w:rPr>
        <w:t xml:space="preserve">        return json_encode($data);</w:t>
      </w:r>
    </w:p>
    <w:p w14:paraId="4DCF95C0" w14:textId="77777777" w:rsidR="000D7723" w:rsidRPr="001065C6" w:rsidRDefault="000D7723" w:rsidP="00D65464">
      <w:pPr>
        <w:spacing w:line="300" w:lineRule="auto"/>
        <w:rPr>
          <w:sz w:val="21"/>
          <w:szCs w:val="21"/>
        </w:rPr>
      </w:pPr>
      <w:r w:rsidRPr="001065C6">
        <w:rPr>
          <w:sz w:val="21"/>
          <w:szCs w:val="21"/>
        </w:rPr>
        <w:t xml:space="preserve">    }</w:t>
      </w:r>
    </w:p>
    <w:p w14:paraId="2FB0D68B" w14:textId="77777777" w:rsidR="000D7723" w:rsidRPr="001065C6" w:rsidRDefault="000D7723" w:rsidP="00D65464">
      <w:pPr>
        <w:spacing w:line="300" w:lineRule="auto"/>
        <w:rPr>
          <w:sz w:val="21"/>
          <w:szCs w:val="21"/>
        </w:rPr>
      </w:pPr>
      <w:r w:rsidRPr="001065C6">
        <w:rPr>
          <w:sz w:val="21"/>
          <w:szCs w:val="21"/>
        </w:rPr>
        <w:t>//    public showByKey</w:t>
      </w:r>
    </w:p>
    <w:p w14:paraId="2E236CA3" w14:textId="77777777" w:rsidR="000D7723" w:rsidRPr="001065C6" w:rsidRDefault="000D7723" w:rsidP="00D65464">
      <w:pPr>
        <w:spacing w:line="300" w:lineRule="auto"/>
        <w:rPr>
          <w:sz w:val="21"/>
          <w:szCs w:val="21"/>
        </w:rPr>
      </w:pPr>
      <w:r w:rsidRPr="001065C6">
        <w:rPr>
          <w:sz w:val="21"/>
          <w:szCs w:val="21"/>
        </w:rPr>
        <w:t xml:space="preserve">    public function showById(Request $request){</w:t>
      </w:r>
    </w:p>
    <w:p w14:paraId="200B7066" w14:textId="77777777" w:rsidR="000D7723" w:rsidRPr="001065C6" w:rsidRDefault="000D7723" w:rsidP="00D65464">
      <w:pPr>
        <w:spacing w:line="300" w:lineRule="auto"/>
        <w:rPr>
          <w:sz w:val="21"/>
          <w:szCs w:val="21"/>
        </w:rPr>
      </w:pPr>
      <w:r w:rsidRPr="001065C6">
        <w:rPr>
          <w:sz w:val="21"/>
          <w:szCs w:val="21"/>
        </w:rPr>
        <w:t xml:space="preserve">        $key=$request-&gt;input('key');</w:t>
      </w:r>
    </w:p>
    <w:p w14:paraId="71E3C1F5" w14:textId="77777777" w:rsidR="000D7723" w:rsidRPr="001065C6" w:rsidRDefault="000D7723" w:rsidP="00D65464">
      <w:pPr>
        <w:spacing w:line="300" w:lineRule="auto"/>
        <w:rPr>
          <w:sz w:val="21"/>
          <w:szCs w:val="21"/>
        </w:rPr>
      </w:pPr>
      <w:r w:rsidRPr="001065C6">
        <w:rPr>
          <w:sz w:val="21"/>
          <w:szCs w:val="21"/>
        </w:rPr>
        <w:t>//        return json_encode($key);</w:t>
      </w:r>
    </w:p>
    <w:p w14:paraId="4994CA17" w14:textId="77777777" w:rsidR="000D7723" w:rsidRPr="001065C6" w:rsidRDefault="000D7723" w:rsidP="00D65464">
      <w:pPr>
        <w:spacing w:line="300" w:lineRule="auto"/>
        <w:rPr>
          <w:sz w:val="21"/>
          <w:szCs w:val="21"/>
        </w:rPr>
      </w:pPr>
      <w:r w:rsidRPr="001065C6">
        <w:rPr>
          <w:sz w:val="21"/>
          <w:szCs w:val="21"/>
        </w:rPr>
        <w:t xml:space="preserve">        $problem=new Problem();</w:t>
      </w:r>
    </w:p>
    <w:p w14:paraId="6C19B862" w14:textId="77777777" w:rsidR="000D7723" w:rsidRPr="001065C6" w:rsidRDefault="000D7723" w:rsidP="00D65464">
      <w:pPr>
        <w:spacing w:line="300" w:lineRule="auto"/>
        <w:rPr>
          <w:sz w:val="21"/>
          <w:szCs w:val="21"/>
        </w:rPr>
      </w:pPr>
      <w:r w:rsidRPr="001065C6">
        <w:rPr>
          <w:sz w:val="21"/>
          <w:szCs w:val="21"/>
        </w:rPr>
        <w:t xml:space="preserve">        $data=$problem-&gt;where('subject',session('subject'))</w:t>
      </w:r>
    </w:p>
    <w:p w14:paraId="31C37440" w14:textId="77777777" w:rsidR="000D7723" w:rsidRPr="001065C6" w:rsidRDefault="000D7723" w:rsidP="00D65464">
      <w:pPr>
        <w:spacing w:line="300" w:lineRule="auto"/>
        <w:rPr>
          <w:sz w:val="21"/>
          <w:szCs w:val="21"/>
        </w:rPr>
      </w:pPr>
      <w:r w:rsidRPr="001065C6">
        <w:rPr>
          <w:sz w:val="21"/>
          <w:szCs w:val="21"/>
        </w:rPr>
        <w:t xml:space="preserve">            -&gt;where('id','like','%'.$key.'%')</w:t>
      </w:r>
    </w:p>
    <w:p w14:paraId="324F7D6A" w14:textId="77777777" w:rsidR="000D7723" w:rsidRPr="001065C6" w:rsidRDefault="000D7723" w:rsidP="00D65464">
      <w:pPr>
        <w:spacing w:line="300" w:lineRule="auto"/>
        <w:rPr>
          <w:sz w:val="21"/>
          <w:szCs w:val="21"/>
        </w:rPr>
      </w:pPr>
      <w:r w:rsidRPr="001065C6">
        <w:rPr>
          <w:sz w:val="21"/>
          <w:szCs w:val="21"/>
        </w:rPr>
        <w:t xml:space="preserve">            -&gt;orWhere('description','like','%'.$key.'%')</w:t>
      </w:r>
    </w:p>
    <w:p w14:paraId="2E8B0DE5" w14:textId="77777777" w:rsidR="000D7723" w:rsidRPr="001065C6" w:rsidRDefault="000D7723" w:rsidP="00D65464">
      <w:pPr>
        <w:spacing w:line="300" w:lineRule="auto"/>
        <w:rPr>
          <w:sz w:val="21"/>
          <w:szCs w:val="21"/>
        </w:rPr>
      </w:pPr>
      <w:r w:rsidRPr="001065C6">
        <w:rPr>
          <w:sz w:val="21"/>
          <w:szCs w:val="21"/>
        </w:rPr>
        <w:t xml:space="preserve">            -&gt;orWhere('a','like','%'.$key.'%')</w:t>
      </w:r>
    </w:p>
    <w:p w14:paraId="27A0E17C" w14:textId="77777777" w:rsidR="000D7723" w:rsidRPr="001065C6" w:rsidRDefault="000D7723" w:rsidP="00D65464">
      <w:pPr>
        <w:spacing w:line="300" w:lineRule="auto"/>
        <w:rPr>
          <w:sz w:val="21"/>
          <w:szCs w:val="21"/>
        </w:rPr>
      </w:pPr>
      <w:r w:rsidRPr="001065C6">
        <w:rPr>
          <w:sz w:val="21"/>
          <w:szCs w:val="21"/>
        </w:rPr>
        <w:t xml:space="preserve">            -&gt;orWhere('b','like','%'.$key.'%')</w:t>
      </w:r>
    </w:p>
    <w:p w14:paraId="61F71CF9" w14:textId="77777777" w:rsidR="000D7723" w:rsidRPr="001065C6" w:rsidRDefault="000D7723" w:rsidP="00D65464">
      <w:pPr>
        <w:spacing w:line="300" w:lineRule="auto"/>
        <w:rPr>
          <w:sz w:val="21"/>
          <w:szCs w:val="21"/>
        </w:rPr>
      </w:pPr>
      <w:r w:rsidRPr="001065C6">
        <w:rPr>
          <w:sz w:val="21"/>
          <w:szCs w:val="21"/>
        </w:rPr>
        <w:t xml:space="preserve">            -&gt;orWhere('c','like','%'.$key.'%')</w:t>
      </w:r>
    </w:p>
    <w:p w14:paraId="601F6EDF" w14:textId="77777777" w:rsidR="000D7723" w:rsidRPr="001065C6" w:rsidRDefault="000D7723" w:rsidP="00D65464">
      <w:pPr>
        <w:spacing w:line="300" w:lineRule="auto"/>
        <w:rPr>
          <w:sz w:val="21"/>
          <w:szCs w:val="21"/>
        </w:rPr>
      </w:pPr>
      <w:r w:rsidRPr="001065C6">
        <w:rPr>
          <w:sz w:val="21"/>
          <w:szCs w:val="21"/>
        </w:rPr>
        <w:t xml:space="preserve">            -&gt;orWhere('d','like','%'.$key.'%')</w:t>
      </w:r>
    </w:p>
    <w:p w14:paraId="30ED48DD" w14:textId="77777777" w:rsidR="000D7723" w:rsidRPr="001065C6" w:rsidRDefault="000D7723" w:rsidP="00D65464">
      <w:pPr>
        <w:spacing w:line="300" w:lineRule="auto"/>
        <w:rPr>
          <w:sz w:val="21"/>
          <w:szCs w:val="21"/>
        </w:rPr>
      </w:pPr>
      <w:r w:rsidRPr="001065C6">
        <w:rPr>
          <w:sz w:val="21"/>
          <w:szCs w:val="21"/>
        </w:rPr>
        <w:t xml:space="preserve">            -&gt;paginate(5);</w:t>
      </w:r>
    </w:p>
    <w:p w14:paraId="1A1116B0" w14:textId="77777777" w:rsidR="000D7723" w:rsidRPr="001065C6" w:rsidRDefault="000D7723" w:rsidP="00D65464">
      <w:pPr>
        <w:spacing w:line="300" w:lineRule="auto"/>
        <w:rPr>
          <w:sz w:val="21"/>
          <w:szCs w:val="21"/>
        </w:rPr>
      </w:pPr>
      <w:r w:rsidRPr="001065C6">
        <w:rPr>
          <w:sz w:val="21"/>
          <w:szCs w:val="21"/>
        </w:rPr>
        <w:t>//            -&gt;get();</w:t>
      </w:r>
    </w:p>
    <w:p w14:paraId="1CA00D98" w14:textId="77777777" w:rsidR="000D7723" w:rsidRPr="001065C6" w:rsidRDefault="000D7723" w:rsidP="00D65464">
      <w:pPr>
        <w:spacing w:line="300" w:lineRule="auto"/>
        <w:rPr>
          <w:sz w:val="21"/>
          <w:szCs w:val="21"/>
        </w:rPr>
      </w:pPr>
      <w:r w:rsidRPr="001065C6">
        <w:rPr>
          <w:sz w:val="21"/>
          <w:szCs w:val="21"/>
        </w:rPr>
        <w:t>//        $data=$problem-&gt;find($id);</w:t>
      </w:r>
    </w:p>
    <w:p w14:paraId="433647C7" w14:textId="77777777" w:rsidR="000D7723" w:rsidRPr="001065C6" w:rsidRDefault="000D7723" w:rsidP="00D65464">
      <w:pPr>
        <w:spacing w:line="300" w:lineRule="auto"/>
        <w:rPr>
          <w:sz w:val="21"/>
          <w:szCs w:val="21"/>
        </w:rPr>
      </w:pPr>
      <w:r w:rsidRPr="001065C6">
        <w:rPr>
          <w:sz w:val="21"/>
          <w:szCs w:val="21"/>
        </w:rPr>
        <w:t xml:space="preserve">        return json_encode($data);</w:t>
      </w:r>
    </w:p>
    <w:p w14:paraId="146C62AE" w14:textId="77777777" w:rsidR="000D7723" w:rsidRPr="001065C6" w:rsidRDefault="000D7723" w:rsidP="00D65464">
      <w:pPr>
        <w:spacing w:line="300" w:lineRule="auto"/>
        <w:rPr>
          <w:sz w:val="21"/>
          <w:szCs w:val="21"/>
        </w:rPr>
      </w:pPr>
      <w:r w:rsidRPr="001065C6">
        <w:rPr>
          <w:sz w:val="21"/>
          <w:szCs w:val="21"/>
        </w:rPr>
        <w:t xml:space="preserve">    }</w:t>
      </w:r>
    </w:p>
    <w:p w14:paraId="1D126855" w14:textId="77777777" w:rsidR="000D7723" w:rsidRPr="001065C6" w:rsidRDefault="000D7723" w:rsidP="00D65464">
      <w:pPr>
        <w:spacing w:line="300" w:lineRule="auto"/>
        <w:rPr>
          <w:sz w:val="21"/>
          <w:szCs w:val="21"/>
        </w:rPr>
      </w:pPr>
      <w:r w:rsidRPr="001065C6">
        <w:rPr>
          <w:sz w:val="21"/>
          <w:szCs w:val="21"/>
        </w:rPr>
        <w:t xml:space="preserve">    public function update(Request $request){</w:t>
      </w:r>
    </w:p>
    <w:p w14:paraId="6639446B" w14:textId="77777777" w:rsidR="000D7723" w:rsidRPr="001065C6" w:rsidRDefault="000D7723" w:rsidP="00D65464">
      <w:pPr>
        <w:spacing w:line="300" w:lineRule="auto"/>
        <w:rPr>
          <w:sz w:val="21"/>
          <w:szCs w:val="21"/>
        </w:rPr>
      </w:pPr>
      <w:r w:rsidRPr="001065C6">
        <w:rPr>
          <w:sz w:val="21"/>
          <w:szCs w:val="21"/>
        </w:rPr>
        <w:t xml:space="preserve">        $problem=new Problem();</w:t>
      </w:r>
    </w:p>
    <w:p w14:paraId="3E0297E9" w14:textId="77777777" w:rsidR="000D7723" w:rsidRPr="001065C6" w:rsidRDefault="000D7723" w:rsidP="00D65464">
      <w:pPr>
        <w:spacing w:line="300" w:lineRule="auto"/>
        <w:rPr>
          <w:sz w:val="21"/>
          <w:szCs w:val="21"/>
        </w:rPr>
      </w:pPr>
      <w:r w:rsidRPr="001065C6">
        <w:rPr>
          <w:sz w:val="21"/>
          <w:szCs w:val="21"/>
        </w:rPr>
        <w:lastRenderedPageBreak/>
        <w:t xml:space="preserve">        $id=$request-&gt;input('qid');</w:t>
      </w:r>
    </w:p>
    <w:p w14:paraId="048A93B9" w14:textId="77777777" w:rsidR="000D7723" w:rsidRPr="001065C6" w:rsidRDefault="000D7723" w:rsidP="00D65464">
      <w:pPr>
        <w:spacing w:line="300" w:lineRule="auto"/>
        <w:rPr>
          <w:sz w:val="21"/>
          <w:szCs w:val="21"/>
        </w:rPr>
      </w:pPr>
      <w:r w:rsidRPr="001065C6">
        <w:rPr>
          <w:sz w:val="21"/>
          <w:szCs w:val="21"/>
        </w:rPr>
        <w:t xml:space="preserve">        $title=$request-&gt;input('title');</w:t>
      </w:r>
    </w:p>
    <w:p w14:paraId="5351DE06" w14:textId="77777777" w:rsidR="000D7723" w:rsidRPr="001065C6" w:rsidRDefault="000D7723" w:rsidP="00D65464">
      <w:pPr>
        <w:spacing w:line="300" w:lineRule="auto"/>
        <w:rPr>
          <w:sz w:val="21"/>
          <w:szCs w:val="21"/>
        </w:rPr>
      </w:pPr>
      <w:r w:rsidRPr="001065C6">
        <w:rPr>
          <w:sz w:val="21"/>
          <w:szCs w:val="21"/>
        </w:rPr>
        <w:t xml:space="preserve">        $a=$request-&gt;input('a');</w:t>
      </w:r>
    </w:p>
    <w:p w14:paraId="06BF6067" w14:textId="77777777" w:rsidR="000D7723" w:rsidRPr="001065C6" w:rsidRDefault="000D7723" w:rsidP="00D65464">
      <w:pPr>
        <w:spacing w:line="300" w:lineRule="auto"/>
        <w:rPr>
          <w:sz w:val="21"/>
          <w:szCs w:val="21"/>
        </w:rPr>
      </w:pPr>
      <w:r w:rsidRPr="001065C6">
        <w:rPr>
          <w:sz w:val="21"/>
          <w:szCs w:val="21"/>
        </w:rPr>
        <w:t xml:space="preserve">        $b=$request-&gt;input('b');</w:t>
      </w:r>
    </w:p>
    <w:p w14:paraId="76E2092F" w14:textId="77777777" w:rsidR="000D7723" w:rsidRPr="001065C6" w:rsidRDefault="000D7723" w:rsidP="00D65464">
      <w:pPr>
        <w:spacing w:line="300" w:lineRule="auto"/>
        <w:rPr>
          <w:sz w:val="21"/>
          <w:szCs w:val="21"/>
        </w:rPr>
      </w:pPr>
      <w:r w:rsidRPr="001065C6">
        <w:rPr>
          <w:sz w:val="21"/>
          <w:szCs w:val="21"/>
        </w:rPr>
        <w:t xml:space="preserve">        $c=$request-&gt;input('c');</w:t>
      </w:r>
    </w:p>
    <w:p w14:paraId="58875200" w14:textId="77777777" w:rsidR="000D7723" w:rsidRPr="001065C6" w:rsidRDefault="000D7723" w:rsidP="00D65464">
      <w:pPr>
        <w:spacing w:line="300" w:lineRule="auto"/>
        <w:rPr>
          <w:sz w:val="21"/>
          <w:szCs w:val="21"/>
        </w:rPr>
      </w:pPr>
      <w:r w:rsidRPr="001065C6">
        <w:rPr>
          <w:sz w:val="21"/>
          <w:szCs w:val="21"/>
        </w:rPr>
        <w:t xml:space="preserve">        $d=$request-&gt;input('d');</w:t>
      </w:r>
    </w:p>
    <w:p w14:paraId="5A61A2A4" w14:textId="77777777" w:rsidR="000D7723" w:rsidRPr="001065C6" w:rsidRDefault="000D7723" w:rsidP="00D65464">
      <w:pPr>
        <w:spacing w:line="300" w:lineRule="auto"/>
        <w:rPr>
          <w:sz w:val="21"/>
          <w:szCs w:val="21"/>
        </w:rPr>
      </w:pPr>
      <w:r w:rsidRPr="001065C6">
        <w:rPr>
          <w:sz w:val="21"/>
          <w:szCs w:val="21"/>
        </w:rPr>
        <w:t xml:space="preserve">        $aSelected=$request-&gt;input('a_selected');</w:t>
      </w:r>
    </w:p>
    <w:p w14:paraId="6EA942D8" w14:textId="77777777" w:rsidR="000D7723" w:rsidRPr="001065C6" w:rsidRDefault="000D7723" w:rsidP="00D65464">
      <w:pPr>
        <w:spacing w:line="300" w:lineRule="auto"/>
        <w:rPr>
          <w:sz w:val="21"/>
          <w:szCs w:val="21"/>
        </w:rPr>
      </w:pPr>
      <w:r w:rsidRPr="001065C6">
        <w:rPr>
          <w:sz w:val="21"/>
          <w:szCs w:val="21"/>
        </w:rPr>
        <w:t xml:space="preserve">        $bSelected=$request-&gt;input('b_selected');</w:t>
      </w:r>
    </w:p>
    <w:p w14:paraId="6E764D6E" w14:textId="77777777" w:rsidR="000D7723" w:rsidRPr="001065C6" w:rsidRDefault="000D7723" w:rsidP="00D65464">
      <w:pPr>
        <w:spacing w:line="300" w:lineRule="auto"/>
        <w:rPr>
          <w:sz w:val="21"/>
          <w:szCs w:val="21"/>
        </w:rPr>
      </w:pPr>
      <w:r w:rsidRPr="001065C6">
        <w:rPr>
          <w:sz w:val="21"/>
          <w:szCs w:val="21"/>
        </w:rPr>
        <w:t xml:space="preserve">        $cSelected=$request-&gt;input('c_selected');</w:t>
      </w:r>
    </w:p>
    <w:p w14:paraId="4B8563A1" w14:textId="77777777" w:rsidR="000D7723" w:rsidRPr="001065C6" w:rsidRDefault="000D7723" w:rsidP="00D65464">
      <w:pPr>
        <w:spacing w:line="300" w:lineRule="auto"/>
        <w:rPr>
          <w:sz w:val="21"/>
          <w:szCs w:val="21"/>
        </w:rPr>
      </w:pPr>
      <w:r w:rsidRPr="001065C6">
        <w:rPr>
          <w:sz w:val="21"/>
          <w:szCs w:val="21"/>
        </w:rPr>
        <w:t xml:space="preserve">        $dSelected=$request-&gt;input('d_selected');</w:t>
      </w:r>
    </w:p>
    <w:p w14:paraId="574BFC44" w14:textId="77777777" w:rsidR="000D7723" w:rsidRPr="001065C6" w:rsidRDefault="000D7723" w:rsidP="00D65464">
      <w:pPr>
        <w:spacing w:line="300" w:lineRule="auto"/>
        <w:rPr>
          <w:sz w:val="21"/>
          <w:szCs w:val="21"/>
        </w:rPr>
      </w:pPr>
      <w:r w:rsidRPr="001065C6">
        <w:rPr>
          <w:sz w:val="21"/>
          <w:szCs w:val="21"/>
        </w:rPr>
        <w:t xml:space="preserve">        $problem=$problem-&gt;find($id);</w:t>
      </w:r>
    </w:p>
    <w:p w14:paraId="1919A24F" w14:textId="77777777" w:rsidR="000D7723" w:rsidRPr="001065C6" w:rsidRDefault="000D7723" w:rsidP="00D65464">
      <w:pPr>
        <w:spacing w:line="300" w:lineRule="auto"/>
        <w:rPr>
          <w:sz w:val="21"/>
          <w:szCs w:val="21"/>
        </w:rPr>
      </w:pPr>
      <w:r w:rsidRPr="001065C6">
        <w:rPr>
          <w:sz w:val="21"/>
          <w:szCs w:val="21"/>
        </w:rPr>
        <w:t xml:space="preserve">        $problem-&gt;description=$title;</w:t>
      </w:r>
    </w:p>
    <w:p w14:paraId="07746FDE" w14:textId="77777777" w:rsidR="000D7723" w:rsidRPr="001065C6" w:rsidRDefault="000D7723" w:rsidP="00D65464">
      <w:pPr>
        <w:spacing w:line="300" w:lineRule="auto"/>
        <w:rPr>
          <w:sz w:val="21"/>
          <w:szCs w:val="21"/>
        </w:rPr>
      </w:pPr>
      <w:r w:rsidRPr="001065C6">
        <w:rPr>
          <w:sz w:val="21"/>
          <w:szCs w:val="21"/>
        </w:rPr>
        <w:t xml:space="preserve">        $problem-&gt;a=$a;</w:t>
      </w:r>
    </w:p>
    <w:p w14:paraId="18F44FD9" w14:textId="77777777" w:rsidR="000D7723" w:rsidRPr="001065C6" w:rsidRDefault="000D7723" w:rsidP="00D65464">
      <w:pPr>
        <w:spacing w:line="300" w:lineRule="auto"/>
        <w:rPr>
          <w:sz w:val="21"/>
          <w:szCs w:val="21"/>
        </w:rPr>
      </w:pPr>
      <w:r w:rsidRPr="001065C6">
        <w:rPr>
          <w:sz w:val="21"/>
          <w:szCs w:val="21"/>
        </w:rPr>
        <w:t xml:space="preserve">        $problem-&gt;b=$b;</w:t>
      </w:r>
    </w:p>
    <w:p w14:paraId="6FA7F426" w14:textId="77777777" w:rsidR="000D7723" w:rsidRPr="001065C6" w:rsidRDefault="000D7723" w:rsidP="00D65464">
      <w:pPr>
        <w:spacing w:line="300" w:lineRule="auto"/>
        <w:rPr>
          <w:sz w:val="21"/>
          <w:szCs w:val="21"/>
        </w:rPr>
      </w:pPr>
      <w:r w:rsidRPr="001065C6">
        <w:rPr>
          <w:sz w:val="21"/>
          <w:szCs w:val="21"/>
        </w:rPr>
        <w:t xml:space="preserve">        $problem-&gt;c=$c;</w:t>
      </w:r>
    </w:p>
    <w:p w14:paraId="194E381D" w14:textId="77777777" w:rsidR="000D7723" w:rsidRPr="001065C6" w:rsidRDefault="000D7723" w:rsidP="00D65464">
      <w:pPr>
        <w:spacing w:line="300" w:lineRule="auto"/>
        <w:rPr>
          <w:sz w:val="21"/>
          <w:szCs w:val="21"/>
        </w:rPr>
      </w:pPr>
      <w:r w:rsidRPr="001065C6">
        <w:rPr>
          <w:sz w:val="21"/>
          <w:szCs w:val="21"/>
        </w:rPr>
        <w:t xml:space="preserve">        $problem-&gt;d=$d;</w:t>
      </w:r>
    </w:p>
    <w:p w14:paraId="68CB6FFF" w14:textId="77777777" w:rsidR="000D7723" w:rsidRPr="001065C6" w:rsidRDefault="000D7723" w:rsidP="00D65464">
      <w:pPr>
        <w:spacing w:line="300" w:lineRule="auto"/>
        <w:rPr>
          <w:sz w:val="21"/>
          <w:szCs w:val="21"/>
        </w:rPr>
      </w:pPr>
      <w:r w:rsidRPr="001065C6">
        <w:rPr>
          <w:sz w:val="21"/>
          <w:szCs w:val="21"/>
        </w:rPr>
        <w:t xml:space="preserve">        $problem-&gt;a_selected=$aSelected;</w:t>
      </w:r>
    </w:p>
    <w:p w14:paraId="5F948411" w14:textId="77777777" w:rsidR="000D7723" w:rsidRPr="001065C6" w:rsidRDefault="000D7723" w:rsidP="00D65464">
      <w:pPr>
        <w:spacing w:line="300" w:lineRule="auto"/>
        <w:rPr>
          <w:sz w:val="21"/>
          <w:szCs w:val="21"/>
        </w:rPr>
      </w:pPr>
      <w:r w:rsidRPr="001065C6">
        <w:rPr>
          <w:sz w:val="21"/>
          <w:szCs w:val="21"/>
        </w:rPr>
        <w:t xml:space="preserve">        $problem-&gt;b_selected=$bSelected;</w:t>
      </w:r>
    </w:p>
    <w:p w14:paraId="5F9B78BC" w14:textId="77777777" w:rsidR="000D7723" w:rsidRPr="001065C6" w:rsidRDefault="000D7723" w:rsidP="00D65464">
      <w:pPr>
        <w:spacing w:line="300" w:lineRule="auto"/>
        <w:rPr>
          <w:sz w:val="21"/>
          <w:szCs w:val="21"/>
        </w:rPr>
      </w:pPr>
      <w:r w:rsidRPr="001065C6">
        <w:rPr>
          <w:sz w:val="21"/>
          <w:szCs w:val="21"/>
        </w:rPr>
        <w:t xml:space="preserve">        $problem-&gt;c_selected=$cSelected;</w:t>
      </w:r>
    </w:p>
    <w:p w14:paraId="6A73A819" w14:textId="77777777" w:rsidR="000D7723" w:rsidRPr="001065C6" w:rsidRDefault="000D7723" w:rsidP="00D65464">
      <w:pPr>
        <w:spacing w:line="300" w:lineRule="auto"/>
        <w:rPr>
          <w:sz w:val="21"/>
          <w:szCs w:val="21"/>
        </w:rPr>
      </w:pPr>
      <w:r w:rsidRPr="001065C6">
        <w:rPr>
          <w:sz w:val="21"/>
          <w:szCs w:val="21"/>
        </w:rPr>
        <w:t xml:space="preserve">        $problem-&gt;d_selected=$dSelected;</w:t>
      </w:r>
    </w:p>
    <w:p w14:paraId="7204C52F" w14:textId="77777777" w:rsidR="000D7723" w:rsidRPr="001065C6" w:rsidRDefault="000D7723" w:rsidP="00D65464">
      <w:pPr>
        <w:spacing w:line="300" w:lineRule="auto"/>
        <w:rPr>
          <w:sz w:val="21"/>
          <w:szCs w:val="21"/>
        </w:rPr>
      </w:pPr>
      <w:r w:rsidRPr="001065C6">
        <w:rPr>
          <w:sz w:val="21"/>
          <w:szCs w:val="21"/>
        </w:rPr>
        <w:t xml:space="preserve">        return json_encode($problem-&gt;save());</w:t>
      </w:r>
    </w:p>
    <w:p w14:paraId="3C0D90D0" w14:textId="77777777" w:rsidR="000D7723" w:rsidRPr="001065C6" w:rsidRDefault="000D7723" w:rsidP="00D65464">
      <w:pPr>
        <w:spacing w:line="300" w:lineRule="auto"/>
        <w:rPr>
          <w:sz w:val="21"/>
          <w:szCs w:val="21"/>
        </w:rPr>
      </w:pPr>
      <w:r w:rsidRPr="001065C6">
        <w:rPr>
          <w:sz w:val="21"/>
          <w:szCs w:val="21"/>
        </w:rPr>
        <w:t xml:space="preserve">    }</w:t>
      </w:r>
    </w:p>
    <w:p w14:paraId="6F795566" w14:textId="77777777" w:rsidR="000D7723" w:rsidRPr="001065C6" w:rsidRDefault="000D7723" w:rsidP="00D65464">
      <w:pPr>
        <w:spacing w:line="300" w:lineRule="auto"/>
        <w:rPr>
          <w:sz w:val="21"/>
          <w:szCs w:val="21"/>
        </w:rPr>
      </w:pPr>
      <w:r w:rsidRPr="001065C6">
        <w:rPr>
          <w:sz w:val="21"/>
          <w:szCs w:val="21"/>
        </w:rPr>
        <w:t xml:space="preserve">    public function destroy(){</w:t>
      </w:r>
    </w:p>
    <w:p w14:paraId="1CCE2218" w14:textId="77777777" w:rsidR="000D7723" w:rsidRPr="001065C6" w:rsidRDefault="000D7723" w:rsidP="00D65464">
      <w:pPr>
        <w:spacing w:line="300" w:lineRule="auto"/>
        <w:rPr>
          <w:sz w:val="21"/>
          <w:szCs w:val="21"/>
        </w:rPr>
      </w:pPr>
    </w:p>
    <w:p w14:paraId="2AFEA5E5" w14:textId="77777777" w:rsidR="000D7723" w:rsidRPr="001065C6" w:rsidRDefault="000D7723" w:rsidP="00D65464">
      <w:pPr>
        <w:spacing w:line="300" w:lineRule="auto"/>
        <w:rPr>
          <w:sz w:val="21"/>
          <w:szCs w:val="21"/>
        </w:rPr>
      </w:pPr>
      <w:r w:rsidRPr="001065C6">
        <w:rPr>
          <w:sz w:val="21"/>
          <w:szCs w:val="21"/>
        </w:rPr>
        <w:t xml:space="preserve">    }</w:t>
      </w:r>
    </w:p>
    <w:p w14:paraId="68CDC8E6" w14:textId="0960E284" w:rsidR="000D7723" w:rsidRPr="001065C6" w:rsidRDefault="000D7723" w:rsidP="00D65464">
      <w:pPr>
        <w:spacing w:line="300" w:lineRule="auto"/>
        <w:rPr>
          <w:sz w:val="21"/>
          <w:szCs w:val="21"/>
        </w:rPr>
      </w:pPr>
      <w:r w:rsidRPr="001065C6">
        <w:rPr>
          <w:sz w:val="21"/>
          <w:szCs w:val="21"/>
        </w:rPr>
        <w:t>}</w:t>
      </w:r>
    </w:p>
    <w:p w14:paraId="64DE89D0" w14:textId="4859E2AE" w:rsidR="00D4338B" w:rsidRPr="001065C6" w:rsidRDefault="00D4338B" w:rsidP="00D65464">
      <w:pPr>
        <w:spacing w:line="300" w:lineRule="auto"/>
        <w:rPr>
          <w:sz w:val="21"/>
          <w:szCs w:val="21"/>
        </w:rPr>
      </w:pPr>
    </w:p>
    <w:p w14:paraId="34790A51" w14:textId="77777777" w:rsidR="00D4338B" w:rsidRPr="001065C6" w:rsidRDefault="00D4338B" w:rsidP="00D65464">
      <w:pPr>
        <w:spacing w:line="300" w:lineRule="auto"/>
        <w:rPr>
          <w:sz w:val="21"/>
          <w:szCs w:val="21"/>
        </w:rPr>
      </w:pPr>
      <w:r w:rsidRPr="001065C6">
        <w:rPr>
          <w:sz w:val="21"/>
          <w:szCs w:val="21"/>
        </w:rPr>
        <w:t>class HelperController extends Controller</w:t>
      </w:r>
    </w:p>
    <w:p w14:paraId="228D8A70" w14:textId="77777777" w:rsidR="00D4338B" w:rsidRPr="001065C6" w:rsidRDefault="00D4338B" w:rsidP="00D65464">
      <w:pPr>
        <w:spacing w:line="300" w:lineRule="auto"/>
        <w:rPr>
          <w:sz w:val="21"/>
          <w:szCs w:val="21"/>
        </w:rPr>
      </w:pPr>
      <w:r w:rsidRPr="001065C6">
        <w:rPr>
          <w:sz w:val="21"/>
          <w:szCs w:val="21"/>
        </w:rPr>
        <w:t>{</w:t>
      </w:r>
    </w:p>
    <w:p w14:paraId="2B04A954" w14:textId="77777777" w:rsidR="00D4338B" w:rsidRPr="001065C6" w:rsidRDefault="00D4338B" w:rsidP="00D65464">
      <w:pPr>
        <w:spacing w:line="300" w:lineRule="auto"/>
        <w:rPr>
          <w:sz w:val="21"/>
          <w:szCs w:val="21"/>
        </w:rPr>
      </w:pPr>
      <w:r w:rsidRPr="001065C6">
        <w:rPr>
          <w:sz w:val="21"/>
          <w:szCs w:val="21"/>
        </w:rPr>
        <w:t xml:space="preserve">    public function captcha()</w:t>
      </w:r>
    </w:p>
    <w:p w14:paraId="6CE0CFA8" w14:textId="77777777" w:rsidR="00D4338B" w:rsidRPr="001065C6" w:rsidRDefault="00D4338B" w:rsidP="00D65464">
      <w:pPr>
        <w:spacing w:line="300" w:lineRule="auto"/>
        <w:rPr>
          <w:sz w:val="21"/>
          <w:szCs w:val="21"/>
        </w:rPr>
      </w:pPr>
      <w:r w:rsidRPr="001065C6">
        <w:rPr>
          <w:sz w:val="21"/>
          <w:szCs w:val="21"/>
        </w:rPr>
        <w:t xml:space="preserve">    {</w:t>
      </w:r>
    </w:p>
    <w:p w14:paraId="078B5F90"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生成验证码图片的</w:t>
      </w:r>
      <w:r w:rsidRPr="001065C6">
        <w:rPr>
          <w:sz w:val="21"/>
          <w:szCs w:val="21"/>
        </w:rPr>
        <w:t>Builder</w:t>
      </w:r>
      <w:r w:rsidRPr="001065C6">
        <w:rPr>
          <w:rFonts w:hint="eastAsia"/>
          <w:sz w:val="21"/>
          <w:szCs w:val="21"/>
        </w:rPr>
        <w:t>对象，配置相应属性</w:t>
      </w:r>
    </w:p>
    <w:p w14:paraId="08DDD0C9" w14:textId="77777777" w:rsidR="00D4338B" w:rsidRPr="001065C6" w:rsidRDefault="00D4338B" w:rsidP="00D65464">
      <w:pPr>
        <w:spacing w:line="300" w:lineRule="auto"/>
        <w:rPr>
          <w:sz w:val="21"/>
          <w:szCs w:val="21"/>
        </w:rPr>
      </w:pPr>
      <w:r w:rsidRPr="001065C6">
        <w:rPr>
          <w:sz w:val="21"/>
          <w:szCs w:val="21"/>
        </w:rPr>
        <w:t xml:space="preserve">        $builder = new CaptchaBuilder;</w:t>
      </w:r>
    </w:p>
    <w:p w14:paraId="409F6EB5"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可以设置图片宽高及字体</w:t>
      </w:r>
    </w:p>
    <w:p w14:paraId="3F66FEBB" w14:textId="77777777" w:rsidR="00D4338B" w:rsidRPr="001065C6" w:rsidRDefault="00D4338B" w:rsidP="00D65464">
      <w:pPr>
        <w:spacing w:line="300" w:lineRule="auto"/>
        <w:rPr>
          <w:sz w:val="21"/>
          <w:szCs w:val="21"/>
        </w:rPr>
      </w:pPr>
      <w:r w:rsidRPr="001065C6">
        <w:rPr>
          <w:sz w:val="21"/>
          <w:szCs w:val="21"/>
        </w:rPr>
        <w:t xml:space="preserve">        $builder-&gt;build($width = 120, $height = 40, $font = null);</w:t>
      </w:r>
    </w:p>
    <w:p w14:paraId="6D4711C4"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获取验证码的内容</w:t>
      </w:r>
    </w:p>
    <w:p w14:paraId="5A817121" w14:textId="77777777" w:rsidR="00D4338B" w:rsidRPr="001065C6" w:rsidRDefault="00D4338B" w:rsidP="00D65464">
      <w:pPr>
        <w:spacing w:line="300" w:lineRule="auto"/>
        <w:rPr>
          <w:sz w:val="21"/>
          <w:szCs w:val="21"/>
        </w:rPr>
      </w:pPr>
      <w:r w:rsidRPr="001065C6">
        <w:rPr>
          <w:sz w:val="21"/>
          <w:szCs w:val="21"/>
        </w:rPr>
        <w:lastRenderedPageBreak/>
        <w:t xml:space="preserve">        $phrase = $builder-&gt;getPhrase();</w:t>
      </w:r>
    </w:p>
    <w:p w14:paraId="32DDF29B"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把内容存入</w:t>
      </w:r>
      <w:r w:rsidRPr="001065C6">
        <w:rPr>
          <w:sz w:val="21"/>
          <w:szCs w:val="21"/>
        </w:rPr>
        <w:t>session</w:t>
      </w:r>
    </w:p>
    <w:p w14:paraId="07B0E234" w14:textId="77777777" w:rsidR="00D4338B" w:rsidRPr="001065C6" w:rsidRDefault="00D4338B" w:rsidP="00D65464">
      <w:pPr>
        <w:spacing w:line="300" w:lineRule="auto"/>
        <w:rPr>
          <w:sz w:val="21"/>
          <w:szCs w:val="21"/>
        </w:rPr>
      </w:pPr>
      <w:r w:rsidRPr="001065C6">
        <w:rPr>
          <w:sz w:val="21"/>
          <w:szCs w:val="21"/>
        </w:rPr>
        <w:t xml:space="preserve">        session(['code' =&gt; $phrase]);</w:t>
      </w:r>
    </w:p>
    <w:p w14:paraId="27E299B8"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生成图片</w:t>
      </w:r>
    </w:p>
    <w:p w14:paraId="3B2FDD7E" w14:textId="77777777" w:rsidR="00D4338B" w:rsidRPr="001065C6" w:rsidRDefault="00D4338B" w:rsidP="00D65464">
      <w:pPr>
        <w:spacing w:line="300" w:lineRule="auto"/>
        <w:rPr>
          <w:sz w:val="21"/>
          <w:szCs w:val="21"/>
        </w:rPr>
      </w:pPr>
      <w:r w:rsidRPr="001065C6">
        <w:rPr>
          <w:sz w:val="21"/>
          <w:szCs w:val="21"/>
        </w:rPr>
        <w:t xml:space="preserve">        return response()-&gt;stream(</w:t>
      </w:r>
    </w:p>
    <w:p w14:paraId="365106B6" w14:textId="77777777" w:rsidR="00D4338B" w:rsidRPr="001065C6" w:rsidRDefault="00D4338B" w:rsidP="00D65464">
      <w:pPr>
        <w:spacing w:line="300" w:lineRule="auto"/>
        <w:rPr>
          <w:sz w:val="21"/>
          <w:szCs w:val="21"/>
        </w:rPr>
      </w:pPr>
      <w:r w:rsidRPr="001065C6">
        <w:rPr>
          <w:sz w:val="21"/>
          <w:szCs w:val="21"/>
        </w:rPr>
        <w:t xml:space="preserve">            function () use ($builder) {</w:t>
      </w:r>
    </w:p>
    <w:p w14:paraId="5D7B4916" w14:textId="77777777" w:rsidR="00D4338B" w:rsidRPr="001065C6" w:rsidRDefault="00D4338B" w:rsidP="00D65464">
      <w:pPr>
        <w:spacing w:line="300" w:lineRule="auto"/>
        <w:rPr>
          <w:sz w:val="21"/>
          <w:szCs w:val="21"/>
        </w:rPr>
      </w:pPr>
      <w:r w:rsidRPr="001065C6">
        <w:rPr>
          <w:sz w:val="21"/>
          <w:szCs w:val="21"/>
        </w:rPr>
        <w:t xml:space="preserve">                echo $builder-&gt;output();</w:t>
      </w:r>
    </w:p>
    <w:p w14:paraId="5DAFAA15" w14:textId="77777777" w:rsidR="00D4338B" w:rsidRPr="001065C6" w:rsidRDefault="00D4338B" w:rsidP="00D65464">
      <w:pPr>
        <w:spacing w:line="300" w:lineRule="auto"/>
        <w:rPr>
          <w:sz w:val="21"/>
          <w:szCs w:val="21"/>
        </w:rPr>
      </w:pPr>
      <w:r w:rsidRPr="001065C6">
        <w:rPr>
          <w:sz w:val="21"/>
          <w:szCs w:val="21"/>
        </w:rPr>
        <w:t xml:space="preserve">            },</w:t>
      </w:r>
    </w:p>
    <w:p w14:paraId="371CC058" w14:textId="77777777" w:rsidR="00D4338B" w:rsidRPr="001065C6" w:rsidRDefault="00D4338B" w:rsidP="00D65464">
      <w:pPr>
        <w:spacing w:line="300" w:lineRule="auto"/>
        <w:rPr>
          <w:sz w:val="21"/>
          <w:szCs w:val="21"/>
        </w:rPr>
      </w:pPr>
      <w:r w:rsidRPr="001065C6">
        <w:rPr>
          <w:sz w:val="21"/>
          <w:szCs w:val="21"/>
        </w:rPr>
        <w:t xml:space="preserve">            200, ['Content-Type' =&gt; 'image/jpeg']);</w:t>
      </w:r>
    </w:p>
    <w:p w14:paraId="650BCC34" w14:textId="77777777" w:rsidR="00D4338B" w:rsidRPr="001065C6" w:rsidRDefault="00D4338B" w:rsidP="00D65464">
      <w:pPr>
        <w:spacing w:line="300" w:lineRule="auto"/>
        <w:rPr>
          <w:sz w:val="21"/>
          <w:szCs w:val="21"/>
        </w:rPr>
      </w:pPr>
      <w:r w:rsidRPr="001065C6">
        <w:rPr>
          <w:sz w:val="21"/>
          <w:szCs w:val="21"/>
        </w:rPr>
        <w:t xml:space="preserve">    }</w:t>
      </w:r>
    </w:p>
    <w:p w14:paraId="10A5D7BC" w14:textId="77777777" w:rsidR="00D4338B" w:rsidRPr="001065C6" w:rsidRDefault="00D4338B" w:rsidP="00D65464">
      <w:pPr>
        <w:spacing w:line="300" w:lineRule="auto"/>
        <w:rPr>
          <w:sz w:val="21"/>
          <w:szCs w:val="21"/>
        </w:rPr>
      </w:pPr>
    </w:p>
    <w:p w14:paraId="45520FE7" w14:textId="77777777" w:rsidR="00D4338B" w:rsidRPr="001065C6" w:rsidRDefault="00D4338B" w:rsidP="00D65464">
      <w:pPr>
        <w:spacing w:line="300" w:lineRule="auto"/>
        <w:rPr>
          <w:sz w:val="21"/>
          <w:szCs w:val="21"/>
        </w:rPr>
      </w:pPr>
      <w:r w:rsidRPr="001065C6">
        <w:rPr>
          <w:sz w:val="21"/>
          <w:szCs w:val="21"/>
        </w:rPr>
        <w:t xml:space="preserve">    public function verifyCaptcha($codeStr)</w:t>
      </w:r>
    </w:p>
    <w:p w14:paraId="7838EB21" w14:textId="77777777" w:rsidR="00D4338B" w:rsidRPr="001065C6" w:rsidRDefault="00D4338B" w:rsidP="00D65464">
      <w:pPr>
        <w:spacing w:line="300" w:lineRule="auto"/>
        <w:rPr>
          <w:sz w:val="21"/>
          <w:szCs w:val="21"/>
        </w:rPr>
      </w:pPr>
      <w:r w:rsidRPr="001065C6">
        <w:rPr>
          <w:sz w:val="21"/>
          <w:szCs w:val="21"/>
        </w:rPr>
        <w:t xml:space="preserve">    {</w:t>
      </w:r>
    </w:p>
    <w:p w14:paraId="3AA14581" w14:textId="77777777" w:rsidR="00D4338B" w:rsidRPr="001065C6" w:rsidRDefault="00D4338B" w:rsidP="00D65464">
      <w:pPr>
        <w:spacing w:line="300" w:lineRule="auto"/>
        <w:rPr>
          <w:sz w:val="21"/>
          <w:szCs w:val="21"/>
        </w:rPr>
      </w:pPr>
      <w:r w:rsidRPr="001065C6">
        <w:rPr>
          <w:sz w:val="21"/>
          <w:szCs w:val="21"/>
        </w:rPr>
        <w:t xml:space="preserve">        $code = session()-&gt;get('code');</w:t>
      </w:r>
    </w:p>
    <w:p w14:paraId="57F42AB9" w14:textId="77777777" w:rsidR="00D4338B" w:rsidRPr="001065C6" w:rsidRDefault="00D4338B" w:rsidP="00D65464">
      <w:pPr>
        <w:spacing w:line="300" w:lineRule="auto"/>
        <w:rPr>
          <w:sz w:val="21"/>
          <w:szCs w:val="21"/>
        </w:rPr>
      </w:pPr>
      <w:r w:rsidRPr="001065C6">
        <w:rPr>
          <w:sz w:val="21"/>
          <w:szCs w:val="21"/>
        </w:rPr>
        <w:t xml:space="preserve">        if (strtolower($codeStr) == strtolower($code)) {</w:t>
      </w:r>
    </w:p>
    <w:p w14:paraId="4D17D246" w14:textId="77777777" w:rsidR="00D4338B" w:rsidRPr="001065C6" w:rsidRDefault="00D4338B" w:rsidP="00D65464">
      <w:pPr>
        <w:spacing w:line="300" w:lineRule="auto"/>
        <w:rPr>
          <w:sz w:val="21"/>
          <w:szCs w:val="21"/>
        </w:rPr>
      </w:pPr>
      <w:r w:rsidRPr="001065C6">
        <w:rPr>
          <w:sz w:val="21"/>
          <w:szCs w:val="21"/>
        </w:rPr>
        <w:t xml:space="preserve">            return true;</w:t>
      </w:r>
    </w:p>
    <w:p w14:paraId="25EAA3D1" w14:textId="77777777" w:rsidR="00D4338B" w:rsidRPr="001065C6" w:rsidRDefault="00D4338B" w:rsidP="00D65464">
      <w:pPr>
        <w:spacing w:line="300" w:lineRule="auto"/>
        <w:rPr>
          <w:sz w:val="21"/>
          <w:szCs w:val="21"/>
        </w:rPr>
      </w:pPr>
      <w:r w:rsidRPr="001065C6">
        <w:rPr>
          <w:sz w:val="21"/>
          <w:szCs w:val="21"/>
        </w:rPr>
        <w:t xml:space="preserve">        } else {</w:t>
      </w:r>
    </w:p>
    <w:p w14:paraId="359B6158" w14:textId="77777777" w:rsidR="00D4338B" w:rsidRPr="001065C6" w:rsidRDefault="00D4338B" w:rsidP="00D65464">
      <w:pPr>
        <w:spacing w:line="300" w:lineRule="auto"/>
        <w:rPr>
          <w:sz w:val="21"/>
          <w:szCs w:val="21"/>
        </w:rPr>
      </w:pPr>
      <w:r w:rsidRPr="001065C6">
        <w:rPr>
          <w:sz w:val="21"/>
          <w:szCs w:val="21"/>
        </w:rPr>
        <w:t xml:space="preserve">            return false;</w:t>
      </w:r>
    </w:p>
    <w:p w14:paraId="24F22D56" w14:textId="77777777" w:rsidR="00D4338B" w:rsidRPr="001065C6" w:rsidRDefault="00D4338B" w:rsidP="00D65464">
      <w:pPr>
        <w:spacing w:line="300" w:lineRule="auto"/>
        <w:rPr>
          <w:sz w:val="21"/>
          <w:szCs w:val="21"/>
        </w:rPr>
      </w:pPr>
      <w:r w:rsidRPr="001065C6">
        <w:rPr>
          <w:sz w:val="21"/>
          <w:szCs w:val="21"/>
        </w:rPr>
        <w:t xml:space="preserve">        }</w:t>
      </w:r>
    </w:p>
    <w:p w14:paraId="79C1F0D7" w14:textId="77777777" w:rsidR="00D4338B" w:rsidRPr="001065C6" w:rsidRDefault="00D4338B" w:rsidP="00D65464">
      <w:pPr>
        <w:spacing w:line="300" w:lineRule="auto"/>
        <w:rPr>
          <w:sz w:val="21"/>
          <w:szCs w:val="21"/>
        </w:rPr>
      </w:pPr>
      <w:r w:rsidRPr="001065C6">
        <w:rPr>
          <w:sz w:val="21"/>
          <w:szCs w:val="21"/>
        </w:rPr>
        <w:t xml:space="preserve">    }</w:t>
      </w:r>
    </w:p>
    <w:p w14:paraId="20415594" w14:textId="77777777" w:rsidR="00D4338B" w:rsidRPr="001065C6" w:rsidRDefault="00D4338B" w:rsidP="00D65464">
      <w:pPr>
        <w:spacing w:line="300" w:lineRule="auto"/>
        <w:rPr>
          <w:sz w:val="21"/>
          <w:szCs w:val="21"/>
        </w:rPr>
      </w:pPr>
    </w:p>
    <w:p w14:paraId="057CD0C8" w14:textId="77777777" w:rsidR="00D4338B" w:rsidRPr="001065C6" w:rsidRDefault="00D4338B" w:rsidP="00D65464">
      <w:pPr>
        <w:spacing w:line="300" w:lineRule="auto"/>
        <w:rPr>
          <w:sz w:val="21"/>
          <w:szCs w:val="21"/>
        </w:rPr>
      </w:pPr>
      <w:r w:rsidRPr="001065C6">
        <w:rPr>
          <w:sz w:val="21"/>
          <w:szCs w:val="21"/>
        </w:rPr>
        <w:t xml:space="preserve">    public function logout(){</w:t>
      </w:r>
    </w:p>
    <w:p w14:paraId="20623D1C" w14:textId="77777777" w:rsidR="00D4338B" w:rsidRPr="001065C6" w:rsidRDefault="00D4338B" w:rsidP="00D65464">
      <w:pPr>
        <w:spacing w:line="300" w:lineRule="auto"/>
        <w:rPr>
          <w:sz w:val="21"/>
          <w:szCs w:val="21"/>
        </w:rPr>
      </w:pPr>
      <w:r w:rsidRPr="001065C6">
        <w:rPr>
          <w:sz w:val="21"/>
          <w:szCs w:val="21"/>
        </w:rPr>
        <w:t xml:space="preserve">        session(['verify'=&gt;'']);</w:t>
      </w:r>
    </w:p>
    <w:p w14:paraId="73CF1457" w14:textId="77777777" w:rsidR="00D4338B" w:rsidRPr="001065C6" w:rsidRDefault="00D4338B" w:rsidP="00D65464">
      <w:pPr>
        <w:spacing w:line="300" w:lineRule="auto"/>
        <w:rPr>
          <w:sz w:val="21"/>
          <w:szCs w:val="21"/>
        </w:rPr>
      </w:pPr>
      <w:r w:rsidRPr="001065C6">
        <w:rPr>
          <w:sz w:val="21"/>
          <w:szCs w:val="21"/>
        </w:rPr>
        <w:t xml:space="preserve">        session(['role'=&gt;'']);</w:t>
      </w:r>
    </w:p>
    <w:p w14:paraId="6A4C3E25" w14:textId="77777777" w:rsidR="00D4338B" w:rsidRPr="001065C6" w:rsidRDefault="00D4338B" w:rsidP="00D65464">
      <w:pPr>
        <w:spacing w:line="300" w:lineRule="auto"/>
        <w:rPr>
          <w:sz w:val="21"/>
          <w:szCs w:val="21"/>
        </w:rPr>
      </w:pPr>
      <w:r w:rsidRPr="001065C6">
        <w:rPr>
          <w:sz w:val="21"/>
          <w:szCs w:val="21"/>
        </w:rPr>
        <w:t xml:space="preserve">        session(['subject'=&gt;'']);</w:t>
      </w:r>
    </w:p>
    <w:p w14:paraId="09F90B0E" w14:textId="77777777" w:rsidR="00D4338B" w:rsidRPr="001065C6" w:rsidRDefault="00D4338B" w:rsidP="00D65464">
      <w:pPr>
        <w:spacing w:line="300" w:lineRule="auto"/>
        <w:rPr>
          <w:sz w:val="21"/>
          <w:szCs w:val="21"/>
        </w:rPr>
      </w:pPr>
      <w:r w:rsidRPr="001065C6">
        <w:rPr>
          <w:sz w:val="21"/>
          <w:szCs w:val="21"/>
        </w:rPr>
        <w:t xml:space="preserve">    }</w:t>
      </w:r>
    </w:p>
    <w:p w14:paraId="3B59F930" w14:textId="0750D20D" w:rsidR="00D4338B" w:rsidRPr="001065C6" w:rsidRDefault="00D4338B" w:rsidP="00D65464">
      <w:pPr>
        <w:spacing w:line="300" w:lineRule="auto"/>
        <w:rPr>
          <w:sz w:val="21"/>
          <w:szCs w:val="21"/>
        </w:rPr>
      </w:pPr>
      <w:r w:rsidRPr="001065C6">
        <w:rPr>
          <w:sz w:val="21"/>
          <w:szCs w:val="21"/>
        </w:rPr>
        <w:t>}</w:t>
      </w:r>
    </w:p>
    <w:p w14:paraId="4296E9FB" w14:textId="329B10EF" w:rsidR="00D4338B" w:rsidRPr="001065C6" w:rsidRDefault="00D4338B" w:rsidP="00D65464">
      <w:pPr>
        <w:spacing w:line="300" w:lineRule="auto"/>
        <w:rPr>
          <w:sz w:val="21"/>
          <w:szCs w:val="21"/>
        </w:rPr>
      </w:pPr>
    </w:p>
    <w:p w14:paraId="4A4B5ECA" w14:textId="77777777" w:rsidR="00D4338B" w:rsidRPr="001065C6" w:rsidRDefault="00D4338B" w:rsidP="00D65464">
      <w:pPr>
        <w:spacing w:line="300" w:lineRule="auto"/>
        <w:rPr>
          <w:sz w:val="21"/>
          <w:szCs w:val="21"/>
        </w:rPr>
      </w:pPr>
      <w:r w:rsidRPr="001065C6">
        <w:rPr>
          <w:sz w:val="21"/>
          <w:szCs w:val="21"/>
        </w:rPr>
        <w:t>&lt;!DOCTYPE html&gt;</w:t>
      </w:r>
    </w:p>
    <w:p w14:paraId="48803BA1" w14:textId="77777777" w:rsidR="00D4338B" w:rsidRPr="001065C6" w:rsidRDefault="00D4338B" w:rsidP="00D65464">
      <w:pPr>
        <w:spacing w:line="300" w:lineRule="auto"/>
        <w:rPr>
          <w:sz w:val="21"/>
          <w:szCs w:val="21"/>
        </w:rPr>
      </w:pPr>
      <w:r w:rsidRPr="001065C6">
        <w:rPr>
          <w:sz w:val="21"/>
          <w:szCs w:val="21"/>
        </w:rPr>
        <w:t>&lt;html lang="en"&gt;</w:t>
      </w:r>
    </w:p>
    <w:p w14:paraId="7A7C7DEE" w14:textId="77777777" w:rsidR="00D4338B" w:rsidRPr="001065C6" w:rsidRDefault="00D4338B" w:rsidP="00D65464">
      <w:pPr>
        <w:spacing w:line="300" w:lineRule="auto"/>
        <w:rPr>
          <w:sz w:val="21"/>
          <w:szCs w:val="21"/>
        </w:rPr>
      </w:pPr>
    </w:p>
    <w:p w14:paraId="14F809A0" w14:textId="77777777" w:rsidR="00D4338B" w:rsidRPr="001065C6" w:rsidRDefault="00D4338B" w:rsidP="00D65464">
      <w:pPr>
        <w:spacing w:line="300" w:lineRule="auto"/>
        <w:rPr>
          <w:sz w:val="21"/>
          <w:szCs w:val="21"/>
        </w:rPr>
      </w:pPr>
      <w:r w:rsidRPr="001065C6">
        <w:rPr>
          <w:sz w:val="21"/>
          <w:szCs w:val="21"/>
        </w:rPr>
        <w:t>&lt;head&gt;</w:t>
      </w:r>
    </w:p>
    <w:p w14:paraId="0A9603D6" w14:textId="77777777" w:rsidR="00D4338B" w:rsidRPr="001065C6" w:rsidRDefault="00D4338B" w:rsidP="00D65464">
      <w:pPr>
        <w:spacing w:line="300" w:lineRule="auto"/>
        <w:rPr>
          <w:sz w:val="21"/>
          <w:szCs w:val="21"/>
        </w:rPr>
      </w:pPr>
      <w:r w:rsidRPr="001065C6">
        <w:rPr>
          <w:sz w:val="21"/>
          <w:szCs w:val="21"/>
        </w:rPr>
        <w:t xml:space="preserve">    &lt;meta charset="UTF-8"&gt;</w:t>
      </w:r>
    </w:p>
    <w:p w14:paraId="381DF1DF" w14:textId="77777777" w:rsidR="00D4338B" w:rsidRPr="001065C6" w:rsidRDefault="00D4338B" w:rsidP="00D65464">
      <w:pPr>
        <w:spacing w:line="300" w:lineRule="auto"/>
        <w:rPr>
          <w:sz w:val="21"/>
          <w:szCs w:val="21"/>
        </w:rPr>
      </w:pPr>
      <w:r w:rsidRPr="001065C6">
        <w:rPr>
          <w:sz w:val="21"/>
          <w:szCs w:val="21"/>
        </w:rPr>
        <w:t xml:space="preserve">    &lt;meta name="viewport" content="width=device-width, initial-scale=1.0"&gt;</w:t>
      </w:r>
    </w:p>
    <w:p w14:paraId="6FD4DCA3" w14:textId="2DA56681" w:rsidR="00D4338B" w:rsidRPr="001065C6" w:rsidRDefault="00D4338B" w:rsidP="00D65464">
      <w:pPr>
        <w:spacing w:line="300" w:lineRule="auto"/>
        <w:rPr>
          <w:sz w:val="21"/>
          <w:szCs w:val="21"/>
        </w:rPr>
      </w:pPr>
      <w:r w:rsidRPr="001065C6">
        <w:rPr>
          <w:sz w:val="21"/>
          <w:szCs w:val="21"/>
        </w:rPr>
        <w:t xml:space="preserve">    &lt;title&gt;</w:t>
      </w:r>
      <w:r w:rsidR="00FD458D">
        <w:rPr>
          <w:rFonts w:hint="eastAsia"/>
          <w:sz w:val="21"/>
          <w:szCs w:val="21"/>
        </w:rPr>
        <w:t>在线考试系统</w:t>
      </w:r>
      <w:r w:rsidRPr="001065C6">
        <w:rPr>
          <w:rFonts w:hint="eastAsia"/>
          <w:sz w:val="21"/>
          <w:szCs w:val="21"/>
        </w:rPr>
        <w:t>教师管理系统</w:t>
      </w:r>
      <w:r w:rsidRPr="001065C6">
        <w:rPr>
          <w:sz w:val="21"/>
          <w:szCs w:val="21"/>
        </w:rPr>
        <w:t>&lt;/title&gt;</w:t>
      </w:r>
    </w:p>
    <w:p w14:paraId="5421573E" w14:textId="77777777" w:rsidR="00D4338B" w:rsidRPr="001065C6" w:rsidRDefault="00D4338B" w:rsidP="00D65464">
      <w:pPr>
        <w:spacing w:line="300" w:lineRule="auto"/>
        <w:rPr>
          <w:sz w:val="21"/>
          <w:szCs w:val="21"/>
        </w:rPr>
      </w:pPr>
      <w:r w:rsidRPr="001065C6">
        <w:rPr>
          <w:sz w:val="21"/>
          <w:szCs w:val="21"/>
        </w:rPr>
        <w:t xml:space="preserve">    &lt;link rel="stylesheet" href="/css/teacher/public.css"&gt;</w:t>
      </w:r>
    </w:p>
    <w:p w14:paraId="1E1CD372" w14:textId="77777777" w:rsidR="00D4338B" w:rsidRPr="001065C6" w:rsidRDefault="00D4338B" w:rsidP="00D65464">
      <w:pPr>
        <w:spacing w:line="300" w:lineRule="auto"/>
        <w:rPr>
          <w:sz w:val="21"/>
          <w:szCs w:val="21"/>
        </w:rPr>
      </w:pPr>
      <w:r w:rsidRPr="001065C6">
        <w:rPr>
          <w:sz w:val="21"/>
          <w:szCs w:val="21"/>
        </w:rPr>
        <w:lastRenderedPageBreak/>
        <w:t xml:space="preserve">    &lt;link rel="stylesheet" href="/css/teacher/problem.css"&gt;</w:t>
      </w:r>
    </w:p>
    <w:p w14:paraId="52E881CC" w14:textId="77777777" w:rsidR="00D4338B" w:rsidRPr="001065C6" w:rsidRDefault="00D4338B" w:rsidP="00D65464">
      <w:pPr>
        <w:spacing w:line="300" w:lineRule="auto"/>
        <w:rPr>
          <w:sz w:val="21"/>
          <w:szCs w:val="21"/>
        </w:rPr>
      </w:pPr>
      <w:r w:rsidRPr="001065C6">
        <w:rPr>
          <w:sz w:val="21"/>
          <w:szCs w:val="21"/>
        </w:rPr>
        <w:t>&lt;/head&gt;</w:t>
      </w:r>
    </w:p>
    <w:p w14:paraId="3CC85097" w14:textId="77777777" w:rsidR="00D4338B" w:rsidRPr="001065C6" w:rsidRDefault="00D4338B" w:rsidP="00D65464">
      <w:pPr>
        <w:spacing w:line="300" w:lineRule="auto"/>
        <w:rPr>
          <w:sz w:val="21"/>
          <w:szCs w:val="21"/>
        </w:rPr>
      </w:pPr>
    </w:p>
    <w:p w14:paraId="6BC896C1" w14:textId="77777777" w:rsidR="00D4338B" w:rsidRPr="001065C6" w:rsidRDefault="00D4338B" w:rsidP="00D65464">
      <w:pPr>
        <w:spacing w:line="300" w:lineRule="auto"/>
        <w:rPr>
          <w:sz w:val="21"/>
          <w:szCs w:val="21"/>
        </w:rPr>
      </w:pPr>
      <w:r w:rsidRPr="001065C6">
        <w:rPr>
          <w:sz w:val="21"/>
          <w:szCs w:val="21"/>
        </w:rPr>
        <w:t>&lt;body&gt;</w:t>
      </w:r>
    </w:p>
    <w:p w14:paraId="094C6B85" w14:textId="77777777" w:rsidR="00D4338B" w:rsidRPr="001065C6" w:rsidRDefault="00D4338B" w:rsidP="00D65464">
      <w:pPr>
        <w:spacing w:line="300" w:lineRule="auto"/>
        <w:rPr>
          <w:sz w:val="21"/>
          <w:szCs w:val="21"/>
        </w:rPr>
      </w:pPr>
      <w:r w:rsidRPr="001065C6">
        <w:rPr>
          <w:sz w:val="21"/>
          <w:szCs w:val="21"/>
        </w:rPr>
        <w:t>&lt;header&gt;</w:t>
      </w:r>
    </w:p>
    <w:p w14:paraId="53C5751A" w14:textId="77777777" w:rsidR="00D4338B" w:rsidRPr="001065C6" w:rsidRDefault="00D4338B" w:rsidP="00D65464">
      <w:pPr>
        <w:spacing w:line="300" w:lineRule="auto"/>
        <w:rPr>
          <w:sz w:val="21"/>
          <w:szCs w:val="21"/>
        </w:rPr>
      </w:pPr>
      <w:r w:rsidRPr="001065C6">
        <w:rPr>
          <w:sz w:val="21"/>
          <w:szCs w:val="21"/>
        </w:rPr>
        <w:t xml:space="preserve">    &lt;div class="logout"&gt;</w:t>
      </w:r>
    </w:p>
    <w:p w14:paraId="592A5197" w14:textId="77777777" w:rsidR="00D4338B" w:rsidRPr="001065C6" w:rsidRDefault="00D4338B" w:rsidP="00D65464">
      <w:pPr>
        <w:spacing w:line="300" w:lineRule="auto"/>
        <w:rPr>
          <w:sz w:val="21"/>
          <w:szCs w:val="21"/>
        </w:rPr>
      </w:pPr>
      <w:r w:rsidRPr="001065C6">
        <w:rPr>
          <w:sz w:val="21"/>
          <w:szCs w:val="21"/>
        </w:rPr>
        <w:t xml:space="preserve">        &lt;a href="#" onclick="logout();" id="logout-btn"&gt;</w:t>
      </w:r>
      <w:r w:rsidRPr="001065C6">
        <w:rPr>
          <w:rFonts w:hint="eastAsia"/>
          <w:sz w:val="21"/>
          <w:szCs w:val="21"/>
        </w:rPr>
        <w:t>退出登录</w:t>
      </w:r>
      <w:r w:rsidRPr="001065C6">
        <w:rPr>
          <w:sz w:val="21"/>
          <w:szCs w:val="21"/>
        </w:rPr>
        <w:t>&lt;/a&gt;</w:t>
      </w:r>
    </w:p>
    <w:p w14:paraId="47890451" w14:textId="77777777" w:rsidR="00D4338B" w:rsidRPr="001065C6" w:rsidRDefault="00D4338B" w:rsidP="00D65464">
      <w:pPr>
        <w:spacing w:line="300" w:lineRule="auto"/>
        <w:rPr>
          <w:sz w:val="21"/>
          <w:szCs w:val="21"/>
        </w:rPr>
      </w:pPr>
      <w:r w:rsidRPr="001065C6">
        <w:rPr>
          <w:sz w:val="21"/>
          <w:szCs w:val="21"/>
        </w:rPr>
        <w:t xml:space="preserve">    &lt;/div&gt;</w:t>
      </w:r>
    </w:p>
    <w:p w14:paraId="6E7777EE" w14:textId="77777777" w:rsidR="00D4338B" w:rsidRPr="001065C6" w:rsidRDefault="00D4338B" w:rsidP="00D65464">
      <w:pPr>
        <w:spacing w:line="300" w:lineRule="auto"/>
        <w:rPr>
          <w:sz w:val="21"/>
          <w:szCs w:val="21"/>
        </w:rPr>
      </w:pPr>
      <w:r w:rsidRPr="001065C6">
        <w:rPr>
          <w:sz w:val="21"/>
          <w:szCs w:val="21"/>
        </w:rPr>
        <w:t xml:space="preserve">    &lt;div&gt;</w:t>
      </w:r>
    </w:p>
    <w:p w14:paraId="7840E3DD" w14:textId="77777777" w:rsidR="00D4338B" w:rsidRPr="001065C6" w:rsidRDefault="00D4338B" w:rsidP="00D65464">
      <w:pPr>
        <w:spacing w:line="300" w:lineRule="auto"/>
        <w:rPr>
          <w:sz w:val="21"/>
          <w:szCs w:val="21"/>
        </w:rPr>
      </w:pPr>
      <w:r w:rsidRPr="001065C6">
        <w:rPr>
          <w:sz w:val="21"/>
          <w:szCs w:val="21"/>
        </w:rPr>
        <w:t xml:space="preserve">        &lt;nav class="nav"&gt;</w:t>
      </w:r>
    </w:p>
    <w:p w14:paraId="6C727F9B" w14:textId="77777777" w:rsidR="00D4338B" w:rsidRPr="001065C6" w:rsidRDefault="00D4338B" w:rsidP="00D65464">
      <w:pPr>
        <w:spacing w:line="300" w:lineRule="auto"/>
        <w:rPr>
          <w:sz w:val="21"/>
          <w:szCs w:val="21"/>
        </w:rPr>
      </w:pPr>
      <w:r w:rsidRPr="001065C6">
        <w:rPr>
          <w:sz w:val="21"/>
          <w:szCs w:val="21"/>
        </w:rPr>
        <w:t xml:space="preserve">            &lt;a href="/teacher/problem" class="nav-btn"&gt;</w:t>
      </w:r>
    </w:p>
    <w:p w14:paraId="7F9653EB" w14:textId="77777777" w:rsidR="00D4338B" w:rsidRPr="001065C6" w:rsidRDefault="00D4338B" w:rsidP="00D65464">
      <w:pPr>
        <w:spacing w:line="300" w:lineRule="auto"/>
        <w:rPr>
          <w:sz w:val="21"/>
          <w:szCs w:val="21"/>
        </w:rPr>
      </w:pPr>
      <w:r w:rsidRPr="001065C6">
        <w:rPr>
          <w:sz w:val="21"/>
          <w:szCs w:val="21"/>
        </w:rPr>
        <w:t xml:space="preserve">                &lt;div class="selected"&gt;</w:t>
      </w:r>
      <w:r w:rsidRPr="001065C6">
        <w:rPr>
          <w:rFonts w:hint="eastAsia"/>
          <w:sz w:val="21"/>
          <w:szCs w:val="21"/>
        </w:rPr>
        <w:t>试题编辑</w:t>
      </w:r>
      <w:r w:rsidRPr="001065C6">
        <w:rPr>
          <w:sz w:val="21"/>
          <w:szCs w:val="21"/>
        </w:rPr>
        <w:t>&lt;/div&gt;</w:t>
      </w:r>
    </w:p>
    <w:p w14:paraId="451E4CE4" w14:textId="77777777" w:rsidR="00D4338B" w:rsidRPr="001065C6" w:rsidRDefault="00D4338B" w:rsidP="00D65464">
      <w:pPr>
        <w:spacing w:line="300" w:lineRule="auto"/>
        <w:rPr>
          <w:sz w:val="21"/>
          <w:szCs w:val="21"/>
        </w:rPr>
      </w:pPr>
      <w:r w:rsidRPr="001065C6">
        <w:rPr>
          <w:sz w:val="21"/>
          <w:szCs w:val="21"/>
        </w:rPr>
        <w:t xml:space="preserve">            &lt;/a&gt;</w:t>
      </w:r>
    </w:p>
    <w:p w14:paraId="36789DAC" w14:textId="77777777" w:rsidR="00D4338B" w:rsidRPr="001065C6" w:rsidRDefault="00D4338B" w:rsidP="00D65464">
      <w:pPr>
        <w:spacing w:line="300" w:lineRule="auto"/>
        <w:rPr>
          <w:sz w:val="21"/>
          <w:szCs w:val="21"/>
        </w:rPr>
      </w:pPr>
      <w:r w:rsidRPr="001065C6">
        <w:rPr>
          <w:sz w:val="21"/>
          <w:szCs w:val="21"/>
        </w:rPr>
        <w:t xml:space="preserve">            &lt;a href="/teacher/paper" class="nav-btn"&gt;</w:t>
      </w:r>
    </w:p>
    <w:p w14:paraId="4C4596F7" w14:textId="77777777" w:rsidR="00D4338B" w:rsidRPr="001065C6" w:rsidRDefault="00D4338B" w:rsidP="00D65464">
      <w:pPr>
        <w:spacing w:line="300" w:lineRule="auto"/>
        <w:rPr>
          <w:sz w:val="21"/>
          <w:szCs w:val="21"/>
        </w:rPr>
      </w:pPr>
      <w:r w:rsidRPr="001065C6">
        <w:rPr>
          <w:sz w:val="21"/>
          <w:szCs w:val="21"/>
        </w:rPr>
        <w:t xml:space="preserve">                &lt;div class="menu-btn"&gt;</w:t>
      </w:r>
      <w:r w:rsidRPr="001065C6">
        <w:rPr>
          <w:rFonts w:hint="eastAsia"/>
          <w:sz w:val="21"/>
          <w:szCs w:val="21"/>
        </w:rPr>
        <w:t>试卷编辑</w:t>
      </w:r>
      <w:r w:rsidRPr="001065C6">
        <w:rPr>
          <w:sz w:val="21"/>
          <w:szCs w:val="21"/>
        </w:rPr>
        <w:t>&lt;/div&gt;</w:t>
      </w:r>
    </w:p>
    <w:p w14:paraId="24BD6683" w14:textId="77777777" w:rsidR="00D4338B" w:rsidRPr="001065C6" w:rsidRDefault="00D4338B" w:rsidP="00D65464">
      <w:pPr>
        <w:spacing w:line="300" w:lineRule="auto"/>
        <w:rPr>
          <w:sz w:val="21"/>
          <w:szCs w:val="21"/>
        </w:rPr>
      </w:pPr>
      <w:r w:rsidRPr="001065C6">
        <w:rPr>
          <w:sz w:val="21"/>
          <w:szCs w:val="21"/>
        </w:rPr>
        <w:t xml:space="preserve">            &lt;/a&gt;</w:t>
      </w:r>
    </w:p>
    <w:p w14:paraId="11126ED5" w14:textId="77777777" w:rsidR="00D4338B" w:rsidRPr="001065C6" w:rsidRDefault="00D4338B" w:rsidP="00D65464">
      <w:pPr>
        <w:spacing w:line="300" w:lineRule="auto"/>
        <w:rPr>
          <w:sz w:val="21"/>
          <w:szCs w:val="21"/>
        </w:rPr>
      </w:pPr>
      <w:r w:rsidRPr="001065C6">
        <w:rPr>
          <w:sz w:val="21"/>
          <w:szCs w:val="21"/>
        </w:rPr>
        <w:t xml:space="preserve">            &lt;a href="/teacher/publish" class="nav-btn"&gt;</w:t>
      </w:r>
    </w:p>
    <w:p w14:paraId="0B32A08C" w14:textId="77777777" w:rsidR="00D4338B" w:rsidRPr="001065C6" w:rsidRDefault="00D4338B" w:rsidP="00D65464">
      <w:pPr>
        <w:spacing w:line="300" w:lineRule="auto"/>
        <w:rPr>
          <w:sz w:val="21"/>
          <w:szCs w:val="21"/>
        </w:rPr>
      </w:pPr>
      <w:r w:rsidRPr="001065C6">
        <w:rPr>
          <w:sz w:val="21"/>
          <w:szCs w:val="21"/>
        </w:rPr>
        <w:t xml:space="preserve">                &lt;div class="menu-btn"&gt;</w:t>
      </w:r>
      <w:r w:rsidRPr="001065C6">
        <w:rPr>
          <w:rFonts w:hint="eastAsia"/>
          <w:sz w:val="21"/>
          <w:szCs w:val="21"/>
        </w:rPr>
        <w:t>发布考试</w:t>
      </w:r>
      <w:r w:rsidRPr="001065C6">
        <w:rPr>
          <w:sz w:val="21"/>
          <w:szCs w:val="21"/>
        </w:rPr>
        <w:t>&lt;/div&gt;</w:t>
      </w:r>
    </w:p>
    <w:p w14:paraId="3045D30F" w14:textId="77777777" w:rsidR="00D4338B" w:rsidRPr="001065C6" w:rsidRDefault="00D4338B" w:rsidP="00D65464">
      <w:pPr>
        <w:spacing w:line="300" w:lineRule="auto"/>
        <w:rPr>
          <w:sz w:val="21"/>
          <w:szCs w:val="21"/>
        </w:rPr>
      </w:pPr>
      <w:r w:rsidRPr="001065C6">
        <w:rPr>
          <w:sz w:val="21"/>
          <w:szCs w:val="21"/>
        </w:rPr>
        <w:t xml:space="preserve">            &lt;/a&gt;</w:t>
      </w:r>
    </w:p>
    <w:p w14:paraId="01BEA2C5" w14:textId="77777777" w:rsidR="00D4338B" w:rsidRPr="001065C6" w:rsidRDefault="00D4338B" w:rsidP="00D65464">
      <w:pPr>
        <w:spacing w:line="300" w:lineRule="auto"/>
        <w:rPr>
          <w:sz w:val="21"/>
          <w:szCs w:val="21"/>
        </w:rPr>
      </w:pPr>
      <w:r w:rsidRPr="001065C6">
        <w:rPr>
          <w:sz w:val="21"/>
          <w:szCs w:val="21"/>
        </w:rPr>
        <w:t xml:space="preserve">            &lt;a href="/teacher/correct" class="nav-btn"&gt;</w:t>
      </w:r>
    </w:p>
    <w:p w14:paraId="09771B83" w14:textId="77777777" w:rsidR="00D4338B" w:rsidRPr="001065C6" w:rsidRDefault="00D4338B" w:rsidP="00D65464">
      <w:pPr>
        <w:spacing w:line="300" w:lineRule="auto"/>
        <w:rPr>
          <w:sz w:val="21"/>
          <w:szCs w:val="21"/>
        </w:rPr>
      </w:pPr>
      <w:r w:rsidRPr="001065C6">
        <w:rPr>
          <w:sz w:val="21"/>
          <w:szCs w:val="21"/>
        </w:rPr>
        <w:t xml:space="preserve">                &lt;div class="menu-btn"&gt;</w:t>
      </w:r>
      <w:r w:rsidRPr="001065C6">
        <w:rPr>
          <w:rFonts w:hint="eastAsia"/>
          <w:sz w:val="21"/>
          <w:szCs w:val="21"/>
        </w:rPr>
        <w:t>批改试卷</w:t>
      </w:r>
      <w:r w:rsidRPr="001065C6">
        <w:rPr>
          <w:sz w:val="21"/>
          <w:szCs w:val="21"/>
        </w:rPr>
        <w:t>&lt;/div&gt;</w:t>
      </w:r>
    </w:p>
    <w:p w14:paraId="3967300F" w14:textId="77777777" w:rsidR="00D4338B" w:rsidRPr="001065C6" w:rsidRDefault="00D4338B" w:rsidP="00D65464">
      <w:pPr>
        <w:spacing w:line="300" w:lineRule="auto"/>
        <w:rPr>
          <w:sz w:val="21"/>
          <w:szCs w:val="21"/>
        </w:rPr>
      </w:pPr>
      <w:r w:rsidRPr="001065C6">
        <w:rPr>
          <w:sz w:val="21"/>
          <w:szCs w:val="21"/>
        </w:rPr>
        <w:t xml:space="preserve">            &lt;/a&gt;</w:t>
      </w:r>
    </w:p>
    <w:p w14:paraId="46AB7426" w14:textId="77777777" w:rsidR="00D4338B" w:rsidRPr="001065C6" w:rsidRDefault="00D4338B" w:rsidP="00D65464">
      <w:pPr>
        <w:spacing w:line="300" w:lineRule="auto"/>
        <w:rPr>
          <w:sz w:val="21"/>
          <w:szCs w:val="21"/>
        </w:rPr>
      </w:pPr>
      <w:r w:rsidRPr="001065C6">
        <w:rPr>
          <w:sz w:val="21"/>
          <w:szCs w:val="21"/>
        </w:rPr>
        <w:t xml:space="preserve">            &lt;a href="/teacher/grade" class="nav-btn"&gt;</w:t>
      </w:r>
    </w:p>
    <w:p w14:paraId="3A93B603" w14:textId="77777777" w:rsidR="00D4338B" w:rsidRPr="001065C6" w:rsidRDefault="00D4338B" w:rsidP="00D65464">
      <w:pPr>
        <w:spacing w:line="300" w:lineRule="auto"/>
        <w:rPr>
          <w:sz w:val="21"/>
          <w:szCs w:val="21"/>
        </w:rPr>
      </w:pPr>
      <w:r w:rsidRPr="001065C6">
        <w:rPr>
          <w:sz w:val="21"/>
          <w:szCs w:val="21"/>
        </w:rPr>
        <w:t xml:space="preserve">                &lt;div class="menu-btn"&gt;</w:t>
      </w:r>
      <w:r w:rsidRPr="001065C6">
        <w:rPr>
          <w:rFonts w:hint="eastAsia"/>
          <w:sz w:val="21"/>
          <w:szCs w:val="21"/>
        </w:rPr>
        <w:t>成绩总览</w:t>
      </w:r>
      <w:r w:rsidRPr="001065C6">
        <w:rPr>
          <w:sz w:val="21"/>
          <w:szCs w:val="21"/>
        </w:rPr>
        <w:t>&lt;/div&gt;</w:t>
      </w:r>
    </w:p>
    <w:p w14:paraId="4FBA739F" w14:textId="77777777" w:rsidR="00D4338B" w:rsidRPr="001065C6" w:rsidRDefault="00D4338B" w:rsidP="00D65464">
      <w:pPr>
        <w:spacing w:line="300" w:lineRule="auto"/>
        <w:rPr>
          <w:sz w:val="21"/>
          <w:szCs w:val="21"/>
        </w:rPr>
      </w:pPr>
      <w:r w:rsidRPr="001065C6">
        <w:rPr>
          <w:sz w:val="21"/>
          <w:szCs w:val="21"/>
        </w:rPr>
        <w:t xml:space="preserve">            &lt;/a&gt;</w:t>
      </w:r>
    </w:p>
    <w:p w14:paraId="3EF26F22" w14:textId="77777777" w:rsidR="00D4338B" w:rsidRPr="001065C6" w:rsidRDefault="00D4338B" w:rsidP="00D65464">
      <w:pPr>
        <w:spacing w:line="300" w:lineRule="auto"/>
        <w:rPr>
          <w:sz w:val="21"/>
          <w:szCs w:val="21"/>
        </w:rPr>
      </w:pPr>
      <w:r w:rsidRPr="001065C6">
        <w:rPr>
          <w:sz w:val="21"/>
          <w:szCs w:val="21"/>
        </w:rPr>
        <w:t xml:space="preserve">            &lt;a href="/teacher/person" class="nav-btn"&gt;</w:t>
      </w:r>
    </w:p>
    <w:p w14:paraId="759E330E" w14:textId="77777777" w:rsidR="00D4338B" w:rsidRPr="001065C6" w:rsidRDefault="00D4338B" w:rsidP="00D65464">
      <w:pPr>
        <w:spacing w:line="300" w:lineRule="auto"/>
        <w:rPr>
          <w:sz w:val="21"/>
          <w:szCs w:val="21"/>
        </w:rPr>
      </w:pPr>
      <w:r w:rsidRPr="001065C6">
        <w:rPr>
          <w:sz w:val="21"/>
          <w:szCs w:val="21"/>
        </w:rPr>
        <w:t xml:space="preserve">                &lt;div class="menu-btn"&gt;</w:t>
      </w:r>
      <w:r w:rsidRPr="001065C6">
        <w:rPr>
          <w:rFonts w:hint="eastAsia"/>
          <w:sz w:val="21"/>
          <w:szCs w:val="21"/>
        </w:rPr>
        <w:t>个人信息</w:t>
      </w:r>
      <w:r w:rsidRPr="001065C6">
        <w:rPr>
          <w:sz w:val="21"/>
          <w:szCs w:val="21"/>
        </w:rPr>
        <w:t>&lt;/div&gt;</w:t>
      </w:r>
    </w:p>
    <w:p w14:paraId="511999C5" w14:textId="77777777" w:rsidR="00D4338B" w:rsidRPr="001065C6" w:rsidRDefault="00D4338B" w:rsidP="00D65464">
      <w:pPr>
        <w:spacing w:line="300" w:lineRule="auto"/>
        <w:rPr>
          <w:sz w:val="21"/>
          <w:szCs w:val="21"/>
        </w:rPr>
      </w:pPr>
      <w:r w:rsidRPr="001065C6">
        <w:rPr>
          <w:sz w:val="21"/>
          <w:szCs w:val="21"/>
        </w:rPr>
        <w:t xml:space="preserve">            &lt;/a&gt;</w:t>
      </w:r>
    </w:p>
    <w:p w14:paraId="5E2CF3CE" w14:textId="77777777" w:rsidR="00D4338B" w:rsidRPr="001065C6" w:rsidRDefault="00D4338B" w:rsidP="00D65464">
      <w:pPr>
        <w:spacing w:line="300" w:lineRule="auto"/>
        <w:rPr>
          <w:sz w:val="21"/>
          <w:szCs w:val="21"/>
        </w:rPr>
      </w:pPr>
      <w:r w:rsidRPr="001065C6">
        <w:rPr>
          <w:sz w:val="21"/>
          <w:szCs w:val="21"/>
        </w:rPr>
        <w:t xml:space="preserve">        &lt;/nav&gt;</w:t>
      </w:r>
    </w:p>
    <w:p w14:paraId="7D920C7C" w14:textId="77777777" w:rsidR="00D4338B" w:rsidRPr="001065C6" w:rsidRDefault="00D4338B" w:rsidP="00D65464">
      <w:pPr>
        <w:spacing w:line="300" w:lineRule="auto"/>
        <w:rPr>
          <w:sz w:val="21"/>
          <w:szCs w:val="21"/>
        </w:rPr>
      </w:pPr>
      <w:r w:rsidRPr="001065C6">
        <w:rPr>
          <w:sz w:val="21"/>
          <w:szCs w:val="21"/>
        </w:rPr>
        <w:t xml:space="preserve">    &lt;/div&gt;</w:t>
      </w:r>
    </w:p>
    <w:p w14:paraId="66F5EB67" w14:textId="77777777" w:rsidR="00D4338B" w:rsidRPr="001065C6" w:rsidRDefault="00D4338B" w:rsidP="00D65464">
      <w:pPr>
        <w:spacing w:line="300" w:lineRule="auto"/>
        <w:rPr>
          <w:sz w:val="21"/>
          <w:szCs w:val="21"/>
        </w:rPr>
      </w:pPr>
      <w:r w:rsidRPr="001065C6">
        <w:rPr>
          <w:sz w:val="21"/>
          <w:szCs w:val="21"/>
        </w:rPr>
        <w:t>&lt;/header&gt;</w:t>
      </w:r>
    </w:p>
    <w:p w14:paraId="0354C017" w14:textId="77777777" w:rsidR="00D4338B" w:rsidRPr="001065C6" w:rsidRDefault="00D4338B" w:rsidP="00D65464">
      <w:pPr>
        <w:spacing w:line="300" w:lineRule="auto"/>
        <w:rPr>
          <w:sz w:val="21"/>
          <w:szCs w:val="21"/>
        </w:rPr>
      </w:pPr>
      <w:r w:rsidRPr="001065C6">
        <w:rPr>
          <w:sz w:val="21"/>
          <w:szCs w:val="21"/>
        </w:rPr>
        <w:t>&lt;div class="container"&gt;</w:t>
      </w:r>
    </w:p>
    <w:p w14:paraId="6559D485" w14:textId="77777777" w:rsidR="00D4338B" w:rsidRPr="001065C6" w:rsidRDefault="00D4338B" w:rsidP="00D65464">
      <w:pPr>
        <w:spacing w:line="300" w:lineRule="auto"/>
        <w:rPr>
          <w:sz w:val="21"/>
          <w:szCs w:val="21"/>
        </w:rPr>
      </w:pPr>
      <w:r w:rsidRPr="001065C6">
        <w:rPr>
          <w:sz w:val="21"/>
          <w:szCs w:val="21"/>
        </w:rPr>
        <w:t xml:space="preserve">    &lt;div class="main"&gt;</w:t>
      </w:r>
    </w:p>
    <w:p w14:paraId="423AEBED" w14:textId="77777777" w:rsidR="00D4338B" w:rsidRPr="001065C6" w:rsidRDefault="00D4338B" w:rsidP="00D65464">
      <w:pPr>
        <w:spacing w:line="300" w:lineRule="auto"/>
        <w:rPr>
          <w:sz w:val="21"/>
          <w:szCs w:val="21"/>
        </w:rPr>
      </w:pPr>
      <w:r w:rsidRPr="001065C6">
        <w:rPr>
          <w:sz w:val="21"/>
          <w:szCs w:val="21"/>
        </w:rPr>
        <w:t xml:space="preserve">        &lt;div class="drop-btn-box"&gt;&lt;span&gt;&lt;img src="/images/change.png" class="drop-btn" onclick="changeFloor()"&gt;&lt;/span&gt;</w:t>
      </w:r>
    </w:p>
    <w:p w14:paraId="6979CC5F" w14:textId="77777777" w:rsidR="00D4338B" w:rsidRPr="001065C6" w:rsidRDefault="00D4338B" w:rsidP="00D65464">
      <w:pPr>
        <w:spacing w:line="300" w:lineRule="auto"/>
        <w:rPr>
          <w:sz w:val="21"/>
          <w:szCs w:val="21"/>
        </w:rPr>
      </w:pPr>
      <w:r w:rsidRPr="001065C6">
        <w:rPr>
          <w:sz w:val="21"/>
          <w:szCs w:val="21"/>
        </w:rPr>
        <w:t xml:space="preserve">        &lt;/div&gt;</w:t>
      </w:r>
    </w:p>
    <w:p w14:paraId="00A23A39" w14:textId="77777777" w:rsidR="00D4338B" w:rsidRPr="001065C6" w:rsidRDefault="00D4338B" w:rsidP="00D65464">
      <w:pPr>
        <w:spacing w:line="300" w:lineRule="auto"/>
        <w:rPr>
          <w:sz w:val="21"/>
          <w:szCs w:val="21"/>
        </w:rPr>
      </w:pPr>
      <w:r w:rsidRPr="001065C6">
        <w:rPr>
          <w:sz w:val="21"/>
          <w:szCs w:val="21"/>
        </w:rPr>
        <w:lastRenderedPageBreak/>
        <w:t xml:space="preserve">        &lt;div class="content-box"&gt;</w:t>
      </w:r>
    </w:p>
    <w:p w14:paraId="6AA04AC9" w14:textId="77777777" w:rsidR="00D4338B" w:rsidRPr="001065C6" w:rsidRDefault="00D4338B" w:rsidP="00D65464">
      <w:pPr>
        <w:spacing w:line="300" w:lineRule="auto"/>
        <w:rPr>
          <w:sz w:val="21"/>
          <w:szCs w:val="21"/>
        </w:rPr>
      </w:pPr>
      <w:r w:rsidRPr="001065C6">
        <w:rPr>
          <w:sz w:val="21"/>
          <w:szCs w:val="21"/>
        </w:rPr>
        <w:t xml:space="preserve">            &lt;div id="list"&gt;</w:t>
      </w:r>
    </w:p>
    <w:p w14:paraId="2261F610" w14:textId="77777777" w:rsidR="00D4338B" w:rsidRPr="001065C6" w:rsidRDefault="00D4338B" w:rsidP="00D65464">
      <w:pPr>
        <w:spacing w:line="300" w:lineRule="auto"/>
        <w:rPr>
          <w:sz w:val="21"/>
          <w:szCs w:val="21"/>
        </w:rPr>
      </w:pPr>
      <w:r w:rsidRPr="001065C6">
        <w:rPr>
          <w:sz w:val="21"/>
          <w:szCs w:val="21"/>
        </w:rPr>
        <w:t xml:space="preserve">                &lt;div class="search-box"&gt;</w:t>
      </w:r>
    </w:p>
    <w:p w14:paraId="2329781D" w14:textId="77777777" w:rsidR="00D4338B" w:rsidRPr="001065C6" w:rsidRDefault="00D4338B" w:rsidP="00D65464">
      <w:pPr>
        <w:spacing w:line="300" w:lineRule="auto"/>
        <w:rPr>
          <w:sz w:val="21"/>
          <w:szCs w:val="21"/>
        </w:rPr>
      </w:pPr>
      <w:r w:rsidRPr="001065C6">
        <w:rPr>
          <w:sz w:val="21"/>
          <w:szCs w:val="21"/>
        </w:rPr>
        <w:t xml:space="preserve">                    &lt;input type="text" name="key" id="key" placeholder="</w:t>
      </w:r>
      <w:r w:rsidRPr="001065C6">
        <w:rPr>
          <w:rFonts w:hint="eastAsia"/>
          <w:sz w:val="21"/>
          <w:szCs w:val="21"/>
        </w:rPr>
        <w:t>输入关键字</w:t>
      </w:r>
      <w:r w:rsidRPr="001065C6">
        <w:rPr>
          <w:sz w:val="21"/>
          <w:szCs w:val="21"/>
        </w:rPr>
        <w:t>"&gt;</w:t>
      </w:r>
    </w:p>
    <w:p w14:paraId="08F1C223" w14:textId="77777777" w:rsidR="00D4338B" w:rsidRPr="001065C6" w:rsidRDefault="00D4338B" w:rsidP="00D65464">
      <w:pPr>
        <w:spacing w:line="300" w:lineRule="auto"/>
        <w:rPr>
          <w:sz w:val="21"/>
          <w:szCs w:val="21"/>
        </w:rPr>
      </w:pPr>
      <w:r w:rsidRPr="001065C6">
        <w:rPr>
          <w:sz w:val="21"/>
          <w:szCs w:val="21"/>
        </w:rPr>
        <w:t xml:space="preserve">                    &lt;button onclick="searchKey()"&gt;</w:t>
      </w:r>
      <w:r w:rsidRPr="001065C6">
        <w:rPr>
          <w:rFonts w:hint="eastAsia"/>
          <w:sz w:val="21"/>
          <w:szCs w:val="21"/>
        </w:rPr>
        <w:t>查找试题</w:t>
      </w:r>
      <w:r w:rsidRPr="001065C6">
        <w:rPr>
          <w:sz w:val="21"/>
          <w:szCs w:val="21"/>
        </w:rPr>
        <w:t>&lt;/button&gt;</w:t>
      </w:r>
    </w:p>
    <w:p w14:paraId="3DB164C6" w14:textId="77777777" w:rsidR="00D4338B" w:rsidRPr="001065C6" w:rsidRDefault="00D4338B" w:rsidP="00D65464">
      <w:pPr>
        <w:spacing w:line="300" w:lineRule="auto"/>
        <w:rPr>
          <w:sz w:val="21"/>
          <w:szCs w:val="21"/>
        </w:rPr>
      </w:pPr>
      <w:r w:rsidRPr="001065C6">
        <w:rPr>
          <w:sz w:val="21"/>
          <w:szCs w:val="21"/>
        </w:rPr>
        <w:t xml:space="preserve">                &lt;/div&gt;</w:t>
      </w:r>
    </w:p>
    <w:p w14:paraId="5973D246" w14:textId="77777777" w:rsidR="00D4338B" w:rsidRPr="001065C6" w:rsidRDefault="00D4338B" w:rsidP="00D65464">
      <w:pPr>
        <w:spacing w:line="300" w:lineRule="auto"/>
        <w:rPr>
          <w:sz w:val="21"/>
          <w:szCs w:val="21"/>
        </w:rPr>
      </w:pPr>
      <w:r w:rsidRPr="001065C6">
        <w:rPr>
          <w:sz w:val="21"/>
          <w:szCs w:val="21"/>
        </w:rPr>
        <w:t xml:space="preserve">                &lt;div class="page" id="page-btn"&gt;</w:t>
      </w:r>
    </w:p>
    <w:p w14:paraId="4B56B92C" w14:textId="77777777" w:rsidR="00D4338B" w:rsidRPr="001065C6" w:rsidRDefault="00D4338B" w:rsidP="00D65464">
      <w:pPr>
        <w:spacing w:line="300" w:lineRule="auto"/>
        <w:rPr>
          <w:sz w:val="21"/>
          <w:szCs w:val="21"/>
        </w:rPr>
      </w:pPr>
      <w:r w:rsidRPr="001065C6">
        <w:rPr>
          <w:sz w:val="21"/>
          <w:szCs w:val="21"/>
        </w:rPr>
        <w:t xml:space="preserve">                    &lt;ul id="pageUl"&gt;</w:t>
      </w:r>
    </w:p>
    <w:p w14:paraId="590A9C7B" w14:textId="77777777" w:rsidR="00D4338B" w:rsidRPr="001065C6" w:rsidRDefault="00D4338B" w:rsidP="00D65464">
      <w:pPr>
        <w:spacing w:line="300" w:lineRule="auto"/>
        <w:rPr>
          <w:sz w:val="21"/>
          <w:szCs w:val="21"/>
        </w:rPr>
      </w:pPr>
      <w:r w:rsidRPr="001065C6">
        <w:rPr>
          <w:sz w:val="21"/>
          <w:szCs w:val="21"/>
        </w:rPr>
        <w:t xml:space="preserve">                    &lt;/ul&gt;</w:t>
      </w:r>
    </w:p>
    <w:p w14:paraId="0722102D" w14:textId="77777777" w:rsidR="00D4338B" w:rsidRPr="001065C6" w:rsidRDefault="00D4338B" w:rsidP="00D65464">
      <w:pPr>
        <w:spacing w:line="300" w:lineRule="auto"/>
        <w:rPr>
          <w:sz w:val="21"/>
          <w:szCs w:val="21"/>
        </w:rPr>
      </w:pPr>
      <w:r w:rsidRPr="001065C6">
        <w:rPr>
          <w:sz w:val="21"/>
          <w:szCs w:val="21"/>
        </w:rPr>
        <w:t xml:space="preserve">                &lt;/div&gt;</w:t>
      </w:r>
    </w:p>
    <w:p w14:paraId="40D33AA1" w14:textId="77777777" w:rsidR="00D4338B" w:rsidRPr="001065C6" w:rsidRDefault="00D4338B" w:rsidP="00D65464">
      <w:pPr>
        <w:spacing w:line="300" w:lineRule="auto"/>
        <w:rPr>
          <w:sz w:val="21"/>
          <w:szCs w:val="21"/>
        </w:rPr>
      </w:pPr>
      <w:r w:rsidRPr="001065C6">
        <w:rPr>
          <w:sz w:val="21"/>
          <w:szCs w:val="21"/>
        </w:rPr>
        <w:t xml:space="preserve">                &lt;div id="show-list"&gt;</w:t>
      </w:r>
    </w:p>
    <w:p w14:paraId="027D19BE" w14:textId="77777777" w:rsidR="00D4338B" w:rsidRPr="001065C6" w:rsidRDefault="00D4338B" w:rsidP="00D65464">
      <w:pPr>
        <w:spacing w:line="300" w:lineRule="auto"/>
        <w:rPr>
          <w:sz w:val="21"/>
          <w:szCs w:val="21"/>
        </w:rPr>
      </w:pPr>
    </w:p>
    <w:p w14:paraId="14514D0B" w14:textId="77777777" w:rsidR="00D4338B" w:rsidRPr="001065C6" w:rsidRDefault="00D4338B" w:rsidP="00D65464">
      <w:pPr>
        <w:spacing w:line="300" w:lineRule="auto"/>
        <w:rPr>
          <w:sz w:val="21"/>
          <w:szCs w:val="21"/>
        </w:rPr>
      </w:pPr>
      <w:r w:rsidRPr="001065C6">
        <w:rPr>
          <w:sz w:val="21"/>
          <w:szCs w:val="21"/>
        </w:rPr>
        <w:t xml:space="preserve">                &lt;/div&gt;</w:t>
      </w:r>
    </w:p>
    <w:p w14:paraId="0E054943" w14:textId="77777777" w:rsidR="00D4338B" w:rsidRPr="001065C6" w:rsidRDefault="00D4338B" w:rsidP="00D65464">
      <w:pPr>
        <w:spacing w:line="300" w:lineRule="auto"/>
        <w:rPr>
          <w:sz w:val="21"/>
          <w:szCs w:val="21"/>
        </w:rPr>
      </w:pPr>
      <w:r w:rsidRPr="001065C6">
        <w:rPr>
          <w:sz w:val="21"/>
          <w:szCs w:val="21"/>
        </w:rPr>
        <w:t xml:space="preserve">            &lt;/div&gt;</w:t>
      </w:r>
    </w:p>
    <w:p w14:paraId="7BD84489" w14:textId="77777777" w:rsidR="00D4338B" w:rsidRPr="001065C6" w:rsidRDefault="00D4338B" w:rsidP="00D65464">
      <w:pPr>
        <w:spacing w:line="300" w:lineRule="auto"/>
        <w:rPr>
          <w:sz w:val="21"/>
          <w:szCs w:val="21"/>
        </w:rPr>
      </w:pPr>
      <w:r w:rsidRPr="001065C6">
        <w:rPr>
          <w:sz w:val="21"/>
          <w:szCs w:val="21"/>
        </w:rPr>
        <w:t xml:space="preserve">            &lt;div id="add"&gt;</w:t>
      </w:r>
    </w:p>
    <w:p w14:paraId="32CA3AA0" w14:textId="77777777" w:rsidR="00D4338B" w:rsidRPr="001065C6" w:rsidRDefault="00D4338B" w:rsidP="00D65464">
      <w:pPr>
        <w:spacing w:line="300" w:lineRule="auto"/>
        <w:rPr>
          <w:sz w:val="21"/>
          <w:szCs w:val="21"/>
        </w:rPr>
      </w:pPr>
      <w:r w:rsidRPr="001065C6">
        <w:rPr>
          <w:sz w:val="21"/>
          <w:szCs w:val="21"/>
        </w:rPr>
        <w:t xml:space="preserve">                &lt;div class="add-box"&gt;</w:t>
      </w:r>
    </w:p>
    <w:p w14:paraId="1337D389" w14:textId="77777777" w:rsidR="00D4338B" w:rsidRPr="001065C6" w:rsidRDefault="00D4338B" w:rsidP="00D65464">
      <w:pPr>
        <w:spacing w:line="300" w:lineRule="auto"/>
        <w:rPr>
          <w:sz w:val="21"/>
          <w:szCs w:val="21"/>
        </w:rPr>
      </w:pPr>
      <w:r w:rsidRPr="001065C6">
        <w:rPr>
          <w:sz w:val="21"/>
          <w:szCs w:val="21"/>
        </w:rPr>
        <w:t xml:space="preserve">                    &lt;select name="type" id="type" onchange="flashType();" class="select-btn"&gt;</w:t>
      </w:r>
    </w:p>
    <w:p w14:paraId="5FBAE637" w14:textId="77777777" w:rsidR="00D4338B" w:rsidRPr="001065C6" w:rsidRDefault="00D4338B" w:rsidP="00D65464">
      <w:pPr>
        <w:spacing w:line="300" w:lineRule="auto"/>
        <w:rPr>
          <w:sz w:val="21"/>
          <w:szCs w:val="21"/>
        </w:rPr>
      </w:pPr>
      <w:r w:rsidRPr="001065C6">
        <w:rPr>
          <w:sz w:val="21"/>
          <w:szCs w:val="21"/>
        </w:rPr>
        <w:t xml:space="preserve">                        &lt;option selected style="display: none;"&gt;</w:t>
      </w:r>
      <w:r w:rsidRPr="001065C6">
        <w:rPr>
          <w:rFonts w:hint="eastAsia"/>
          <w:sz w:val="21"/>
          <w:szCs w:val="21"/>
        </w:rPr>
        <w:t>请选择要添加的题目类型</w:t>
      </w:r>
      <w:r w:rsidRPr="001065C6">
        <w:rPr>
          <w:sz w:val="21"/>
          <w:szCs w:val="21"/>
        </w:rPr>
        <w:t>&lt;/option&gt;</w:t>
      </w:r>
    </w:p>
    <w:p w14:paraId="201EB5B5" w14:textId="77777777" w:rsidR="00D4338B" w:rsidRPr="001065C6" w:rsidRDefault="00D4338B" w:rsidP="00D65464">
      <w:pPr>
        <w:spacing w:line="300" w:lineRule="auto"/>
        <w:rPr>
          <w:sz w:val="21"/>
          <w:szCs w:val="21"/>
        </w:rPr>
      </w:pPr>
      <w:r w:rsidRPr="001065C6">
        <w:rPr>
          <w:sz w:val="21"/>
          <w:szCs w:val="21"/>
        </w:rPr>
        <w:t xml:space="preserve">                        &lt;option value=1&gt;</w:t>
      </w:r>
      <w:r w:rsidRPr="001065C6">
        <w:rPr>
          <w:rFonts w:hint="eastAsia"/>
          <w:sz w:val="21"/>
          <w:szCs w:val="21"/>
        </w:rPr>
        <w:t>单选题</w:t>
      </w:r>
      <w:r w:rsidRPr="001065C6">
        <w:rPr>
          <w:sz w:val="21"/>
          <w:szCs w:val="21"/>
        </w:rPr>
        <w:t>&lt;/option&gt;</w:t>
      </w:r>
    </w:p>
    <w:p w14:paraId="552D9F8B" w14:textId="77777777" w:rsidR="00D4338B" w:rsidRPr="001065C6" w:rsidRDefault="00D4338B" w:rsidP="00D65464">
      <w:pPr>
        <w:spacing w:line="300" w:lineRule="auto"/>
        <w:rPr>
          <w:sz w:val="21"/>
          <w:szCs w:val="21"/>
        </w:rPr>
      </w:pPr>
      <w:r w:rsidRPr="001065C6">
        <w:rPr>
          <w:sz w:val="21"/>
          <w:szCs w:val="21"/>
        </w:rPr>
        <w:t xml:space="preserve">                        &lt;option value=2&gt;</w:t>
      </w:r>
      <w:r w:rsidRPr="001065C6">
        <w:rPr>
          <w:rFonts w:hint="eastAsia"/>
          <w:sz w:val="21"/>
          <w:szCs w:val="21"/>
        </w:rPr>
        <w:t>多选题</w:t>
      </w:r>
      <w:r w:rsidRPr="001065C6">
        <w:rPr>
          <w:sz w:val="21"/>
          <w:szCs w:val="21"/>
        </w:rPr>
        <w:t>&lt;/option&gt;</w:t>
      </w:r>
    </w:p>
    <w:p w14:paraId="524E7994" w14:textId="77777777" w:rsidR="00D4338B" w:rsidRPr="001065C6" w:rsidRDefault="00D4338B" w:rsidP="00D65464">
      <w:pPr>
        <w:spacing w:line="300" w:lineRule="auto"/>
        <w:rPr>
          <w:sz w:val="21"/>
          <w:szCs w:val="21"/>
        </w:rPr>
      </w:pPr>
      <w:r w:rsidRPr="001065C6">
        <w:rPr>
          <w:sz w:val="21"/>
          <w:szCs w:val="21"/>
        </w:rPr>
        <w:t xml:space="preserve">                        &lt;option value=3&gt;</w:t>
      </w:r>
      <w:r w:rsidRPr="001065C6">
        <w:rPr>
          <w:rFonts w:hint="eastAsia"/>
          <w:sz w:val="21"/>
          <w:szCs w:val="21"/>
        </w:rPr>
        <w:t>判断题</w:t>
      </w:r>
      <w:r w:rsidRPr="001065C6">
        <w:rPr>
          <w:sz w:val="21"/>
          <w:szCs w:val="21"/>
        </w:rPr>
        <w:t>&lt;/option&gt;</w:t>
      </w:r>
    </w:p>
    <w:p w14:paraId="279AF3B1" w14:textId="77777777" w:rsidR="00D4338B" w:rsidRPr="001065C6" w:rsidRDefault="00D4338B" w:rsidP="00D65464">
      <w:pPr>
        <w:spacing w:line="300" w:lineRule="auto"/>
        <w:rPr>
          <w:sz w:val="21"/>
          <w:szCs w:val="21"/>
        </w:rPr>
      </w:pPr>
      <w:r w:rsidRPr="001065C6">
        <w:rPr>
          <w:sz w:val="21"/>
          <w:szCs w:val="21"/>
        </w:rPr>
        <w:t xml:space="preserve">                        &lt;option value=4&gt;</w:t>
      </w:r>
      <w:r w:rsidRPr="001065C6">
        <w:rPr>
          <w:rFonts w:hint="eastAsia"/>
          <w:sz w:val="21"/>
          <w:szCs w:val="21"/>
        </w:rPr>
        <w:t>解答题</w:t>
      </w:r>
      <w:r w:rsidRPr="001065C6">
        <w:rPr>
          <w:sz w:val="21"/>
          <w:szCs w:val="21"/>
        </w:rPr>
        <w:t>&lt;/option&gt;</w:t>
      </w:r>
    </w:p>
    <w:p w14:paraId="7E83875E" w14:textId="77777777" w:rsidR="00D4338B" w:rsidRPr="001065C6" w:rsidRDefault="00D4338B" w:rsidP="00D65464">
      <w:pPr>
        <w:spacing w:line="300" w:lineRule="auto"/>
        <w:rPr>
          <w:sz w:val="21"/>
          <w:szCs w:val="21"/>
        </w:rPr>
      </w:pPr>
      <w:r w:rsidRPr="001065C6">
        <w:rPr>
          <w:sz w:val="21"/>
          <w:szCs w:val="21"/>
        </w:rPr>
        <w:t xml:space="preserve">                    &lt;/select&gt;</w:t>
      </w:r>
    </w:p>
    <w:p w14:paraId="16ED1896" w14:textId="77777777" w:rsidR="00D4338B" w:rsidRPr="001065C6" w:rsidRDefault="00D4338B" w:rsidP="00D65464">
      <w:pPr>
        <w:spacing w:line="300" w:lineRule="auto"/>
        <w:rPr>
          <w:sz w:val="21"/>
          <w:szCs w:val="21"/>
        </w:rPr>
      </w:pPr>
      <w:r w:rsidRPr="001065C6">
        <w:rPr>
          <w:sz w:val="21"/>
          <w:szCs w:val="21"/>
        </w:rPr>
        <w:t xml:space="preserve">                    &lt;button onclick="addQuestion();" class="add-btn"&gt;+</w:t>
      </w:r>
      <w:r w:rsidRPr="001065C6">
        <w:rPr>
          <w:rFonts w:hint="eastAsia"/>
          <w:sz w:val="21"/>
          <w:szCs w:val="21"/>
        </w:rPr>
        <w:t>添加</w:t>
      </w:r>
      <w:r w:rsidRPr="001065C6">
        <w:rPr>
          <w:sz w:val="21"/>
          <w:szCs w:val="21"/>
        </w:rPr>
        <w:t>&lt;/button&gt;</w:t>
      </w:r>
    </w:p>
    <w:p w14:paraId="20D4FAA6" w14:textId="77777777" w:rsidR="00D4338B" w:rsidRPr="001065C6" w:rsidRDefault="00D4338B" w:rsidP="00D65464">
      <w:pPr>
        <w:spacing w:line="300" w:lineRule="auto"/>
        <w:rPr>
          <w:sz w:val="21"/>
          <w:szCs w:val="21"/>
        </w:rPr>
      </w:pPr>
      <w:r w:rsidRPr="001065C6">
        <w:rPr>
          <w:sz w:val="21"/>
          <w:szCs w:val="21"/>
        </w:rPr>
        <w:t xml:space="preserve">                &lt;/div&gt;</w:t>
      </w:r>
    </w:p>
    <w:p w14:paraId="25A08913" w14:textId="77777777" w:rsidR="00D4338B" w:rsidRPr="001065C6" w:rsidRDefault="00D4338B" w:rsidP="00D65464">
      <w:pPr>
        <w:spacing w:line="300" w:lineRule="auto"/>
        <w:rPr>
          <w:sz w:val="21"/>
          <w:szCs w:val="21"/>
        </w:rPr>
      </w:pPr>
      <w:r w:rsidRPr="001065C6">
        <w:rPr>
          <w:sz w:val="21"/>
          <w:szCs w:val="21"/>
        </w:rPr>
        <w:t xml:space="preserve">                &lt;div class="workspace" id="workspace"&gt;</w:t>
      </w:r>
    </w:p>
    <w:p w14:paraId="1AB75E6B" w14:textId="77777777" w:rsidR="00D4338B" w:rsidRPr="001065C6" w:rsidRDefault="00D4338B" w:rsidP="00D65464">
      <w:pPr>
        <w:spacing w:line="300" w:lineRule="auto"/>
        <w:rPr>
          <w:sz w:val="21"/>
          <w:szCs w:val="21"/>
        </w:rPr>
      </w:pPr>
    </w:p>
    <w:p w14:paraId="07ADF169" w14:textId="77777777" w:rsidR="00D4338B" w:rsidRPr="001065C6" w:rsidRDefault="00D4338B" w:rsidP="00D65464">
      <w:pPr>
        <w:spacing w:line="300" w:lineRule="auto"/>
        <w:rPr>
          <w:sz w:val="21"/>
          <w:szCs w:val="21"/>
        </w:rPr>
      </w:pPr>
      <w:r w:rsidRPr="001065C6">
        <w:rPr>
          <w:sz w:val="21"/>
          <w:szCs w:val="21"/>
        </w:rPr>
        <w:t xml:space="preserve">                &lt;/div&gt;</w:t>
      </w:r>
    </w:p>
    <w:p w14:paraId="37130803" w14:textId="77777777" w:rsidR="00D4338B" w:rsidRPr="001065C6" w:rsidRDefault="00D4338B" w:rsidP="00D65464">
      <w:pPr>
        <w:spacing w:line="300" w:lineRule="auto"/>
        <w:rPr>
          <w:sz w:val="21"/>
          <w:szCs w:val="21"/>
        </w:rPr>
      </w:pPr>
      <w:r w:rsidRPr="001065C6">
        <w:rPr>
          <w:sz w:val="21"/>
          <w:szCs w:val="21"/>
        </w:rPr>
        <w:t xml:space="preserve">                &lt;!-- &lt;div class="model" id="model"&gt;</w:t>
      </w:r>
    </w:p>
    <w:p w14:paraId="70271DC6" w14:textId="77777777" w:rsidR="00D4338B" w:rsidRPr="001065C6" w:rsidRDefault="00D4338B" w:rsidP="00D65464">
      <w:pPr>
        <w:spacing w:line="300" w:lineRule="auto"/>
        <w:rPr>
          <w:sz w:val="21"/>
          <w:szCs w:val="21"/>
        </w:rPr>
      </w:pPr>
    </w:p>
    <w:p w14:paraId="27AE2819" w14:textId="77777777" w:rsidR="00D4338B" w:rsidRPr="001065C6" w:rsidRDefault="00D4338B" w:rsidP="00D65464">
      <w:pPr>
        <w:spacing w:line="300" w:lineRule="auto"/>
        <w:rPr>
          <w:sz w:val="21"/>
          <w:szCs w:val="21"/>
        </w:rPr>
      </w:pPr>
      <w:r w:rsidRPr="001065C6">
        <w:rPr>
          <w:sz w:val="21"/>
          <w:szCs w:val="21"/>
        </w:rPr>
        <w:t xml:space="preserve">                &lt;/div&gt; --&gt;</w:t>
      </w:r>
    </w:p>
    <w:p w14:paraId="5F450199" w14:textId="77777777" w:rsidR="00D4338B" w:rsidRPr="001065C6" w:rsidRDefault="00D4338B" w:rsidP="00D65464">
      <w:pPr>
        <w:spacing w:line="300" w:lineRule="auto"/>
        <w:rPr>
          <w:sz w:val="21"/>
          <w:szCs w:val="21"/>
        </w:rPr>
      </w:pPr>
      <w:r w:rsidRPr="001065C6">
        <w:rPr>
          <w:sz w:val="21"/>
          <w:szCs w:val="21"/>
        </w:rPr>
        <w:t xml:space="preserve">                &lt;div class="sub-bar"&gt;</w:t>
      </w:r>
    </w:p>
    <w:p w14:paraId="755B4576" w14:textId="77777777" w:rsidR="00D4338B" w:rsidRPr="001065C6" w:rsidRDefault="00D4338B" w:rsidP="00D65464">
      <w:pPr>
        <w:spacing w:line="300" w:lineRule="auto"/>
        <w:rPr>
          <w:sz w:val="21"/>
          <w:szCs w:val="21"/>
        </w:rPr>
      </w:pPr>
      <w:r w:rsidRPr="001065C6">
        <w:rPr>
          <w:sz w:val="21"/>
          <w:szCs w:val="21"/>
        </w:rPr>
        <w:t xml:space="preserve">                    &lt;button onclick="saveProblem()"&gt;</w:t>
      </w:r>
      <w:r w:rsidRPr="001065C6">
        <w:rPr>
          <w:rFonts w:hint="eastAsia"/>
          <w:sz w:val="21"/>
          <w:szCs w:val="21"/>
        </w:rPr>
        <w:t>加入题库</w:t>
      </w:r>
      <w:r w:rsidRPr="001065C6">
        <w:rPr>
          <w:sz w:val="21"/>
          <w:szCs w:val="21"/>
        </w:rPr>
        <w:t>&lt;/button&gt;</w:t>
      </w:r>
    </w:p>
    <w:p w14:paraId="4984BBE0" w14:textId="77777777" w:rsidR="00D4338B" w:rsidRPr="001065C6" w:rsidRDefault="00D4338B" w:rsidP="00D65464">
      <w:pPr>
        <w:spacing w:line="300" w:lineRule="auto"/>
        <w:rPr>
          <w:sz w:val="21"/>
          <w:szCs w:val="21"/>
        </w:rPr>
      </w:pPr>
      <w:r w:rsidRPr="001065C6">
        <w:rPr>
          <w:sz w:val="21"/>
          <w:szCs w:val="21"/>
        </w:rPr>
        <w:t xml:space="preserve">                &lt;/div&gt;</w:t>
      </w:r>
    </w:p>
    <w:p w14:paraId="04284B88" w14:textId="77777777" w:rsidR="00D4338B" w:rsidRPr="001065C6" w:rsidRDefault="00D4338B" w:rsidP="00D65464">
      <w:pPr>
        <w:spacing w:line="300" w:lineRule="auto"/>
        <w:rPr>
          <w:sz w:val="21"/>
          <w:szCs w:val="21"/>
        </w:rPr>
      </w:pPr>
      <w:r w:rsidRPr="001065C6">
        <w:rPr>
          <w:sz w:val="21"/>
          <w:szCs w:val="21"/>
        </w:rPr>
        <w:t xml:space="preserve">            &lt;/div&gt;</w:t>
      </w:r>
    </w:p>
    <w:p w14:paraId="18E65B01" w14:textId="77777777" w:rsidR="00D4338B" w:rsidRPr="001065C6" w:rsidRDefault="00D4338B" w:rsidP="00D65464">
      <w:pPr>
        <w:spacing w:line="300" w:lineRule="auto"/>
        <w:rPr>
          <w:sz w:val="21"/>
          <w:szCs w:val="21"/>
        </w:rPr>
      </w:pPr>
      <w:r w:rsidRPr="001065C6">
        <w:rPr>
          <w:sz w:val="21"/>
          <w:szCs w:val="21"/>
        </w:rPr>
        <w:t xml:space="preserve">        &lt;/div&gt;</w:t>
      </w:r>
    </w:p>
    <w:p w14:paraId="583DEA7C" w14:textId="77777777" w:rsidR="00D4338B" w:rsidRPr="001065C6" w:rsidRDefault="00D4338B" w:rsidP="00D65464">
      <w:pPr>
        <w:spacing w:line="300" w:lineRule="auto"/>
        <w:rPr>
          <w:sz w:val="21"/>
          <w:szCs w:val="21"/>
        </w:rPr>
      </w:pPr>
      <w:r w:rsidRPr="001065C6">
        <w:rPr>
          <w:sz w:val="21"/>
          <w:szCs w:val="21"/>
        </w:rPr>
        <w:lastRenderedPageBreak/>
        <w:t xml:space="preserve">    &lt;/div&gt;</w:t>
      </w:r>
    </w:p>
    <w:p w14:paraId="5A598EEE" w14:textId="77777777" w:rsidR="00D4338B" w:rsidRPr="001065C6" w:rsidRDefault="00D4338B" w:rsidP="00D65464">
      <w:pPr>
        <w:spacing w:line="300" w:lineRule="auto"/>
        <w:rPr>
          <w:sz w:val="21"/>
          <w:szCs w:val="21"/>
        </w:rPr>
      </w:pPr>
      <w:r w:rsidRPr="001065C6">
        <w:rPr>
          <w:sz w:val="21"/>
          <w:szCs w:val="21"/>
        </w:rPr>
        <w:t xml:space="preserve">    &lt;div id="modify"&gt;</w:t>
      </w:r>
    </w:p>
    <w:p w14:paraId="38CD3247" w14:textId="77777777" w:rsidR="00D4338B" w:rsidRPr="001065C6" w:rsidRDefault="00D4338B" w:rsidP="00D65464">
      <w:pPr>
        <w:spacing w:line="300" w:lineRule="auto"/>
        <w:rPr>
          <w:sz w:val="21"/>
          <w:szCs w:val="21"/>
        </w:rPr>
      </w:pPr>
      <w:r w:rsidRPr="001065C6">
        <w:rPr>
          <w:sz w:val="21"/>
          <w:szCs w:val="21"/>
        </w:rPr>
        <w:t xml:space="preserve">        &lt;form id="modify-form"&gt;</w:t>
      </w:r>
    </w:p>
    <w:p w14:paraId="330EA443"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题目：</w:t>
      </w:r>
      <w:r w:rsidRPr="001065C6">
        <w:rPr>
          <w:sz w:val="21"/>
          <w:szCs w:val="21"/>
        </w:rPr>
        <w:t>&lt;input type="text"&gt;&lt;br&gt;--}}</w:t>
      </w:r>
    </w:p>
    <w:p w14:paraId="53C06958" w14:textId="77777777" w:rsidR="00D4338B" w:rsidRPr="001065C6" w:rsidRDefault="00D4338B" w:rsidP="00D65464">
      <w:pPr>
        <w:spacing w:line="300" w:lineRule="auto"/>
        <w:rPr>
          <w:sz w:val="21"/>
          <w:szCs w:val="21"/>
        </w:rPr>
      </w:pPr>
      <w:r w:rsidRPr="001065C6">
        <w:rPr>
          <w:sz w:val="21"/>
          <w:szCs w:val="21"/>
        </w:rPr>
        <w:t xml:space="preserve">            &lt;div id="selection"&gt;</w:t>
      </w:r>
    </w:p>
    <w:p w14:paraId="179627FE" w14:textId="77777777" w:rsidR="00D4338B" w:rsidRPr="001065C6" w:rsidRDefault="00D4338B" w:rsidP="00D65464">
      <w:pPr>
        <w:spacing w:line="300" w:lineRule="auto"/>
        <w:rPr>
          <w:sz w:val="21"/>
          <w:szCs w:val="21"/>
        </w:rPr>
      </w:pPr>
    </w:p>
    <w:p w14:paraId="7688F8A3" w14:textId="77777777" w:rsidR="00D4338B" w:rsidRPr="001065C6" w:rsidRDefault="00D4338B" w:rsidP="00D65464">
      <w:pPr>
        <w:spacing w:line="300" w:lineRule="auto"/>
        <w:rPr>
          <w:sz w:val="21"/>
          <w:szCs w:val="21"/>
        </w:rPr>
      </w:pPr>
      <w:r w:rsidRPr="001065C6">
        <w:rPr>
          <w:sz w:val="21"/>
          <w:szCs w:val="21"/>
        </w:rPr>
        <w:t xml:space="preserve">            &lt;/div&gt;</w:t>
      </w:r>
    </w:p>
    <w:p w14:paraId="7FB77C59" w14:textId="77777777" w:rsidR="00D4338B" w:rsidRPr="001065C6" w:rsidRDefault="00D4338B" w:rsidP="00D65464">
      <w:pPr>
        <w:spacing w:line="300" w:lineRule="auto"/>
        <w:rPr>
          <w:sz w:val="21"/>
          <w:szCs w:val="21"/>
        </w:rPr>
      </w:pPr>
      <w:r w:rsidRPr="001065C6">
        <w:rPr>
          <w:sz w:val="21"/>
          <w:szCs w:val="21"/>
        </w:rPr>
        <w:t xml:space="preserve">        &lt;/form&gt;</w:t>
      </w:r>
    </w:p>
    <w:p w14:paraId="3D2A5B57" w14:textId="77777777" w:rsidR="00D4338B" w:rsidRPr="001065C6" w:rsidRDefault="00D4338B" w:rsidP="00D65464">
      <w:pPr>
        <w:spacing w:line="300" w:lineRule="auto"/>
        <w:rPr>
          <w:sz w:val="21"/>
          <w:szCs w:val="21"/>
        </w:rPr>
      </w:pPr>
      <w:r w:rsidRPr="001065C6">
        <w:rPr>
          <w:sz w:val="21"/>
          <w:szCs w:val="21"/>
        </w:rPr>
        <w:t xml:space="preserve">    &lt;/div&gt;</w:t>
      </w:r>
    </w:p>
    <w:p w14:paraId="1CFEFFEF" w14:textId="77777777" w:rsidR="00D4338B" w:rsidRPr="001065C6" w:rsidRDefault="00D4338B" w:rsidP="00D65464">
      <w:pPr>
        <w:spacing w:line="300" w:lineRule="auto"/>
        <w:rPr>
          <w:sz w:val="21"/>
          <w:szCs w:val="21"/>
        </w:rPr>
      </w:pPr>
      <w:r w:rsidRPr="001065C6">
        <w:rPr>
          <w:sz w:val="21"/>
          <w:szCs w:val="21"/>
        </w:rPr>
        <w:t>&lt;/div&gt;</w:t>
      </w:r>
    </w:p>
    <w:p w14:paraId="7DAD39CE" w14:textId="77777777" w:rsidR="00D4338B" w:rsidRPr="001065C6" w:rsidRDefault="00D4338B" w:rsidP="00D65464">
      <w:pPr>
        <w:spacing w:line="300" w:lineRule="auto"/>
        <w:rPr>
          <w:sz w:val="21"/>
          <w:szCs w:val="21"/>
        </w:rPr>
      </w:pPr>
      <w:r w:rsidRPr="001065C6">
        <w:rPr>
          <w:sz w:val="21"/>
          <w:szCs w:val="21"/>
        </w:rPr>
        <w:t>&lt;footer&gt;</w:t>
      </w:r>
    </w:p>
    <w:p w14:paraId="798F86B3" w14:textId="77777777" w:rsidR="00D4338B" w:rsidRPr="001065C6" w:rsidRDefault="00D4338B" w:rsidP="00D65464">
      <w:pPr>
        <w:spacing w:line="300" w:lineRule="auto"/>
        <w:rPr>
          <w:sz w:val="21"/>
          <w:szCs w:val="21"/>
        </w:rPr>
      </w:pPr>
      <w:r w:rsidRPr="001065C6">
        <w:rPr>
          <w:sz w:val="21"/>
          <w:szCs w:val="21"/>
        </w:rPr>
        <w:t xml:space="preserve">    &lt;div class="copyright"&gt;</w:t>
      </w:r>
    </w:p>
    <w:p w14:paraId="122F6C67" w14:textId="77777777" w:rsidR="00D4338B" w:rsidRPr="001065C6" w:rsidRDefault="00D4338B" w:rsidP="00D65464">
      <w:pPr>
        <w:spacing w:line="300" w:lineRule="auto"/>
        <w:rPr>
          <w:sz w:val="21"/>
          <w:szCs w:val="21"/>
        </w:rPr>
      </w:pPr>
      <w:r w:rsidRPr="001065C6">
        <w:rPr>
          <w:sz w:val="21"/>
          <w:szCs w:val="21"/>
        </w:rPr>
        <w:t xml:space="preserve">        &lt;p&gt;Copyright 2020, HW&lt;/p&gt;</w:t>
      </w:r>
    </w:p>
    <w:p w14:paraId="405E6A22" w14:textId="77777777" w:rsidR="00D4338B" w:rsidRPr="001065C6" w:rsidRDefault="00D4338B" w:rsidP="00D65464">
      <w:pPr>
        <w:spacing w:line="300" w:lineRule="auto"/>
        <w:rPr>
          <w:sz w:val="21"/>
          <w:szCs w:val="21"/>
        </w:rPr>
      </w:pPr>
      <w:r w:rsidRPr="001065C6">
        <w:rPr>
          <w:sz w:val="21"/>
          <w:szCs w:val="21"/>
        </w:rPr>
        <w:t xml:space="preserve">    &lt;/div&gt;</w:t>
      </w:r>
    </w:p>
    <w:p w14:paraId="011A7578" w14:textId="77777777" w:rsidR="00D4338B" w:rsidRPr="001065C6" w:rsidRDefault="00D4338B" w:rsidP="00D65464">
      <w:pPr>
        <w:spacing w:line="300" w:lineRule="auto"/>
        <w:rPr>
          <w:sz w:val="21"/>
          <w:szCs w:val="21"/>
        </w:rPr>
      </w:pPr>
      <w:r w:rsidRPr="001065C6">
        <w:rPr>
          <w:sz w:val="21"/>
          <w:szCs w:val="21"/>
        </w:rPr>
        <w:t xml:space="preserve">    &lt;div class="footer-link"&gt;</w:t>
      </w:r>
    </w:p>
    <w:p w14:paraId="6F192B46" w14:textId="77777777" w:rsidR="00D4338B" w:rsidRPr="001065C6" w:rsidRDefault="00D4338B" w:rsidP="00D65464">
      <w:pPr>
        <w:spacing w:line="300" w:lineRule="auto"/>
        <w:rPr>
          <w:sz w:val="21"/>
          <w:szCs w:val="21"/>
        </w:rPr>
      </w:pPr>
      <w:r w:rsidRPr="001065C6">
        <w:rPr>
          <w:sz w:val="21"/>
          <w:szCs w:val="21"/>
        </w:rPr>
        <w:t xml:space="preserve">        &lt;nav class="footer"&gt;</w:t>
      </w:r>
    </w:p>
    <w:p w14:paraId="339DFC7D" w14:textId="77777777" w:rsidR="00D4338B" w:rsidRPr="001065C6" w:rsidRDefault="00D4338B" w:rsidP="00D65464">
      <w:pPr>
        <w:spacing w:line="300" w:lineRule="auto"/>
        <w:rPr>
          <w:sz w:val="21"/>
          <w:szCs w:val="21"/>
        </w:rPr>
      </w:pPr>
      <w:r w:rsidRPr="001065C6">
        <w:rPr>
          <w:sz w:val="21"/>
          <w:szCs w:val="21"/>
        </w:rPr>
        <w:t xml:space="preserve">            &lt;a href=""&gt;</w:t>
      </w:r>
      <w:r w:rsidRPr="001065C6">
        <w:rPr>
          <w:rFonts w:hint="eastAsia"/>
          <w:sz w:val="21"/>
          <w:szCs w:val="21"/>
        </w:rPr>
        <w:t>管理员管理系统</w:t>
      </w:r>
      <w:r w:rsidRPr="001065C6">
        <w:rPr>
          <w:sz w:val="21"/>
          <w:szCs w:val="21"/>
        </w:rPr>
        <w:t>&lt;/a&gt;</w:t>
      </w:r>
    </w:p>
    <w:p w14:paraId="4EEC278B" w14:textId="77777777" w:rsidR="00D4338B" w:rsidRPr="001065C6" w:rsidRDefault="00D4338B" w:rsidP="00D65464">
      <w:pPr>
        <w:spacing w:line="300" w:lineRule="auto"/>
        <w:rPr>
          <w:sz w:val="21"/>
          <w:szCs w:val="21"/>
        </w:rPr>
      </w:pPr>
      <w:r w:rsidRPr="001065C6">
        <w:rPr>
          <w:sz w:val="21"/>
          <w:szCs w:val="21"/>
        </w:rPr>
        <w:t xml:space="preserve">            &lt;a href="/user"&gt;</w:t>
      </w:r>
      <w:r w:rsidRPr="001065C6">
        <w:rPr>
          <w:rFonts w:hint="eastAsia"/>
          <w:sz w:val="21"/>
          <w:szCs w:val="21"/>
        </w:rPr>
        <w:t>考生考试系统</w:t>
      </w:r>
      <w:r w:rsidRPr="001065C6">
        <w:rPr>
          <w:sz w:val="21"/>
          <w:szCs w:val="21"/>
        </w:rPr>
        <w:t>&lt;/a&gt;</w:t>
      </w:r>
    </w:p>
    <w:p w14:paraId="54B5DB0F" w14:textId="77777777" w:rsidR="00D4338B" w:rsidRPr="001065C6" w:rsidRDefault="00D4338B" w:rsidP="00D65464">
      <w:pPr>
        <w:spacing w:line="300" w:lineRule="auto"/>
        <w:rPr>
          <w:sz w:val="21"/>
          <w:szCs w:val="21"/>
        </w:rPr>
      </w:pPr>
      <w:r w:rsidRPr="001065C6">
        <w:rPr>
          <w:sz w:val="21"/>
          <w:szCs w:val="21"/>
        </w:rPr>
        <w:t xml:space="preserve">            &lt;a href=""&gt;</w:t>
      </w:r>
      <w:r w:rsidRPr="001065C6">
        <w:rPr>
          <w:rFonts w:hint="eastAsia"/>
          <w:sz w:val="21"/>
          <w:szCs w:val="21"/>
        </w:rPr>
        <w:t>联系我</w:t>
      </w:r>
      <w:r w:rsidRPr="001065C6">
        <w:rPr>
          <w:sz w:val="21"/>
          <w:szCs w:val="21"/>
        </w:rPr>
        <w:t>&lt;/a&gt;</w:t>
      </w:r>
    </w:p>
    <w:p w14:paraId="5FA1A6F0" w14:textId="77777777" w:rsidR="00D4338B" w:rsidRPr="001065C6" w:rsidRDefault="00D4338B" w:rsidP="00D65464">
      <w:pPr>
        <w:spacing w:line="300" w:lineRule="auto"/>
        <w:rPr>
          <w:sz w:val="21"/>
          <w:szCs w:val="21"/>
        </w:rPr>
      </w:pPr>
      <w:r w:rsidRPr="001065C6">
        <w:rPr>
          <w:sz w:val="21"/>
          <w:szCs w:val="21"/>
        </w:rPr>
        <w:t xml:space="preserve">            &lt;a href="https://github.com/as137988910/exam"&gt;github</w:t>
      </w:r>
      <w:r w:rsidRPr="001065C6">
        <w:rPr>
          <w:rFonts w:hint="eastAsia"/>
          <w:sz w:val="21"/>
          <w:szCs w:val="21"/>
        </w:rPr>
        <w:t>源码</w:t>
      </w:r>
      <w:r w:rsidRPr="001065C6">
        <w:rPr>
          <w:sz w:val="21"/>
          <w:szCs w:val="21"/>
        </w:rPr>
        <w:t>&lt;/a&gt;</w:t>
      </w:r>
    </w:p>
    <w:p w14:paraId="578E32E2" w14:textId="77777777" w:rsidR="00D4338B" w:rsidRPr="001065C6" w:rsidRDefault="00D4338B" w:rsidP="00D65464">
      <w:pPr>
        <w:spacing w:line="300" w:lineRule="auto"/>
        <w:rPr>
          <w:sz w:val="21"/>
          <w:szCs w:val="21"/>
        </w:rPr>
      </w:pPr>
      <w:r w:rsidRPr="001065C6">
        <w:rPr>
          <w:sz w:val="21"/>
          <w:szCs w:val="21"/>
        </w:rPr>
        <w:t xml:space="preserve">            &lt;/ul&gt;</w:t>
      </w:r>
    </w:p>
    <w:p w14:paraId="0542DEF3" w14:textId="77777777" w:rsidR="00D4338B" w:rsidRPr="001065C6" w:rsidRDefault="00D4338B" w:rsidP="00D65464">
      <w:pPr>
        <w:spacing w:line="300" w:lineRule="auto"/>
        <w:rPr>
          <w:sz w:val="21"/>
          <w:szCs w:val="21"/>
        </w:rPr>
      </w:pPr>
      <w:r w:rsidRPr="001065C6">
        <w:rPr>
          <w:sz w:val="21"/>
          <w:szCs w:val="21"/>
        </w:rPr>
        <w:t xml:space="preserve">        &lt;/nav&gt;</w:t>
      </w:r>
    </w:p>
    <w:p w14:paraId="716FB165" w14:textId="77777777" w:rsidR="00D4338B" w:rsidRPr="001065C6" w:rsidRDefault="00D4338B" w:rsidP="00D65464">
      <w:pPr>
        <w:spacing w:line="300" w:lineRule="auto"/>
        <w:rPr>
          <w:sz w:val="21"/>
          <w:szCs w:val="21"/>
        </w:rPr>
      </w:pPr>
      <w:r w:rsidRPr="001065C6">
        <w:rPr>
          <w:sz w:val="21"/>
          <w:szCs w:val="21"/>
        </w:rPr>
        <w:t xml:space="preserve">    &lt;/div&gt;</w:t>
      </w:r>
    </w:p>
    <w:p w14:paraId="64F55478" w14:textId="77777777" w:rsidR="00D4338B" w:rsidRPr="001065C6" w:rsidRDefault="00D4338B" w:rsidP="00D65464">
      <w:pPr>
        <w:spacing w:line="300" w:lineRule="auto"/>
        <w:rPr>
          <w:sz w:val="21"/>
          <w:szCs w:val="21"/>
        </w:rPr>
      </w:pPr>
      <w:r w:rsidRPr="001065C6">
        <w:rPr>
          <w:sz w:val="21"/>
          <w:szCs w:val="21"/>
        </w:rPr>
        <w:t>&lt;/footer&gt;</w:t>
      </w:r>
    </w:p>
    <w:p w14:paraId="32B66546" w14:textId="77777777" w:rsidR="00D4338B" w:rsidRPr="001065C6" w:rsidRDefault="00D4338B" w:rsidP="00D65464">
      <w:pPr>
        <w:spacing w:line="300" w:lineRule="auto"/>
        <w:rPr>
          <w:sz w:val="21"/>
          <w:szCs w:val="21"/>
        </w:rPr>
      </w:pPr>
      <w:r w:rsidRPr="001065C6">
        <w:rPr>
          <w:sz w:val="21"/>
          <w:szCs w:val="21"/>
        </w:rPr>
        <w:t>&lt;/body&gt;</w:t>
      </w:r>
    </w:p>
    <w:p w14:paraId="1A57F491" w14:textId="77777777" w:rsidR="00D4338B" w:rsidRPr="001065C6" w:rsidRDefault="00D4338B" w:rsidP="00D65464">
      <w:pPr>
        <w:spacing w:line="300" w:lineRule="auto"/>
        <w:rPr>
          <w:sz w:val="21"/>
          <w:szCs w:val="21"/>
        </w:rPr>
      </w:pPr>
      <w:r w:rsidRPr="001065C6">
        <w:rPr>
          <w:sz w:val="21"/>
          <w:szCs w:val="21"/>
        </w:rPr>
        <w:t>&lt;script src="/js/app.js"&gt;&lt;/script&gt;</w:t>
      </w:r>
    </w:p>
    <w:p w14:paraId="3B4E12C0" w14:textId="77777777" w:rsidR="00D4338B" w:rsidRPr="001065C6" w:rsidRDefault="00D4338B" w:rsidP="00D65464">
      <w:pPr>
        <w:spacing w:line="300" w:lineRule="auto"/>
        <w:rPr>
          <w:sz w:val="21"/>
          <w:szCs w:val="21"/>
        </w:rPr>
      </w:pPr>
      <w:r w:rsidRPr="001065C6">
        <w:rPr>
          <w:sz w:val="21"/>
          <w:szCs w:val="21"/>
        </w:rPr>
        <w:t>&lt;script src="/js/teacher/public.js"&gt;&lt;/script&gt;</w:t>
      </w:r>
    </w:p>
    <w:p w14:paraId="3D3232CE" w14:textId="77777777" w:rsidR="00D4338B" w:rsidRPr="001065C6" w:rsidRDefault="00D4338B" w:rsidP="00D65464">
      <w:pPr>
        <w:spacing w:line="300" w:lineRule="auto"/>
        <w:rPr>
          <w:sz w:val="21"/>
          <w:szCs w:val="21"/>
        </w:rPr>
      </w:pPr>
      <w:r w:rsidRPr="001065C6">
        <w:rPr>
          <w:sz w:val="21"/>
          <w:szCs w:val="21"/>
        </w:rPr>
        <w:t>&lt;script type="text/javascript"&gt;</w:t>
      </w:r>
    </w:p>
    <w:p w14:paraId="49D3E79F" w14:textId="77777777" w:rsidR="00D4338B" w:rsidRPr="001065C6" w:rsidRDefault="00D4338B" w:rsidP="00D65464">
      <w:pPr>
        <w:spacing w:line="300" w:lineRule="auto"/>
        <w:rPr>
          <w:sz w:val="21"/>
          <w:szCs w:val="21"/>
        </w:rPr>
      </w:pPr>
      <w:r w:rsidRPr="001065C6">
        <w:rPr>
          <w:sz w:val="21"/>
          <w:szCs w:val="21"/>
        </w:rPr>
        <w:t xml:space="preserve">    var selectNum = 4; //</w:t>
      </w:r>
      <w:r w:rsidRPr="001065C6">
        <w:rPr>
          <w:rFonts w:hint="eastAsia"/>
          <w:sz w:val="21"/>
          <w:szCs w:val="21"/>
        </w:rPr>
        <w:t>选项个数</w:t>
      </w:r>
      <w:r w:rsidRPr="001065C6">
        <w:rPr>
          <w:sz w:val="21"/>
          <w:szCs w:val="21"/>
        </w:rPr>
        <w:t xml:space="preserve">  </w:t>
      </w:r>
      <w:r w:rsidRPr="001065C6">
        <w:rPr>
          <w:rFonts w:hint="eastAsia"/>
          <w:sz w:val="21"/>
          <w:szCs w:val="21"/>
        </w:rPr>
        <w:t>最多为</w:t>
      </w:r>
      <w:r w:rsidRPr="001065C6">
        <w:rPr>
          <w:sz w:val="21"/>
          <w:szCs w:val="21"/>
        </w:rPr>
        <w:t>4</w:t>
      </w:r>
    </w:p>
    <w:p w14:paraId="61698FFB" w14:textId="77777777" w:rsidR="00D4338B" w:rsidRPr="001065C6" w:rsidRDefault="00D4338B" w:rsidP="00D65464">
      <w:pPr>
        <w:spacing w:line="300" w:lineRule="auto"/>
        <w:rPr>
          <w:sz w:val="21"/>
          <w:szCs w:val="21"/>
        </w:rPr>
      </w:pPr>
      <w:r w:rsidRPr="001065C6">
        <w:rPr>
          <w:sz w:val="21"/>
          <w:szCs w:val="21"/>
        </w:rPr>
        <w:t xml:space="preserve">    var paperJson = [];</w:t>
      </w:r>
    </w:p>
    <w:p w14:paraId="29C58C7E" w14:textId="77777777" w:rsidR="00D4338B" w:rsidRPr="001065C6" w:rsidRDefault="00D4338B" w:rsidP="00D65464">
      <w:pPr>
        <w:spacing w:line="300" w:lineRule="auto"/>
        <w:rPr>
          <w:sz w:val="21"/>
          <w:szCs w:val="21"/>
        </w:rPr>
      </w:pPr>
      <w:r w:rsidRPr="001065C6">
        <w:rPr>
          <w:sz w:val="21"/>
          <w:szCs w:val="21"/>
        </w:rPr>
        <w:t xml:space="preserve">    var questionType;</w:t>
      </w:r>
    </w:p>
    <w:p w14:paraId="1AAB7E5D" w14:textId="77777777" w:rsidR="00D4338B" w:rsidRPr="001065C6" w:rsidRDefault="00D4338B" w:rsidP="00D65464">
      <w:pPr>
        <w:spacing w:line="300" w:lineRule="auto"/>
        <w:rPr>
          <w:sz w:val="21"/>
          <w:szCs w:val="21"/>
        </w:rPr>
      </w:pPr>
      <w:r w:rsidRPr="001065C6">
        <w:rPr>
          <w:sz w:val="21"/>
          <w:szCs w:val="21"/>
        </w:rPr>
        <w:t xml:space="preserve">    var qid = 0;</w:t>
      </w:r>
    </w:p>
    <w:p w14:paraId="401B7F4A" w14:textId="77777777" w:rsidR="00D4338B" w:rsidRPr="001065C6" w:rsidRDefault="00D4338B" w:rsidP="00D65464">
      <w:pPr>
        <w:spacing w:line="300" w:lineRule="auto"/>
        <w:rPr>
          <w:sz w:val="21"/>
          <w:szCs w:val="21"/>
        </w:rPr>
      </w:pPr>
      <w:r w:rsidRPr="001065C6">
        <w:rPr>
          <w:sz w:val="21"/>
          <w:szCs w:val="21"/>
        </w:rPr>
        <w:t xml:space="preserve">    var questionNum=0;</w:t>
      </w:r>
    </w:p>
    <w:p w14:paraId="79EF1AFD" w14:textId="77777777" w:rsidR="00D4338B" w:rsidRPr="001065C6" w:rsidRDefault="00D4338B" w:rsidP="00D65464">
      <w:pPr>
        <w:spacing w:line="300" w:lineRule="auto"/>
        <w:rPr>
          <w:sz w:val="21"/>
          <w:szCs w:val="21"/>
        </w:rPr>
      </w:pPr>
      <w:r w:rsidRPr="001065C6">
        <w:rPr>
          <w:sz w:val="21"/>
          <w:szCs w:val="21"/>
        </w:rPr>
        <w:t xml:space="preserve">    var property = {</w:t>
      </w:r>
    </w:p>
    <w:p w14:paraId="64EB4555" w14:textId="77777777" w:rsidR="00D4338B" w:rsidRPr="001065C6" w:rsidRDefault="00D4338B" w:rsidP="00D65464">
      <w:pPr>
        <w:spacing w:line="300" w:lineRule="auto"/>
        <w:rPr>
          <w:sz w:val="21"/>
          <w:szCs w:val="21"/>
        </w:rPr>
      </w:pPr>
      <w:r w:rsidRPr="001065C6">
        <w:rPr>
          <w:sz w:val="21"/>
          <w:szCs w:val="21"/>
        </w:rPr>
        <w:t xml:space="preserve">        a: 'a',</w:t>
      </w:r>
    </w:p>
    <w:p w14:paraId="30CFBD99" w14:textId="77777777" w:rsidR="00D4338B" w:rsidRPr="001065C6" w:rsidRDefault="00D4338B" w:rsidP="00D65464">
      <w:pPr>
        <w:spacing w:line="300" w:lineRule="auto"/>
        <w:rPr>
          <w:sz w:val="21"/>
          <w:szCs w:val="21"/>
        </w:rPr>
      </w:pPr>
      <w:r w:rsidRPr="001065C6">
        <w:rPr>
          <w:sz w:val="21"/>
          <w:szCs w:val="21"/>
        </w:rPr>
        <w:t xml:space="preserve">        b: 'b',</w:t>
      </w:r>
    </w:p>
    <w:p w14:paraId="2CA969C1" w14:textId="77777777" w:rsidR="00D4338B" w:rsidRPr="001065C6" w:rsidRDefault="00D4338B" w:rsidP="00D65464">
      <w:pPr>
        <w:spacing w:line="300" w:lineRule="auto"/>
        <w:rPr>
          <w:sz w:val="21"/>
          <w:szCs w:val="21"/>
        </w:rPr>
      </w:pPr>
      <w:r w:rsidRPr="001065C6">
        <w:rPr>
          <w:sz w:val="21"/>
          <w:szCs w:val="21"/>
        </w:rPr>
        <w:lastRenderedPageBreak/>
        <w:t xml:space="preserve">        c: 'c',</w:t>
      </w:r>
    </w:p>
    <w:p w14:paraId="7A4ADC6A" w14:textId="77777777" w:rsidR="00D4338B" w:rsidRPr="001065C6" w:rsidRDefault="00D4338B" w:rsidP="00D65464">
      <w:pPr>
        <w:spacing w:line="300" w:lineRule="auto"/>
        <w:rPr>
          <w:sz w:val="21"/>
          <w:szCs w:val="21"/>
        </w:rPr>
      </w:pPr>
      <w:r w:rsidRPr="001065C6">
        <w:rPr>
          <w:sz w:val="21"/>
          <w:szCs w:val="21"/>
        </w:rPr>
        <w:t xml:space="preserve">        d: 'd'</w:t>
      </w:r>
    </w:p>
    <w:p w14:paraId="24F6BD67" w14:textId="77777777" w:rsidR="00D4338B" w:rsidRPr="001065C6" w:rsidRDefault="00D4338B" w:rsidP="00D65464">
      <w:pPr>
        <w:spacing w:line="300" w:lineRule="auto"/>
        <w:rPr>
          <w:sz w:val="21"/>
          <w:szCs w:val="21"/>
        </w:rPr>
      </w:pPr>
      <w:r w:rsidRPr="001065C6">
        <w:rPr>
          <w:sz w:val="21"/>
          <w:szCs w:val="21"/>
        </w:rPr>
        <w:t xml:space="preserve">        // ay:0,</w:t>
      </w:r>
    </w:p>
    <w:p w14:paraId="28CCEBAA" w14:textId="77777777" w:rsidR="00D4338B" w:rsidRPr="001065C6" w:rsidRDefault="00D4338B" w:rsidP="00D65464">
      <w:pPr>
        <w:spacing w:line="300" w:lineRule="auto"/>
        <w:rPr>
          <w:sz w:val="21"/>
          <w:szCs w:val="21"/>
        </w:rPr>
      </w:pPr>
      <w:r w:rsidRPr="001065C6">
        <w:rPr>
          <w:sz w:val="21"/>
          <w:szCs w:val="21"/>
        </w:rPr>
        <w:t xml:space="preserve">        // by:0,</w:t>
      </w:r>
    </w:p>
    <w:p w14:paraId="5879AB07" w14:textId="77777777" w:rsidR="00D4338B" w:rsidRPr="001065C6" w:rsidRDefault="00D4338B" w:rsidP="00D65464">
      <w:pPr>
        <w:spacing w:line="300" w:lineRule="auto"/>
        <w:rPr>
          <w:sz w:val="21"/>
          <w:szCs w:val="21"/>
        </w:rPr>
      </w:pPr>
      <w:r w:rsidRPr="001065C6">
        <w:rPr>
          <w:sz w:val="21"/>
          <w:szCs w:val="21"/>
        </w:rPr>
        <w:t xml:space="preserve">        // cy:0,</w:t>
      </w:r>
    </w:p>
    <w:p w14:paraId="4EA31651" w14:textId="77777777" w:rsidR="00D4338B" w:rsidRPr="001065C6" w:rsidRDefault="00D4338B" w:rsidP="00D65464">
      <w:pPr>
        <w:spacing w:line="300" w:lineRule="auto"/>
        <w:rPr>
          <w:sz w:val="21"/>
          <w:szCs w:val="21"/>
        </w:rPr>
      </w:pPr>
      <w:r w:rsidRPr="001065C6">
        <w:rPr>
          <w:sz w:val="21"/>
          <w:szCs w:val="21"/>
        </w:rPr>
        <w:t xml:space="preserve">        // dy:0</w:t>
      </w:r>
    </w:p>
    <w:p w14:paraId="619BF50B" w14:textId="77777777" w:rsidR="00D4338B" w:rsidRPr="001065C6" w:rsidRDefault="00D4338B" w:rsidP="00D65464">
      <w:pPr>
        <w:spacing w:line="300" w:lineRule="auto"/>
        <w:rPr>
          <w:sz w:val="21"/>
          <w:szCs w:val="21"/>
        </w:rPr>
      </w:pPr>
      <w:r w:rsidRPr="001065C6">
        <w:rPr>
          <w:sz w:val="21"/>
          <w:szCs w:val="21"/>
        </w:rPr>
        <w:t xml:space="preserve">    };</w:t>
      </w:r>
    </w:p>
    <w:p w14:paraId="37149C1C" w14:textId="77777777" w:rsidR="00D4338B" w:rsidRPr="001065C6" w:rsidRDefault="00D4338B" w:rsidP="00D65464">
      <w:pPr>
        <w:spacing w:line="300" w:lineRule="auto"/>
        <w:rPr>
          <w:sz w:val="21"/>
          <w:szCs w:val="21"/>
        </w:rPr>
      </w:pPr>
      <w:r w:rsidRPr="001065C6">
        <w:rPr>
          <w:sz w:val="21"/>
          <w:szCs w:val="21"/>
        </w:rPr>
        <w:t xml:space="preserve">    var answerClassName = {</w:t>
      </w:r>
    </w:p>
    <w:p w14:paraId="2CB5B457" w14:textId="77777777" w:rsidR="00D4338B" w:rsidRPr="001065C6" w:rsidRDefault="00D4338B" w:rsidP="00D65464">
      <w:pPr>
        <w:spacing w:line="300" w:lineRule="auto"/>
        <w:rPr>
          <w:sz w:val="21"/>
          <w:szCs w:val="21"/>
        </w:rPr>
      </w:pPr>
      <w:r w:rsidRPr="001065C6">
        <w:rPr>
          <w:sz w:val="21"/>
          <w:szCs w:val="21"/>
        </w:rPr>
        <w:t xml:space="preserve">        nodeClass: 'node',</w:t>
      </w:r>
    </w:p>
    <w:p w14:paraId="51D44319" w14:textId="77777777" w:rsidR="00D4338B" w:rsidRPr="001065C6" w:rsidRDefault="00D4338B" w:rsidP="00D65464">
      <w:pPr>
        <w:spacing w:line="300" w:lineRule="auto"/>
        <w:rPr>
          <w:sz w:val="21"/>
          <w:szCs w:val="21"/>
        </w:rPr>
      </w:pPr>
      <w:r w:rsidRPr="001065C6">
        <w:rPr>
          <w:sz w:val="21"/>
          <w:szCs w:val="21"/>
        </w:rPr>
        <w:t xml:space="preserve">        titleClass: 'title',</w:t>
      </w:r>
    </w:p>
    <w:p w14:paraId="571EF996" w14:textId="77777777" w:rsidR="00D4338B" w:rsidRPr="001065C6" w:rsidRDefault="00D4338B" w:rsidP="00D65464">
      <w:pPr>
        <w:spacing w:line="300" w:lineRule="auto"/>
        <w:rPr>
          <w:sz w:val="21"/>
          <w:szCs w:val="21"/>
        </w:rPr>
      </w:pPr>
      <w:r w:rsidRPr="001065C6">
        <w:rPr>
          <w:sz w:val="21"/>
          <w:szCs w:val="21"/>
        </w:rPr>
        <w:t xml:space="preserve">        radioClass: 'radio',</w:t>
      </w:r>
    </w:p>
    <w:p w14:paraId="5A59D1B9" w14:textId="77777777" w:rsidR="00D4338B" w:rsidRPr="001065C6" w:rsidRDefault="00D4338B" w:rsidP="00D65464">
      <w:pPr>
        <w:spacing w:line="300" w:lineRule="auto"/>
        <w:rPr>
          <w:sz w:val="21"/>
          <w:szCs w:val="21"/>
        </w:rPr>
      </w:pPr>
      <w:r w:rsidRPr="001065C6">
        <w:rPr>
          <w:sz w:val="21"/>
          <w:szCs w:val="21"/>
        </w:rPr>
        <w:t xml:space="preserve">        checkboxClass: 'checkbox',</w:t>
      </w:r>
    </w:p>
    <w:p w14:paraId="42CF8511" w14:textId="77777777" w:rsidR="00D4338B" w:rsidRPr="001065C6" w:rsidRDefault="00D4338B" w:rsidP="00D65464">
      <w:pPr>
        <w:spacing w:line="300" w:lineRule="auto"/>
        <w:rPr>
          <w:sz w:val="21"/>
          <w:szCs w:val="21"/>
        </w:rPr>
      </w:pPr>
      <w:r w:rsidRPr="001065C6">
        <w:rPr>
          <w:sz w:val="21"/>
          <w:szCs w:val="21"/>
        </w:rPr>
        <w:t xml:space="preserve">        judgeClass: 'judge',</w:t>
      </w:r>
    </w:p>
    <w:p w14:paraId="2E30B55E" w14:textId="77777777" w:rsidR="00D4338B" w:rsidRPr="001065C6" w:rsidRDefault="00D4338B" w:rsidP="00D65464">
      <w:pPr>
        <w:spacing w:line="300" w:lineRule="auto"/>
        <w:rPr>
          <w:sz w:val="21"/>
          <w:szCs w:val="21"/>
        </w:rPr>
      </w:pPr>
      <w:r w:rsidRPr="001065C6">
        <w:rPr>
          <w:sz w:val="21"/>
          <w:szCs w:val="21"/>
        </w:rPr>
        <w:t xml:space="preserve">        textareaClass: 'text',</w:t>
      </w:r>
    </w:p>
    <w:p w14:paraId="1DAAA8F9" w14:textId="77777777" w:rsidR="00D4338B" w:rsidRPr="001065C6" w:rsidRDefault="00D4338B" w:rsidP="00D65464">
      <w:pPr>
        <w:spacing w:line="300" w:lineRule="auto"/>
        <w:rPr>
          <w:sz w:val="21"/>
          <w:szCs w:val="21"/>
        </w:rPr>
      </w:pPr>
      <w:r w:rsidRPr="001065C6">
        <w:rPr>
          <w:sz w:val="21"/>
          <w:szCs w:val="21"/>
        </w:rPr>
        <w:t xml:space="preserve">        hiddenBtnClass: 'delete-btn'</w:t>
      </w:r>
    </w:p>
    <w:p w14:paraId="3721196C" w14:textId="77777777" w:rsidR="00D4338B" w:rsidRPr="001065C6" w:rsidRDefault="00D4338B" w:rsidP="00D65464">
      <w:pPr>
        <w:spacing w:line="300" w:lineRule="auto"/>
        <w:rPr>
          <w:sz w:val="21"/>
          <w:szCs w:val="21"/>
        </w:rPr>
      </w:pPr>
      <w:r w:rsidRPr="001065C6">
        <w:rPr>
          <w:sz w:val="21"/>
          <w:szCs w:val="21"/>
        </w:rPr>
        <w:t xml:space="preserve">    };</w:t>
      </w:r>
    </w:p>
    <w:p w14:paraId="0BD90A39" w14:textId="77777777" w:rsidR="00D4338B" w:rsidRPr="001065C6" w:rsidRDefault="00D4338B" w:rsidP="00D65464">
      <w:pPr>
        <w:spacing w:line="300" w:lineRule="auto"/>
        <w:rPr>
          <w:sz w:val="21"/>
          <w:szCs w:val="21"/>
        </w:rPr>
      </w:pPr>
      <w:r w:rsidRPr="001065C6">
        <w:rPr>
          <w:sz w:val="21"/>
          <w:szCs w:val="21"/>
        </w:rPr>
        <w:t xml:space="preserve">    var workspace = document.getElementById('workspace');</w:t>
      </w:r>
    </w:p>
    <w:p w14:paraId="2069D2D9" w14:textId="77777777" w:rsidR="00D4338B" w:rsidRPr="001065C6" w:rsidRDefault="00D4338B" w:rsidP="00D65464">
      <w:pPr>
        <w:spacing w:line="300" w:lineRule="auto"/>
        <w:rPr>
          <w:sz w:val="21"/>
          <w:szCs w:val="21"/>
        </w:rPr>
      </w:pPr>
    </w:p>
    <w:p w14:paraId="16CA93C5" w14:textId="77777777" w:rsidR="00D4338B" w:rsidRPr="001065C6" w:rsidRDefault="00D4338B" w:rsidP="00D65464">
      <w:pPr>
        <w:spacing w:line="300" w:lineRule="auto"/>
        <w:rPr>
          <w:sz w:val="21"/>
          <w:szCs w:val="21"/>
        </w:rPr>
      </w:pPr>
      <w:r w:rsidRPr="001065C6">
        <w:rPr>
          <w:sz w:val="21"/>
          <w:szCs w:val="21"/>
        </w:rPr>
        <w:t xml:space="preserve">    function flashType() {</w:t>
      </w:r>
    </w:p>
    <w:p w14:paraId="7493A43C" w14:textId="77777777" w:rsidR="00D4338B" w:rsidRPr="001065C6" w:rsidRDefault="00D4338B" w:rsidP="00D65464">
      <w:pPr>
        <w:spacing w:line="300" w:lineRule="auto"/>
        <w:rPr>
          <w:sz w:val="21"/>
          <w:szCs w:val="21"/>
        </w:rPr>
      </w:pPr>
      <w:r w:rsidRPr="001065C6">
        <w:rPr>
          <w:sz w:val="21"/>
          <w:szCs w:val="21"/>
        </w:rPr>
        <w:t xml:space="preserve">        questionType = document.getElementById('type').value;</w:t>
      </w:r>
    </w:p>
    <w:p w14:paraId="5F10906D" w14:textId="77777777" w:rsidR="00D4338B" w:rsidRPr="001065C6" w:rsidRDefault="00D4338B" w:rsidP="00D65464">
      <w:pPr>
        <w:spacing w:line="300" w:lineRule="auto"/>
        <w:rPr>
          <w:sz w:val="21"/>
          <w:szCs w:val="21"/>
        </w:rPr>
      </w:pPr>
      <w:r w:rsidRPr="001065C6">
        <w:rPr>
          <w:sz w:val="21"/>
          <w:szCs w:val="21"/>
        </w:rPr>
        <w:t xml:space="preserve">        num = 1;</w:t>
      </w:r>
    </w:p>
    <w:p w14:paraId="19817E8A" w14:textId="77777777" w:rsidR="00D4338B" w:rsidRPr="001065C6" w:rsidRDefault="00D4338B" w:rsidP="00D65464">
      <w:pPr>
        <w:spacing w:line="300" w:lineRule="auto"/>
        <w:rPr>
          <w:sz w:val="21"/>
          <w:szCs w:val="21"/>
        </w:rPr>
      </w:pPr>
      <w:r w:rsidRPr="001065C6">
        <w:rPr>
          <w:sz w:val="21"/>
          <w:szCs w:val="21"/>
        </w:rPr>
        <w:t xml:space="preserve">        fillFlag = true;</w:t>
      </w:r>
    </w:p>
    <w:p w14:paraId="17E03EEA" w14:textId="77777777" w:rsidR="00D4338B" w:rsidRPr="001065C6" w:rsidRDefault="00D4338B" w:rsidP="00D65464">
      <w:pPr>
        <w:spacing w:line="300" w:lineRule="auto"/>
        <w:rPr>
          <w:sz w:val="21"/>
          <w:szCs w:val="21"/>
        </w:rPr>
      </w:pPr>
      <w:r w:rsidRPr="001065C6">
        <w:rPr>
          <w:sz w:val="21"/>
          <w:szCs w:val="21"/>
        </w:rPr>
        <w:t xml:space="preserve">        fillNum = 0;</w:t>
      </w:r>
    </w:p>
    <w:p w14:paraId="10DA5520" w14:textId="77777777" w:rsidR="00D4338B" w:rsidRPr="001065C6" w:rsidRDefault="00D4338B" w:rsidP="00D65464">
      <w:pPr>
        <w:spacing w:line="300" w:lineRule="auto"/>
        <w:rPr>
          <w:sz w:val="21"/>
          <w:szCs w:val="21"/>
        </w:rPr>
      </w:pPr>
      <w:r w:rsidRPr="001065C6">
        <w:rPr>
          <w:sz w:val="21"/>
          <w:szCs w:val="21"/>
        </w:rPr>
        <w:t xml:space="preserve">    }</w:t>
      </w:r>
    </w:p>
    <w:p w14:paraId="2300765B" w14:textId="77777777" w:rsidR="00D4338B" w:rsidRPr="001065C6" w:rsidRDefault="00D4338B" w:rsidP="00D65464">
      <w:pPr>
        <w:spacing w:line="300" w:lineRule="auto"/>
        <w:rPr>
          <w:sz w:val="21"/>
          <w:szCs w:val="21"/>
        </w:rPr>
      </w:pPr>
    </w:p>
    <w:p w14:paraId="63C950B5"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题目类型工厂</w:t>
      </w:r>
    </w:p>
    <w:p w14:paraId="3D2A0CD1" w14:textId="77777777" w:rsidR="00D4338B" w:rsidRPr="001065C6" w:rsidRDefault="00D4338B" w:rsidP="00D65464">
      <w:pPr>
        <w:spacing w:line="300" w:lineRule="auto"/>
        <w:rPr>
          <w:sz w:val="21"/>
          <w:szCs w:val="21"/>
        </w:rPr>
      </w:pPr>
      <w:r w:rsidRPr="001065C6">
        <w:rPr>
          <w:sz w:val="21"/>
          <w:szCs w:val="21"/>
        </w:rPr>
        <w:t xml:space="preserve">    function answerFactory(questionType) {</w:t>
      </w:r>
    </w:p>
    <w:p w14:paraId="113A7855" w14:textId="77777777" w:rsidR="00D4338B" w:rsidRPr="001065C6" w:rsidRDefault="00D4338B" w:rsidP="00D65464">
      <w:pPr>
        <w:spacing w:line="300" w:lineRule="auto"/>
        <w:rPr>
          <w:sz w:val="21"/>
          <w:szCs w:val="21"/>
        </w:rPr>
      </w:pPr>
      <w:r w:rsidRPr="001065C6">
        <w:rPr>
          <w:sz w:val="21"/>
          <w:szCs w:val="21"/>
        </w:rPr>
        <w:t xml:space="preserve">        let node = document.createElement('fieldset');</w:t>
      </w:r>
    </w:p>
    <w:p w14:paraId="0B271685" w14:textId="77777777" w:rsidR="00D4338B" w:rsidRPr="001065C6" w:rsidRDefault="00D4338B" w:rsidP="00D65464">
      <w:pPr>
        <w:spacing w:line="300" w:lineRule="auto"/>
        <w:rPr>
          <w:sz w:val="21"/>
          <w:szCs w:val="21"/>
        </w:rPr>
      </w:pPr>
      <w:r w:rsidRPr="001065C6">
        <w:rPr>
          <w:sz w:val="21"/>
          <w:szCs w:val="21"/>
        </w:rPr>
        <w:t xml:space="preserve">        node.className = answerClassName.nodeClass;</w:t>
      </w:r>
    </w:p>
    <w:p w14:paraId="7597A449" w14:textId="77777777" w:rsidR="00D4338B" w:rsidRPr="001065C6" w:rsidRDefault="00D4338B" w:rsidP="00D65464">
      <w:pPr>
        <w:spacing w:line="300" w:lineRule="auto"/>
        <w:rPr>
          <w:sz w:val="21"/>
          <w:szCs w:val="21"/>
        </w:rPr>
      </w:pPr>
      <w:r w:rsidRPr="001065C6">
        <w:rPr>
          <w:sz w:val="21"/>
          <w:szCs w:val="21"/>
        </w:rPr>
        <w:t xml:space="preserve">        let deleteBtn = document.createElement('a');</w:t>
      </w:r>
    </w:p>
    <w:p w14:paraId="558678A8" w14:textId="77777777" w:rsidR="00D4338B" w:rsidRPr="001065C6" w:rsidRDefault="00D4338B" w:rsidP="00D65464">
      <w:pPr>
        <w:spacing w:line="300" w:lineRule="auto"/>
        <w:rPr>
          <w:sz w:val="21"/>
          <w:szCs w:val="21"/>
        </w:rPr>
      </w:pPr>
      <w:r w:rsidRPr="001065C6">
        <w:rPr>
          <w:sz w:val="21"/>
          <w:szCs w:val="21"/>
        </w:rPr>
        <w:t xml:space="preserve">        deleteBtn.className = answerClassName.hiddenBtnClass;</w:t>
      </w:r>
    </w:p>
    <w:p w14:paraId="22CFB3DA" w14:textId="77777777" w:rsidR="00D4338B" w:rsidRPr="001065C6" w:rsidRDefault="00D4338B" w:rsidP="00D65464">
      <w:pPr>
        <w:spacing w:line="300" w:lineRule="auto"/>
        <w:rPr>
          <w:sz w:val="21"/>
          <w:szCs w:val="21"/>
        </w:rPr>
      </w:pPr>
      <w:r w:rsidRPr="001065C6">
        <w:rPr>
          <w:sz w:val="21"/>
          <w:szCs w:val="21"/>
        </w:rPr>
        <w:t xml:space="preserve">        deleteBtn.innerText = "X";</w:t>
      </w:r>
    </w:p>
    <w:p w14:paraId="15337E7A" w14:textId="77777777" w:rsidR="00D4338B" w:rsidRPr="001065C6" w:rsidRDefault="00D4338B" w:rsidP="00D65464">
      <w:pPr>
        <w:spacing w:line="300" w:lineRule="auto"/>
        <w:rPr>
          <w:sz w:val="21"/>
          <w:szCs w:val="21"/>
        </w:rPr>
      </w:pPr>
      <w:r w:rsidRPr="001065C6">
        <w:rPr>
          <w:sz w:val="21"/>
          <w:szCs w:val="21"/>
        </w:rPr>
        <w:t xml:space="preserve">        deleteBtn.setAttribute('qid',qid);</w:t>
      </w:r>
    </w:p>
    <w:p w14:paraId="7387BE59" w14:textId="77777777" w:rsidR="00D4338B" w:rsidRPr="001065C6" w:rsidRDefault="00D4338B" w:rsidP="00D65464">
      <w:pPr>
        <w:spacing w:line="300" w:lineRule="auto"/>
        <w:rPr>
          <w:sz w:val="21"/>
          <w:szCs w:val="21"/>
        </w:rPr>
      </w:pPr>
      <w:r w:rsidRPr="001065C6">
        <w:rPr>
          <w:sz w:val="21"/>
          <w:szCs w:val="21"/>
        </w:rPr>
        <w:t xml:space="preserve">        deleteBtn.onclick=function () {</w:t>
      </w:r>
    </w:p>
    <w:p w14:paraId="399E46BB" w14:textId="77777777" w:rsidR="00D4338B" w:rsidRPr="001065C6" w:rsidRDefault="00D4338B" w:rsidP="00D65464">
      <w:pPr>
        <w:spacing w:line="300" w:lineRule="auto"/>
        <w:rPr>
          <w:sz w:val="21"/>
          <w:szCs w:val="21"/>
        </w:rPr>
      </w:pPr>
      <w:r w:rsidRPr="001065C6">
        <w:rPr>
          <w:sz w:val="21"/>
          <w:szCs w:val="21"/>
        </w:rPr>
        <w:t xml:space="preserve">            let deletdId=this.getAttribute('qid');</w:t>
      </w:r>
    </w:p>
    <w:p w14:paraId="080C4B14" w14:textId="77777777" w:rsidR="00D4338B" w:rsidRPr="001065C6" w:rsidRDefault="00D4338B" w:rsidP="00D65464">
      <w:pPr>
        <w:spacing w:line="300" w:lineRule="auto"/>
        <w:rPr>
          <w:sz w:val="21"/>
          <w:szCs w:val="21"/>
        </w:rPr>
      </w:pPr>
      <w:r w:rsidRPr="001065C6">
        <w:rPr>
          <w:sz w:val="21"/>
          <w:szCs w:val="21"/>
        </w:rPr>
        <w:t xml:space="preserve">            // console.log(this.parentNode)</w:t>
      </w:r>
    </w:p>
    <w:p w14:paraId="5AA8FB42" w14:textId="77777777" w:rsidR="00D4338B" w:rsidRPr="001065C6" w:rsidRDefault="00D4338B" w:rsidP="00D65464">
      <w:pPr>
        <w:spacing w:line="300" w:lineRule="auto"/>
        <w:rPr>
          <w:sz w:val="21"/>
          <w:szCs w:val="21"/>
        </w:rPr>
      </w:pPr>
      <w:r w:rsidRPr="001065C6">
        <w:rPr>
          <w:sz w:val="21"/>
          <w:szCs w:val="21"/>
        </w:rPr>
        <w:lastRenderedPageBreak/>
        <w:t xml:space="preserve">            for (let key in paperJson){</w:t>
      </w:r>
    </w:p>
    <w:p w14:paraId="1FBBE746" w14:textId="77777777" w:rsidR="00D4338B" w:rsidRPr="001065C6" w:rsidRDefault="00D4338B" w:rsidP="00D65464">
      <w:pPr>
        <w:spacing w:line="300" w:lineRule="auto"/>
        <w:rPr>
          <w:sz w:val="21"/>
          <w:szCs w:val="21"/>
        </w:rPr>
      </w:pPr>
      <w:r w:rsidRPr="001065C6">
        <w:rPr>
          <w:sz w:val="21"/>
          <w:szCs w:val="21"/>
        </w:rPr>
        <w:t xml:space="preserve">                if (paperJson[key].qid==deletdId);</w:t>
      </w:r>
    </w:p>
    <w:p w14:paraId="06A4292C" w14:textId="77777777" w:rsidR="00D4338B" w:rsidRPr="001065C6" w:rsidRDefault="00D4338B" w:rsidP="00D65464">
      <w:pPr>
        <w:spacing w:line="300" w:lineRule="auto"/>
        <w:rPr>
          <w:sz w:val="21"/>
          <w:szCs w:val="21"/>
        </w:rPr>
      </w:pPr>
      <w:r w:rsidRPr="001065C6">
        <w:rPr>
          <w:sz w:val="21"/>
          <w:szCs w:val="21"/>
        </w:rPr>
        <w:t xml:space="preserve">                paperJson.splice(key,1);</w:t>
      </w:r>
    </w:p>
    <w:p w14:paraId="62CC2E10" w14:textId="77777777" w:rsidR="00D4338B" w:rsidRPr="001065C6" w:rsidRDefault="00D4338B" w:rsidP="00D65464">
      <w:pPr>
        <w:spacing w:line="300" w:lineRule="auto"/>
        <w:rPr>
          <w:sz w:val="21"/>
          <w:szCs w:val="21"/>
        </w:rPr>
      </w:pPr>
      <w:r w:rsidRPr="001065C6">
        <w:rPr>
          <w:sz w:val="21"/>
          <w:szCs w:val="21"/>
        </w:rPr>
        <w:t xml:space="preserve">            }</w:t>
      </w:r>
    </w:p>
    <w:p w14:paraId="4E0FF4AD" w14:textId="77777777" w:rsidR="00D4338B" w:rsidRPr="001065C6" w:rsidRDefault="00D4338B" w:rsidP="00D65464">
      <w:pPr>
        <w:spacing w:line="300" w:lineRule="auto"/>
        <w:rPr>
          <w:sz w:val="21"/>
          <w:szCs w:val="21"/>
        </w:rPr>
      </w:pPr>
      <w:r w:rsidRPr="001065C6">
        <w:rPr>
          <w:sz w:val="21"/>
          <w:szCs w:val="21"/>
        </w:rPr>
        <w:t xml:space="preserve">            $(this.parentNode).remove();</w:t>
      </w:r>
    </w:p>
    <w:p w14:paraId="552A7B05" w14:textId="77777777" w:rsidR="00D4338B" w:rsidRPr="001065C6" w:rsidRDefault="00D4338B" w:rsidP="00D65464">
      <w:pPr>
        <w:spacing w:line="300" w:lineRule="auto"/>
        <w:rPr>
          <w:sz w:val="21"/>
          <w:szCs w:val="21"/>
        </w:rPr>
      </w:pPr>
      <w:r w:rsidRPr="001065C6">
        <w:rPr>
          <w:sz w:val="21"/>
          <w:szCs w:val="21"/>
        </w:rPr>
        <w:t xml:space="preserve">        }</w:t>
      </w:r>
    </w:p>
    <w:p w14:paraId="59BE576A" w14:textId="77777777" w:rsidR="00D4338B" w:rsidRPr="001065C6" w:rsidRDefault="00D4338B" w:rsidP="00D65464">
      <w:pPr>
        <w:spacing w:line="300" w:lineRule="auto"/>
        <w:rPr>
          <w:sz w:val="21"/>
          <w:szCs w:val="21"/>
        </w:rPr>
      </w:pPr>
      <w:r w:rsidRPr="001065C6">
        <w:rPr>
          <w:sz w:val="21"/>
          <w:szCs w:val="21"/>
        </w:rPr>
        <w:t xml:space="preserve">        node.appendChild(deleteBtn);</w:t>
      </w:r>
    </w:p>
    <w:p w14:paraId="762C6D39" w14:textId="77777777" w:rsidR="00D4338B" w:rsidRPr="001065C6" w:rsidRDefault="00D4338B" w:rsidP="00D65464">
      <w:pPr>
        <w:spacing w:line="300" w:lineRule="auto"/>
        <w:rPr>
          <w:sz w:val="21"/>
          <w:szCs w:val="21"/>
        </w:rPr>
      </w:pPr>
      <w:r w:rsidRPr="001065C6">
        <w:rPr>
          <w:sz w:val="21"/>
          <w:szCs w:val="21"/>
        </w:rPr>
        <w:t xml:space="preserve">        let questionScript = document.createElement('textarea');</w:t>
      </w:r>
    </w:p>
    <w:p w14:paraId="21671D3E" w14:textId="77777777" w:rsidR="00D4338B" w:rsidRPr="001065C6" w:rsidRDefault="00D4338B" w:rsidP="00D65464">
      <w:pPr>
        <w:spacing w:line="300" w:lineRule="auto"/>
        <w:rPr>
          <w:sz w:val="21"/>
          <w:szCs w:val="21"/>
        </w:rPr>
      </w:pPr>
      <w:r w:rsidRPr="001065C6">
        <w:rPr>
          <w:sz w:val="21"/>
          <w:szCs w:val="21"/>
        </w:rPr>
        <w:t xml:space="preserve">        questionScript.className = answerClassName.titleClass;</w:t>
      </w:r>
    </w:p>
    <w:p w14:paraId="0BD99EFB" w14:textId="77777777" w:rsidR="00D4338B" w:rsidRPr="001065C6" w:rsidRDefault="00D4338B" w:rsidP="00D65464">
      <w:pPr>
        <w:spacing w:line="300" w:lineRule="auto"/>
        <w:rPr>
          <w:sz w:val="21"/>
          <w:szCs w:val="21"/>
        </w:rPr>
      </w:pPr>
      <w:r w:rsidRPr="001065C6">
        <w:rPr>
          <w:sz w:val="21"/>
          <w:szCs w:val="21"/>
        </w:rPr>
        <w:t xml:space="preserve">        questionScript.type='text';</w:t>
      </w:r>
    </w:p>
    <w:p w14:paraId="36B4B34A" w14:textId="77777777" w:rsidR="00D4338B" w:rsidRPr="001065C6" w:rsidRDefault="00D4338B" w:rsidP="00D65464">
      <w:pPr>
        <w:spacing w:line="300" w:lineRule="auto"/>
        <w:rPr>
          <w:sz w:val="21"/>
          <w:szCs w:val="21"/>
        </w:rPr>
      </w:pPr>
      <w:r w:rsidRPr="001065C6">
        <w:rPr>
          <w:sz w:val="21"/>
          <w:szCs w:val="21"/>
        </w:rPr>
        <w:t xml:space="preserve">        let questionDetail = new Object();</w:t>
      </w:r>
    </w:p>
    <w:p w14:paraId="4D4EE8E3" w14:textId="77777777" w:rsidR="00D4338B" w:rsidRPr="001065C6" w:rsidRDefault="00D4338B" w:rsidP="00D65464">
      <w:pPr>
        <w:spacing w:line="300" w:lineRule="auto"/>
        <w:rPr>
          <w:sz w:val="21"/>
          <w:szCs w:val="21"/>
        </w:rPr>
      </w:pPr>
      <w:r w:rsidRPr="001065C6">
        <w:rPr>
          <w:sz w:val="21"/>
          <w:szCs w:val="21"/>
        </w:rPr>
        <w:t xml:space="preserve">        // questionDetail={qid:0,type:'',a:'a',b:'b',c:'c',d:'d',selected:'',ay:0,by:0,cy:0,dy:0,score:0}</w:t>
      </w:r>
    </w:p>
    <w:p w14:paraId="67491F7C" w14:textId="77777777" w:rsidR="00D4338B" w:rsidRPr="001065C6" w:rsidRDefault="00D4338B" w:rsidP="00D65464">
      <w:pPr>
        <w:spacing w:line="300" w:lineRule="auto"/>
        <w:rPr>
          <w:sz w:val="21"/>
          <w:szCs w:val="21"/>
        </w:rPr>
      </w:pPr>
      <w:r w:rsidRPr="001065C6">
        <w:rPr>
          <w:sz w:val="21"/>
          <w:szCs w:val="21"/>
        </w:rPr>
        <w:t xml:space="preserve">        questionDetail['qid'] = qid;</w:t>
      </w:r>
    </w:p>
    <w:p w14:paraId="7B49BBC6" w14:textId="77777777" w:rsidR="00D4338B" w:rsidRPr="001065C6" w:rsidRDefault="00D4338B" w:rsidP="00D65464">
      <w:pPr>
        <w:spacing w:line="300" w:lineRule="auto"/>
        <w:rPr>
          <w:sz w:val="21"/>
          <w:szCs w:val="21"/>
        </w:rPr>
      </w:pPr>
      <w:r w:rsidRPr="001065C6">
        <w:rPr>
          <w:sz w:val="21"/>
          <w:szCs w:val="21"/>
        </w:rPr>
        <w:t xml:space="preserve">        questionScript.onchange = function () {</w:t>
      </w:r>
    </w:p>
    <w:p w14:paraId="56B59211" w14:textId="77777777" w:rsidR="00D4338B" w:rsidRPr="001065C6" w:rsidRDefault="00D4338B" w:rsidP="00D65464">
      <w:pPr>
        <w:spacing w:line="300" w:lineRule="auto"/>
        <w:rPr>
          <w:sz w:val="21"/>
          <w:szCs w:val="21"/>
        </w:rPr>
      </w:pPr>
      <w:r w:rsidRPr="001065C6">
        <w:rPr>
          <w:sz w:val="21"/>
          <w:szCs w:val="21"/>
        </w:rPr>
        <w:t xml:space="preserve">            questionDetail['title'] = questionScript.value;</w:t>
      </w:r>
    </w:p>
    <w:p w14:paraId="0EB168D3" w14:textId="77777777" w:rsidR="00D4338B" w:rsidRPr="001065C6" w:rsidRDefault="00D4338B" w:rsidP="00D65464">
      <w:pPr>
        <w:spacing w:line="300" w:lineRule="auto"/>
        <w:rPr>
          <w:sz w:val="21"/>
          <w:szCs w:val="21"/>
        </w:rPr>
      </w:pPr>
      <w:r w:rsidRPr="001065C6">
        <w:rPr>
          <w:sz w:val="21"/>
          <w:szCs w:val="21"/>
        </w:rPr>
        <w:t xml:space="preserve">            // console.log(questionScript.value);</w:t>
      </w:r>
    </w:p>
    <w:p w14:paraId="470F278A" w14:textId="77777777" w:rsidR="00D4338B" w:rsidRPr="001065C6" w:rsidRDefault="00D4338B" w:rsidP="00D65464">
      <w:pPr>
        <w:spacing w:line="300" w:lineRule="auto"/>
        <w:rPr>
          <w:sz w:val="21"/>
          <w:szCs w:val="21"/>
        </w:rPr>
      </w:pPr>
      <w:r w:rsidRPr="001065C6">
        <w:rPr>
          <w:sz w:val="21"/>
          <w:szCs w:val="21"/>
        </w:rPr>
        <w:t xml:space="preserve">        }</w:t>
      </w:r>
    </w:p>
    <w:p w14:paraId="2B6CBE83" w14:textId="77777777" w:rsidR="00D4338B" w:rsidRPr="001065C6" w:rsidRDefault="00D4338B" w:rsidP="00D65464">
      <w:pPr>
        <w:spacing w:line="300" w:lineRule="auto"/>
        <w:rPr>
          <w:sz w:val="21"/>
          <w:szCs w:val="21"/>
        </w:rPr>
      </w:pPr>
      <w:r w:rsidRPr="001065C6">
        <w:rPr>
          <w:sz w:val="21"/>
          <w:szCs w:val="21"/>
        </w:rPr>
        <w:t xml:space="preserve">        // console.log(questionDetail);</w:t>
      </w:r>
    </w:p>
    <w:p w14:paraId="05D57837" w14:textId="77777777" w:rsidR="00D4338B" w:rsidRPr="001065C6" w:rsidRDefault="00D4338B" w:rsidP="00D65464">
      <w:pPr>
        <w:spacing w:line="300" w:lineRule="auto"/>
        <w:rPr>
          <w:sz w:val="21"/>
          <w:szCs w:val="21"/>
        </w:rPr>
      </w:pPr>
      <w:r w:rsidRPr="001065C6">
        <w:rPr>
          <w:sz w:val="21"/>
          <w:szCs w:val="21"/>
        </w:rPr>
        <w:t xml:space="preserve">        node.appendChild(questionScript);</w:t>
      </w:r>
    </w:p>
    <w:p w14:paraId="69719A8A" w14:textId="77777777" w:rsidR="00D4338B" w:rsidRPr="001065C6" w:rsidRDefault="00D4338B" w:rsidP="00D65464">
      <w:pPr>
        <w:spacing w:line="300" w:lineRule="auto"/>
        <w:rPr>
          <w:sz w:val="21"/>
          <w:szCs w:val="21"/>
        </w:rPr>
      </w:pPr>
      <w:r w:rsidRPr="001065C6">
        <w:rPr>
          <w:sz w:val="21"/>
          <w:szCs w:val="21"/>
        </w:rPr>
        <w:t xml:space="preserve">        switch (questionType) {</w:t>
      </w:r>
    </w:p>
    <w:p w14:paraId="464281B0" w14:textId="77777777" w:rsidR="00D4338B" w:rsidRPr="001065C6" w:rsidRDefault="00D4338B" w:rsidP="00D65464">
      <w:pPr>
        <w:spacing w:line="300" w:lineRule="auto"/>
        <w:rPr>
          <w:sz w:val="21"/>
          <w:szCs w:val="21"/>
        </w:rPr>
      </w:pPr>
      <w:r w:rsidRPr="001065C6">
        <w:rPr>
          <w:sz w:val="21"/>
          <w:szCs w:val="21"/>
        </w:rPr>
        <w:t xml:space="preserve">            case '1': //</w:t>
      </w:r>
      <w:r w:rsidRPr="001065C6">
        <w:rPr>
          <w:rFonts w:hint="eastAsia"/>
          <w:sz w:val="21"/>
          <w:szCs w:val="21"/>
        </w:rPr>
        <w:t>单选题</w:t>
      </w:r>
    </w:p>
    <w:p w14:paraId="007629D0" w14:textId="77777777" w:rsidR="00D4338B" w:rsidRPr="001065C6" w:rsidRDefault="00D4338B" w:rsidP="00D65464">
      <w:pPr>
        <w:spacing w:line="300" w:lineRule="auto"/>
        <w:rPr>
          <w:sz w:val="21"/>
          <w:szCs w:val="21"/>
        </w:rPr>
      </w:pPr>
      <w:r w:rsidRPr="001065C6">
        <w:rPr>
          <w:sz w:val="21"/>
          <w:szCs w:val="21"/>
        </w:rPr>
        <w:t xml:space="preserve">                questionDetail['type'] = '1';</w:t>
      </w:r>
    </w:p>
    <w:p w14:paraId="502EC11E" w14:textId="77777777" w:rsidR="00D4338B" w:rsidRPr="001065C6" w:rsidRDefault="00D4338B" w:rsidP="00D65464">
      <w:pPr>
        <w:spacing w:line="300" w:lineRule="auto"/>
        <w:rPr>
          <w:sz w:val="21"/>
          <w:szCs w:val="21"/>
        </w:rPr>
      </w:pPr>
      <w:r w:rsidRPr="001065C6">
        <w:rPr>
          <w:sz w:val="21"/>
          <w:szCs w:val="21"/>
        </w:rPr>
        <w:t xml:space="preserve">                for (let index in property) {</w:t>
      </w:r>
    </w:p>
    <w:p w14:paraId="2CB36A5A" w14:textId="77777777" w:rsidR="00D4338B" w:rsidRPr="001065C6" w:rsidRDefault="00D4338B" w:rsidP="00D65464">
      <w:pPr>
        <w:spacing w:line="300" w:lineRule="auto"/>
        <w:rPr>
          <w:sz w:val="21"/>
          <w:szCs w:val="21"/>
        </w:rPr>
      </w:pPr>
      <w:r w:rsidRPr="001065C6">
        <w:rPr>
          <w:sz w:val="21"/>
          <w:szCs w:val="21"/>
        </w:rPr>
        <w:t xml:space="preserve">                    let answerBox = document.createElement('div');</w:t>
      </w:r>
    </w:p>
    <w:p w14:paraId="7A03C473" w14:textId="77777777" w:rsidR="00D4338B" w:rsidRPr="001065C6" w:rsidRDefault="00D4338B" w:rsidP="00D65464">
      <w:pPr>
        <w:spacing w:line="300" w:lineRule="auto"/>
        <w:rPr>
          <w:sz w:val="21"/>
          <w:szCs w:val="21"/>
        </w:rPr>
      </w:pPr>
      <w:r w:rsidRPr="001065C6">
        <w:rPr>
          <w:sz w:val="21"/>
          <w:szCs w:val="21"/>
        </w:rPr>
        <w:t xml:space="preserve">                    answerBox.className = answerClassName.radioClass;</w:t>
      </w:r>
    </w:p>
    <w:p w14:paraId="7D947419" w14:textId="77777777" w:rsidR="00D4338B" w:rsidRPr="001065C6" w:rsidRDefault="00D4338B" w:rsidP="00D65464">
      <w:pPr>
        <w:spacing w:line="300" w:lineRule="auto"/>
        <w:rPr>
          <w:sz w:val="21"/>
          <w:szCs w:val="21"/>
        </w:rPr>
      </w:pPr>
      <w:r w:rsidRPr="001065C6">
        <w:rPr>
          <w:sz w:val="21"/>
          <w:szCs w:val="21"/>
        </w:rPr>
        <w:t xml:space="preserve">                    let answer = document.createElement('input');</w:t>
      </w:r>
    </w:p>
    <w:p w14:paraId="4336DAE4" w14:textId="77777777" w:rsidR="00D4338B" w:rsidRPr="001065C6" w:rsidRDefault="00D4338B" w:rsidP="00D65464">
      <w:pPr>
        <w:spacing w:line="300" w:lineRule="auto"/>
        <w:rPr>
          <w:sz w:val="21"/>
          <w:szCs w:val="21"/>
        </w:rPr>
      </w:pPr>
      <w:r w:rsidRPr="001065C6">
        <w:rPr>
          <w:sz w:val="21"/>
          <w:szCs w:val="21"/>
        </w:rPr>
        <w:t xml:space="preserve">                    answer.type = 'radio';</w:t>
      </w:r>
    </w:p>
    <w:p w14:paraId="2A7847C1" w14:textId="77777777" w:rsidR="00D4338B" w:rsidRPr="001065C6" w:rsidRDefault="00D4338B" w:rsidP="00D65464">
      <w:pPr>
        <w:spacing w:line="300" w:lineRule="auto"/>
        <w:rPr>
          <w:sz w:val="21"/>
          <w:szCs w:val="21"/>
        </w:rPr>
      </w:pPr>
      <w:r w:rsidRPr="001065C6">
        <w:rPr>
          <w:sz w:val="21"/>
          <w:szCs w:val="21"/>
        </w:rPr>
        <w:t xml:space="preserve">                    answer.name =  num;</w:t>
      </w:r>
    </w:p>
    <w:p w14:paraId="6365724E" w14:textId="77777777" w:rsidR="00D4338B" w:rsidRPr="001065C6" w:rsidRDefault="00D4338B" w:rsidP="00D65464">
      <w:pPr>
        <w:spacing w:line="300" w:lineRule="auto"/>
        <w:rPr>
          <w:sz w:val="21"/>
          <w:szCs w:val="21"/>
        </w:rPr>
      </w:pPr>
      <w:r w:rsidRPr="001065C6">
        <w:rPr>
          <w:sz w:val="21"/>
          <w:szCs w:val="21"/>
        </w:rPr>
        <w:t xml:space="preserve">                    answer.onclick=function () {</w:t>
      </w:r>
    </w:p>
    <w:p w14:paraId="45DF0735" w14:textId="77777777" w:rsidR="00D4338B" w:rsidRPr="001065C6" w:rsidRDefault="00D4338B" w:rsidP="00D65464">
      <w:pPr>
        <w:spacing w:line="300" w:lineRule="auto"/>
        <w:rPr>
          <w:sz w:val="21"/>
          <w:szCs w:val="21"/>
        </w:rPr>
      </w:pPr>
      <w:r w:rsidRPr="001065C6">
        <w:rPr>
          <w:sz w:val="21"/>
          <w:szCs w:val="21"/>
        </w:rPr>
        <w:t xml:space="preserve">                        questionDetail.selected=this.value;</w:t>
      </w:r>
    </w:p>
    <w:p w14:paraId="1824532C" w14:textId="77777777" w:rsidR="00D4338B" w:rsidRPr="001065C6" w:rsidRDefault="00D4338B" w:rsidP="00D65464">
      <w:pPr>
        <w:spacing w:line="300" w:lineRule="auto"/>
        <w:rPr>
          <w:sz w:val="21"/>
          <w:szCs w:val="21"/>
        </w:rPr>
      </w:pPr>
      <w:r w:rsidRPr="001065C6">
        <w:rPr>
          <w:sz w:val="21"/>
          <w:szCs w:val="21"/>
        </w:rPr>
        <w:t xml:space="preserve">                    };</w:t>
      </w:r>
    </w:p>
    <w:p w14:paraId="44978D6F" w14:textId="77777777" w:rsidR="00D4338B" w:rsidRPr="001065C6" w:rsidRDefault="00D4338B" w:rsidP="00D65464">
      <w:pPr>
        <w:spacing w:line="300" w:lineRule="auto"/>
        <w:rPr>
          <w:sz w:val="21"/>
          <w:szCs w:val="21"/>
        </w:rPr>
      </w:pPr>
      <w:r w:rsidRPr="001065C6">
        <w:rPr>
          <w:sz w:val="21"/>
          <w:szCs w:val="21"/>
        </w:rPr>
        <w:t xml:space="preserve">                    answer.value=property[index];</w:t>
      </w:r>
    </w:p>
    <w:p w14:paraId="0519BBFC" w14:textId="77777777" w:rsidR="00D4338B" w:rsidRPr="001065C6" w:rsidRDefault="00D4338B" w:rsidP="00D65464">
      <w:pPr>
        <w:spacing w:line="300" w:lineRule="auto"/>
        <w:rPr>
          <w:sz w:val="21"/>
          <w:szCs w:val="21"/>
        </w:rPr>
      </w:pPr>
      <w:r w:rsidRPr="001065C6">
        <w:rPr>
          <w:sz w:val="21"/>
          <w:szCs w:val="21"/>
        </w:rPr>
        <w:t xml:space="preserve">                    // questionDetail[answer.value]=0;</w:t>
      </w:r>
    </w:p>
    <w:p w14:paraId="474D7229" w14:textId="77777777" w:rsidR="00D4338B" w:rsidRPr="001065C6" w:rsidRDefault="00D4338B" w:rsidP="00D65464">
      <w:pPr>
        <w:spacing w:line="300" w:lineRule="auto"/>
        <w:rPr>
          <w:sz w:val="21"/>
          <w:szCs w:val="21"/>
        </w:rPr>
      </w:pPr>
      <w:r w:rsidRPr="001065C6">
        <w:rPr>
          <w:sz w:val="21"/>
          <w:szCs w:val="21"/>
        </w:rPr>
        <w:t xml:space="preserve">                    let answerSpan = document.createElement('input'); //</w:t>
      </w:r>
      <w:r w:rsidRPr="001065C6">
        <w:rPr>
          <w:rFonts w:hint="eastAsia"/>
          <w:sz w:val="21"/>
          <w:szCs w:val="21"/>
        </w:rPr>
        <w:t>填写答案的内容</w:t>
      </w:r>
    </w:p>
    <w:p w14:paraId="012170E8" w14:textId="77777777" w:rsidR="00D4338B" w:rsidRPr="001065C6" w:rsidRDefault="00D4338B" w:rsidP="00D65464">
      <w:pPr>
        <w:spacing w:line="300" w:lineRule="auto"/>
        <w:rPr>
          <w:sz w:val="21"/>
          <w:szCs w:val="21"/>
        </w:rPr>
      </w:pPr>
      <w:r w:rsidRPr="001065C6">
        <w:rPr>
          <w:sz w:val="21"/>
          <w:szCs w:val="21"/>
        </w:rPr>
        <w:t xml:space="preserve">                    answerSpan.className = answerClassName.radioClass;</w:t>
      </w:r>
    </w:p>
    <w:p w14:paraId="7AF517DE" w14:textId="77777777" w:rsidR="00D4338B" w:rsidRPr="001065C6" w:rsidRDefault="00D4338B" w:rsidP="00D65464">
      <w:pPr>
        <w:spacing w:line="300" w:lineRule="auto"/>
        <w:rPr>
          <w:sz w:val="21"/>
          <w:szCs w:val="21"/>
        </w:rPr>
      </w:pPr>
      <w:r w:rsidRPr="001065C6">
        <w:rPr>
          <w:sz w:val="21"/>
          <w:szCs w:val="21"/>
        </w:rPr>
        <w:t xml:space="preserve">                    answerSpan.type='text';</w:t>
      </w:r>
    </w:p>
    <w:p w14:paraId="27A1AA92" w14:textId="77777777" w:rsidR="00D4338B" w:rsidRPr="001065C6" w:rsidRDefault="00D4338B" w:rsidP="00D65464">
      <w:pPr>
        <w:spacing w:line="300" w:lineRule="auto"/>
        <w:rPr>
          <w:sz w:val="21"/>
          <w:szCs w:val="21"/>
        </w:rPr>
      </w:pPr>
      <w:r w:rsidRPr="001065C6">
        <w:rPr>
          <w:sz w:val="21"/>
          <w:szCs w:val="21"/>
        </w:rPr>
        <w:lastRenderedPageBreak/>
        <w:t xml:space="preserve">                    answerSpan.onchange = function () { //</w:t>
      </w:r>
      <w:r w:rsidRPr="001065C6">
        <w:rPr>
          <w:rFonts w:hint="eastAsia"/>
          <w:sz w:val="21"/>
          <w:szCs w:val="21"/>
        </w:rPr>
        <w:t>为每个选项的内容绑定事件判断内容是否填写</w:t>
      </w:r>
    </w:p>
    <w:p w14:paraId="001958EB" w14:textId="77777777" w:rsidR="00D4338B" w:rsidRPr="001065C6" w:rsidRDefault="00D4338B" w:rsidP="00D65464">
      <w:pPr>
        <w:spacing w:line="300" w:lineRule="auto"/>
        <w:rPr>
          <w:sz w:val="21"/>
          <w:szCs w:val="21"/>
        </w:rPr>
      </w:pPr>
      <w:r w:rsidRPr="001065C6">
        <w:rPr>
          <w:sz w:val="21"/>
          <w:szCs w:val="21"/>
        </w:rPr>
        <w:t xml:space="preserve">                        questionDetail[index] = answerSpan.value;</w:t>
      </w:r>
    </w:p>
    <w:p w14:paraId="6774D37C" w14:textId="77777777" w:rsidR="00D4338B" w:rsidRPr="001065C6" w:rsidRDefault="00D4338B" w:rsidP="00D65464">
      <w:pPr>
        <w:spacing w:line="300" w:lineRule="auto"/>
        <w:rPr>
          <w:sz w:val="21"/>
          <w:szCs w:val="21"/>
        </w:rPr>
      </w:pPr>
      <w:r w:rsidRPr="001065C6">
        <w:rPr>
          <w:sz w:val="21"/>
          <w:szCs w:val="21"/>
        </w:rPr>
        <w:t xml:space="preserve">                    };</w:t>
      </w:r>
    </w:p>
    <w:p w14:paraId="07E22B05" w14:textId="77777777" w:rsidR="00D4338B" w:rsidRPr="001065C6" w:rsidRDefault="00D4338B" w:rsidP="00D65464">
      <w:pPr>
        <w:spacing w:line="300" w:lineRule="auto"/>
        <w:rPr>
          <w:sz w:val="21"/>
          <w:szCs w:val="21"/>
        </w:rPr>
      </w:pPr>
      <w:r w:rsidRPr="001065C6">
        <w:rPr>
          <w:sz w:val="21"/>
          <w:szCs w:val="21"/>
        </w:rPr>
        <w:t xml:space="preserve">                    answerBox.appendChild(answer);</w:t>
      </w:r>
    </w:p>
    <w:p w14:paraId="0A99204F" w14:textId="77777777" w:rsidR="00D4338B" w:rsidRPr="001065C6" w:rsidRDefault="00D4338B" w:rsidP="00D65464">
      <w:pPr>
        <w:spacing w:line="300" w:lineRule="auto"/>
        <w:rPr>
          <w:sz w:val="21"/>
          <w:szCs w:val="21"/>
        </w:rPr>
      </w:pPr>
      <w:r w:rsidRPr="001065C6">
        <w:rPr>
          <w:sz w:val="21"/>
          <w:szCs w:val="21"/>
        </w:rPr>
        <w:t xml:space="preserve">                    answerBox.appendChild(answerSpan);</w:t>
      </w:r>
    </w:p>
    <w:p w14:paraId="2F7920BC" w14:textId="77777777" w:rsidR="00D4338B" w:rsidRPr="001065C6" w:rsidRDefault="00D4338B" w:rsidP="00D65464">
      <w:pPr>
        <w:spacing w:line="300" w:lineRule="auto"/>
        <w:rPr>
          <w:sz w:val="21"/>
          <w:szCs w:val="21"/>
        </w:rPr>
      </w:pPr>
      <w:r w:rsidRPr="001065C6">
        <w:rPr>
          <w:sz w:val="21"/>
          <w:szCs w:val="21"/>
        </w:rPr>
        <w:t xml:space="preserve">                    node.appendChild(answerBox);</w:t>
      </w:r>
    </w:p>
    <w:p w14:paraId="54E9A250" w14:textId="77777777" w:rsidR="00D4338B" w:rsidRPr="001065C6" w:rsidRDefault="00D4338B" w:rsidP="00D65464">
      <w:pPr>
        <w:spacing w:line="300" w:lineRule="auto"/>
        <w:rPr>
          <w:sz w:val="21"/>
          <w:szCs w:val="21"/>
        </w:rPr>
      </w:pPr>
      <w:r w:rsidRPr="001065C6">
        <w:rPr>
          <w:sz w:val="21"/>
          <w:szCs w:val="21"/>
        </w:rPr>
        <w:t xml:space="preserve">                }</w:t>
      </w:r>
    </w:p>
    <w:p w14:paraId="2204C4FC" w14:textId="77777777" w:rsidR="00D4338B" w:rsidRPr="001065C6" w:rsidRDefault="00D4338B" w:rsidP="00D65464">
      <w:pPr>
        <w:spacing w:line="300" w:lineRule="auto"/>
        <w:rPr>
          <w:sz w:val="21"/>
          <w:szCs w:val="21"/>
        </w:rPr>
      </w:pPr>
      <w:r w:rsidRPr="001065C6">
        <w:rPr>
          <w:sz w:val="21"/>
          <w:szCs w:val="21"/>
        </w:rPr>
        <w:t xml:space="preserve">                var scoreBox = document.createElement('div');</w:t>
      </w:r>
    </w:p>
    <w:p w14:paraId="2C05BCEF" w14:textId="77777777" w:rsidR="00D4338B" w:rsidRPr="001065C6" w:rsidRDefault="00D4338B" w:rsidP="00D65464">
      <w:pPr>
        <w:spacing w:line="300" w:lineRule="auto"/>
        <w:rPr>
          <w:sz w:val="21"/>
          <w:szCs w:val="21"/>
        </w:rPr>
      </w:pPr>
      <w:r w:rsidRPr="001065C6">
        <w:rPr>
          <w:sz w:val="21"/>
          <w:szCs w:val="21"/>
        </w:rPr>
        <w:t xml:space="preserve">                var scoreSpan = document.createElement('span');</w:t>
      </w:r>
    </w:p>
    <w:p w14:paraId="732DD7F1" w14:textId="77777777" w:rsidR="00D4338B" w:rsidRPr="001065C6" w:rsidRDefault="00D4338B" w:rsidP="00D65464">
      <w:pPr>
        <w:spacing w:line="300" w:lineRule="auto"/>
        <w:rPr>
          <w:sz w:val="21"/>
          <w:szCs w:val="21"/>
        </w:rPr>
      </w:pPr>
      <w:r w:rsidRPr="001065C6">
        <w:rPr>
          <w:sz w:val="21"/>
          <w:szCs w:val="21"/>
        </w:rPr>
        <w:t xml:space="preserve">                var score = document.createElement('input');</w:t>
      </w:r>
    </w:p>
    <w:p w14:paraId="40C21E74" w14:textId="77777777" w:rsidR="00D4338B" w:rsidRPr="001065C6" w:rsidRDefault="00D4338B" w:rsidP="00D65464">
      <w:pPr>
        <w:spacing w:line="300" w:lineRule="auto"/>
        <w:rPr>
          <w:sz w:val="21"/>
          <w:szCs w:val="21"/>
        </w:rPr>
      </w:pPr>
      <w:r w:rsidRPr="001065C6">
        <w:rPr>
          <w:sz w:val="21"/>
          <w:szCs w:val="21"/>
        </w:rPr>
        <w:t xml:space="preserve">                scoreBox.className = '';</w:t>
      </w:r>
    </w:p>
    <w:p w14:paraId="7217232D" w14:textId="77777777" w:rsidR="00D4338B" w:rsidRPr="001065C6" w:rsidRDefault="00D4338B" w:rsidP="00D65464">
      <w:pPr>
        <w:spacing w:line="300" w:lineRule="auto"/>
        <w:rPr>
          <w:sz w:val="21"/>
          <w:szCs w:val="21"/>
        </w:rPr>
      </w:pPr>
      <w:r w:rsidRPr="001065C6">
        <w:rPr>
          <w:sz w:val="21"/>
          <w:szCs w:val="21"/>
        </w:rPr>
        <w:t xml:space="preserve">                scoreSpan.className = '';</w:t>
      </w:r>
    </w:p>
    <w:p w14:paraId="7CAD69C8" w14:textId="77777777" w:rsidR="00D4338B" w:rsidRPr="001065C6" w:rsidRDefault="00D4338B" w:rsidP="00D65464">
      <w:pPr>
        <w:spacing w:line="300" w:lineRule="auto"/>
        <w:rPr>
          <w:sz w:val="21"/>
          <w:szCs w:val="21"/>
        </w:rPr>
      </w:pPr>
      <w:r w:rsidRPr="001065C6">
        <w:rPr>
          <w:sz w:val="21"/>
          <w:szCs w:val="21"/>
        </w:rPr>
        <w:t xml:space="preserve">                scoreSpan.innerText = '</w:t>
      </w:r>
      <w:r w:rsidRPr="001065C6">
        <w:rPr>
          <w:rFonts w:hint="eastAsia"/>
          <w:sz w:val="21"/>
          <w:szCs w:val="21"/>
        </w:rPr>
        <w:t>分值</w:t>
      </w:r>
      <w:r w:rsidRPr="001065C6">
        <w:rPr>
          <w:sz w:val="21"/>
          <w:szCs w:val="21"/>
        </w:rPr>
        <w:t>';</w:t>
      </w:r>
    </w:p>
    <w:p w14:paraId="23C0285A" w14:textId="77777777" w:rsidR="00D4338B" w:rsidRPr="001065C6" w:rsidRDefault="00D4338B" w:rsidP="00D65464">
      <w:pPr>
        <w:spacing w:line="300" w:lineRule="auto"/>
        <w:rPr>
          <w:sz w:val="21"/>
          <w:szCs w:val="21"/>
        </w:rPr>
      </w:pPr>
      <w:r w:rsidRPr="001065C6">
        <w:rPr>
          <w:sz w:val="21"/>
          <w:szCs w:val="21"/>
        </w:rPr>
        <w:t xml:space="preserve">                score.className = '';</w:t>
      </w:r>
    </w:p>
    <w:p w14:paraId="1DD8C091" w14:textId="77777777" w:rsidR="00D4338B" w:rsidRPr="001065C6" w:rsidRDefault="00D4338B" w:rsidP="00D65464">
      <w:pPr>
        <w:spacing w:line="300" w:lineRule="auto"/>
        <w:rPr>
          <w:sz w:val="21"/>
          <w:szCs w:val="21"/>
        </w:rPr>
      </w:pPr>
      <w:r w:rsidRPr="001065C6">
        <w:rPr>
          <w:sz w:val="21"/>
          <w:szCs w:val="21"/>
        </w:rPr>
        <w:t xml:space="preserve">                score.type = 'text';</w:t>
      </w:r>
    </w:p>
    <w:p w14:paraId="1F60332D" w14:textId="77777777" w:rsidR="00D4338B" w:rsidRPr="001065C6" w:rsidRDefault="00D4338B" w:rsidP="00D65464">
      <w:pPr>
        <w:spacing w:line="300" w:lineRule="auto"/>
        <w:rPr>
          <w:sz w:val="21"/>
          <w:szCs w:val="21"/>
        </w:rPr>
      </w:pPr>
      <w:r w:rsidRPr="001065C6">
        <w:rPr>
          <w:sz w:val="21"/>
          <w:szCs w:val="21"/>
        </w:rPr>
        <w:t xml:space="preserve">                score.name = 'score';</w:t>
      </w:r>
    </w:p>
    <w:p w14:paraId="4897F72D" w14:textId="77777777" w:rsidR="00D4338B" w:rsidRPr="001065C6" w:rsidRDefault="00D4338B" w:rsidP="00D65464">
      <w:pPr>
        <w:spacing w:line="300" w:lineRule="auto"/>
        <w:rPr>
          <w:sz w:val="21"/>
          <w:szCs w:val="21"/>
        </w:rPr>
      </w:pPr>
      <w:r w:rsidRPr="001065C6">
        <w:rPr>
          <w:sz w:val="21"/>
          <w:szCs w:val="21"/>
        </w:rPr>
        <w:t xml:space="preserve">                score.maxLength = 2;</w:t>
      </w:r>
    </w:p>
    <w:p w14:paraId="08F24B2C" w14:textId="77777777" w:rsidR="00D4338B" w:rsidRPr="001065C6" w:rsidRDefault="00D4338B" w:rsidP="00D65464">
      <w:pPr>
        <w:spacing w:line="300" w:lineRule="auto"/>
        <w:rPr>
          <w:sz w:val="21"/>
          <w:szCs w:val="21"/>
        </w:rPr>
      </w:pPr>
      <w:r w:rsidRPr="001065C6">
        <w:rPr>
          <w:sz w:val="21"/>
          <w:szCs w:val="21"/>
        </w:rPr>
        <w:t xml:space="preserve">                score.onchange = function () {</w:t>
      </w:r>
    </w:p>
    <w:p w14:paraId="523A97F2" w14:textId="77777777" w:rsidR="00D4338B" w:rsidRPr="001065C6" w:rsidRDefault="00D4338B" w:rsidP="00D65464">
      <w:pPr>
        <w:spacing w:line="300" w:lineRule="auto"/>
        <w:rPr>
          <w:sz w:val="21"/>
          <w:szCs w:val="21"/>
        </w:rPr>
      </w:pPr>
      <w:r w:rsidRPr="001065C6">
        <w:rPr>
          <w:sz w:val="21"/>
          <w:szCs w:val="21"/>
        </w:rPr>
        <w:t xml:space="preserve">                    questionDetail['score'] = score.value;</w:t>
      </w:r>
    </w:p>
    <w:p w14:paraId="2CE40B43" w14:textId="77777777" w:rsidR="00D4338B" w:rsidRPr="001065C6" w:rsidRDefault="00D4338B" w:rsidP="00D65464">
      <w:pPr>
        <w:spacing w:line="300" w:lineRule="auto"/>
        <w:rPr>
          <w:sz w:val="21"/>
          <w:szCs w:val="21"/>
        </w:rPr>
      </w:pPr>
      <w:r w:rsidRPr="001065C6">
        <w:rPr>
          <w:sz w:val="21"/>
          <w:szCs w:val="21"/>
        </w:rPr>
        <w:t xml:space="preserve">                };</w:t>
      </w:r>
    </w:p>
    <w:p w14:paraId="4390D5D7" w14:textId="77777777" w:rsidR="00D4338B" w:rsidRPr="001065C6" w:rsidRDefault="00D4338B" w:rsidP="00D65464">
      <w:pPr>
        <w:spacing w:line="300" w:lineRule="auto"/>
        <w:rPr>
          <w:sz w:val="21"/>
          <w:szCs w:val="21"/>
        </w:rPr>
      </w:pPr>
      <w:r w:rsidRPr="001065C6">
        <w:rPr>
          <w:sz w:val="21"/>
          <w:szCs w:val="21"/>
        </w:rPr>
        <w:t xml:space="preserve">                score.oninput = function () {</w:t>
      </w:r>
    </w:p>
    <w:p w14:paraId="26688468" w14:textId="77777777" w:rsidR="00D4338B" w:rsidRPr="001065C6" w:rsidRDefault="00D4338B" w:rsidP="00D65464">
      <w:pPr>
        <w:spacing w:line="300" w:lineRule="auto"/>
        <w:rPr>
          <w:sz w:val="21"/>
          <w:szCs w:val="21"/>
        </w:rPr>
      </w:pPr>
      <w:r w:rsidRPr="001065C6">
        <w:rPr>
          <w:sz w:val="21"/>
          <w:szCs w:val="21"/>
        </w:rPr>
        <w:t xml:space="preserve">                    score.value = score.value.replace(/[^\d]/g, '');</w:t>
      </w:r>
    </w:p>
    <w:p w14:paraId="12AC4175" w14:textId="77777777" w:rsidR="00D4338B" w:rsidRPr="001065C6" w:rsidRDefault="00D4338B" w:rsidP="00D65464">
      <w:pPr>
        <w:spacing w:line="300" w:lineRule="auto"/>
        <w:rPr>
          <w:sz w:val="21"/>
          <w:szCs w:val="21"/>
        </w:rPr>
      </w:pPr>
      <w:r w:rsidRPr="001065C6">
        <w:rPr>
          <w:sz w:val="21"/>
          <w:szCs w:val="21"/>
        </w:rPr>
        <w:t xml:space="preserve">                };</w:t>
      </w:r>
    </w:p>
    <w:p w14:paraId="7557D767" w14:textId="77777777" w:rsidR="00D4338B" w:rsidRPr="001065C6" w:rsidRDefault="00D4338B" w:rsidP="00D65464">
      <w:pPr>
        <w:spacing w:line="300" w:lineRule="auto"/>
        <w:rPr>
          <w:sz w:val="21"/>
          <w:szCs w:val="21"/>
        </w:rPr>
      </w:pPr>
      <w:r w:rsidRPr="001065C6">
        <w:rPr>
          <w:sz w:val="21"/>
          <w:szCs w:val="21"/>
        </w:rPr>
        <w:t xml:space="preserve">                scoreBox.appendChild(scoreSpan);</w:t>
      </w:r>
    </w:p>
    <w:p w14:paraId="45EF8992" w14:textId="77777777" w:rsidR="00D4338B" w:rsidRPr="001065C6" w:rsidRDefault="00D4338B" w:rsidP="00D65464">
      <w:pPr>
        <w:spacing w:line="300" w:lineRule="auto"/>
        <w:rPr>
          <w:sz w:val="21"/>
          <w:szCs w:val="21"/>
        </w:rPr>
      </w:pPr>
      <w:r w:rsidRPr="001065C6">
        <w:rPr>
          <w:sz w:val="21"/>
          <w:szCs w:val="21"/>
        </w:rPr>
        <w:t xml:space="preserve">                scoreBox.appendChild(score);</w:t>
      </w:r>
    </w:p>
    <w:p w14:paraId="117D8952" w14:textId="77777777" w:rsidR="00D4338B" w:rsidRPr="001065C6" w:rsidRDefault="00D4338B" w:rsidP="00D65464">
      <w:pPr>
        <w:spacing w:line="300" w:lineRule="auto"/>
        <w:rPr>
          <w:sz w:val="21"/>
          <w:szCs w:val="21"/>
        </w:rPr>
      </w:pPr>
      <w:r w:rsidRPr="001065C6">
        <w:rPr>
          <w:sz w:val="21"/>
          <w:szCs w:val="21"/>
        </w:rPr>
        <w:t xml:space="preserve">                node.appendChild(scoreBox);</w:t>
      </w:r>
    </w:p>
    <w:p w14:paraId="1809DC1E" w14:textId="77777777" w:rsidR="00D4338B" w:rsidRPr="001065C6" w:rsidRDefault="00D4338B" w:rsidP="00D65464">
      <w:pPr>
        <w:spacing w:line="300" w:lineRule="auto"/>
        <w:rPr>
          <w:sz w:val="21"/>
          <w:szCs w:val="21"/>
        </w:rPr>
      </w:pPr>
      <w:r w:rsidRPr="001065C6">
        <w:rPr>
          <w:sz w:val="21"/>
          <w:szCs w:val="21"/>
        </w:rPr>
        <w:t xml:space="preserve">                paperJson.push(questionDetail);</w:t>
      </w:r>
    </w:p>
    <w:p w14:paraId="4D4E2FC2" w14:textId="77777777" w:rsidR="00D4338B" w:rsidRPr="001065C6" w:rsidRDefault="00D4338B" w:rsidP="00D65464">
      <w:pPr>
        <w:spacing w:line="300" w:lineRule="auto"/>
        <w:rPr>
          <w:sz w:val="21"/>
          <w:szCs w:val="21"/>
        </w:rPr>
      </w:pPr>
      <w:r w:rsidRPr="001065C6">
        <w:rPr>
          <w:sz w:val="21"/>
          <w:szCs w:val="21"/>
        </w:rPr>
        <w:t xml:space="preserve">                break;</w:t>
      </w:r>
    </w:p>
    <w:p w14:paraId="4B8AFC8B" w14:textId="77777777" w:rsidR="00D4338B" w:rsidRPr="001065C6" w:rsidRDefault="00D4338B" w:rsidP="00D65464">
      <w:pPr>
        <w:spacing w:line="300" w:lineRule="auto"/>
        <w:rPr>
          <w:sz w:val="21"/>
          <w:szCs w:val="21"/>
        </w:rPr>
      </w:pPr>
      <w:r w:rsidRPr="001065C6">
        <w:rPr>
          <w:sz w:val="21"/>
          <w:szCs w:val="21"/>
        </w:rPr>
        <w:t xml:space="preserve">            case '2': //</w:t>
      </w:r>
      <w:r w:rsidRPr="001065C6">
        <w:rPr>
          <w:rFonts w:hint="eastAsia"/>
          <w:sz w:val="21"/>
          <w:szCs w:val="21"/>
        </w:rPr>
        <w:t>多选题</w:t>
      </w:r>
    </w:p>
    <w:p w14:paraId="2E073CE2" w14:textId="77777777" w:rsidR="00D4338B" w:rsidRPr="001065C6" w:rsidRDefault="00D4338B" w:rsidP="00D65464">
      <w:pPr>
        <w:spacing w:line="300" w:lineRule="auto"/>
        <w:rPr>
          <w:sz w:val="21"/>
          <w:szCs w:val="21"/>
        </w:rPr>
      </w:pPr>
      <w:r w:rsidRPr="001065C6">
        <w:rPr>
          <w:sz w:val="21"/>
          <w:szCs w:val="21"/>
        </w:rPr>
        <w:t xml:space="preserve">                questionDetail['type'] = '2';</w:t>
      </w:r>
    </w:p>
    <w:p w14:paraId="66B78284" w14:textId="77777777" w:rsidR="00D4338B" w:rsidRPr="001065C6" w:rsidRDefault="00D4338B" w:rsidP="00D65464">
      <w:pPr>
        <w:spacing w:line="300" w:lineRule="auto"/>
        <w:rPr>
          <w:sz w:val="21"/>
          <w:szCs w:val="21"/>
        </w:rPr>
      </w:pPr>
      <w:r w:rsidRPr="001065C6">
        <w:rPr>
          <w:sz w:val="21"/>
          <w:szCs w:val="21"/>
        </w:rPr>
        <w:t xml:space="preserve">                for (let index in property) {</w:t>
      </w:r>
    </w:p>
    <w:p w14:paraId="2916E8AE" w14:textId="77777777" w:rsidR="00D4338B" w:rsidRPr="001065C6" w:rsidRDefault="00D4338B" w:rsidP="00D65464">
      <w:pPr>
        <w:spacing w:line="300" w:lineRule="auto"/>
        <w:rPr>
          <w:sz w:val="21"/>
          <w:szCs w:val="21"/>
        </w:rPr>
      </w:pPr>
      <w:r w:rsidRPr="001065C6">
        <w:rPr>
          <w:sz w:val="21"/>
          <w:szCs w:val="21"/>
        </w:rPr>
        <w:t xml:space="preserve">                    let answerBox = document.createElement('div');</w:t>
      </w:r>
    </w:p>
    <w:p w14:paraId="6EE9362C" w14:textId="77777777" w:rsidR="00D4338B" w:rsidRPr="001065C6" w:rsidRDefault="00D4338B" w:rsidP="00D65464">
      <w:pPr>
        <w:spacing w:line="300" w:lineRule="auto"/>
        <w:rPr>
          <w:sz w:val="21"/>
          <w:szCs w:val="21"/>
        </w:rPr>
      </w:pPr>
      <w:r w:rsidRPr="001065C6">
        <w:rPr>
          <w:sz w:val="21"/>
          <w:szCs w:val="21"/>
        </w:rPr>
        <w:t xml:space="preserve">                    answerBox.className = answerClassName.checkboxClass;</w:t>
      </w:r>
    </w:p>
    <w:p w14:paraId="03D02375" w14:textId="77777777" w:rsidR="00D4338B" w:rsidRPr="001065C6" w:rsidRDefault="00D4338B" w:rsidP="00D65464">
      <w:pPr>
        <w:spacing w:line="300" w:lineRule="auto"/>
        <w:rPr>
          <w:sz w:val="21"/>
          <w:szCs w:val="21"/>
        </w:rPr>
      </w:pPr>
      <w:r w:rsidRPr="001065C6">
        <w:rPr>
          <w:sz w:val="21"/>
          <w:szCs w:val="21"/>
        </w:rPr>
        <w:t xml:space="preserve">                    let answer = document.createElement('input');</w:t>
      </w:r>
    </w:p>
    <w:p w14:paraId="62ED0184" w14:textId="77777777" w:rsidR="00D4338B" w:rsidRPr="001065C6" w:rsidRDefault="00D4338B" w:rsidP="00D65464">
      <w:pPr>
        <w:spacing w:line="300" w:lineRule="auto"/>
        <w:rPr>
          <w:sz w:val="21"/>
          <w:szCs w:val="21"/>
        </w:rPr>
      </w:pPr>
      <w:r w:rsidRPr="001065C6">
        <w:rPr>
          <w:sz w:val="21"/>
          <w:szCs w:val="21"/>
        </w:rPr>
        <w:t xml:space="preserve">                    answer.type = 'checkbox';</w:t>
      </w:r>
    </w:p>
    <w:p w14:paraId="395FFFC4" w14:textId="77777777" w:rsidR="00D4338B" w:rsidRPr="001065C6" w:rsidRDefault="00D4338B" w:rsidP="00D65464">
      <w:pPr>
        <w:spacing w:line="300" w:lineRule="auto"/>
        <w:rPr>
          <w:sz w:val="21"/>
          <w:szCs w:val="21"/>
        </w:rPr>
      </w:pPr>
      <w:r w:rsidRPr="001065C6">
        <w:rPr>
          <w:sz w:val="21"/>
          <w:szCs w:val="21"/>
        </w:rPr>
        <w:lastRenderedPageBreak/>
        <w:t xml:space="preserve">                    answer.name = num;</w:t>
      </w:r>
    </w:p>
    <w:p w14:paraId="32E3E1BD" w14:textId="77777777" w:rsidR="00D4338B" w:rsidRPr="001065C6" w:rsidRDefault="00D4338B" w:rsidP="00D65464">
      <w:pPr>
        <w:spacing w:line="300" w:lineRule="auto"/>
        <w:rPr>
          <w:sz w:val="21"/>
          <w:szCs w:val="21"/>
        </w:rPr>
      </w:pPr>
      <w:r w:rsidRPr="001065C6">
        <w:rPr>
          <w:sz w:val="21"/>
          <w:szCs w:val="21"/>
        </w:rPr>
        <w:t xml:space="preserve">                    answer.onclick=function () {</w:t>
      </w:r>
    </w:p>
    <w:p w14:paraId="6B57D9D6" w14:textId="77777777" w:rsidR="00D4338B" w:rsidRPr="001065C6" w:rsidRDefault="00D4338B" w:rsidP="00D65464">
      <w:pPr>
        <w:spacing w:line="300" w:lineRule="auto"/>
        <w:rPr>
          <w:sz w:val="21"/>
          <w:szCs w:val="21"/>
        </w:rPr>
      </w:pPr>
      <w:r w:rsidRPr="001065C6">
        <w:rPr>
          <w:sz w:val="21"/>
          <w:szCs w:val="21"/>
        </w:rPr>
        <w:t xml:space="preserve">                        // console.log(this.checked);</w:t>
      </w:r>
    </w:p>
    <w:p w14:paraId="244CE034" w14:textId="77777777" w:rsidR="00D4338B" w:rsidRPr="001065C6" w:rsidRDefault="00D4338B" w:rsidP="00D65464">
      <w:pPr>
        <w:spacing w:line="300" w:lineRule="auto"/>
        <w:rPr>
          <w:sz w:val="21"/>
          <w:szCs w:val="21"/>
        </w:rPr>
      </w:pPr>
      <w:r w:rsidRPr="001065C6">
        <w:rPr>
          <w:sz w:val="21"/>
          <w:szCs w:val="21"/>
        </w:rPr>
        <w:t xml:space="preserve">                        // console.</w:t>
      </w:r>
    </w:p>
    <w:p w14:paraId="3441EF4D" w14:textId="77777777" w:rsidR="00D4338B" w:rsidRPr="001065C6" w:rsidRDefault="00D4338B" w:rsidP="00D65464">
      <w:pPr>
        <w:spacing w:line="300" w:lineRule="auto"/>
        <w:rPr>
          <w:sz w:val="21"/>
          <w:szCs w:val="21"/>
        </w:rPr>
      </w:pPr>
      <w:r w:rsidRPr="001065C6">
        <w:rPr>
          <w:sz w:val="21"/>
          <w:szCs w:val="21"/>
        </w:rPr>
        <w:t xml:space="preserve">                        if (this.checked){</w:t>
      </w:r>
    </w:p>
    <w:p w14:paraId="60863097" w14:textId="77777777" w:rsidR="00D4338B" w:rsidRPr="001065C6" w:rsidRDefault="00D4338B" w:rsidP="00D65464">
      <w:pPr>
        <w:spacing w:line="300" w:lineRule="auto"/>
        <w:rPr>
          <w:sz w:val="21"/>
          <w:szCs w:val="21"/>
        </w:rPr>
      </w:pPr>
      <w:r w:rsidRPr="001065C6">
        <w:rPr>
          <w:sz w:val="21"/>
          <w:szCs w:val="21"/>
        </w:rPr>
        <w:t xml:space="preserve">                            // console.log(this.value);</w:t>
      </w:r>
    </w:p>
    <w:p w14:paraId="170305F9" w14:textId="77777777" w:rsidR="00D4338B" w:rsidRPr="001065C6" w:rsidRDefault="00D4338B" w:rsidP="00D65464">
      <w:pPr>
        <w:spacing w:line="300" w:lineRule="auto"/>
        <w:rPr>
          <w:sz w:val="21"/>
          <w:szCs w:val="21"/>
        </w:rPr>
      </w:pPr>
      <w:r w:rsidRPr="001065C6">
        <w:rPr>
          <w:sz w:val="21"/>
          <w:szCs w:val="21"/>
        </w:rPr>
        <w:t xml:space="preserve">                            questionDetail[this.value]='checked';</w:t>
      </w:r>
    </w:p>
    <w:p w14:paraId="6A08D142" w14:textId="77777777" w:rsidR="00D4338B" w:rsidRPr="001065C6" w:rsidRDefault="00D4338B" w:rsidP="00D65464">
      <w:pPr>
        <w:spacing w:line="300" w:lineRule="auto"/>
        <w:rPr>
          <w:sz w:val="21"/>
          <w:szCs w:val="21"/>
        </w:rPr>
      </w:pPr>
      <w:r w:rsidRPr="001065C6">
        <w:rPr>
          <w:sz w:val="21"/>
          <w:szCs w:val="21"/>
        </w:rPr>
        <w:t xml:space="preserve">                        }else {</w:t>
      </w:r>
    </w:p>
    <w:p w14:paraId="6F50CCD5" w14:textId="77777777" w:rsidR="00D4338B" w:rsidRPr="001065C6" w:rsidRDefault="00D4338B" w:rsidP="00D65464">
      <w:pPr>
        <w:spacing w:line="300" w:lineRule="auto"/>
        <w:rPr>
          <w:sz w:val="21"/>
          <w:szCs w:val="21"/>
        </w:rPr>
      </w:pPr>
      <w:r w:rsidRPr="001065C6">
        <w:rPr>
          <w:sz w:val="21"/>
          <w:szCs w:val="21"/>
        </w:rPr>
        <w:t xml:space="preserve">                            questionDetail[this.value]='';</w:t>
      </w:r>
    </w:p>
    <w:p w14:paraId="09CEEAE3" w14:textId="77777777" w:rsidR="00D4338B" w:rsidRPr="001065C6" w:rsidRDefault="00D4338B" w:rsidP="00D65464">
      <w:pPr>
        <w:spacing w:line="300" w:lineRule="auto"/>
        <w:rPr>
          <w:sz w:val="21"/>
          <w:szCs w:val="21"/>
        </w:rPr>
      </w:pPr>
      <w:r w:rsidRPr="001065C6">
        <w:rPr>
          <w:sz w:val="21"/>
          <w:szCs w:val="21"/>
        </w:rPr>
        <w:t xml:space="preserve">                        }</w:t>
      </w:r>
    </w:p>
    <w:p w14:paraId="6215C255" w14:textId="77777777" w:rsidR="00D4338B" w:rsidRPr="001065C6" w:rsidRDefault="00D4338B" w:rsidP="00D65464">
      <w:pPr>
        <w:spacing w:line="300" w:lineRule="auto"/>
        <w:rPr>
          <w:sz w:val="21"/>
          <w:szCs w:val="21"/>
        </w:rPr>
      </w:pPr>
      <w:r w:rsidRPr="001065C6">
        <w:rPr>
          <w:sz w:val="21"/>
          <w:szCs w:val="21"/>
        </w:rPr>
        <w:t xml:space="preserve">                    }</w:t>
      </w:r>
    </w:p>
    <w:p w14:paraId="77CD15BC" w14:textId="77777777" w:rsidR="00D4338B" w:rsidRPr="001065C6" w:rsidRDefault="00D4338B" w:rsidP="00D65464">
      <w:pPr>
        <w:spacing w:line="300" w:lineRule="auto"/>
        <w:rPr>
          <w:sz w:val="21"/>
          <w:szCs w:val="21"/>
        </w:rPr>
      </w:pPr>
      <w:r w:rsidRPr="001065C6">
        <w:rPr>
          <w:sz w:val="21"/>
          <w:szCs w:val="21"/>
        </w:rPr>
        <w:t xml:space="preserve">                    answer.value=property[index]+'y';</w:t>
      </w:r>
    </w:p>
    <w:p w14:paraId="11C7CBDB" w14:textId="77777777" w:rsidR="00D4338B" w:rsidRPr="001065C6" w:rsidRDefault="00D4338B" w:rsidP="00D65464">
      <w:pPr>
        <w:spacing w:line="300" w:lineRule="auto"/>
        <w:rPr>
          <w:sz w:val="21"/>
          <w:szCs w:val="21"/>
        </w:rPr>
      </w:pPr>
      <w:r w:rsidRPr="001065C6">
        <w:rPr>
          <w:sz w:val="21"/>
          <w:szCs w:val="21"/>
        </w:rPr>
        <w:t xml:space="preserve">                    questionDetail[answer.value]=0;</w:t>
      </w:r>
    </w:p>
    <w:p w14:paraId="38E43C18" w14:textId="77777777" w:rsidR="00D4338B" w:rsidRPr="001065C6" w:rsidRDefault="00D4338B" w:rsidP="00D65464">
      <w:pPr>
        <w:spacing w:line="300" w:lineRule="auto"/>
        <w:rPr>
          <w:sz w:val="21"/>
          <w:szCs w:val="21"/>
        </w:rPr>
      </w:pPr>
      <w:r w:rsidRPr="001065C6">
        <w:rPr>
          <w:sz w:val="21"/>
          <w:szCs w:val="21"/>
        </w:rPr>
        <w:t xml:space="preserve">                    let answerSpan = document.createElement('input');</w:t>
      </w:r>
    </w:p>
    <w:p w14:paraId="26E22CA7" w14:textId="77777777" w:rsidR="00D4338B" w:rsidRPr="001065C6" w:rsidRDefault="00D4338B" w:rsidP="00D65464">
      <w:pPr>
        <w:spacing w:line="300" w:lineRule="auto"/>
        <w:rPr>
          <w:sz w:val="21"/>
          <w:szCs w:val="21"/>
        </w:rPr>
      </w:pPr>
      <w:r w:rsidRPr="001065C6">
        <w:rPr>
          <w:sz w:val="21"/>
          <w:szCs w:val="21"/>
        </w:rPr>
        <w:t xml:space="preserve">                    answerSpan.className = answerClassName.checkboxClass;</w:t>
      </w:r>
    </w:p>
    <w:p w14:paraId="4DD7C488" w14:textId="77777777" w:rsidR="00D4338B" w:rsidRPr="001065C6" w:rsidRDefault="00D4338B" w:rsidP="00D65464">
      <w:pPr>
        <w:spacing w:line="300" w:lineRule="auto"/>
        <w:rPr>
          <w:sz w:val="21"/>
          <w:szCs w:val="21"/>
        </w:rPr>
      </w:pPr>
      <w:r w:rsidRPr="001065C6">
        <w:rPr>
          <w:sz w:val="21"/>
          <w:szCs w:val="21"/>
        </w:rPr>
        <w:t xml:space="preserve">                    answerSpan.type='text';</w:t>
      </w:r>
    </w:p>
    <w:p w14:paraId="699B6248" w14:textId="77777777" w:rsidR="00D4338B" w:rsidRPr="001065C6" w:rsidRDefault="00D4338B" w:rsidP="00D65464">
      <w:pPr>
        <w:spacing w:line="300" w:lineRule="auto"/>
        <w:rPr>
          <w:sz w:val="21"/>
          <w:szCs w:val="21"/>
        </w:rPr>
      </w:pPr>
      <w:r w:rsidRPr="001065C6">
        <w:rPr>
          <w:sz w:val="21"/>
          <w:szCs w:val="21"/>
        </w:rPr>
        <w:t xml:space="preserve">                    answerSpan.onchange = function () { //</w:t>
      </w:r>
      <w:r w:rsidRPr="001065C6">
        <w:rPr>
          <w:rFonts w:hint="eastAsia"/>
          <w:sz w:val="21"/>
          <w:szCs w:val="21"/>
        </w:rPr>
        <w:t>为每个选项的内容绑定事件判断内容是否填写</w:t>
      </w:r>
    </w:p>
    <w:p w14:paraId="09164BF0" w14:textId="77777777" w:rsidR="00D4338B" w:rsidRPr="001065C6" w:rsidRDefault="00D4338B" w:rsidP="00D65464">
      <w:pPr>
        <w:spacing w:line="300" w:lineRule="auto"/>
        <w:rPr>
          <w:sz w:val="21"/>
          <w:szCs w:val="21"/>
        </w:rPr>
      </w:pPr>
      <w:r w:rsidRPr="001065C6">
        <w:rPr>
          <w:sz w:val="21"/>
          <w:szCs w:val="21"/>
        </w:rPr>
        <w:t xml:space="preserve">                        questionDetail[index] = answerSpan.value;</w:t>
      </w:r>
    </w:p>
    <w:p w14:paraId="376BD941" w14:textId="77777777" w:rsidR="00D4338B" w:rsidRPr="001065C6" w:rsidRDefault="00D4338B" w:rsidP="00D65464">
      <w:pPr>
        <w:spacing w:line="300" w:lineRule="auto"/>
        <w:rPr>
          <w:sz w:val="21"/>
          <w:szCs w:val="21"/>
        </w:rPr>
      </w:pPr>
      <w:r w:rsidRPr="001065C6">
        <w:rPr>
          <w:sz w:val="21"/>
          <w:szCs w:val="21"/>
        </w:rPr>
        <w:t xml:space="preserve">                        // console.log(answerSpan.value + ":" + questionDetail[index]);</w:t>
      </w:r>
    </w:p>
    <w:p w14:paraId="3F7A6CC1" w14:textId="77777777" w:rsidR="00D4338B" w:rsidRPr="001065C6" w:rsidRDefault="00D4338B" w:rsidP="00D65464">
      <w:pPr>
        <w:spacing w:line="300" w:lineRule="auto"/>
        <w:rPr>
          <w:sz w:val="21"/>
          <w:szCs w:val="21"/>
        </w:rPr>
      </w:pPr>
      <w:r w:rsidRPr="001065C6">
        <w:rPr>
          <w:sz w:val="21"/>
          <w:szCs w:val="21"/>
        </w:rPr>
        <w:t xml:space="preserve">                    };</w:t>
      </w:r>
    </w:p>
    <w:p w14:paraId="56AAEF4B" w14:textId="77777777" w:rsidR="00D4338B" w:rsidRPr="001065C6" w:rsidRDefault="00D4338B" w:rsidP="00D65464">
      <w:pPr>
        <w:spacing w:line="300" w:lineRule="auto"/>
        <w:rPr>
          <w:sz w:val="21"/>
          <w:szCs w:val="21"/>
        </w:rPr>
      </w:pPr>
      <w:r w:rsidRPr="001065C6">
        <w:rPr>
          <w:sz w:val="21"/>
          <w:szCs w:val="21"/>
        </w:rPr>
        <w:t xml:space="preserve">                    answerBox.appendChild(answer);</w:t>
      </w:r>
    </w:p>
    <w:p w14:paraId="76AAFF83" w14:textId="77777777" w:rsidR="00D4338B" w:rsidRPr="001065C6" w:rsidRDefault="00D4338B" w:rsidP="00D65464">
      <w:pPr>
        <w:spacing w:line="300" w:lineRule="auto"/>
        <w:rPr>
          <w:sz w:val="21"/>
          <w:szCs w:val="21"/>
        </w:rPr>
      </w:pPr>
      <w:r w:rsidRPr="001065C6">
        <w:rPr>
          <w:sz w:val="21"/>
          <w:szCs w:val="21"/>
        </w:rPr>
        <w:t xml:space="preserve">                    answerBox.appendChild(answerSpan);</w:t>
      </w:r>
    </w:p>
    <w:p w14:paraId="19193AAE" w14:textId="77777777" w:rsidR="00D4338B" w:rsidRPr="001065C6" w:rsidRDefault="00D4338B" w:rsidP="00D65464">
      <w:pPr>
        <w:spacing w:line="300" w:lineRule="auto"/>
        <w:rPr>
          <w:sz w:val="21"/>
          <w:szCs w:val="21"/>
        </w:rPr>
      </w:pPr>
      <w:r w:rsidRPr="001065C6">
        <w:rPr>
          <w:sz w:val="21"/>
          <w:szCs w:val="21"/>
        </w:rPr>
        <w:t xml:space="preserve">                    node.appendChild(answerBox);</w:t>
      </w:r>
    </w:p>
    <w:p w14:paraId="77ECE2E0" w14:textId="77777777" w:rsidR="00D4338B" w:rsidRPr="001065C6" w:rsidRDefault="00D4338B" w:rsidP="00D65464">
      <w:pPr>
        <w:spacing w:line="300" w:lineRule="auto"/>
        <w:rPr>
          <w:sz w:val="21"/>
          <w:szCs w:val="21"/>
        </w:rPr>
      </w:pPr>
      <w:r w:rsidRPr="001065C6">
        <w:rPr>
          <w:sz w:val="21"/>
          <w:szCs w:val="21"/>
        </w:rPr>
        <w:t xml:space="preserve">                }</w:t>
      </w:r>
    </w:p>
    <w:p w14:paraId="55C89805" w14:textId="77777777" w:rsidR="00D4338B" w:rsidRPr="001065C6" w:rsidRDefault="00D4338B" w:rsidP="00D65464">
      <w:pPr>
        <w:spacing w:line="300" w:lineRule="auto"/>
        <w:rPr>
          <w:sz w:val="21"/>
          <w:szCs w:val="21"/>
        </w:rPr>
      </w:pPr>
      <w:r w:rsidRPr="001065C6">
        <w:rPr>
          <w:sz w:val="21"/>
          <w:szCs w:val="21"/>
        </w:rPr>
        <w:t xml:space="preserve">                var scoreBox = document.createElement('div');</w:t>
      </w:r>
    </w:p>
    <w:p w14:paraId="0B7CE058" w14:textId="77777777" w:rsidR="00D4338B" w:rsidRPr="001065C6" w:rsidRDefault="00D4338B" w:rsidP="00D65464">
      <w:pPr>
        <w:spacing w:line="300" w:lineRule="auto"/>
        <w:rPr>
          <w:sz w:val="21"/>
          <w:szCs w:val="21"/>
        </w:rPr>
      </w:pPr>
      <w:r w:rsidRPr="001065C6">
        <w:rPr>
          <w:sz w:val="21"/>
          <w:szCs w:val="21"/>
        </w:rPr>
        <w:t xml:space="preserve">                var scoreSpan = document.createElement('span');</w:t>
      </w:r>
    </w:p>
    <w:p w14:paraId="50B7525B" w14:textId="77777777" w:rsidR="00D4338B" w:rsidRPr="001065C6" w:rsidRDefault="00D4338B" w:rsidP="00D65464">
      <w:pPr>
        <w:spacing w:line="300" w:lineRule="auto"/>
        <w:rPr>
          <w:sz w:val="21"/>
          <w:szCs w:val="21"/>
        </w:rPr>
      </w:pPr>
      <w:r w:rsidRPr="001065C6">
        <w:rPr>
          <w:sz w:val="21"/>
          <w:szCs w:val="21"/>
        </w:rPr>
        <w:t xml:space="preserve">                var score = document.createElement('input');</w:t>
      </w:r>
    </w:p>
    <w:p w14:paraId="23DF445A" w14:textId="77777777" w:rsidR="00D4338B" w:rsidRPr="001065C6" w:rsidRDefault="00D4338B" w:rsidP="00D65464">
      <w:pPr>
        <w:spacing w:line="300" w:lineRule="auto"/>
        <w:rPr>
          <w:sz w:val="21"/>
          <w:szCs w:val="21"/>
        </w:rPr>
      </w:pPr>
      <w:r w:rsidRPr="001065C6">
        <w:rPr>
          <w:sz w:val="21"/>
          <w:szCs w:val="21"/>
        </w:rPr>
        <w:t xml:space="preserve">                scoreBox.className = '';</w:t>
      </w:r>
    </w:p>
    <w:p w14:paraId="474DFBA0" w14:textId="77777777" w:rsidR="00D4338B" w:rsidRPr="001065C6" w:rsidRDefault="00D4338B" w:rsidP="00D65464">
      <w:pPr>
        <w:spacing w:line="300" w:lineRule="auto"/>
        <w:rPr>
          <w:sz w:val="21"/>
          <w:szCs w:val="21"/>
        </w:rPr>
      </w:pPr>
      <w:r w:rsidRPr="001065C6">
        <w:rPr>
          <w:sz w:val="21"/>
          <w:szCs w:val="21"/>
        </w:rPr>
        <w:t xml:space="preserve">                scoreSpan.className = '';</w:t>
      </w:r>
    </w:p>
    <w:p w14:paraId="15BAF52E" w14:textId="77777777" w:rsidR="00D4338B" w:rsidRPr="001065C6" w:rsidRDefault="00D4338B" w:rsidP="00D65464">
      <w:pPr>
        <w:spacing w:line="300" w:lineRule="auto"/>
        <w:rPr>
          <w:sz w:val="21"/>
          <w:szCs w:val="21"/>
        </w:rPr>
      </w:pPr>
      <w:r w:rsidRPr="001065C6">
        <w:rPr>
          <w:sz w:val="21"/>
          <w:szCs w:val="21"/>
        </w:rPr>
        <w:t xml:space="preserve">                scoreSpan.innerText = '</w:t>
      </w:r>
      <w:r w:rsidRPr="001065C6">
        <w:rPr>
          <w:rFonts w:hint="eastAsia"/>
          <w:sz w:val="21"/>
          <w:szCs w:val="21"/>
        </w:rPr>
        <w:t>分值</w:t>
      </w:r>
      <w:r w:rsidRPr="001065C6">
        <w:rPr>
          <w:sz w:val="21"/>
          <w:szCs w:val="21"/>
        </w:rPr>
        <w:t>';</w:t>
      </w:r>
    </w:p>
    <w:p w14:paraId="405CA733" w14:textId="77777777" w:rsidR="00D4338B" w:rsidRPr="001065C6" w:rsidRDefault="00D4338B" w:rsidP="00D65464">
      <w:pPr>
        <w:spacing w:line="300" w:lineRule="auto"/>
        <w:rPr>
          <w:sz w:val="21"/>
          <w:szCs w:val="21"/>
        </w:rPr>
      </w:pPr>
      <w:r w:rsidRPr="001065C6">
        <w:rPr>
          <w:sz w:val="21"/>
          <w:szCs w:val="21"/>
        </w:rPr>
        <w:t xml:space="preserve">                score.className = '';</w:t>
      </w:r>
    </w:p>
    <w:p w14:paraId="3D871FED" w14:textId="77777777" w:rsidR="00D4338B" w:rsidRPr="001065C6" w:rsidRDefault="00D4338B" w:rsidP="00D65464">
      <w:pPr>
        <w:spacing w:line="300" w:lineRule="auto"/>
        <w:rPr>
          <w:sz w:val="21"/>
          <w:szCs w:val="21"/>
        </w:rPr>
      </w:pPr>
      <w:r w:rsidRPr="001065C6">
        <w:rPr>
          <w:sz w:val="21"/>
          <w:szCs w:val="21"/>
        </w:rPr>
        <w:t xml:space="preserve">                score.type = 'text';</w:t>
      </w:r>
    </w:p>
    <w:p w14:paraId="03E09D1F" w14:textId="77777777" w:rsidR="00D4338B" w:rsidRPr="001065C6" w:rsidRDefault="00D4338B" w:rsidP="00D65464">
      <w:pPr>
        <w:spacing w:line="300" w:lineRule="auto"/>
        <w:rPr>
          <w:sz w:val="21"/>
          <w:szCs w:val="21"/>
        </w:rPr>
      </w:pPr>
      <w:r w:rsidRPr="001065C6">
        <w:rPr>
          <w:sz w:val="21"/>
          <w:szCs w:val="21"/>
        </w:rPr>
        <w:t xml:space="preserve">                score.name = 'score';</w:t>
      </w:r>
    </w:p>
    <w:p w14:paraId="5AF84F74" w14:textId="77777777" w:rsidR="00D4338B" w:rsidRPr="001065C6" w:rsidRDefault="00D4338B" w:rsidP="00D65464">
      <w:pPr>
        <w:spacing w:line="300" w:lineRule="auto"/>
        <w:rPr>
          <w:sz w:val="21"/>
          <w:szCs w:val="21"/>
        </w:rPr>
      </w:pPr>
      <w:r w:rsidRPr="001065C6">
        <w:rPr>
          <w:sz w:val="21"/>
          <w:szCs w:val="21"/>
        </w:rPr>
        <w:t xml:space="preserve">                score.maxLength = 2;</w:t>
      </w:r>
    </w:p>
    <w:p w14:paraId="030D00E4" w14:textId="77777777" w:rsidR="00D4338B" w:rsidRPr="001065C6" w:rsidRDefault="00D4338B" w:rsidP="00D65464">
      <w:pPr>
        <w:spacing w:line="300" w:lineRule="auto"/>
        <w:rPr>
          <w:sz w:val="21"/>
          <w:szCs w:val="21"/>
        </w:rPr>
      </w:pPr>
      <w:r w:rsidRPr="001065C6">
        <w:rPr>
          <w:sz w:val="21"/>
          <w:szCs w:val="21"/>
        </w:rPr>
        <w:t xml:space="preserve">                score.onchange = function () {</w:t>
      </w:r>
    </w:p>
    <w:p w14:paraId="24E7E5F3" w14:textId="77777777" w:rsidR="00D4338B" w:rsidRPr="001065C6" w:rsidRDefault="00D4338B" w:rsidP="00D65464">
      <w:pPr>
        <w:spacing w:line="300" w:lineRule="auto"/>
        <w:rPr>
          <w:sz w:val="21"/>
          <w:szCs w:val="21"/>
        </w:rPr>
      </w:pPr>
      <w:r w:rsidRPr="001065C6">
        <w:rPr>
          <w:sz w:val="21"/>
          <w:szCs w:val="21"/>
        </w:rPr>
        <w:lastRenderedPageBreak/>
        <w:t xml:space="preserve">                    questionDetail['score'] = score.value;</w:t>
      </w:r>
    </w:p>
    <w:p w14:paraId="6F6D5AD1" w14:textId="77777777" w:rsidR="00D4338B" w:rsidRPr="001065C6" w:rsidRDefault="00D4338B" w:rsidP="00D65464">
      <w:pPr>
        <w:spacing w:line="300" w:lineRule="auto"/>
        <w:rPr>
          <w:sz w:val="21"/>
          <w:szCs w:val="21"/>
        </w:rPr>
      </w:pPr>
      <w:r w:rsidRPr="001065C6">
        <w:rPr>
          <w:sz w:val="21"/>
          <w:szCs w:val="21"/>
        </w:rPr>
        <w:t xml:space="preserve">                };</w:t>
      </w:r>
    </w:p>
    <w:p w14:paraId="5141F5F7" w14:textId="77777777" w:rsidR="00D4338B" w:rsidRPr="001065C6" w:rsidRDefault="00D4338B" w:rsidP="00D65464">
      <w:pPr>
        <w:spacing w:line="300" w:lineRule="auto"/>
        <w:rPr>
          <w:sz w:val="21"/>
          <w:szCs w:val="21"/>
        </w:rPr>
      </w:pPr>
      <w:r w:rsidRPr="001065C6">
        <w:rPr>
          <w:sz w:val="21"/>
          <w:szCs w:val="21"/>
        </w:rPr>
        <w:t xml:space="preserve">                score.oninput = function () {</w:t>
      </w:r>
    </w:p>
    <w:p w14:paraId="6A85F040" w14:textId="77777777" w:rsidR="00D4338B" w:rsidRPr="001065C6" w:rsidRDefault="00D4338B" w:rsidP="00D65464">
      <w:pPr>
        <w:spacing w:line="300" w:lineRule="auto"/>
        <w:rPr>
          <w:sz w:val="21"/>
          <w:szCs w:val="21"/>
        </w:rPr>
      </w:pPr>
      <w:r w:rsidRPr="001065C6">
        <w:rPr>
          <w:sz w:val="21"/>
          <w:szCs w:val="21"/>
        </w:rPr>
        <w:t xml:space="preserve">                    score.value = score.value.replace(/[^\d]/g, '');</w:t>
      </w:r>
    </w:p>
    <w:p w14:paraId="2F5EBA31" w14:textId="77777777" w:rsidR="00D4338B" w:rsidRPr="001065C6" w:rsidRDefault="00D4338B" w:rsidP="00D65464">
      <w:pPr>
        <w:spacing w:line="300" w:lineRule="auto"/>
        <w:rPr>
          <w:sz w:val="21"/>
          <w:szCs w:val="21"/>
        </w:rPr>
      </w:pPr>
      <w:r w:rsidRPr="001065C6">
        <w:rPr>
          <w:sz w:val="21"/>
          <w:szCs w:val="21"/>
        </w:rPr>
        <w:t xml:space="preserve">                };</w:t>
      </w:r>
    </w:p>
    <w:p w14:paraId="6019B5B4" w14:textId="77777777" w:rsidR="00D4338B" w:rsidRPr="001065C6" w:rsidRDefault="00D4338B" w:rsidP="00D65464">
      <w:pPr>
        <w:spacing w:line="300" w:lineRule="auto"/>
        <w:rPr>
          <w:sz w:val="21"/>
          <w:szCs w:val="21"/>
        </w:rPr>
      </w:pPr>
      <w:r w:rsidRPr="001065C6">
        <w:rPr>
          <w:sz w:val="21"/>
          <w:szCs w:val="21"/>
        </w:rPr>
        <w:t xml:space="preserve">                scoreBox.appendChild(scoreSpan);</w:t>
      </w:r>
    </w:p>
    <w:p w14:paraId="555C944E" w14:textId="77777777" w:rsidR="00D4338B" w:rsidRPr="001065C6" w:rsidRDefault="00D4338B" w:rsidP="00D65464">
      <w:pPr>
        <w:spacing w:line="300" w:lineRule="auto"/>
        <w:rPr>
          <w:sz w:val="21"/>
          <w:szCs w:val="21"/>
        </w:rPr>
      </w:pPr>
      <w:r w:rsidRPr="001065C6">
        <w:rPr>
          <w:sz w:val="21"/>
          <w:szCs w:val="21"/>
        </w:rPr>
        <w:t xml:space="preserve">                scoreBox.appendChild(score);</w:t>
      </w:r>
    </w:p>
    <w:p w14:paraId="5BB24CFA" w14:textId="77777777" w:rsidR="00D4338B" w:rsidRPr="001065C6" w:rsidRDefault="00D4338B" w:rsidP="00D65464">
      <w:pPr>
        <w:spacing w:line="300" w:lineRule="auto"/>
        <w:rPr>
          <w:sz w:val="21"/>
          <w:szCs w:val="21"/>
        </w:rPr>
      </w:pPr>
      <w:r w:rsidRPr="001065C6">
        <w:rPr>
          <w:sz w:val="21"/>
          <w:szCs w:val="21"/>
        </w:rPr>
        <w:t xml:space="preserve">                node.appendChild(scoreBox);</w:t>
      </w:r>
    </w:p>
    <w:p w14:paraId="623FE816" w14:textId="77777777" w:rsidR="00D4338B" w:rsidRPr="001065C6" w:rsidRDefault="00D4338B" w:rsidP="00D65464">
      <w:pPr>
        <w:spacing w:line="300" w:lineRule="auto"/>
        <w:rPr>
          <w:sz w:val="21"/>
          <w:szCs w:val="21"/>
        </w:rPr>
      </w:pPr>
      <w:r w:rsidRPr="001065C6">
        <w:rPr>
          <w:sz w:val="21"/>
          <w:szCs w:val="21"/>
        </w:rPr>
        <w:t xml:space="preserve">                paperJson.push(questionDetail);</w:t>
      </w:r>
    </w:p>
    <w:p w14:paraId="48B788F4" w14:textId="77777777" w:rsidR="00D4338B" w:rsidRPr="001065C6" w:rsidRDefault="00D4338B" w:rsidP="00D65464">
      <w:pPr>
        <w:spacing w:line="300" w:lineRule="auto"/>
        <w:rPr>
          <w:sz w:val="21"/>
          <w:szCs w:val="21"/>
        </w:rPr>
      </w:pPr>
      <w:r w:rsidRPr="001065C6">
        <w:rPr>
          <w:sz w:val="21"/>
          <w:szCs w:val="21"/>
        </w:rPr>
        <w:t xml:space="preserve">                break;</w:t>
      </w:r>
    </w:p>
    <w:p w14:paraId="440DE73C" w14:textId="77777777" w:rsidR="00D4338B" w:rsidRPr="001065C6" w:rsidRDefault="00D4338B" w:rsidP="00D65464">
      <w:pPr>
        <w:spacing w:line="300" w:lineRule="auto"/>
        <w:rPr>
          <w:sz w:val="21"/>
          <w:szCs w:val="21"/>
        </w:rPr>
      </w:pPr>
      <w:r w:rsidRPr="001065C6">
        <w:rPr>
          <w:sz w:val="21"/>
          <w:szCs w:val="21"/>
        </w:rPr>
        <w:t xml:space="preserve">            case '3': //</w:t>
      </w:r>
      <w:r w:rsidRPr="001065C6">
        <w:rPr>
          <w:rFonts w:hint="eastAsia"/>
          <w:sz w:val="21"/>
          <w:szCs w:val="21"/>
        </w:rPr>
        <w:t>判断题</w:t>
      </w:r>
    </w:p>
    <w:p w14:paraId="646CC688" w14:textId="77777777" w:rsidR="00D4338B" w:rsidRPr="001065C6" w:rsidRDefault="00D4338B" w:rsidP="00D65464">
      <w:pPr>
        <w:spacing w:line="300" w:lineRule="auto"/>
        <w:rPr>
          <w:sz w:val="21"/>
          <w:szCs w:val="21"/>
        </w:rPr>
      </w:pPr>
      <w:r w:rsidRPr="001065C6">
        <w:rPr>
          <w:sz w:val="21"/>
          <w:szCs w:val="21"/>
        </w:rPr>
        <w:t xml:space="preserve">                questionDetail['type'] = '3';</w:t>
      </w:r>
    </w:p>
    <w:p w14:paraId="3C09322A" w14:textId="77777777" w:rsidR="00D4338B" w:rsidRPr="001065C6" w:rsidRDefault="00D4338B" w:rsidP="00D65464">
      <w:pPr>
        <w:spacing w:line="300" w:lineRule="auto"/>
        <w:rPr>
          <w:sz w:val="21"/>
          <w:szCs w:val="21"/>
        </w:rPr>
      </w:pPr>
      <w:r w:rsidRPr="001065C6">
        <w:rPr>
          <w:sz w:val="21"/>
          <w:szCs w:val="21"/>
        </w:rPr>
        <w:t xml:space="preserve">                for (let index = 0; index &lt; 2; index++) {</w:t>
      </w:r>
    </w:p>
    <w:p w14:paraId="47D6382B" w14:textId="77777777" w:rsidR="00D4338B" w:rsidRPr="001065C6" w:rsidRDefault="00D4338B" w:rsidP="00D65464">
      <w:pPr>
        <w:spacing w:line="300" w:lineRule="auto"/>
        <w:rPr>
          <w:sz w:val="21"/>
          <w:szCs w:val="21"/>
        </w:rPr>
      </w:pPr>
      <w:r w:rsidRPr="001065C6">
        <w:rPr>
          <w:sz w:val="21"/>
          <w:szCs w:val="21"/>
        </w:rPr>
        <w:t xml:space="preserve">                    let answerBox = document.createElement('div');</w:t>
      </w:r>
    </w:p>
    <w:p w14:paraId="0035AB55" w14:textId="77777777" w:rsidR="00D4338B" w:rsidRPr="001065C6" w:rsidRDefault="00D4338B" w:rsidP="00D65464">
      <w:pPr>
        <w:spacing w:line="300" w:lineRule="auto"/>
        <w:rPr>
          <w:sz w:val="21"/>
          <w:szCs w:val="21"/>
        </w:rPr>
      </w:pPr>
      <w:r w:rsidRPr="001065C6">
        <w:rPr>
          <w:sz w:val="21"/>
          <w:szCs w:val="21"/>
        </w:rPr>
        <w:t xml:space="preserve">                    let answer = document.createElement('input');</w:t>
      </w:r>
    </w:p>
    <w:p w14:paraId="25FA89F6" w14:textId="77777777" w:rsidR="00D4338B" w:rsidRPr="001065C6" w:rsidRDefault="00D4338B" w:rsidP="00D65464">
      <w:pPr>
        <w:spacing w:line="300" w:lineRule="auto"/>
        <w:rPr>
          <w:sz w:val="21"/>
          <w:szCs w:val="21"/>
        </w:rPr>
      </w:pPr>
      <w:r w:rsidRPr="001065C6">
        <w:rPr>
          <w:sz w:val="21"/>
          <w:szCs w:val="21"/>
        </w:rPr>
        <w:t xml:space="preserve">                    answer.type = 'radio';</w:t>
      </w:r>
    </w:p>
    <w:p w14:paraId="178B710C" w14:textId="77777777" w:rsidR="00D4338B" w:rsidRPr="001065C6" w:rsidRDefault="00D4338B" w:rsidP="00D65464">
      <w:pPr>
        <w:spacing w:line="300" w:lineRule="auto"/>
        <w:rPr>
          <w:sz w:val="21"/>
          <w:szCs w:val="21"/>
        </w:rPr>
      </w:pPr>
      <w:r w:rsidRPr="001065C6">
        <w:rPr>
          <w:sz w:val="21"/>
          <w:szCs w:val="21"/>
        </w:rPr>
        <w:t xml:space="preserve">                    answer.name = num;</w:t>
      </w:r>
    </w:p>
    <w:p w14:paraId="5B7C9095" w14:textId="77777777" w:rsidR="00D4338B" w:rsidRPr="001065C6" w:rsidRDefault="00D4338B" w:rsidP="00D65464">
      <w:pPr>
        <w:spacing w:line="300" w:lineRule="auto"/>
        <w:rPr>
          <w:sz w:val="21"/>
          <w:szCs w:val="21"/>
        </w:rPr>
      </w:pPr>
      <w:r w:rsidRPr="001065C6">
        <w:rPr>
          <w:sz w:val="21"/>
          <w:szCs w:val="21"/>
        </w:rPr>
        <w:t xml:space="preserve">                    answer.onclick=function () {</w:t>
      </w:r>
    </w:p>
    <w:p w14:paraId="54C378F2" w14:textId="77777777" w:rsidR="00D4338B" w:rsidRPr="001065C6" w:rsidRDefault="00D4338B" w:rsidP="00D65464">
      <w:pPr>
        <w:spacing w:line="300" w:lineRule="auto"/>
        <w:rPr>
          <w:sz w:val="21"/>
          <w:szCs w:val="21"/>
        </w:rPr>
      </w:pPr>
      <w:r w:rsidRPr="001065C6">
        <w:rPr>
          <w:sz w:val="21"/>
          <w:szCs w:val="21"/>
        </w:rPr>
        <w:t xml:space="preserve">                        questionDetail.selected=this.value;</w:t>
      </w:r>
    </w:p>
    <w:p w14:paraId="6A03CD6E" w14:textId="77777777" w:rsidR="00D4338B" w:rsidRPr="001065C6" w:rsidRDefault="00D4338B" w:rsidP="00D65464">
      <w:pPr>
        <w:spacing w:line="300" w:lineRule="auto"/>
        <w:rPr>
          <w:sz w:val="21"/>
          <w:szCs w:val="21"/>
        </w:rPr>
      </w:pPr>
      <w:r w:rsidRPr="001065C6">
        <w:rPr>
          <w:sz w:val="21"/>
          <w:szCs w:val="21"/>
        </w:rPr>
        <w:t xml:space="preserve">                    };</w:t>
      </w:r>
    </w:p>
    <w:p w14:paraId="2EECD5EB" w14:textId="77777777" w:rsidR="00D4338B" w:rsidRPr="001065C6" w:rsidRDefault="00D4338B" w:rsidP="00D65464">
      <w:pPr>
        <w:spacing w:line="300" w:lineRule="auto"/>
        <w:rPr>
          <w:sz w:val="21"/>
          <w:szCs w:val="21"/>
        </w:rPr>
      </w:pPr>
      <w:r w:rsidRPr="001065C6">
        <w:rPr>
          <w:sz w:val="21"/>
          <w:szCs w:val="21"/>
        </w:rPr>
        <w:t xml:space="preserve">                    if (index==0){</w:t>
      </w:r>
    </w:p>
    <w:p w14:paraId="4ED773DC" w14:textId="77777777" w:rsidR="00D4338B" w:rsidRPr="001065C6" w:rsidRDefault="00D4338B" w:rsidP="00D65464">
      <w:pPr>
        <w:spacing w:line="300" w:lineRule="auto"/>
        <w:rPr>
          <w:sz w:val="21"/>
          <w:szCs w:val="21"/>
        </w:rPr>
      </w:pPr>
      <w:r w:rsidRPr="001065C6">
        <w:rPr>
          <w:sz w:val="21"/>
          <w:szCs w:val="21"/>
        </w:rPr>
        <w:t xml:space="preserve">                        answer.value='a';</w:t>
      </w:r>
    </w:p>
    <w:p w14:paraId="3A849072" w14:textId="77777777" w:rsidR="00D4338B" w:rsidRPr="001065C6" w:rsidRDefault="00D4338B" w:rsidP="00D65464">
      <w:pPr>
        <w:spacing w:line="300" w:lineRule="auto"/>
        <w:rPr>
          <w:sz w:val="21"/>
          <w:szCs w:val="21"/>
        </w:rPr>
      </w:pPr>
      <w:r w:rsidRPr="001065C6">
        <w:rPr>
          <w:sz w:val="21"/>
          <w:szCs w:val="21"/>
        </w:rPr>
        <w:t xml:space="preserve">                    } else {</w:t>
      </w:r>
    </w:p>
    <w:p w14:paraId="0AA630DF" w14:textId="77777777" w:rsidR="00D4338B" w:rsidRPr="001065C6" w:rsidRDefault="00D4338B" w:rsidP="00D65464">
      <w:pPr>
        <w:spacing w:line="300" w:lineRule="auto"/>
        <w:rPr>
          <w:sz w:val="21"/>
          <w:szCs w:val="21"/>
        </w:rPr>
      </w:pPr>
      <w:r w:rsidRPr="001065C6">
        <w:rPr>
          <w:sz w:val="21"/>
          <w:szCs w:val="21"/>
        </w:rPr>
        <w:t xml:space="preserve">                        answer.value='b';</w:t>
      </w:r>
    </w:p>
    <w:p w14:paraId="24AD8B1E" w14:textId="77777777" w:rsidR="00D4338B" w:rsidRPr="001065C6" w:rsidRDefault="00D4338B" w:rsidP="00D65464">
      <w:pPr>
        <w:spacing w:line="300" w:lineRule="auto"/>
        <w:rPr>
          <w:sz w:val="21"/>
          <w:szCs w:val="21"/>
        </w:rPr>
      </w:pPr>
      <w:r w:rsidRPr="001065C6">
        <w:rPr>
          <w:sz w:val="21"/>
          <w:szCs w:val="21"/>
        </w:rPr>
        <w:t xml:space="preserve">                    }</w:t>
      </w:r>
    </w:p>
    <w:p w14:paraId="30BEC8E7" w14:textId="77777777" w:rsidR="00D4338B" w:rsidRPr="001065C6" w:rsidRDefault="00D4338B" w:rsidP="00D65464">
      <w:pPr>
        <w:spacing w:line="300" w:lineRule="auto"/>
        <w:rPr>
          <w:sz w:val="21"/>
          <w:szCs w:val="21"/>
        </w:rPr>
      </w:pPr>
      <w:r w:rsidRPr="001065C6">
        <w:rPr>
          <w:sz w:val="21"/>
          <w:szCs w:val="21"/>
        </w:rPr>
        <w:t xml:space="preserve">                    let answerSpan = document.createElement('span');</w:t>
      </w:r>
    </w:p>
    <w:p w14:paraId="222E18F1" w14:textId="77777777" w:rsidR="00D4338B" w:rsidRPr="001065C6" w:rsidRDefault="00D4338B" w:rsidP="00D65464">
      <w:pPr>
        <w:spacing w:line="300" w:lineRule="auto"/>
        <w:rPr>
          <w:sz w:val="21"/>
          <w:szCs w:val="21"/>
        </w:rPr>
      </w:pPr>
      <w:r w:rsidRPr="001065C6">
        <w:rPr>
          <w:sz w:val="21"/>
          <w:szCs w:val="21"/>
        </w:rPr>
        <w:t xml:space="preserve">                    answerSpan.className = answerClassName.judgeClass;</w:t>
      </w:r>
    </w:p>
    <w:p w14:paraId="5D7F92EA" w14:textId="77777777" w:rsidR="00D4338B" w:rsidRPr="001065C6" w:rsidRDefault="00D4338B" w:rsidP="00D65464">
      <w:pPr>
        <w:spacing w:line="300" w:lineRule="auto"/>
        <w:rPr>
          <w:sz w:val="21"/>
          <w:szCs w:val="21"/>
        </w:rPr>
      </w:pPr>
      <w:r w:rsidRPr="001065C6">
        <w:rPr>
          <w:sz w:val="21"/>
          <w:szCs w:val="21"/>
        </w:rPr>
        <w:t xml:space="preserve">                    if (index == 0)</w:t>
      </w:r>
    </w:p>
    <w:p w14:paraId="02341226" w14:textId="77777777" w:rsidR="00D4338B" w:rsidRPr="001065C6" w:rsidRDefault="00D4338B" w:rsidP="00D65464">
      <w:pPr>
        <w:spacing w:line="300" w:lineRule="auto"/>
        <w:rPr>
          <w:sz w:val="21"/>
          <w:szCs w:val="21"/>
        </w:rPr>
      </w:pPr>
      <w:r w:rsidRPr="001065C6">
        <w:rPr>
          <w:sz w:val="21"/>
          <w:szCs w:val="21"/>
        </w:rPr>
        <w:t xml:space="preserve">                        answerSpan.innerText = '</w:t>
      </w:r>
      <w:r w:rsidRPr="001065C6">
        <w:rPr>
          <w:rFonts w:hint="eastAsia"/>
          <w:sz w:val="21"/>
          <w:szCs w:val="21"/>
        </w:rPr>
        <w:t>对</w:t>
      </w:r>
      <w:r w:rsidRPr="001065C6">
        <w:rPr>
          <w:sz w:val="21"/>
          <w:szCs w:val="21"/>
        </w:rPr>
        <w:t>';</w:t>
      </w:r>
    </w:p>
    <w:p w14:paraId="22A8E7F1" w14:textId="77777777" w:rsidR="00D4338B" w:rsidRPr="001065C6" w:rsidRDefault="00D4338B" w:rsidP="00D65464">
      <w:pPr>
        <w:spacing w:line="300" w:lineRule="auto"/>
        <w:rPr>
          <w:sz w:val="21"/>
          <w:szCs w:val="21"/>
        </w:rPr>
      </w:pPr>
      <w:r w:rsidRPr="001065C6">
        <w:rPr>
          <w:sz w:val="21"/>
          <w:szCs w:val="21"/>
        </w:rPr>
        <w:t xml:space="preserve">                    else</w:t>
      </w:r>
    </w:p>
    <w:p w14:paraId="44D6BB81" w14:textId="77777777" w:rsidR="00D4338B" w:rsidRPr="001065C6" w:rsidRDefault="00D4338B" w:rsidP="00D65464">
      <w:pPr>
        <w:spacing w:line="300" w:lineRule="auto"/>
        <w:rPr>
          <w:sz w:val="21"/>
          <w:szCs w:val="21"/>
        </w:rPr>
      </w:pPr>
      <w:r w:rsidRPr="001065C6">
        <w:rPr>
          <w:sz w:val="21"/>
          <w:szCs w:val="21"/>
        </w:rPr>
        <w:t xml:space="preserve">                        answerSpan.innerText = '</w:t>
      </w:r>
      <w:r w:rsidRPr="001065C6">
        <w:rPr>
          <w:rFonts w:hint="eastAsia"/>
          <w:sz w:val="21"/>
          <w:szCs w:val="21"/>
        </w:rPr>
        <w:t>错</w:t>
      </w:r>
      <w:r w:rsidRPr="001065C6">
        <w:rPr>
          <w:sz w:val="21"/>
          <w:szCs w:val="21"/>
        </w:rPr>
        <w:t>';</w:t>
      </w:r>
    </w:p>
    <w:p w14:paraId="7CE4221F" w14:textId="77777777" w:rsidR="00D4338B" w:rsidRPr="001065C6" w:rsidRDefault="00D4338B" w:rsidP="00D65464">
      <w:pPr>
        <w:spacing w:line="300" w:lineRule="auto"/>
        <w:rPr>
          <w:sz w:val="21"/>
          <w:szCs w:val="21"/>
        </w:rPr>
      </w:pPr>
      <w:r w:rsidRPr="001065C6">
        <w:rPr>
          <w:sz w:val="21"/>
          <w:szCs w:val="21"/>
        </w:rPr>
        <w:t xml:space="preserve">                    answerBox.appendChild(answer);</w:t>
      </w:r>
    </w:p>
    <w:p w14:paraId="56FDEC6E" w14:textId="77777777" w:rsidR="00D4338B" w:rsidRPr="001065C6" w:rsidRDefault="00D4338B" w:rsidP="00D65464">
      <w:pPr>
        <w:spacing w:line="300" w:lineRule="auto"/>
        <w:rPr>
          <w:sz w:val="21"/>
          <w:szCs w:val="21"/>
        </w:rPr>
      </w:pPr>
      <w:r w:rsidRPr="001065C6">
        <w:rPr>
          <w:sz w:val="21"/>
          <w:szCs w:val="21"/>
        </w:rPr>
        <w:t xml:space="preserve">                    answerBox.appendChild(answerSpan);</w:t>
      </w:r>
    </w:p>
    <w:p w14:paraId="66642AD3" w14:textId="77777777" w:rsidR="00D4338B" w:rsidRPr="001065C6" w:rsidRDefault="00D4338B" w:rsidP="00D65464">
      <w:pPr>
        <w:spacing w:line="300" w:lineRule="auto"/>
        <w:rPr>
          <w:sz w:val="21"/>
          <w:szCs w:val="21"/>
        </w:rPr>
      </w:pPr>
      <w:r w:rsidRPr="001065C6">
        <w:rPr>
          <w:sz w:val="21"/>
          <w:szCs w:val="21"/>
        </w:rPr>
        <w:t xml:space="preserve">                    node.appendChild(answerBox);</w:t>
      </w:r>
    </w:p>
    <w:p w14:paraId="2BCBCBF4" w14:textId="77777777" w:rsidR="00D4338B" w:rsidRPr="001065C6" w:rsidRDefault="00D4338B" w:rsidP="00D65464">
      <w:pPr>
        <w:spacing w:line="300" w:lineRule="auto"/>
        <w:rPr>
          <w:sz w:val="21"/>
          <w:szCs w:val="21"/>
        </w:rPr>
      </w:pPr>
      <w:r w:rsidRPr="001065C6">
        <w:rPr>
          <w:sz w:val="21"/>
          <w:szCs w:val="21"/>
        </w:rPr>
        <w:t xml:space="preserve">                }</w:t>
      </w:r>
    </w:p>
    <w:p w14:paraId="445C0750" w14:textId="77777777" w:rsidR="00D4338B" w:rsidRPr="001065C6" w:rsidRDefault="00D4338B" w:rsidP="00D65464">
      <w:pPr>
        <w:spacing w:line="300" w:lineRule="auto"/>
        <w:rPr>
          <w:sz w:val="21"/>
          <w:szCs w:val="21"/>
        </w:rPr>
      </w:pPr>
      <w:r w:rsidRPr="001065C6">
        <w:rPr>
          <w:sz w:val="21"/>
          <w:szCs w:val="21"/>
        </w:rPr>
        <w:t xml:space="preserve">                var scoreBox = document.createElement('div');</w:t>
      </w:r>
    </w:p>
    <w:p w14:paraId="19916055" w14:textId="77777777" w:rsidR="00D4338B" w:rsidRPr="001065C6" w:rsidRDefault="00D4338B" w:rsidP="00D65464">
      <w:pPr>
        <w:spacing w:line="300" w:lineRule="auto"/>
        <w:rPr>
          <w:sz w:val="21"/>
          <w:szCs w:val="21"/>
        </w:rPr>
      </w:pPr>
      <w:r w:rsidRPr="001065C6">
        <w:rPr>
          <w:sz w:val="21"/>
          <w:szCs w:val="21"/>
        </w:rPr>
        <w:lastRenderedPageBreak/>
        <w:t xml:space="preserve">                var scoreSpan = document.createElement('span');</w:t>
      </w:r>
    </w:p>
    <w:p w14:paraId="79294F4D" w14:textId="77777777" w:rsidR="00D4338B" w:rsidRPr="001065C6" w:rsidRDefault="00D4338B" w:rsidP="00D65464">
      <w:pPr>
        <w:spacing w:line="300" w:lineRule="auto"/>
        <w:rPr>
          <w:sz w:val="21"/>
          <w:szCs w:val="21"/>
        </w:rPr>
      </w:pPr>
      <w:r w:rsidRPr="001065C6">
        <w:rPr>
          <w:sz w:val="21"/>
          <w:szCs w:val="21"/>
        </w:rPr>
        <w:t xml:space="preserve">                var score = document.createElement('input');</w:t>
      </w:r>
    </w:p>
    <w:p w14:paraId="40D4468B" w14:textId="77777777" w:rsidR="00D4338B" w:rsidRPr="001065C6" w:rsidRDefault="00D4338B" w:rsidP="00D65464">
      <w:pPr>
        <w:spacing w:line="300" w:lineRule="auto"/>
        <w:rPr>
          <w:sz w:val="21"/>
          <w:szCs w:val="21"/>
        </w:rPr>
      </w:pPr>
      <w:r w:rsidRPr="001065C6">
        <w:rPr>
          <w:sz w:val="21"/>
          <w:szCs w:val="21"/>
        </w:rPr>
        <w:t xml:space="preserve">                scoreBox.className = '';</w:t>
      </w:r>
    </w:p>
    <w:p w14:paraId="2AA308DB" w14:textId="77777777" w:rsidR="00D4338B" w:rsidRPr="001065C6" w:rsidRDefault="00D4338B" w:rsidP="00D65464">
      <w:pPr>
        <w:spacing w:line="300" w:lineRule="auto"/>
        <w:rPr>
          <w:sz w:val="21"/>
          <w:szCs w:val="21"/>
        </w:rPr>
      </w:pPr>
      <w:r w:rsidRPr="001065C6">
        <w:rPr>
          <w:sz w:val="21"/>
          <w:szCs w:val="21"/>
        </w:rPr>
        <w:t xml:space="preserve">                scoreSpan.className = '';</w:t>
      </w:r>
    </w:p>
    <w:p w14:paraId="4B97828A" w14:textId="77777777" w:rsidR="00D4338B" w:rsidRPr="001065C6" w:rsidRDefault="00D4338B" w:rsidP="00D65464">
      <w:pPr>
        <w:spacing w:line="300" w:lineRule="auto"/>
        <w:rPr>
          <w:sz w:val="21"/>
          <w:szCs w:val="21"/>
        </w:rPr>
      </w:pPr>
      <w:r w:rsidRPr="001065C6">
        <w:rPr>
          <w:sz w:val="21"/>
          <w:szCs w:val="21"/>
        </w:rPr>
        <w:t xml:space="preserve">                scoreSpan.innerText = '</w:t>
      </w:r>
      <w:r w:rsidRPr="001065C6">
        <w:rPr>
          <w:rFonts w:hint="eastAsia"/>
          <w:sz w:val="21"/>
          <w:szCs w:val="21"/>
        </w:rPr>
        <w:t>分值</w:t>
      </w:r>
      <w:r w:rsidRPr="001065C6">
        <w:rPr>
          <w:sz w:val="21"/>
          <w:szCs w:val="21"/>
        </w:rPr>
        <w:t>';</w:t>
      </w:r>
    </w:p>
    <w:p w14:paraId="0E77BED4" w14:textId="77777777" w:rsidR="00D4338B" w:rsidRPr="001065C6" w:rsidRDefault="00D4338B" w:rsidP="00D65464">
      <w:pPr>
        <w:spacing w:line="300" w:lineRule="auto"/>
        <w:rPr>
          <w:sz w:val="21"/>
          <w:szCs w:val="21"/>
        </w:rPr>
      </w:pPr>
      <w:r w:rsidRPr="001065C6">
        <w:rPr>
          <w:sz w:val="21"/>
          <w:szCs w:val="21"/>
        </w:rPr>
        <w:t xml:space="preserve">                score.className = '';</w:t>
      </w:r>
    </w:p>
    <w:p w14:paraId="22E08490" w14:textId="77777777" w:rsidR="00D4338B" w:rsidRPr="001065C6" w:rsidRDefault="00D4338B" w:rsidP="00D65464">
      <w:pPr>
        <w:spacing w:line="300" w:lineRule="auto"/>
        <w:rPr>
          <w:sz w:val="21"/>
          <w:szCs w:val="21"/>
        </w:rPr>
      </w:pPr>
      <w:r w:rsidRPr="001065C6">
        <w:rPr>
          <w:sz w:val="21"/>
          <w:szCs w:val="21"/>
        </w:rPr>
        <w:t xml:space="preserve">                score.type = 'text';</w:t>
      </w:r>
    </w:p>
    <w:p w14:paraId="1A4A4EF9" w14:textId="77777777" w:rsidR="00D4338B" w:rsidRPr="001065C6" w:rsidRDefault="00D4338B" w:rsidP="00D65464">
      <w:pPr>
        <w:spacing w:line="300" w:lineRule="auto"/>
        <w:rPr>
          <w:sz w:val="21"/>
          <w:szCs w:val="21"/>
        </w:rPr>
      </w:pPr>
      <w:r w:rsidRPr="001065C6">
        <w:rPr>
          <w:sz w:val="21"/>
          <w:szCs w:val="21"/>
        </w:rPr>
        <w:t xml:space="preserve">                score.name = 'score';</w:t>
      </w:r>
    </w:p>
    <w:p w14:paraId="2FC464F3" w14:textId="77777777" w:rsidR="00D4338B" w:rsidRPr="001065C6" w:rsidRDefault="00D4338B" w:rsidP="00D65464">
      <w:pPr>
        <w:spacing w:line="300" w:lineRule="auto"/>
        <w:rPr>
          <w:sz w:val="21"/>
          <w:szCs w:val="21"/>
        </w:rPr>
      </w:pPr>
      <w:r w:rsidRPr="001065C6">
        <w:rPr>
          <w:sz w:val="21"/>
          <w:szCs w:val="21"/>
        </w:rPr>
        <w:t xml:space="preserve">                score.maxLength = 2;</w:t>
      </w:r>
    </w:p>
    <w:p w14:paraId="1C61847D" w14:textId="77777777" w:rsidR="00D4338B" w:rsidRPr="001065C6" w:rsidRDefault="00D4338B" w:rsidP="00D65464">
      <w:pPr>
        <w:spacing w:line="300" w:lineRule="auto"/>
        <w:rPr>
          <w:sz w:val="21"/>
          <w:szCs w:val="21"/>
        </w:rPr>
      </w:pPr>
      <w:r w:rsidRPr="001065C6">
        <w:rPr>
          <w:sz w:val="21"/>
          <w:szCs w:val="21"/>
        </w:rPr>
        <w:t xml:space="preserve">                score.onchange = function () {</w:t>
      </w:r>
    </w:p>
    <w:p w14:paraId="64246A74" w14:textId="77777777" w:rsidR="00D4338B" w:rsidRPr="001065C6" w:rsidRDefault="00D4338B" w:rsidP="00D65464">
      <w:pPr>
        <w:spacing w:line="300" w:lineRule="auto"/>
        <w:rPr>
          <w:sz w:val="21"/>
          <w:szCs w:val="21"/>
        </w:rPr>
      </w:pPr>
      <w:r w:rsidRPr="001065C6">
        <w:rPr>
          <w:sz w:val="21"/>
          <w:szCs w:val="21"/>
        </w:rPr>
        <w:t xml:space="preserve">                    questionDetail['score'] = score.value;</w:t>
      </w:r>
    </w:p>
    <w:p w14:paraId="6414C313" w14:textId="77777777" w:rsidR="00D4338B" w:rsidRPr="001065C6" w:rsidRDefault="00D4338B" w:rsidP="00D65464">
      <w:pPr>
        <w:spacing w:line="300" w:lineRule="auto"/>
        <w:rPr>
          <w:sz w:val="21"/>
          <w:szCs w:val="21"/>
        </w:rPr>
      </w:pPr>
      <w:r w:rsidRPr="001065C6">
        <w:rPr>
          <w:sz w:val="21"/>
          <w:szCs w:val="21"/>
        </w:rPr>
        <w:t xml:space="preserve">                };</w:t>
      </w:r>
    </w:p>
    <w:p w14:paraId="0B8C8F11" w14:textId="77777777" w:rsidR="00D4338B" w:rsidRPr="001065C6" w:rsidRDefault="00D4338B" w:rsidP="00D65464">
      <w:pPr>
        <w:spacing w:line="300" w:lineRule="auto"/>
        <w:rPr>
          <w:sz w:val="21"/>
          <w:szCs w:val="21"/>
        </w:rPr>
      </w:pPr>
      <w:r w:rsidRPr="001065C6">
        <w:rPr>
          <w:sz w:val="21"/>
          <w:szCs w:val="21"/>
        </w:rPr>
        <w:t xml:space="preserve">                score.oninput = function () {</w:t>
      </w:r>
    </w:p>
    <w:p w14:paraId="2A592684" w14:textId="77777777" w:rsidR="00D4338B" w:rsidRPr="001065C6" w:rsidRDefault="00D4338B" w:rsidP="00D65464">
      <w:pPr>
        <w:spacing w:line="300" w:lineRule="auto"/>
        <w:rPr>
          <w:sz w:val="21"/>
          <w:szCs w:val="21"/>
        </w:rPr>
      </w:pPr>
      <w:r w:rsidRPr="001065C6">
        <w:rPr>
          <w:sz w:val="21"/>
          <w:szCs w:val="21"/>
        </w:rPr>
        <w:t xml:space="preserve">                    score.value = score.value.replace(/[^\d]/g, '');</w:t>
      </w:r>
    </w:p>
    <w:p w14:paraId="3927574B" w14:textId="77777777" w:rsidR="00D4338B" w:rsidRPr="001065C6" w:rsidRDefault="00D4338B" w:rsidP="00D65464">
      <w:pPr>
        <w:spacing w:line="300" w:lineRule="auto"/>
        <w:rPr>
          <w:sz w:val="21"/>
          <w:szCs w:val="21"/>
        </w:rPr>
      </w:pPr>
      <w:r w:rsidRPr="001065C6">
        <w:rPr>
          <w:sz w:val="21"/>
          <w:szCs w:val="21"/>
        </w:rPr>
        <w:t xml:space="preserve">                };</w:t>
      </w:r>
    </w:p>
    <w:p w14:paraId="354C9AB5" w14:textId="77777777" w:rsidR="00D4338B" w:rsidRPr="001065C6" w:rsidRDefault="00D4338B" w:rsidP="00D65464">
      <w:pPr>
        <w:spacing w:line="300" w:lineRule="auto"/>
        <w:rPr>
          <w:sz w:val="21"/>
          <w:szCs w:val="21"/>
        </w:rPr>
      </w:pPr>
      <w:r w:rsidRPr="001065C6">
        <w:rPr>
          <w:sz w:val="21"/>
          <w:szCs w:val="21"/>
        </w:rPr>
        <w:t xml:space="preserve">                scoreBox.appendChild(scoreSpan);</w:t>
      </w:r>
    </w:p>
    <w:p w14:paraId="56D7F003" w14:textId="77777777" w:rsidR="00D4338B" w:rsidRPr="001065C6" w:rsidRDefault="00D4338B" w:rsidP="00D65464">
      <w:pPr>
        <w:spacing w:line="300" w:lineRule="auto"/>
        <w:rPr>
          <w:sz w:val="21"/>
          <w:szCs w:val="21"/>
        </w:rPr>
      </w:pPr>
      <w:r w:rsidRPr="001065C6">
        <w:rPr>
          <w:sz w:val="21"/>
          <w:szCs w:val="21"/>
        </w:rPr>
        <w:t xml:space="preserve">                scoreBox.appendChild(score);</w:t>
      </w:r>
    </w:p>
    <w:p w14:paraId="351F9043" w14:textId="77777777" w:rsidR="00D4338B" w:rsidRPr="001065C6" w:rsidRDefault="00D4338B" w:rsidP="00D65464">
      <w:pPr>
        <w:spacing w:line="300" w:lineRule="auto"/>
        <w:rPr>
          <w:sz w:val="21"/>
          <w:szCs w:val="21"/>
        </w:rPr>
      </w:pPr>
      <w:r w:rsidRPr="001065C6">
        <w:rPr>
          <w:sz w:val="21"/>
          <w:szCs w:val="21"/>
        </w:rPr>
        <w:t xml:space="preserve">                node.appendChild(scoreBox);</w:t>
      </w:r>
    </w:p>
    <w:p w14:paraId="16EE26C5" w14:textId="77777777" w:rsidR="00D4338B" w:rsidRPr="001065C6" w:rsidRDefault="00D4338B" w:rsidP="00D65464">
      <w:pPr>
        <w:spacing w:line="300" w:lineRule="auto"/>
        <w:rPr>
          <w:sz w:val="21"/>
          <w:szCs w:val="21"/>
        </w:rPr>
      </w:pPr>
      <w:r w:rsidRPr="001065C6">
        <w:rPr>
          <w:sz w:val="21"/>
          <w:szCs w:val="21"/>
        </w:rPr>
        <w:t xml:space="preserve">                questionDetail['a'] = 'a';</w:t>
      </w:r>
    </w:p>
    <w:p w14:paraId="49521188" w14:textId="77777777" w:rsidR="00D4338B" w:rsidRPr="001065C6" w:rsidRDefault="00D4338B" w:rsidP="00D65464">
      <w:pPr>
        <w:spacing w:line="300" w:lineRule="auto"/>
        <w:rPr>
          <w:sz w:val="21"/>
          <w:szCs w:val="21"/>
        </w:rPr>
      </w:pPr>
      <w:r w:rsidRPr="001065C6">
        <w:rPr>
          <w:sz w:val="21"/>
          <w:szCs w:val="21"/>
        </w:rPr>
        <w:t xml:space="preserve">                questionDetail['b'] = 'b';</w:t>
      </w:r>
    </w:p>
    <w:p w14:paraId="6C77708F" w14:textId="77777777" w:rsidR="00D4338B" w:rsidRPr="001065C6" w:rsidRDefault="00D4338B" w:rsidP="00D65464">
      <w:pPr>
        <w:spacing w:line="300" w:lineRule="auto"/>
        <w:rPr>
          <w:sz w:val="21"/>
          <w:szCs w:val="21"/>
        </w:rPr>
      </w:pPr>
      <w:r w:rsidRPr="001065C6">
        <w:rPr>
          <w:sz w:val="21"/>
          <w:szCs w:val="21"/>
        </w:rPr>
        <w:t xml:space="preserve">                questionDetail['c'] = 'c';</w:t>
      </w:r>
    </w:p>
    <w:p w14:paraId="3D261C34" w14:textId="77777777" w:rsidR="00D4338B" w:rsidRPr="001065C6" w:rsidRDefault="00D4338B" w:rsidP="00D65464">
      <w:pPr>
        <w:spacing w:line="300" w:lineRule="auto"/>
        <w:rPr>
          <w:sz w:val="21"/>
          <w:szCs w:val="21"/>
        </w:rPr>
      </w:pPr>
      <w:r w:rsidRPr="001065C6">
        <w:rPr>
          <w:sz w:val="21"/>
          <w:szCs w:val="21"/>
        </w:rPr>
        <w:t xml:space="preserve">                questionDetail['d'] = 'd';</w:t>
      </w:r>
    </w:p>
    <w:p w14:paraId="7A14D346" w14:textId="77777777" w:rsidR="00D4338B" w:rsidRPr="001065C6" w:rsidRDefault="00D4338B" w:rsidP="00D65464">
      <w:pPr>
        <w:spacing w:line="300" w:lineRule="auto"/>
        <w:rPr>
          <w:sz w:val="21"/>
          <w:szCs w:val="21"/>
        </w:rPr>
      </w:pPr>
      <w:r w:rsidRPr="001065C6">
        <w:rPr>
          <w:sz w:val="21"/>
          <w:szCs w:val="21"/>
        </w:rPr>
        <w:t xml:space="preserve">                paperJson.push(questionDetail);</w:t>
      </w:r>
    </w:p>
    <w:p w14:paraId="0BFA2336" w14:textId="77777777" w:rsidR="00D4338B" w:rsidRPr="001065C6" w:rsidRDefault="00D4338B" w:rsidP="00D65464">
      <w:pPr>
        <w:spacing w:line="300" w:lineRule="auto"/>
        <w:rPr>
          <w:sz w:val="21"/>
          <w:szCs w:val="21"/>
        </w:rPr>
      </w:pPr>
      <w:r w:rsidRPr="001065C6">
        <w:rPr>
          <w:sz w:val="21"/>
          <w:szCs w:val="21"/>
        </w:rPr>
        <w:t xml:space="preserve">                break;</w:t>
      </w:r>
    </w:p>
    <w:p w14:paraId="16258EFC" w14:textId="77777777" w:rsidR="00D4338B" w:rsidRPr="001065C6" w:rsidRDefault="00D4338B" w:rsidP="00D65464">
      <w:pPr>
        <w:spacing w:line="300" w:lineRule="auto"/>
        <w:rPr>
          <w:sz w:val="21"/>
          <w:szCs w:val="21"/>
        </w:rPr>
      </w:pPr>
      <w:r w:rsidRPr="001065C6">
        <w:rPr>
          <w:sz w:val="21"/>
          <w:szCs w:val="21"/>
        </w:rPr>
        <w:t xml:space="preserve">            case '4': //</w:t>
      </w:r>
      <w:r w:rsidRPr="001065C6">
        <w:rPr>
          <w:rFonts w:hint="eastAsia"/>
          <w:sz w:val="21"/>
          <w:szCs w:val="21"/>
        </w:rPr>
        <w:t>解答题</w:t>
      </w:r>
    </w:p>
    <w:p w14:paraId="39EB0E26" w14:textId="77777777" w:rsidR="00D4338B" w:rsidRPr="001065C6" w:rsidRDefault="00D4338B" w:rsidP="00D65464">
      <w:pPr>
        <w:spacing w:line="300" w:lineRule="auto"/>
        <w:rPr>
          <w:sz w:val="21"/>
          <w:szCs w:val="21"/>
        </w:rPr>
      </w:pPr>
      <w:r w:rsidRPr="001065C6">
        <w:rPr>
          <w:sz w:val="21"/>
          <w:szCs w:val="21"/>
        </w:rPr>
        <w:t xml:space="preserve">                questionDetail['type'] = '4';</w:t>
      </w:r>
    </w:p>
    <w:p w14:paraId="098A8EEA" w14:textId="77777777" w:rsidR="00D4338B" w:rsidRPr="001065C6" w:rsidRDefault="00D4338B" w:rsidP="00D65464">
      <w:pPr>
        <w:spacing w:line="300" w:lineRule="auto"/>
        <w:rPr>
          <w:sz w:val="21"/>
          <w:szCs w:val="21"/>
        </w:rPr>
      </w:pPr>
      <w:r w:rsidRPr="001065C6">
        <w:rPr>
          <w:sz w:val="21"/>
          <w:szCs w:val="21"/>
        </w:rPr>
        <w:t xml:space="preserve">                let textareaBox = document.createElement('div');</w:t>
      </w:r>
    </w:p>
    <w:p w14:paraId="239968F2" w14:textId="77777777" w:rsidR="00D4338B" w:rsidRPr="001065C6" w:rsidRDefault="00D4338B" w:rsidP="00D65464">
      <w:pPr>
        <w:spacing w:line="300" w:lineRule="auto"/>
        <w:rPr>
          <w:sz w:val="21"/>
          <w:szCs w:val="21"/>
        </w:rPr>
      </w:pPr>
      <w:r w:rsidRPr="001065C6">
        <w:rPr>
          <w:sz w:val="21"/>
          <w:szCs w:val="21"/>
        </w:rPr>
        <w:t xml:space="preserve">                let textarea = document.createElement('textarea');</w:t>
      </w:r>
    </w:p>
    <w:p w14:paraId="4F5BDFC2" w14:textId="77777777" w:rsidR="00D4338B" w:rsidRPr="001065C6" w:rsidRDefault="00D4338B" w:rsidP="00D65464">
      <w:pPr>
        <w:spacing w:line="300" w:lineRule="auto"/>
        <w:rPr>
          <w:sz w:val="21"/>
          <w:szCs w:val="21"/>
        </w:rPr>
      </w:pPr>
      <w:r w:rsidRPr="001065C6">
        <w:rPr>
          <w:sz w:val="21"/>
          <w:szCs w:val="21"/>
        </w:rPr>
        <w:t xml:space="preserve">                textarea.onchange = function () {</w:t>
      </w:r>
    </w:p>
    <w:p w14:paraId="12A3F922" w14:textId="77777777" w:rsidR="00D4338B" w:rsidRPr="001065C6" w:rsidRDefault="00D4338B" w:rsidP="00D65464">
      <w:pPr>
        <w:spacing w:line="300" w:lineRule="auto"/>
        <w:rPr>
          <w:sz w:val="21"/>
          <w:szCs w:val="21"/>
        </w:rPr>
      </w:pPr>
      <w:r w:rsidRPr="001065C6">
        <w:rPr>
          <w:sz w:val="21"/>
          <w:szCs w:val="21"/>
        </w:rPr>
        <w:t xml:space="preserve">                    questionDetail['text']</w:t>
      </w:r>
    </w:p>
    <w:p w14:paraId="37995728" w14:textId="77777777" w:rsidR="00D4338B" w:rsidRPr="001065C6" w:rsidRDefault="00D4338B" w:rsidP="00D65464">
      <w:pPr>
        <w:spacing w:line="300" w:lineRule="auto"/>
        <w:rPr>
          <w:sz w:val="21"/>
          <w:szCs w:val="21"/>
        </w:rPr>
      </w:pPr>
      <w:r w:rsidRPr="001065C6">
        <w:rPr>
          <w:sz w:val="21"/>
          <w:szCs w:val="21"/>
        </w:rPr>
        <w:t xml:space="preserve">                }</w:t>
      </w:r>
    </w:p>
    <w:p w14:paraId="10B17027" w14:textId="77777777" w:rsidR="00D4338B" w:rsidRPr="001065C6" w:rsidRDefault="00D4338B" w:rsidP="00D65464">
      <w:pPr>
        <w:spacing w:line="300" w:lineRule="auto"/>
        <w:rPr>
          <w:sz w:val="21"/>
          <w:szCs w:val="21"/>
        </w:rPr>
      </w:pPr>
      <w:r w:rsidRPr="001065C6">
        <w:rPr>
          <w:sz w:val="21"/>
          <w:szCs w:val="21"/>
        </w:rPr>
        <w:t xml:space="preserve">                textarea.className = answerClassName.textareaClass;</w:t>
      </w:r>
    </w:p>
    <w:p w14:paraId="02283AC0" w14:textId="77777777" w:rsidR="00D4338B" w:rsidRPr="001065C6" w:rsidRDefault="00D4338B" w:rsidP="00D65464">
      <w:pPr>
        <w:spacing w:line="300" w:lineRule="auto"/>
        <w:rPr>
          <w:sz w:val="21"/>
          <w:szCs w:val="21"/>
        </w:rPr>
      </w:pPr>
      <w:r w:rsidRPr="001065C6">
        <w:rPr>
          <w:sz w:val="21"/>
          <w:szCs w:val="21"/>
        </w:rPr>
        <w:t xml:space="preserve">                textareaBox.appendChild(textarea);</w:t>
      </w:r>
    </w:p>
    <w:p w14:paraId="5C627C2A" w14:textId="77777777" w:rsidR="00D4338B" w:rsidRPr="001065C6" w:rsidRDefault="00D4338B" w:rsidP="00D65464">
      <w:pPr>
        <w:spacing w:line="300" w:lineRule="auto"/>
        <w:rPr>
          <w:sz w:val="21"/>
          <w:szCs w:val="21"/>
        </w:rPr>
      </w:pPr>
      <w:r w:rsidRPr="001065C6">
        <w:rPr>
          <w:sz w:val="21"/>
          <w:szCs w:val="21"/>
        </w:rPr>
        <w:t xml:space="preserve">                node.appendChild(textareaBox);</w:t>
      </w:r>
    </w:p>
    <w:p w14:paraId="49423BBD" w14:textId="77777777" w:rsidR="00D4338B" w:rsidRPr="001065C6" w:rsidRDefault="00D4338B" w:rsidP="00D65464">
      <w:pPr>
        <w:spacing w:line="300" w:lineRule="auto"/>
        <w:rPr>
          <w:sz w:val="21"/>
          <w:szCs w:val="21"/>
        </w:rPr>
      </w:pPr>
      <w:r w:rsidRPr="001065C6">
        <w:rPr>
          <w:sz w:val="21"/>
          <w:szCs w:val="21"/>
        </w:rPr>
        <w:t xml:space="preserve">                var scoreBox = document.createElement('div');</w:t>
      </w:r>
    </w:p>
    <w:p w14:paraId="0CFAA265" w14:textId="77777777" w:rsidR="00D4338B" w:rsidRPr="001065C6" w:rsidRDefault="00D4338B" w:rsidP="00D65464">
      <w:pPr>
        <w:spacing w:line="300" w:lineRule="auto"/>
        <w:rPr>
          <w:sz w:val="21"/>
          <w:szCs w:val="21"/>
        </w:rPr>
      </w:pPr>
      <w:r w:rsidRPr="001065C6">
        <w:rPr>
          <w:sz w:val="21"/>
          <w:szCs w:val="21"/>
        </w:rPr>
        <w:t xml:space="preserve">                var scoreSpan = document.createElement('span');</w:t>
      </w:r>
    </w:p>
    <w:p w14:paraId="0634C347" w14:textId="77777777" w:rsidR="00D4338B" w:rsidRPr="001065C6" w:rsidRDefault="00D4338B" w:rsidP="00D65464">
      <w:pPr>
        <w:spacing w:line="300" w:lineRule="auto"/>
        <w:rPr>
          <w:sz w:val="21"/>
          <w:szCs w:val="21"/>
        </w:rPr>
      </w:pPr>
      <w:r w:rsidRPr="001065C6">
        <w:rPr>
          <w:sz w:val="21"/>
          <w:szCs w:val="21"/>
        </w:rPr>
        <w:lastRenderedPageBreak/>
        <w:t xml:space="preserve">                var score = document.createElement('input');</w:t>
      </w:r>
    </w:p>
    <w:p w14:paraId="31343251" w14:textId="77777777" w:rsidR="00D4338B" w:rsidRPr="001065C6" w:rsidRDefault="00D4338B" w:rsidP="00D65464">
      <w:pPr>
        <w:spacing w:line="300" w:lineRule="auto"/>
        <w:rPr>
          <w:sz w:val="21"/>
          <w:szCs w:val="21"/>
        </w:rPr>
      </w:pPr>
      <w:r w:rsidRPr="001065C6">
        <w:rPr>
          <w:sz w:val="21"/>
          <w:szCs w:val="21"/>
        </w:rPr>
        <w:t xml:space="preserve">                scoreBox.className = '';</w:t>
      </w:r>
    </w:p>
    <w:p w14:paraId="3A7B17C1" w14:textId="77777777" w:rsidR="00D4338B" w:rsidRPr="001065C6" w:rsidRDefault="00D4338B" w:rsidP="00D65464">
      <w:pPr>
        <w:spacing w:line="300" w:lineRule="auto"/>
        <w:rPr>
          <w:sz w:val="21"/>
          <w:szCs w:val="21"/>
        </w:rPr>
      </w:pPr>
      <w:r w:rsidRPr="001065C6">
        <w:rPr>
          <w:sz w:val="21"/>
          <w:szCs w:val="21"/>
        </w:rPr>
        <w:t xml:space="preserve">                scoreSpan.className = '';</w:t>
      </w:r>
    </w:p>
    <w:p w14:paraId="1F4B2826" w14:textId="77777777" w:rsidR="00D4338B" w:rsidRPr="001065C6" w:rsidRDefault="00D4338B" w:rsidP="00D65464">
      <w:pPr>
        <w:spacing w:line="300" w:lineRule="auto"/>
        <w:rPr>
          <w:sz w:val="21"/>
          <w:szCs w:val="21"/>
        </w:rPr>
      </w:pPr>
      <w:r w:rsidRPr="001065C6">
        <w:rPr>
          <w:sz w:val="21"/>
          <w:szCs w:val="21"/>
        </w:rPr>
        <w:t xml:space="preserve">                scoreSpan.innerText = '</w:t>
      </w:r>
      <w:r w:rsidRPr="001065C6">
        <w:rPr>
          <w:rFonts w:hint="eastAsia"/>
          <w:sz w:val="21"/>
          <w:szCs w:val="21"/>
        </w:rPr>
        <w:t>分值</w:t>
      </w:r>
      <w:r w:rsidRPr="001065C6">
        <w:rPr>
          <w:sz w:val="21"/>
          <w:szCs w:val="21"/>
        </w:rPr>
        <w:t>';</w:t>
      </w:r>
    </w:p>
    <w:p w14:paraId="214FF5E6" w14:textId="77777777" w:rsidR="00D4338B" w:rsidRPr="001065C6" w:rsidRDefault="00D4338B" w:rsidP="00D65464">
      <w:pPr>
        <w:spacing w:line="300" w:lineRule="auto"/>
        <w:rPr>
          <w:sz w:val="21"/>
          <w:szCs w:val="21"/>
        </w:rPr>
      </w:pPr>
      <w:r w:rsidRPr="001065C6">
        <w:rPr>
          <w:sz w:val="21"/>
          <w:szCs w:val="21"/>
        </w:rPr>
        <w:t xml:space="preserve">                score.className = '';</w:t>
      </w:r>
    </w:p>
    <w:p w14:paraId="139945F5" w14:textId="77777777" w:rsidR="00D4338B" w:rsidRPr="001065C6" w:rsidRDefault="00D4338B" w:rsidP="00D65464">
      <w:pPr>
        <w:spacing w:line="300" w:lineRule="auto"/>
        <w:rPr>
          <w:sz w:val="21"/>
          <w:szCs w:val="21"/>
        </w:rPr>
      </w:pPr>
      <w:r w:rsidRPr="001065C6">
        <w:rPr>
          <w:sz w:val="21"/>
          <w:szCs w:val="21"/>
        </w:rPr>
        <w:t xml:space="preserve">                score.type = 'text';</w:t>
      </w:r>
    </w:p>
    <w:p w14:paraId="7A1D93D4" w14:textId="77777777" w:rsidR="00D4338B" w:rsidRPr="001065C6" w:rsidRDefault="00D4338B" w:rsidP="00D65464">
      <w:pPr>
        <w:spacing w:line="300" w:lineRule="auto"/>
        <w:rPr>
          <w:sz w:val="21"/>
          <w:szCs w:val="21"/>
        </w:rPr>
      </w:pPr>
      <w:r w:rsidRPr="001065C6">
        <w:rPr>
          <w:sz w:val="21"/>
          <w:szCs w:val="21"/>
        </w:rPr>
        <w:t xml:space="preserve">                score.name = 'score';</w:t>
      </w:r>
    </w:p>
    <w:p w14:paraId="5BBD2553" w14:textId="77777777" w:rsidR="00D4338B" w:rsidRPr="001065C6" w:rsidRDefault="00D4338B" w:rsidP="00D65464">
      <w:pPr>
        <w:spacing w:line="300" w:lineRule="auto"/>
        <w:rPr>
          <w:sz w:val="21"/>
          <w:szCs w:val="21"/>
        </w:rPr>
      </w:pPr>
      <w:r w:rsidRPr="001065C6">
        <w:rPr>
          <w:sz w:val="21"/>
          <w:szCs w:val="21"/>
        </w:rPr>
        <w:t xml:space="preserve">                score.maxLength = 2;</w:t>
      </w:r>
    </w:p>
    <w:p w14:paraId="024DBDFE" w14:textId="77777777" w:rsidR="00D4338B" w:rsidRPr="001065C6" w:rsidRDefault="00D4338B" w:rsidP="00D65464">
      <w:pPr>
        <w:spacing w:line="300" w:lineRule="auto"/>
        <w:rPr>
          <w:sz w:val="21"/>
          <w:szCs w:val="21"/>
        </w:rPr>
      </w:pPr>
      <w:r w:rsidRPr="001065C6">
        <w:rPr>
          <w:sz w:val="21"/>
          <w:szCs w:val="21"/>
        </w:rPr>
        <w:t xml:space="preserve">                score.onchange = function () {</w:t>
      </w:r>
    </w:p>
    <w:p w14:paraId="7B7E6EC5" w14:textId="77777777" w:rsidR="00D4338B" w:rsidRPr="001065C6" w:rsidRDefault="00D4338B" w:rsidP="00D65464">
      <w:pPr>
        <w:spacing w:line="300" w:lineRule="auto"/>
        <w:rPr>
          <w:sz w:val="21"/>
          <w:szCs w:val="21"/>
        </w:rPr>
      </w:pPr>
      <w:r w:rsidRPr="001065C6">
        <w:rPr>
          <w:sz w:val="21"/>
          <w:szCs w:val="21"/>
        </w:rPr>
        <w:t xml:space="preserve">                    questionDetail['score'] = score.value;</w:t>
      </w:r>
    </w:p>
    <w:p w14:paraId="3C6C6FEF" w14:textId="77777777" w:rsidR="00D4338B" w:rsidRPr="001065C6" w:rsidRDefault="00D4338B" w:rsidP="00D65464">
      <w:pPr>
        <w:spacing w:line="300" w:lineRule="auto"/>
        <w:rPr>
          <w:sz w:val="21"/>
          <w:szCs w:val="21"/>
        </w:rPr>
      </w:pPr>
      <w:r w:rsidRPr="001065C6">
        <w:rPr>
          <w:sz w:val="21"/>
          <w:szCs w:val="21"/>
        </w:rPr>
        <w:t xml:space="preserve">                };</w:t>
      </w:r>
    </w:p>
    <w:p w14:paraId="270EF1AD" w14:textId="77777777" w:rsidR="00D4338B" w:rsidRPr="001065C6" w:rsidRDefault="00D4338B" w:rsidP="00D65464">
      <w:pPr>
        <w:spacing w:line="300" w:lineRule="auto"/>
        <w:rPr>
          <w:sz w:val="21"/>
          <w:szCs w:val="21"/>
        </w:rPr>
      </w:pPr>
      <w:r w:rsidRPr="001065C6">
        <w:rPr>
          <w:sz w:val="21"/>
          <w:szCs w:val="21"/>
        </w:rPr>
        <w:t xml:space="preserve">                score.oninput = function () {</w:t>
      </w:r>
    </w:p>
    <w:p w14:paraId="035A4920" w14:textId="77777777" w:rsidR="00D4338B" w:rsidRPr="001065C6" w:rsidRDefault="00D4338B" w:rsidP="00D65464">
      <w:pPr>
        <w:spacing w:line="300" w:lineRule="auto"/>
        <w:rPr>
          <w:sz w:val="21"/>
          <w:szCs w:val="21"/>
        </w:rPr>
      </w:pPr>
      <w:r w:rsidRPr="001065C6">
        <w:rPr>
          <w:sz w:val="21"/>
          <w:szCs w:val="21"/>
        </w:rPr>
        <w:t xml:space="preserve">                    score.value = score.value.replace(/[^\d]/g, '');</w:t>
      </w:r>
    </w:p>
    <w:p w14:paraId="39B40AD8" w14:textId="77777777" w:rsidR="00D4338B" w:rsidRPr="001065C6" w:rsidRDefault="00D4338B" w:rsidP="00D65464">
      <w:pPr>
        <w:spacing w:line="300" w:lineRule="auto"/>
        <w:rPr>
          <w:sz w:val="21"/>
          <w:szCs w:val="21"/>
        </w:rPr>
      </w:pPr>
      <w:r w:rsidRPr="001065C6">
        <w:rPr>
          <w:sz w:val="21"/>
          <w:szCs w:val="21"/>
        </w:rPr>
        <w:t xml:space="preserve">                };</w:t>
      </w:r>
    </w:p>
    <w:p w14:paraId="4B10DF7A" w14:textId="77777777" w:rsidR="00D4338B" w:rsidRPr="001065C6" w:rsidRDefault="00D4338B" w:rsidP="00D65464">
      <w:pPr>
        <w:spacing w:line="300" w:lineRule="auto"/>
        <w:rPr>
          <w:sz w:val="21"/>
          <w:szCs w:val="21"/>
        </w:rPr>
      </w:pPr>
      <w:r w:rsidRPr="001065C6">
        <w:rPr>
          <w:sz w:val="21"/>
          <w:szCs w:val="21"/>
        </w:rPr>
        <w:t xml:space="preserve">                scoreBox.appendChild(scoreSpan);</w:t>
      </w:r>
    </w:p>
    <w:p w14:paraId="615A3172" w14:textId="77777777" w:rsidR="00D4338B" w:rsidRPr="001065C6" w:rsidRDefault="00D4338B" w:rsidP="00D65464">
      <w:pPr>
        <w:spacing w:line="300" w:lineRule="auto"/>
        <w:rPr>
          <w:sz w:val="21"/>
          <w:szCs w:val="21"/>
        </w:rPr>
      </w:pPr>
      <w:r w:rsidRPr="001065C6">
        <w:rPr>
          <w:sz w:val="21"/>
          <w:szCs w:val="21"/>
        </w:rPr>
        <w:t xml:space="preserve">                scoreBox.appendChild(score);</w:t>
      </w:r>
    </w:p>
    <w:p w14:paraId="5C27D25B" w14:textId="77777777" w:rsidR="00D4338B" w:rsidRPr="001065C6" w:rsidRDefault="00D4338B" w:rsidP="00D65464">
      <w:pPr>
        <w:spacing w:line="300" w:lineRule="auto"/>
        <w:rPr>
          <w:sz w:val="21"/>
          <w:szCs w:val="21"/>
        </w:rPr>
      </w:pPr>
      <w:r w:rsidRPr="001065C6">
        <w:rPr>
          <w:sz w:val="21"/>
          <w:szCs w:val="21"/>
        </w:rPr>
        <w:t xml:space="preserve">                node.appendChild(scoreBox);</w:t>
      </w:r>
    </w:p>
    <w:p w14:paraId="7EBDD521" w14:textId="77777777" w:rsidR="00D4338B" w:rsidRPr="001065C6" w:rsidRDefault="00D4338B" w:rsidP="00D65464">
      <w:pPr>
        <w:spacing w:line="300" w:lineRule="auto"/>
        <w:rPr>
          <w:sz w:val="21"/>
          <w:szCs w:val="21"/>
        </w:rPr>
      </w:pPr>
      <w:r w:rsidRPr="001065C6">
        <w:rPr>
          <w:sz w:val="21"/>
          <w:szCs w:val="21"/>
        </w:rPr>
        <w:t xml:space="preserve">                questionDetail['a'] = 'a';</w:t>
      </w:r>
    </w:p>
    <w:p w14:paraId="53A65EA7" w14:textId="77777777" w:rsidR="00D4338B" w:rsidRPr="001065C6" w:rsidRDefault="00D4338B" w:rsidP="00D65464">
      <w:pPr>
        <w:spacing w:line="300" w:lineRule="auto"/>
        <w:rPr>
          <w:sz w:val="21"/>
          <w:szCs w:val="21"/>
        </w:rPr>
      </w:pPr>
      <w:r w:rsidRPr="001065C6">
        <w:rPr>
          <w:sz w:val="21"/>
          <w:szCs w:val="21"/>
        </w:rPr>
        <w:t xml:space="preserve">                questionDetail['b'] = 'b';</w:t>
      </w:r>
    </w:p>
    <w:p w14:paraId="308A1CB0" w14:textId="77777777" w:rsidR="00D4338B" w:rsidRPr="001065C6" w:rsidRDefault="00D4338B" w:rsidP="00D65464">
      <w:pPr>
        <w:spacing w:line="300" w:lineRule="auto"/>
        <w:rPr>
          <w:sz w:val="21"/>
          <w:szCs w:val="21"/>
        </w:rPr>
      </w:pPr>
      <w:r w:rsidRPr="001065C6">
        <w:rPr>
          <w:sz w:val="21"/>
          <w:szCs w:val="21"/>
        </w:rPr>
        <w:t xml:space="preserve">                questionDetail['c'] = 'c';</w:t>
      </w:r>
    </w:p>
    <w:p w14:paraId="3D7B549E" w14:textId="77777777" w:rsidR="00D4338B" w:rsidRPr="001065C6" w:rsidRDefault="00D4338B" w:rsidP="00D65464">
      <w:pPr>
        <w:spacing w:line="300" w:lineRule="auto"/>
        <w:rPr>
          <w:sz w:val="21"/>
          <w:szCs w:val="21"/>
        </w:rPr>
      </w:pPr>
      <w:r w:rsidRPr="001065C6">
        <w:rPr>
          <w:sz w:val="21"/>
          <w:szCs w:val="21"/>
        </w:rPr>
        <w:t xml:space="preserve">                questionDetail['d'] = 'd';</w:t>
      </w:r>
    </w:p>
    <w:p w14:paraId="3F6A1295" w14:textId="77777777" w:rsidR="00D4338B" w:rsidRPr="001065C6" w:rsidRDefault="00D4338B" w:rsidP="00D65464">
      <w:pPr>
        <w:spacing w:line="300" w:lineRule="auto"/>
        <w:rPr>
          <w:sz w:val="21"/>
          <w:szCs w:val="21"/>
        </w:rPr>
      </w:pPr>
      <w:r w:rsidRPr="001065C6">
        <w:rPr>
          <w:sz w:val="21"/>
          <w:szCs w:val="21"/>
        </w:rPr>
        <w:t xml:space="preserve">                paperJson.push(questionDetail);</w:t>
      </w:r>
    </w:p>
    <w:p w14:paraId="6357A828" w14:textId="77777777" w:rsidR="00D4338B" w:rsidRPr="001065C6" w:rsidRDefault="00D4338B" w:rsidP="00D65464">
      <w:pPr>
        <w:spacing w:line="300" w:lineRule="auto"/>
        <w:rPr>
          <w:sz w:val="21"/>
          <w:szCs w:val="21"/>
        </w:rPr>
      </w:pPr>
      <w:r w:rsidRPr="001065C6">
        <w:rPr>
          <w:sz w:val="21"/>
          <w:szCs w:val="21"/>
        </w:rPr>
        <w:t xml:space="preserve">                break;</w:t>
      </w:r>
    </w:p>
    <w:p w14:paraId="34DAF20E" w14:textId="77777777" w:rsidR="00D4338B" w:rsidRPr="001065C6" w:rsidRDefault="00D4338B" w:rsidP="00D65464">
      <w:pPr>
        <w:spacing w:line="300" w:lineRule="auto"/>
        <w:rPr>
          <w:sz w:val="21"/>
          <w:szCs w:val="21"/>
        </w:rPr>
      </w:pPr>
      <w:r w:rsidRPr="001065C6">
        <w:rPr>
          <w:sz w:val="21"/>
          <w:szCs w:val="21"/>
        </w:rPr>
        <w:t xml:space="preserve">            default:</w:t>
      </w:r>
    </w:p>
    <w:p w14:paraId="4E84CFA9" w14:textId="77777777" w:rsidR="00D4338B" w:rsidRPr="001065C6" w:rsidRDefault="00D4338B" w:rsidP="00D65464">
      <w:pPr>
        <w:spacing w:line="300" w:lineRule="auto"/>
        <w:rPr>
          <w:sz w:val="21"/>
          <w:szCs w:val="21"/>
        </w:rPr>
      </w:pPr>
      <w:r w:rsidRPr="001065C6">
        <w:rPr>
          <w:sz w:val="21"/>
          <w:szCs w:val="21"/>
        </w:rPr>
        <w:t xml:space="preserve">                break;</w:t>
      </w:r>
    </w:p>
    <w:p w14:paraId="581F78A9" w14:textId="77777777" w:rsidR="00D4338B" w:rsidRPr="001065C6" w:rsidRDefault="00D4338B" w:rsidP="00D65464">
      <w:pPr>
        <w:spacing w:line="300" w:lineRule="auto"/>
        <w:rPr>
          <w:sz w:val="21"/>
          <w:szCs w:val="21"/>
        </w:rPr>
      </w:pPr>
      <w:r w:rsidRPr="001065C6">
        <w:rPr>
          <w:sz w:val="21"/>
          <w:szCs w:val="21"/>
        </w:rPr>
        <w:t xml:space="preserve">        }</w:t>
      </w:r>
    </w:p>
    <w:p w14:paraId="4A64C54F" w14:textId="77777777" w:rsidR="00D4338B" w:rsidRPr="001065C6" w:rsidRDefault="00D4338B" w:rsidP="00D65464">
      <w:pPr>
        <w:spacing w:line="300" w:lineRule="auto"/>
        <w:rPr>
          <w:sz w:val="21"/>
          <w:szCs w:val="21"/>
        </w:rPr>
      </w:pPr>
      <w:r w:rsidRPr="001065C6">
        <w:rPr>
          <w:sz w:val="21"/>
          <w:szCs w:val="21"/>
        </w:rPr>
        <w:t xml:space="preserve">        workspace.appendChild(node);</w:t>
      </w:r>
    </w:p>
    <w:p w14:paraId="16F24058" w14:textId="77777777" w:rsidR="00D4338B" w:rsidRPr="001065C6" w:rsidRDefault="00D4338B" w:rsidP="00D65464">
      <w:pPr>
        <w:spacing w:line="300" w:lineRule="auto"/>
        <w:rPr>
          <w:sz w:val="21"/>
          <w:szCs w:val="21"/>
        </w:rPr>
      </w:pPr>
      <w:r w:rsidRPr="001065C6">
        <w:rPr>
          <w:sz w:val="21"/>
          <w:szCs w:val="21"/>
        </w:rPr>
        <w:t xml:space="preserve">        qid++;</w:t>
      </w:r>
    </w:p>
    <w:p w14:paraId="669B1EDF" w14:textId="77777777" w:rsidR="00D4338B" w:rsidRPr="001065C6" w:rsidRDefault="00D4338B" w:rsidP="00D65464">
      <w:pPr>
        <w:spacing w:line="300" w:lineRule="auto"/>
        <w:rPr>
          <w:sz w:val="21"/>
          <w:szCs w:val="21"/>
        </w:rPr>
      </w:pPr>
      <w:r w:rsidRPr="001065C6">
        <w:rPr>
          <w:sz w:val="21"/>
          <w:szCs w:val="21"/>
        </w:rPr>
        <w:t xml:space="preserve">    }</w:t>
      </w:r>
    </w:p>
    <w:p w14:paraId="67FC45F9" w14:textId="77777777" w:rsidR="00D4338B" w:rsidRPr="001065C6" w:rsidRDefault="00D4338B" w:rsidP="00D65464">
      <w:pPr>
        <w:spacing w:line="300" w:lineRule="auto"/>
        <w:rPr>
          <w:sz w:val="21"/>
          <w:szCs w:val="21"/>
        </w:rPr>
      </w:pPr>
    </w:p>
    <w:p w14:paraId="5415500D" w14:textId="77777777" w:rsidR="00D4338B" w:rsidRPr="001065C6" w:rsidRDefault="00D4338B" w:rsidP="00D65464">
      <w:pPr>
        <w:spacing w:line="300" w:lineRule="auto"/>
        <w:rPr>
          <w:sz w:val="21"/>
          <w:szCs w:val="21"/>
        </w:rPr>
      </w:pPr>
      <w:r w:rsidRPr="001065C6">
        <w:rPr>
          <w:sz w:val="21"/>
          <w:szCs w:val="21"/>
        </w:rPr>
        <w:t xml:space="preserve">    //</w:t>
      </w:r>
      <w:r w:rsidRPr="001065C6">
        <w:rPr>
          <w:rFonts w:hint="eastAsia"/>
          <w:sz w:val="21"/>
          <w:szCs w:val="21"/>
        </w:rPr>
        <w:t>题目类型工厂</w:t>
      </w:r>
      <w:r w:rsidRPr="001065C6">
        <w:rPr>
          <w:sz w:val="21"/>
          <w:szCs w:val="21"/>
        </w:rPr>
        <w:t xml:space="preserve">   end!</w:t>
      </w:r>
    </w:p>
    <w:p w14:paraId="50ACE075" w14:textId="77777777" w:rsidR="00D4338B" w:rsidRPr="001065C6" w:rsidRDefault="00D4338B" w:rsidP="00D65464">
      <w:pPr>
        <w:spacing w:line="300" w:lineRule="auto"/>
        <w:rPr>
          <w:sz w:val="21"/>
          <w:szCs w:val="21"/>
        </w:rPr>
      </w:pPr>
      <w:r w:rsidRPr="001065C6">
        <w:rPr>
          <w:sz w:val="21"/>
          <w:szCs w:val="21"/>
        </w:rPr>
        <w:t xml:space="preserve">    function addQuestion() {</w:t>
      </w:r>
    </w:p>
    <w:p w14:paraId="132BCB43" w14:textId="77777777" w:rsidR="00D4338B" w:rsidRPr="001065C6" w:rsidRDefault="00D4338B" w:rsidP="00D65464">
      <w:pPr>
        <w:spacing w:line="300" w:lineRule="auto"/>
        <w:rPr>
          <w:sz w:val="21"/>
          <w:szCs w:val="21"/>
        </w:rPr>
      </w:pPr>
      <w:r w:rsidRPr="001065C6">
        <w:rPr>
          <w:sz w:val="21"/>
          <w:szCs w:val="21"/>
        </w:rPr>
        <w:t xml:space="preserve">        if (textareaTextIsNull() &amp;&amp; answerTextIsNull()) {</w:t>
      </w:r>
    </w:p>
    <w:p w14:paraId="12218C41" w14:textId="77777777" w:rsidR="00D4338B" w:rsidRPr="001065C6" w:rsidRDefault="00D4338B" w:rsidP="00D65464">
      <w:pPr>
        <w:spacing w:line="300" w:lineRule="auto"/>
        <w:rPr>
          <w:sz w:val="21"/>
          <w:szCs w:val="21"/>
        </w:rPr>
      </w:pPr>
      <w:r w:rsidRPr="001065C6">
        <w:rPr>
          <w:sz w:val="21"/>
          <w:szCs w:val="21"/>
        </w:rPr>
        <w:t xml:space="preserve">            answerFactory(questionType);</w:t>
      </w:r>
    </w:p>
    <w:p w14:paraId="2C0E54F5" w14:textId="77777777" w:rsidR="00D4338B" w:rsidRPr="001065C6" w:rsidRDefault="00D4338B" w:rsidP="00D65464">
      <w:pPr>
        <w:spacing w:line="300" w:lineRule="auto"/>
        <w:rPr>
          <w:sz w:val="21"/>
          <w:szCs w:val="21"/>
        </w:rPr>
      </w:pPr>
      <w:r w:rsidRPr="001065C6">
        <w:rPr>
          <w:sz w:val="21"/>
          <w:szCs w:val="21"/>
        </w:rPr>
        <w:t xml:space="preserve">            // beEmpty();</w:t>
      </w:r>
    </w:p>
    <w:p w14:paraId="3CDE0F73" w14:textId="77777777" w:rsidR="00D4338B" w:rsidRPr="001065C6" w:rsidRDefault="00D4338B" w:rsidP="00D65464">
      <w:pPr>
        <w:spacing w:line="300" w:lineRule="auto"/>
        <w:rPr>
          <w:sz w:val="21"/>
          <w:szCs w:val="21"/>
        </w:rPr>
      </w:pPr>
      <w:r w:rsidRPr="001065C6">
        <w:rPr>
          <w:sz w:val="21"/>
          <w:szCs w:val="21"/>
        </w:rPr>
        <w:t xml:space="preserve">        } else {</w:t>
      </w:r>
    </w:p>
    <w:p w14:paraId="2E037D74" w14:textId="77777777" w:rsidR="00D4338B" w:rsidRPr="001065C6" w:rsidRDefault="00D4338B" w:rsidP="00D65464">
      <w:pPr>
        <w:spacing w:line="300" w:lineRule="auto"/>
        <w:rPr>
          <w:sz w:val="21"/>
          <w:szCs w:val="21"/>
        </w:rPr>
      </w:pPr>
      <w:r w:rsidRPr="001065C6">
        <w:rPr>
          <w:sz w:val="21"/>
          <w:szCs w:val="21"/>
        </w:rPr>
        <w:lastRenderedPageBreak/>
        <w:t xml:space="preserve">            return;</w:t>
      </w:r>
    </w:p>
    <w:p w14:paraId="56F09A57" w14:textId="77777777" w:rsidR="00D4338B" w:rsidRPr="001065C6" w:rsidRDefault="00D4338B" w:rsidP="00D65464">
      <w:pPr>
        <w:spacing w:line="300" w:lineRule="auto"/>
        <w:rPr>
          <w:sz w:val="21"/>
          <w:szCs w:val="21"/>
        </w:rPr>
      </w:pPr>
      <w:r w:rsidRPr="001065C6">
        <w:rPr>
          <w:sz w:val="21"/>
          <w:szCs w:val="21"/>
        </w:rPr>
        <w:t xml:space="preserve">        }</w:t>
      </w:r>
    </w:p>
    <w:p w14:paraId="675DD538" w14:textId="77777777" w:rsidR="00D4338B" w:rsidRPr="001065C6" w:rsidRDefault="00D4338B" w:rsidP="00D65464">
      <w:pPr>
        <w:spacing w:line="300" w:lineRule="auto"/>
        <w:rPr>
          <w:sz w:val="21"/>
          <w:szCs w:val="21"/>
        </w:rPr>
      </w:pPr>
      <w:r w:rsidRPr="001065C6">
        <w:rPr>
          <w:sz w:val="21"/>
          <w:szCs w:val="21"/>
        </w:rPr>
        <w:t xml:space="preserve">        console.log(paperJson);</w:t>
      </w:r>
    </w:p>
    <w:p w14:paraId="15C9A87A" w14:textId="77777777" w:rsidR="00D4338B" w:rsidRPr="001065C6" w:rsidRDefault="00D4338B" w:rsidP="00D65464">
      <w:pPr>
        <w:spacing w:line="300" w:lineRule="auto"/>
        <w:rPr>
          <w:sz w:val="21"/>
          <w:szCs w:val="21"/>
        </w:rPr>
      </w:pPr>
      <w:r w:rsidRPr="001065C6">
        <w:rPr>
          <w:sz w:val="21"/>
          <w:szCs w:val="21"/>
        </w:rPr>
        <w:t xml:space="preserve">    }</w:t>
      </w:r>
    </w:p>
    <w:p w14:paraId="74510FB5" w14:textId="77777777" w:rsidR="00D4338B" w:rsidRPr="001065C6" w:rsidRDefault="00D4338B" w:rsidP="00D65464">
      <w:pPr>
        <w:spacing w:line="300" w:lineRule="auto"/>
        <w:rPr>
          <w:sz w:val="21"/>
          <w:szCs w:val="21"/>
        </w:rPr>
      </w:pPr>
    </w:p>
    <w:p w14:paraId="64D48637" w14:textId="77777777" w:rsidR="00D4338B" w:rsidRPr="001065C6" w:rsidRDefault="00D4338B" w:rsidP="00D65464">
      <w:pPr>
        <w:spacing w:line="300" w:lineRule="auto"/>
        <w:rPr>
          <w:sz w:val="21"/>
          <w:szCs w:val="21"/>
        </w:rPr>
      </w:pPr>
      <w:r w:rsidRPr="001065C6">
        <w:rPr>
          <w:sz w:val="21"/>
          <w:szCs w:val="21"/>
        </w:rPr>
        <w:t xml:space="preserve">    function textareaTextIsNull() {</w:t>
      </w:r>
    </w:p>
    <w:p w14:paraId="482DE8BC" w14:textId="77777777" w:rsidR="00D4338B" w:rsidRPr="001065C6" w:rsidRDefault="00D4338B" w:rsidP="00D65464">
      <w:pPr>
        <w:spacing w:line="300" w:lineRule="auto"/>
        <w:rPr>
          <w:sz w:val="21"/>
          <w:szCs w:val="21"/>
        </w:rPr>
      </w:pPr>
      <w:r w:rsidRPr="001065C6">
        <w:rPr>
          <w:sz w:val="21"/>
          <w:szCs w:val="21"/>
        </w:rPr>
        <w:t xml:space="preserve">        let flag = 0;</w:t>
      </w:r>
    </w:p>
    <w:p w14:paraId="24465EB2" w14:textId="77777777" w:rsidR="00D4338B" w:rsidRPr="001065C6" w:rsidRDefault="00D4338B" w:rsidP="00D65464">
      <w:pPr>
        <w:spacing w:line="300" w:lineRule="auto"/>
        <w:rPr>
          <w:sz w:val="21"/>
          <w:szCs w:val="21"/>
        </w:rPr>
      </w:pPr>
      <w:r w:rsidRPr="001065C6">
        <w:rPr>
          <w:sz w:val="21"/>
          <w:szCs w:val="21"/>
        </w:rPr>
        <w:t xml:space="preserve">        let textareaTag = document.getElementsByTagName('textarea');</w:t>
      </w:r>
    </w:p>
    <w:p w14:paraId="3AABA9CE" w14:textId="77777777" w:rsidR="00D4338B" w:rsidRPr="001065C6" w:rsidRDefault="00D4338B" w:rsidP="00D65464">
      <w:pPr>
        <w:spacing w:line="300" w:lineRule="auto"/>
        <w:rPr>
          <w:sz w:val="21"/>
          <w:szCs w:val="21"/>
        </w:rPr>
      </w:pPr>
      <w:r w:rsidRPr="001065C6">
        <w:rPr>
          <w:sz w:val="21"/>
          <w:szCs w:val="21"/>
        </w:rPr>
        <w:t xml:space="preserve">        let textareaTagLength = textareaTag.length;</w:t>
      </w:r>
    </w:p>
    <w:p w14:paraId="669E2730" w14:textId="77777777" w:rsidR="00D4338B" w:rsidRPr="001065C6" w:rsidRDefault="00D4338B" w:rsidP="00D65464">
      <w:pPr>
        <w:spacing w:line="300" w:lineRule="auto"/>
        <w:rPr>
          <w:sz w:val="21"/>
          <w:szCs w:val="21"/>
        </w:rPr>
      </w:pPr>
      <w:r w:rsidRPr="001065C6">
        <w:rPr>
          <w:sz w:val="21"/>
          <w:szCs w:val="21"/>
        </w:rPr>
        <w:t xml:space="preserve">        if (textareaTagLength == 0) {</w:t>
      </w:r>
    </w:p>
    <w:p w14:paraId="5C525718" w14:textId="77777777" w:rsidR="00D4338B" w:rsidRPr="001065C6" w:rsidRDefault="00D4338B" w:rsidP="00D65464">
      <w:pPr>
        <w:spacing w:line="300" w:lineRule="auto"/>
        <w:rPr>
          <w:sz w:val="21"/>
          <w:szCs w:val="21"/>
        </w:rPr>
      </w:pPr>
      <w:r w:rsidRPr="001065C6">
        <w:rPr>
          <w:sz w:val="21"/>
          <w:szCs w:val="21"/>
        </w:rPr>
        <w:t xml:space="preserve">            flag = -1;</w:t>
      </w:r>
    </w:p>
    <w:p w14:paraId="5DE41AD2" w14:textId="77777777" w:rsidR="00D4338B" w:rsidRPr="001065C6" w:rsidRDefault="00D4338B" w:rsidP="00D65464">
      <w:pPr>
        <w:spacing w:line="300" w:lineRule="auto"/>
        <w:rPr>
          <w:sz w:val="21"/>
          <w:szCs w:val="21"/>
        </w:rPr>
      </w:pPr>
      <w:r w:rsidRPr="001065C6">
        <w:rPr>
          <w:sz w:val="21"/>
          <w:szCs w:val="21"/>
        </w:rPr>
        <w:t xml:space="preserve">        }</w:t>
      </w:r>
    </w:p>
    <w:p w14:paraId="12E5C1BC" w14:textId="77777777" w:rsidR="00D4338B" w:rsidRPr="001065C6" w:rsidRDefault="00D4338B" w:rsidP="00D65464">
      <w:pPr>
        <w:spacing w:line="300" w:lineRule="auto"/>
        <w:rPr>
          <w:sz w:val="21"/>
          <w:szCs w:val="21"/>
        </w:rPr>
      </w:pPr>
      <w:r w:rsidRPr="001065C6">
        <w:rPr>
          <w:sz w:val="21"/>
          <w:szCs w:val="21"/>
        </w:rPr>
        <w:t xml:space="preserve">        for (let key in textareaTag) {</w:t>
      </w:r>
    </w:p>
    <w:p w14:paraId="1345FBCD" w14:textId="77777777" w:rsidR="00D4338B" w:rsidRPr="001065C6" w:rsidRDefault="00D4338B" w:rsidP="00D65464">
      <w:pPr>
        <w:spacing w:line="300" w:lineRule="auto"/>
        <w:rPr>
          <w:sz w:val="21"/>
          <w:szCs w:val="21"/>
        </w:rPr>
      </w:pPr>
      <w:r w:rsidRPr="001065C6">
        <w:rPr>
          <w:sz w:val="21"/>
          <w:szCs w:val="21"/>
        </w:rPr>
        <w:t xml:space="preserve">            if (textareaTag[key].value != '' &amp;&amp; textareaTag[key].value != undefined) {</w:t>
      </w:r>
    </w:p>
    <w:p w14:paraId="7ED9AB47" w14:textId="77777777" w:rsidR="00D4338B" w:rsidRPr="001065C6" w:rsidRDefault="00D4338B" w:rsidP="00D65464">
      <w:pPr>
        <w:spacing w:line="300" w:lineRule="auto"/>
        <w:rPr>
          <w:sz w:val="21"/>
          <w:szCs w:val="21"/>
        </w:rPr>
      </w:pPr>
      <w:r w:rsidRPr="001065C6">
        <w:rPr>
          <w:sz w:val="21"/>
          <w:szCs w:val="21"/>
        </w:rPr>
        <w:t xml:space="preserve">                flag++;</w:t>
      </w:r>
    </w:p>
    <w:p w14:paraId="7F8CD1C1" w14:textId="77777777" w:rsidR="00D4338B" w:rsidRPr="001065C6" w:rsidRDefault="00D4338B" w:rsidP="00D65464">
      <w:pPr>
        <w:spacing w:line="300" w:lineRule="auto"/>
        <w:rPr>
          <w:sz w:val="21"/>
          <w:szCs w:val="21"/>
        </w:rPr>
      </w:pPr>
      <w:r w:rsidRPr="001065C6">
        <w:rPr>
          <w:sz w:val="21"/>
          <w:szCs w:val="21"/>
        </w:rPr>
        <w:t xml:space="preserve">            }</w:t>
      </w:r>
    </w:p>
    <w:p w14:paraId="5857C8D5" w14:textId="77777777" w:rsidR="00D4338B" w:rsidRPr="001065C6" w:rsidRDefault="00D4338B" w:rsidP="00D65464">
      <w:pPr>
        <w:spacing w:line="300" w:lineRule="auto"/>
        <w:rPr>
          <w:sz w:val="21"/>
          <w:szCs w:val="21"/>
        </w:rPr>
      </w:pPr>
      <w:r w:rsidRPr="001065C6">
        <w:rPr>
          <w:sz w:val="21"/>
          <w:szCs w:val="21"/>
        </w:rPr>
        <w:t xml:space="preserve">        }</w:t>
      </w:r>
    </w:p>
    <w:p w14:paraId="3AC066A0" w14:textId="77777777" w:rsidR="00D4338B" w:rsidRPr="001065C6" w:rsidRDefault="00D4338B" w:rsidP="00D65464">
      <w:pPr>
        <w:spacing w:line="300" w:lineRule="auto"/>
        <w:rPr>
          <w:sz w:val="21"/>
          <w:szCs w:val="21"/>
        </w:rPr>
      </w:pPr>
      <w:r w:rsidRPr="001065C6">
        <w:rPr>
          <w:sz w:val="21"/>
          <w:szCs w:val="21"/>
        </w:rPr>
        <w:t xml:space="preserve">        // console.log(flag);</w:t>
      </w:r>
    </w:p>
    <w:p w14:paraId="022DDA66" w14:textId="77777777" w:rsidR="00D4338B" w:rsidRPr="001065C6" w:rsidRDefault="00D4338B" w:rsidP="00D65464">
      <w:pPr>
        <w:spacing w:line="300" w:lineRule="auto"/>
        <w:rPr>
          <w:sz w:val="21"/>
          <w:szCs w:val="21"/>
        </w:rPr>
      </w:pPr>
      <w:r w:rsidRPr="001065C6">
        <w:rPr>
          <w:sz w:val="21"/>
          <w:szCs w:val="21"/>
        </w:rPr>
        <w:t xml:space="preserve">        if (flag != textareaTagLength &amp;&amp; flag &gt;= 0) {</w:t>
      </w:r>
    </w:p>
    <w:p w14:paraId="34203F77" w14:textId="77777777" w:rsidR="00D4338B" w:rsidRPr="001065C6" w:rsidRDefault="00D4338B" w:rsidP="00D65464">
      <w:pPr>
        <w:spacing w:line="300" w:lineRule="auto"/>
        <w:rPr>
          <w:sz w:val="21"/>
          <w:szCs w:val="21"/>
        </w:rPr>
      </w:pPr>
      <w:r w:rsidRPr="001065C6">
        <w:rPr>
          <w:sz w:val="21"/>
          <w:szCs w:val="21"/>
        </w:rPr>
        <w:t xml:space="preserve">            alert('</w:t>
      </w:r>
      <w:r w:rsidRPr="001065C6">
        <w:rPr>
          <w:rFonts w:hint="eastAsia"/>
          <w:sz w:val="21"/>
          <w:szCs w:val="21"/>
        </w:rPr>
        <w:t>你的问题没填写完整</w:t>
      </w:r>
      <w:r w:rsidRPr="001065C6">
        <w:rPr>
          <w:sz w:val="21"/>
          <w:szCs w:val="21"/>
        </w:rPr>
        <w:t>');</w:t>
      </w:r>
    </w:p>
    <w:p w14:paraId="542F8BDA" w14:textId="77777777" w:rsidR="00D4338B" w:rsidRPr="001065C6" w:rsidRDefault="00D4338B" w:rsidP="00D65464">
      <w:pPr>
        <w:spacing w:line="300" w:lineRule="auto"/>
        <w:rPr>
          <w:sz w:val="21"/>
          <w:szCs w:val="21"/>
        </w:rPr>
      </w:pPr>
      <w:r w:rsidRPr="001065C6">
        <w:rPr>
          <w:sz w:val="21"/>
          <w:szCs w:val="21"/>
        </w:rPr>
        <w:t xml:space="preserve">            return false;</w:t>
      </w:r>
    </w:p>
    <w:p w14:paraId="3F150FF3" w14:textId="77777777" w:rsidR="00D4338B" w:rsidRPr="001065C6" w:rsidRDefault="00D4338B" w:rsidP="00D65464">
      <w:pPr>
        <w:spacing w:line="300" w:lineRule="auto"/>
        <w:rPr>
          <w:sz w:val="21"/>
          <w:szCs w:val="21"/>
        </w:rPr>
      </w:pPr>
      <w:r w:rsidRPr="001065C6">
        <w:rPr>
          <w:sz w:val="21"/>
          <w:szCs w:val="21"/>
        </w:rPr>
        <w:t xml:space="preserve">        }</w:t>
      </w:r>
    </w:p>
    <w:p w14:paraId="2611AA61" w14:textId="77777777" w:rsidR="00D4338B" w:rsidRPr="001065C6" w:rsidRDefault="00D4338B" w:rsidP="00D65464">
      <w:pPr>
        <w:spacing w:line="300" w:lineRule="auto"/>
        <w:rPr>
          <w:sz w:val="21"/>
          <w:szCs w:val="21"/>
        </w:rPr>
      </w:pPr>
      <w:r w:rsidRPr="001065C6">
        <w:rPr>
          <w:sz w:val="21"/>
          <w:szCs w:val="21"/>
        </w:rPr>
        <w:t xml:space="preserve">        return true;</w:t>
      </w:r>
    </w:p>
    <w:p w14:paraId="0EC2218F" w14:textId="77777777" w:rsidR="00D4338B" w:rsidRPr="001065C6" w:rsidRDefault="00D4338B" w:rsidP="00D65464">
      <w:pPr>
        <w:spacing w:line="300" w:lineRule="auto"/>
        <w:rPr>
          <w:sz w:val="21"/>
          <w:szCs w:val="21"/>
        </w:rPr>
      </w:pPr>
      <w:r w:rsidRPr="001065C6">
        <w:rPr>
          <w:sz w:val="21"/>
          <w:szCs w:val="21"/>
        </w:rPr>
        <w:t xml:space="preserve">    }</w:t>
      </w:r>
    </w:p>
    <w:p w14:paraId="488E2804" w14:textId="77777777" w:rsidR="00D4338B" w:rsidRPr="001065C6" w:rsidRDefault="00D4338B" w:rsidP="00D65464">
      <w:pPr>
        <w:spacing w:line="300" w:lineRule="auto"/>
        <w:rPr>
          <w:sz w:val="21"/>
          <w:szCs w:val="21"/>
        </w:rPr>
      </w:pPr>
    </w:p>
    <w:p w14:paraId="10A1FCB8" w14:textId="77777777" w:rsidR="00D4338B" w:rsidRPr="001065C6" w:rsidRDefault="00D4338B" w:rsidP="00D65464">
      <w:pPr>
        <w:spacing w:line="300" w:lineRule="auto"/>
        <w:rPr>
          <w:sz w:val="21"/>
          <w:szCs w:val="21"/>
        </w:rPr>
      </w:pPr>
      <w:r w:rsidRPr="001065C6">
        <w:rPr>
          <w:sz w:val="21"/>
          <w:szCs w:val="21"/>
        </w:rPr>
        <w:t xml:space="preserve">    function answerTextIsNull() {</w:t>
      </w:r>
    </w:p>
    <w:p w14:paraId="3168DB76" w14:textId="77777777" w:rsidR="00D4338B" w:rsidRPr="001065C6" w:rsidRDefault="00D4338B" w:rsidP="00D65464">
      <w:pPr>
        <w:spacing w:line="300" w:lineRule="auto"/>
        <w:rPr>
          <w:sz w:val="21"/>
          <w:szCs w:val="21"/>
        </w:rPr>
      </w:pPr>
      <w:r w:rsidRPr="001065C6">
        <w:rPr>
          <w:sz w:val="21"/>
          <w:szCs w:val="21"/>
        </w:rPr>
        <w:t xml:space="preserve">        let flag = 0;</w:t>
      </w:r>
    </w:p>
    <w:p w14:paraId="1EB815AF" w14:textId="77777777" w:rsidR="00D4338B" w:rsidRPr="001065C6" w:rsidRDefault="00D4338B" w:rsidP="00D65464">
      <w:pPr>
        <w:spacing w:line="300" w:lineRule="auto"/>
        <w:rPr>
          <w:sz w:val="21"/>
          <w:szCs w:val="21"/>
        </w:rPr>
      </w:pPr>
      <w:r w:rsidRPr="001065C6">
        <w:rPr>
          <w:sz w:val="21"/>
          <w:szCs w:val="21"/>
        </w:rPr>
        <w:t xml:space="preserve">        let flagNum = 0;</w:t>
      </w:r>
    </w:p>
    <w:p w14:paraId="1724AFEC" w14:textId="77777777" w:rsidR="00D4338B" w:rsidRPr="001065C6" w:rsidRDefault="00D4338B" w:rsidP="00D65464">
      <w:pPr>
        <w:spacing w:line="300" w:lineRule="auto"/>
        <w:rPr>
          <w:sz w:val="21"/>
          <w:szCs w:val="21"/>
        </w:rPr>
      </w:pPr>
      <w:r w:rsidRPr="001065C6">
        <w:rPr>
          <w:sz w:val="21"/>
          <w:szCs w:val="21"/>
        </w:rPr>
        <w:t xml:space="preserve">        let inputTag = document.getElementsByTagName('input');</w:t>
      </w:r>
    </w:p>
    <w:p w14:paraId="757D9FF0" w14:textId="77777777" w:rsidR="00D4338B" w:rsidRPr="001065C6" w:rsidRDefault="00D4338B" w:rsidP="00D65464">
      <w:pPr>
        <w:spacing w:line="300" w:lineRule="auto"/>
        <w:rPr>
          <w:sz w:val="21"/>
          <w:szCs w:val="21"/>
        </w:rPr>
      </w:pPr>
      <w:r w:rsidRPr="001065C6">
        <w:rPr>
          <w:sz w:val="21"/>
          <w:szCs w:val="21"/>
        </w:rPr>
        <w:t xml:space="preserve">        // inputTag.</w:t>
      </w:r>
    </w:p>
    <w:p w14:paraId="6F6DA4A8" w14:textId="77777777" w:rsidR="00D4338B" w:rsidRPr="001065C6" w:rsidRDefault="00D4338B" w:rsidP="00D65464">
      <w:pPr>
        <w:spacing w:line="300" w:lineRule="auto"/>
        <w:rPr>
          <w:sz w:val="21"/>
          <w:szCs w:val="21"/>
        </w:rPr>
      </w:pPr>
      <w:r w:rsidRPr="001065C6">
        <w:rPr>
          <w:sz w:val="21"/>
          <w:szCs w:val="21"/>
        </w:rPr>
        <w:t xml:space="preserve">        console.log(inputTag);</w:t>
      </w:r>
    </w:p>
    <w:p w14:paraId="5C52C594" w14:textId="77777777" w:rsidR="00D4338B" w:rsidRPr="001065C6" w:rsidRDefault="00D4338B" w:rsidP="00D65464">
      <w:pPr>
        <w:spacing w:line="300" w:lineRule="auto"/>
        <w:rPr>
          <w:sz w:val="21"/>
          <w:szCs w:val="21"/>
        </w:rPr>
      </w:pPr>
      <w:r w:rsidRPr="001065C6">
        <w:rPr>
          <w:sz w:val="21"/>
          <w:szCs w:val="21"/>
        </w:rPr>
        <w:t xml:space="preserve">        let textareaTagLength = document.getElementsByTagName('textarea').length;</w:t>
      </w:r>
    </w:p>
    <w:p w14:paraId="6E72A50A" w14:textId="77777777" w:rsidR="00D4338B" w:rsidRPr="001065C6" w:rsidRDefault="00D4338B" w:rsidP="00D65464">
      <w:pPr>
        <w:spacing w:line="300" w:lineRule="auto"/>
        <w:rPr>
          <w:sz w:val="21"/>
          <w:szCs w:val="21"/>
        </w:rPr>
      </w:pPr>
      <w:r w:rsidRPr="001065C6">
        <w:rPr>
          <w:sz w:val="21"/>
          <w:szCs w:val="21"/>
        </w:rPr>
        <w:t xml:space="preserve">        let inputTagLength = inputTag.length;</w:t>
      </w:r>
    </w:p>
    <w:p w14:paraId="3F326E83" w14:textId="77777777" w:rsidR="00D4338B" w:rsidRPr="001065C6" w:rsidRDefault="00D4338B" w:rsidP="00D65464">
      <w:pPr>
        <w:spacing w:line="300" w:lineRule="auto"/>
        <w:rPr>
          <w:sz w:val="21"/>
          <w:szCs w:val="21"/>
        </w:rPr>
      </w:pPr>
      <w:r w:rsidRPr="001065C6">
        <w:rPr>
          <w:sz w:val="21"/>
          <w:szCs w:val="21"/>
        </w:rPr>
        <w:t xml:space="preserve">        if (questionType == undefined) {</w:t>
      </w:r>
    </w:p>
    <w:p w14:paraId="0CC6776D" w14:textId="77777777" w:rsidR="00D4338B" w:rsidRPr="001065C6" w:rsidRDefault="00D4338B" w:rsidP="00D65464">
      <w:pPr>
        <w:spacing w:line="300" w:lineRule="auto"/>
        <w:rPr>
          <w:sz w:val="21"/>
          <w:szCs w:val="21"/>
        </w:rPr>
      </w:pPr>
      <w:r w:rsidRPr="001065C6">
        <w:rPr>
          <w:sz w:val="21"/>
          <w:szCs w:val="21"/>
        </w:rPr>
        <w:t xml:space="preserve">            alert('</w:t>
      </w:r>
      <w:r w:rsidRPr="001065C6">
        <w:rPr>
          <w:rFonts w:hint="eastAsia"/>
          <w:sz w:val="21"/>
          <w:szCs w:val="21"/>
        </w:rPr>
        <w:t>请选择你想添加的题目类型</w:t>
      </w:r>
      <w:r w:rsidRPr="001065C6">
        <w:rPr>
          <w:sz w:val="21"/>
          <w:szCs w:val="21"/>
        </w:rPr>
        <w:t>');</w:t>
      </w:r>
    </w:p>
    <w:p w14:paraId="34E0504A" w14:textId="77777777" w:rsidR="00D4338B" w:rsidRPr="001065C6" w:rsidRDefault="00D4338B" w:rsidP="00D65464">
      <w:pPr>
        <w:spacing w:line="300" w:lineRule="auto"/>
        <w:rPr>
          <w:sz w:val="21"/>
          <w:szCs w:val="21"/>
        </w:rPr>
      </w:pPr>
      <w:r w:rsidRPr="001065C6">
        <w:rPr>
          <w:sz w:val="21"/>
          <w:szCs w:val="21"/>
        </w:rPr>
        <w:t xml:space="preserve">            return;</w:t>
      </w:r>
    </w:p>
    <w:p w14:paraId="1C74E97F" w14:textId="77777777" w:rsidR="00D4338B" w:rsidRPr="001065C6" w:rsidRDefault="00D4338B" w:rsidP="00D65464">
      <w:pPr>
        <w:spacing w:line="300" w:lineRule="auto"/>
        <w:rPr>
          <w:sz w:val="21"/>
          <w:szCs w:val="21"/>
        </w:rPr>
      </w:pPr>
      <w:r w:rsidRPr="001065C6">
        <w:rPr>
          <w:sz w:val="21"/>
          <w:szCs w:val="21"/>
        </w:rPr>
        <w:lastRenderedPageBreak/>
        <w:t xml:space="preserve">        }</w:t>
      </w:r>
    </w:p>
    <w:p w14:paraId="4C2E72F8" w14:textId="77777777" w:rsidR="00D4338B" w:rsidRPr="001065C6" w:rsidRDefault="00D4338B" w:rsidP="00D65464">
      <w:pPr>
        <w:spacing w:line="300" w:lineRule="auto"/>
        <w:rPr>
          <w:sz w:val="21"/>
          <w:szCs w:val="21"/>
        </w:rPr>
      </w:pPr>
      <w:r w:rsidRPr="001065C6">
        <w:rPr>
          <w:sz w:val="21"/>
          <w:szCs w:val="21"/>
        </w:rPr>
        <w:t xml:space="preserve">        if (textareaTagLength == 0) {</w:t>
      </w:r>
    </w:p>
    <w:p w14:paraId="2CFD7906" w14:textId="77777777" w:rsidR="00D4338B" w:rsidRPr="001065C6" w:rsidRDefault="00D4338B" w:rsidP="00D65464">
      <w:pPr>
        <w:spacing w:line="300" w:lineRule="auto"/>
        <w:rPr>
          <w:sz w:val="21"/>
          <w:szCs w:val="21"/>
        </w:rPr>
      </w:pPr>
      <w:r w:rsidRPr="001065C6">
        <w:rPr>
          <w:sz w:val="21"/>
          <w:szCs w:val="21"/>
        </w:rPr>
        <w:t xml:space="preserve">            flag = -1;</w:t>
      </w:r>
    </w:p>
    <w:p w14:paraId="1318A85C" w14:textId="77777777" w:rsidR="00D4338B" w:rsidRPr="001065C6" w:rsidRDefault="00D4338B" w:rsidP="00D65464">
      <w:pPr>
        <w:spacing w:line="300" w:lineRule="auto"/>
        <w:rPr>
          <w:sz w:val="21"/>
          <w:szCs w:val="21"/>
        </w:rPr>
      </w:pPr>
      <w:r w:rsidRPr="001065C6">
        <w:rPr>
          <w:sz w:val="21"/>
          <w:szCs w:val="21"/>
        </w:rPr>
        <w:t xml:space="preserve">        }</w:t>
      </w:r>
    </w:p>
    <w:p w14:paraId="33FF8858" w14:textId="77777777" w:rsidR="00D4338B" w:rsidRPr="001065C6" w:rsidRDefault="00D4338B" w:rsidP="00D65464">
      <w:pPr>
        <w:spacing w:line="300" w:lineRule="auto"/>
        <w:rPr>
          <w:sz w:val="21"/>
          <w:szCs w:val="21"/>
        </w:rPr>
      </w:pPr>
      <w:r w:rsidRPr="001065C6">
        <w:rPr>
          <w:sz w:val="21"/>
          <w:szCs w:val="21"/>
        </w:rPr>
        <w:t xml:space="preserve">        for (let key in inputTag) {</w:t>
      </w:r>
    </w:p>
    <w:p w14:paraId="6D1E7746" w14:textId="77777777" w:rsidR="00D4338B" w:rsidRPr="001065C6" w:rsidRDefault="00D4338B" w:rsidP="00D65464">
      <w:pPr>
        <w:spacing w:line="300" w:lineRule="auto"/>
        <w:rPr>
          <w:sz w:val="21"/>
          <w:szCs w:val="21"/>
        </w:rPr>
      </w:pPr>
      <w:r w:rsidRPr="001065C6">
        <w:rPr>
          <w:sz w:val="21"/>
          <w:szCs w:val="21"/>
        </w:rPr>
        <w:t xml:space="preserve">            if (inputTag[key].type == 'text' &amp;&amp; inputTag[key].id != 'key') {</w:t>
      </w:r>
    </w:p>
    <w:p w14:paraId="44D2BA6E" w14:textId="77777777" w:rsidR="00D4338B" w:rsidRPr="001065C6" w:rsidRDefault="00D4338B" w:rsidP="00D65464">
      <w:pPr>
        <w:spacing w:line="300" w:lineRule="auto"/>
        <w:rPr>
          <w:sz w:val="21"/>
          <w:szCs w:val="21"/>
        </w:rPr>
      </w:pPr>
      <w:r w:rsidRPr="001065C6">
        <w:rPr>
          <w:sz w:val="21"/>
          <w:szCs w:val="21"/>
        </w:rPr>
        <w:t xml:space="preserve">                flagNum++;</w:t>
      </w:r>
    </w:p>
    <w:p w14:paraId="6346ED7E" w14:textId="77777777" w:rsidR="00D4338B" w:rsidRPr="001065C6" w:rsidRDefault="00D4338B" w:rsidP="00D65464">
      <w:pPr>
        <w:spacing w:line="300" w:lineRule="auto"/>
        <w:rPr>
          <w:sz w:val="21"/>
          <w:szCs w:val="21"/>
        </w:rPr>
      </w:pPr>
      <w:r w:rsidRPr="001065C6">
        <w:rPr>
          <w:sz w:val="21"/>
          <w:szCs w:val="21"/>
        </w:rPr>
        <w:t xml:space="preserve">                console.log(inputTag[key].value);</w:t>
      </w:r>
    </w:p>
    <w:p w14:paraId="3311EB51" w14:textId="77777777" w:rsidR="00D4338B" w:rsidRPr="001065C6" w:rsidRDefault="00D4338B" w:rsidP="00D65464">
      <w:pPr>
        <w:spacing w:line="300" w:lineRule="auto"/>
        <w:rPr>
          <w:sz w:val="21"/>
          <w:szCs w:val="21"/>
        </w:rPr>
      </w:pPr>
      <w:r w:rsidRPr="001065C6">
        <w:rPr>
          <w:sz w:val="21"/>
          <w:szCs w:val="21"/>
        </w:rPr>
        <w:t xml:space="preserve">                if (inputTag[key].value != '') {</w:t>
      </w:r>
    </w:p>
    <w:p w14:paraId="517D5585" w14:textId="77777777" w:rsidR="00D4338B" w:rsidRPr="001065C6" w:rsidRDefault="00D4338B" w:rsidP="00D65464">
      <w:pPr>
        <w:spacing w:line="300" w:lineRule="auto"/>
        <w:rPr>
          <w:sz w:val="21"/>
          <w:szCs w:val="21"/>
        </w:rPr>
      </w:pPr>
      <w:r w:rsidRPr="001065C6">
        <w:rPr>
          <w:sz w:val="21"/>
          <w:szCs w:val="21"/>
        </w:rPr>
        <w:t xml:space="preserve">                    flag++;</w:t>
      </w:r>
    </w:p>
    <w:p w14:paraId="5046BA03" w14:textId="77777777" w:rsidR="00D4338B" w:rsidRPr="001065C6" w:rsidRDefault="00D4338B" w:rsidP="00D65464">
      <w:pPr>
        <w:spacing w:line="300" w:lineRule="auto"/>
        <w:rPr>
          <w:sz w:val="21"/>
          <w:szCs w:val="21"/>
        </w:rPr>
      </w:pPr>
      <w:r w:rsidRPr="001065C6">
        <w:rPr>
          <w:sz w:val="21"/>
          <w:szCs w:val="21"/>
        </w:rPr>
        <w:t xml:space="preserve">                }</w:t>
      </w:r>
    </w:p>
    <w:p w14:paraId="445AF81B" w14:textId="77777777" w:rsidR="00D4338B" w:rsidRPr="001065C6" w:rsidRDefault="00D4338B" w:rsidP="00D65464">
      <w:pPr>
        <w:spacing w:line="300" w:lineRule="auto"/>
        <w:rPr>
          <w:sz w:val="21"/>
          <w:szCs w:val="21"/>
        </w:rPr>
      </w:pPr>
      <w:r w:rsidRPr="001065C6">
        <w:rPr>
          <w:sz w:val="21"/>
          <w:szCs w:val="21"/>
        </w:rPr>
        <w:t xml:space="preserve">            }</w:t>
      </w:r>
    </w:p>
    <w:p w14:paraId="70ECF6AD" w14:textId="77777777" w:rsidR="00D4338B" w:rsidRPr="001065C6" w:rsidRDefault="00D4338B" w:rsidP="00D65464">
      <w:pPr>
        <w:spacing w:line="300" w:lineRule="auto"/>
        <w:rPr>
          <w:sz w:val="21"/>
          <w:szCs w:val="21"/>
        </w:rPr>
      </w:pPr>
      <w:r w:rsidRPr="001065C6">
        <w:rPr>
          <w:sz w:val="21"/>
          <w:szCs w:val="21"/>
        </w:rPr>
        <w:t xml:space="preserve">        }</w:t>
      </w:r>
    </w:p>
    <w:p w14:paraId="4DC04701" w14:textId="77777777" w:rsidR="00D4338B" w:rsidRPr="001065C6" w:rsidRDefault="00D4338B" w:rsidP="00D65464">
      <w:pPr>
        <w:spacing w:line="300" w:lineRule="auto"/>
        <w:rPr>
          <w:sz w:val="21"/>
          <w:szCs w:val="21"/>
        </w:rPr>
      </w:pPr>
      <w:r w:rsidRPr="001065C6">
        <w:rPr>
          <w:sz w:val="21"/>
          <w:szCs w:val="21"/>
        </w:rPr>
        <w:t xml:space="preserve">        console.log(flagNum+":"+flag);</w:t>
      </w:r>
    </w:p>
    <w:p w14:paraId="6470CA73" w14:textId="77777777" w:rsidR="00D4338B" w:rsidRPr="001065C6" w:rsidRDefault="00D4338B" w:rsidP="00D65464">
      <w:pPr>
        <w:spacing w:line="300" w:lineRule="auto"/>
        <w:rPr>
          <w:sz w:val="21"/>
          <w:szCs w:val="21"/>
        </w:rPr>
      </w:pPr>
      <w:r w:rsidRPr="001065C6">
        <w:rPr>
          <w:sz w:val="21"/>
          <w:szCs w:val="21"/>
        </w:rPr>
        <w:t xml:space="preserve">        if (flag != flagNum &amp;&amp; flag &gt;= 0) {</w:t>
      </w:r>
    </w:p>
    <w:p w14:paraId="56139CDB" w14:textId="77777777" w:rsidR="00D4338B" w:rsidRPr="001065C6" w:rsidRDefault="00D4338B" w:rsidP="00D65464">
      <w:pPr>
        <w:spacing w:line="300" w:lineRule="auto"/>
        <w:rPr>
          <w:sz w:val="21"/>
          <w:szCs w:val="21"/>
        </w:rPr>
      </w:pPr>
      <w:r w:rsidRPr="001065C6">
        <w:rPr>
          <w:sz w:val="21"/>
          <w:szCs w:val="21"/>
        </w:rPr>
        <w:t xml:space="preserve">            alert('</w:t>
      </w:r>
      <w:r w:rsidRPr="001065C6">
        <w:rPr>
          <w:rFonts w:hint="eastAsia"/>
          <w:sz w:val="21"/>
          <w:szCs w:val="21"/>
        </w:rPr>
        <w:t>你的问题还没填写完整</w:t>
      </w:r>
      <w:r w:rsidRPr="001065C6">
        <w:rPr>
          <w:sz w:val="21"/>
          <w:szCs w:val="21"/>
        </w:rPr>
        <w:t>');</w:t>
      </w:r>
    </w:p>
    <w:p w14:paraId="497559CC" w14:textId="77777777" w:rsidR="00D4338B" w:rsidRPr="001065C6" w:rsidRDefault="00D4338B" w:rsidP="00D65464">
      <w:pPr>
        <w:spacing w:line="300" w:lineRule="auto"/>
        <w:rPr>
          <w:sz w:val="21"/>
          <w:szCs w:val="21"/>
        </w:rPr>
      </w:pPr>
      <w:r w:rsidRPr="001065C6">
        <w:rPr>
          <w:sz w:val="21"/>
          <w:szCs w:val="21"/>
        </w:rPr>
        <w:t xml:space="preserve">            return false;</w:t>
      </w:r>
    </w:p>
    <w:p w14:paraId="3602B197" w14:textId="77777777" w:rsidR="00D4338B" w:rsidRPr="001065C6" w:rsidRDefault="00D4338B" w:rsidP="00D65464">
      <w:pPr>
        <w:spacing w:line="300" w:lineRule="auto"/>
        <w:rPr>
          <w:sz w:val="21"/>
          <w:szCs w:val="21"/>
        </w:rPr>
      </w:pPr>
      <w:r w:rsidRPr="001065C6">
        <w:rPr>
          <w:sz w:val="21"/>
          <w:szCs w:val="21"/>
        </w:rPr>
        <w:t xml:space="preserve">        }</w:t>
      </w:r>
    </w:p>
    <w:p w14:paraId="2063B677" w14:textId="77777777" w:rsidR="00D4338B" w:rsidRPr="001065C6" w:rsidRDefault="00D4338B" w:rsidP="00D65464">
      <w:pPr>
        <w:spacing w:line="300" w:lineRule="auto"/>
        <w:rPr>
          <w:sz w:val="21"/>
          <w:szCs w:val="21"/>
        </w:rPr>
      </w:pPr>
      <w:r w:rsidRPr="001065C6">
        <w:rPr>
          <w:sz w:val="21"/>
          <w:szCs w:val="21"/>
        </w:rPr>
        <w:t xml:space="preserve">        return true;</w:t>
      </w:r>
    </w:p>
    <w:p w14:paraId="2C5BA715" w14:textId="77777777" w:rsidR="00D4338B" w:rsidRPr="001065C6" w:rsidRDefault="00D4338B" w:rsidP="00D65464">
      <w:pPr>
        <w:spacing w:line="300" w:lineRule="auto"/>
        <w:rPr>
          <w:sz w:val="21"/>
          <w:szCs w:val="21"/>
        </w:rPr>
      </w:pPr>
      <w:r w:rsidRPr="001065C6">
        <w:rPr>
          <w:sz w:val="21"/>
          <w:szCs w:val="21"/>
        </w:rPr>
        <w:t xml:space="preserve">    }</w:t>
      </w:r>
    </w:p>
    <w:p w14:paraId="53259EC7" w14:textId="77777777" w:rsidR="00D4338B" w:rsidRPr="001065C6" w:rsidRDefault="00D4338B" w:rsidP="00D65464">
      <w:pPr>
        <w:spacing w:line="300" w:lineRule="auto"/>
        <w:rPr>
          <w:sz w:val="21"/>
          <w:szCs w:val="21"/>
        </w:rPr>
      </w:pPr>
    </w:p>
    <w:p w14:paraId="65492370" w14:textId="77777777" w:rsidR="00D4338B" w:rsidRPr="001065C6" w:rsidRDefault="00D4338B" w:rsidP="00D65464">
      <w:pPr>
        <w:spacing w:line="300" w:lineRule="auto"/>
        <w:rPr>
          <w:sz w:val="21"/>
          <w:szCs w:val="21"/>
        </w:rPr>
      </w:pPr>
      <w:r w:rsidRPr="001065C6">
        <w:rPr>
          <w:sz w:val="21"/>
          <w:szCs w:val="21"/>
        </w:rPr>
        <w:t xml:space="preserve">    var changeFlag = 0;</w:t>
      </w:r>
    </w:p>
    <w:p w14:paraId="41E17626" w14:textId="77777777" w:rsidR="00D4338B" w:rsidRPr="001065C6" w:rsidRDefault="00D4338B" w:rsidP="00D65464">
      <w:pPr>
        <w:spacing w:line="300" w:lineRule="auto"/>
        <w:rPr>
          <w:sz w:val="21"/>
          <w:szCs w:val="21"/>
        </w:rPr>
      </w:pPr>
    </w:p>
    <w:p w14:paraId="017E7051" w14:textId="77777777" w:rsidR="00D4338B" w:rsidRPr="001065C6" w:rsidRDefault="00D4338B" w:rsidP="00D65464">
      <w:pPr>
        <w:spacing w:line="300" w:lineRule="auto"/>
        <w:rPr>
          <w:sz w:val="21"/>
          <w:szCs w:val="21"/>
        </w:rPr>
      </w:pPr>
      <w:r w:rsidRPr="001065C6">
        <w:rPr>
          <w:sz w:val="21"/>
          <w:szCs w:val="21"/>
        </w:rPr>
        <w:t xml:space="preserve">    function changeFloor() {</w:t>
      </w:r>
    </w:p>
    <w:p w14:paraId="6AA7851A" w14:textId="77777777" w:rsidR="00D4338B" w:rsidRPr="001065C6" w:rsidRDefault="00D4338B" w:rsidP="00D65464">
      <w:pPr>
        <w:spacing w:line="300" w:lineRule="auto"/>
        <w:rPr>
          <w:sz w:val="21"/>
          <w:szCs w:val="21"/>
        </w:rPr>
      </w:pPr>
      <w:r w:rsidRPr="001065C6">
        <w:rPr>
          <w:sz w:val="21"/>
          <w:szCs w:val="21"/>
        </w:rPr>
        <w:t xml:space="preserve">        if (changeFlag == 0) {</w:t>
      </w:r>
    </w:p>
    <w:p w14:paraId="37AA20B2" w14:textId="77777777" w:rsidR="00D4338B" w:rsidRPr="001065C6" w:rsidRDefault="00D4338B" w:rsidP="00D65464">
      <w:pPr>
        <w:spacing w:line="300" w:lineRule="auto"/>
        <w:rPr>
          <w:sz w:val="21"/>
          <w:szCs w:val="21"/>
        </w:rPr>
      </w:pPr>
      <w:r w:rsidRPr="001065C6">
        <w:rPr>
          <w:sz w:val="21"/>
          <w:szCs w:val="21"/>
        </w:rPr>
        <w:t xml:space="preserve">            $("#list").removeClass().addClass('lower');</w:t>
      </w:r>
    </w:p>
    <w:p w14:paraId="14B52156" w14:textId="77777777" w:rsidR="00D4338B" w:rsidRPr="001065C6" w:rsidRDefault="00D4338B" w:rsidP="00D65464">
      <w:pPr>
        <w:spacing w:line="300" w:lineRule="auto"/>
        <w:rPr>
          <w:sz w:val="21"/>
          <w:szCs w:val="21"/>
        </w:rPr>
      </w:pPr>
      <w:r w:rsidRPr="001065C6">
        <w:rPr>
          <w:sz w:val="21"/>
          <w:szCs w:val="21"/>
        </w:rPr>
        <w:t xml:space="preserve">            $("#add").removeClass().addClass('upper');</w:t>
      </w:r>
    </w:p>
    <w:p w14:paraId="03CC9D76" w14:textId="77777777" w:rsidR="00D4338B" w:rsidRPr="001065C6" w:rsidRDefault="00D4338B" w:rsidP="00D65464">
      <w:pPr>
        <w:spacing w:line="300" w:lineRule="auto"/>
        <w:rPr>
          <w:sz w:val="21"/>
          <w:szCs w:val="21"/>
        </w:rPr>
      </w:pPr>
      <w:r w:rsidRPr="001065C6">
        <w:rPr>
          <w:sz w:val="21"/>
          <w:szCs w:val="21"/>
        </w:rPr>
        <w:t xml:space="preserve">            changeFlag = 1;</w:t>
      </w:r>
    </w:p>
    <w:p w14:paraId="5BC17AB4" w14:textId="77777777" w:rsidR="00D4338B" w:rsidRPr="001065C6" w:rsidRDefault="00D4338B" w:rsidP="00D65464">
      <w:pPr>
        <w:spacing w:line="300" w:lineRule="auto"/>
        <w:rPr>
          <w:sz w:val="21"/>
          <w:szCs w:val="21"/>
        </w:rPr>
      </w:pPr>
      <w:r w:rsidRPr="001065C6">
        <w:rPr>
          <w:sz w:val="21"/>
          <w:szCs w:val="21"/>
        </w:rPr>
        <w:t xml:space="preserve">        } else {</w:t>
      </w:r>
    </w:p>
    <w:p w14:paraId="288D2621" w14:textId="77777777" w:rsidR="00D4338B" w:rsidRPr="001065C6" w:rsidRDefault="00D4338B" w:rsidP="00D65464">
      <w:pPr>
        <w:spacing w:line="300" w:lineRule="auto"/>
        <w:rPr>
          <w:sz w:val="21"/>
          <w:szCs w:val="21"/>
        </w:rPr>
      </w:pPr>
      <w:r w:rsidRPr="001065C6">
        <w:rPr>
          <w:sz w:val="21"/>
          <w:szCs w:val="21"/>
        </w:rPr>
        <w:t xml:space="preserve">            $("#list").removeClass().addClass('upper');</w:t>
      </w:r>
    </w:p>
    <w:p w14:paraId="49FC988E" w14:textId="77777777" w:rsidR="00D4338B" w:rsidRPr="001065C6" w:rsidRDefault="00D4338B" w:rsidP="00D65464">
      <w:pPr>
        <w:spacing w:line="300" w:lineRule="auto"/>
        <w:rPr>
          <w:sz w:val="21"/>
          <w:szCs w:val="21"/>
        </w:rPr>
      </w:pPr>
      <w:r w:rsidRPr="001065C6">
        <w:rPr>
          <w:sz w:val="21"/>
          <w:szCs w:val="21"/>
        </w:rPr>
        <w:t xml:space="preserve">            $("#add").removeClass().addClass('lower');</w:t>
      </w:r>
    </w:p>
    <w:p w14:paraId="7A754DE2" w14:textId="77777777" w:rsidR="00D4338B" w:rsidRPr="001065C6" w:rsidRDefault="00D4338B" w:rsidP="00D65464">
      <w:pPr>
        <w:spacing w:line="300" w:lineRule="auto"/>
        <w:rPr>
          <w:sz w:val="21"/>
          <w:szCs w:val="21"/>
        </w:rPr>
      </w:pPr>
      <w:r w:rsidRPr="001065C6">
        <w:rPr>
          <w:sz w:val="21"/>
          <w:szCs w:val="21"/>
        </w:rPr>
        <w:t xml:space="preserve">            changeFlag = 0;</w:t>
      </w:r>
    </w:p>
    <w:p w14:paraId="0139D031" w14:textId="77777777" w:rsidR="00D4338B" w:rsidRPr="001065C6" w:rsidRDefault="00D4338B" w:rsidP="00D65464">
      <w:pPr>
        <w:spacing w:line="300" w:lineRule="auto"/>
        <w:rPr>
          <w:sz w:val="21"/>
          <w:szCs w:val="21"/>
        </w:rPr>
      </w:pPr>
      <w:r w:rsidRPr="001065C6">
        <w:rPr>
          <w:sz w:val="21"/>
          <w:szCs w:val="21"/>
        </w:rPr>
        <w:t xml:space="preserve">        }</w:t>
      </w:r>
    </w:p>
    <w:p w14:paraId="21F4894C" w14:textId="77777777" w:rsidR="00D4338B" w:rsidRPr="001065C6" w:rsidRDefault="00D4338B" w:rsidP="00D65464">
      <w:pPr>
        <w:spacing w:line="300" w:lineRule="auto"/>
        <w:rPr>
          <w:sz w:val="21"/>
          <w:szCs w:val="21"/>
        </w:rPr>
      </w:pPr>
      <w:r w:rsidRPr="001065C6">
        <w:rPr>
          <w:sz w:val="21"/>
          <w:szCs w:val="21"/>
        </w:rPr>
        <w:t xml:space="preserve">        }</w:t>
      </w:r>
    </w:p>
    <w:p w14:paraId="3D43E381" w14:textId="77777777" w:rsidR="00D4338B" w:rsidRPr="001065C6" w:rsidRDefault="00D4338B" w:rsidP="00D65464">
      <w:pPr>
        <w:spacing w:line="300" w:lineRule="auto"/>
        <w:rPr>
          <w:sz w:val="21"/>
          <w:szCs w:val="21"/>
        </w:rPr>
      </w:pPr>
    </w:p>
    <w:p w14:paraId="707BA85C" w14:textId="77777777" w:rsidR="00D4338B" w:rsidRPr="001065C6" w:rsidRDefault="00D4338B" w:rsidP="00D65464">
      <w:pPr>
        <w:spacing w:line="300" w:lineRule="auto"/>
        <w:rPr>
          <w:sz w:val="21"/>
          <w:szCs w:val="21"/>
        </w:rPr>
      </w:pPr>
      <w:r w:rsidRPr="001065C6">
        <w:rPr>
          <w:sz w:val="21"/>
          <w:szCs w:val="21"/>
        </w:rPr>
        <w:t xml:space="preserve">        var currentPage;</w:t>
      </w:r>
    </w:p>
    <w:p w14:paraId="52F6C782" w14:textId="77777777" w:rsidR="00D4338B" w:rsidRPr="001065C6" w:rsidRDefault="00D4338B" w:rsidP="00D65464">
      <w:pPr>
        <w:spacing w:line="300" w:lineRule="auto"/>
        <w:rPr>
          <w:sz w:val="21"/>
          <w:szCs w:val="21"/>
        </w:rPr>
      </w:pPr>
      <w:r w:rsidRPr="001065C6">
        <w:rPr>
          <w:sz w:val="21"/>
          <w:szCs w:val="21"/>
        </w:rPr>
        <w:lastRenderedPageBreak/>
        <w:t xml:space="preserve">        var lastPage;</w:t>
      </w:r>
    </w:p>
    <w:p w14:paraId="6050AA41" w14:textId="77777777" w:rsidR="00D4338B" w:rsidRPr="001065C6" w:rsidRDefault="00D4338B" w:rsidP="00D65464">
      <w:pPr>
        <w:spacing w:line="300" w:lineRule="auto"/>
        <w:rPr>
          <w:sz w:val="21"/>
          <w:szCs w:val="21"/>
        </w:rPr>
      </w:pPr>
      <w:r w:rsidRPr="001065C6">
        <w:rPr>
          <w:sz w:val="21"/>
          <w:szCs w:val="21"/>
        </w:rPr>
        <w:t xml:space="preserve">    function searchKey(page) {</w:t>
      </w:r>
    </w:p>
    <w:p w14:paraId="11A06C43" w14:textId="77777777" w:rsidR="00D4338B" w:rsidRPr="001065C6" w:rsidRDefault="00D4338B" w:rsidP="00D65464">
      <w:pPr>
        <w:spacing w:line="300" w:lineRule="auto"/>
        <w:rPr>
          <w:sz w:val="21"/>
          <w:szCs w:val="21"/>
        </w:rPr>
      </w:pPr>
      <w:r w:rsidRPr="001065C6">
        <w:rPr>
          <w:sz w:val="21"/>
          <w:szCs w:val="21"/>
        </w:rPr>
        <w:t xml:space="preserve">        page=page||1;</w:t>
      </w:r>
    </w:p>
    <w:p w14:paraId="5266085A" w14:textId="77777777" w:rsidR="00D4338B" w:rsidRPr="001065C6" w:rsidRDefault="00D4338B" w:rsidP="00D65464">
      <w:pPr>
        <w:spacing w:line="300" w:lineRule="auto"/>
        <w:rPr>
          <w:sz w:val="21"/>
          <w:szCs w:val="21"/>
        </w:rPr>
      </w:pPr>
      <w:r w:rsidRPr="001065C6">
        <w:rPr>
          <w:sz w:val="21"/>
          <w:szCs w:val="21"/>
        </w:rPr>
        <w:t xml:space="preserve">        var key = $("#key").val()</w:t>
      </w:r>
    </w:p>
    <w:p w14:paraId="2F5B3F82" w14:textId="77777777" w:rsidR="00D4338B" w:rsidRPr="001065C6" w:rsidRDefault="00D4338B" w:rsidP="00D65464">
      <w:pPr>
        <w:spacing w:line="300" w:lineRule="auto"/>
        <w:rPr>
          <w:sz w:val="21"/>
          <w:szCs w:val="21"/>
        </w:rPr>
      </w:pPr>
      <w:r w:rsidRPr="001065C6">
        <w:rPr>
          <w:sz w:val="21"/>
          <w:szCs w:val="21"/>
        </w:rPr>
        <w:t xml:space="preserve">        var list = document.getElementById('show-list');</w:t>
      </w:r>
    </w:p>
    <w:p w14:paraId="5AA03DC2" w14:textId="77777777" w:rsidR="00D4338B" w:rsidRPr="001065C6" w:rsidRDefault="00D4338B" w:rsidP="00D65464">
      <w:pPr>
        <w:spacing w:line="300" w:lineRule="auto"/>
        <w:rPr>
          <w:sz w:val="21"/>
          <w:szCs w:val="21"/>
        </w:rPr>
      </w:pPr>
      <w:r w:rsidRPr="001065C6">
        <w:rPr>
          <w:sz w:val="21"/>
          <w:szCs w:val="21"/>
        </w:rPr>
        <w:t xml:space="preserve">        list.innerHTML='';</w:t>
      </w:r>
    </w:p>
    <w:p w14:paraId="506E2C05" w14:textId="77777777" w:rsidR="00D4338B" w:rsidRPr="001065C6" w:rsidRDefault="00D4338B" w:rsidP="00D65464">
      <w:pPr>
        <w:spacing w:line="300" w:lineRule="auto"/>
        <w:rPr>
          <w:sz w:val="21"/>
          <w:szCs w:val="21"/>
        </w:rPr>
      </w:pPr>
      <w:r w:rsidRPr="001065C6">
        <w:rPr>
          <w:sz w:val="21"/>
          <w:szCs w:val="21"/>
        </w:rPr>
        <w:t xml:space="preserve">        $.get({</w:t>
      </w:r>
    </w:p>
    <w:p w14:paraId="2D9B8EEA" w14:textId="77777777" w:rsidR="00D4338B" w:rsidRPr="001065C6" w:rsidRDefault="00D4338B" w:rsidP="00D65464">
      <w:pPr>
        <w:spacing w:line="300" w:lineRule="auto"/>
        <w:rPr>
          <w:sz w:val="21"/>
          <w:szCs w:val="21"/>
        </w:rPr>
      </w:pPr>
      <w:r w:rsidRPr="001065C6">
        <w:rPr>
          <w:sz w:val="21"/>
          <w:szCs w:val="21"/>
        </w:rPr>
        <w:t xml:space="preserve">            async: true,</w:t>
      </w:r>
    </w:p>
    <w:p w14:paraId="43C66B58" w14:textId="77777777" w:rsidR="00D4338B" w:rsidRPr="001065C6" w:rsidRDefault="00D4338B" w:rsidP="00D65464">
      <w:pPr>
        <w:spacing w:line="300" w:lineRule="auto"/>
        <w:rPr>
          <w:sz w:val="21"/>
          <w:szCs w:val="21"/>
        </w:rPr>
      </w:pPr>
      <w:r w:rsidRPr="001065C6">
        <w:rPr>
          <w:sz w:val="21"/>
          <w:szCs w:val="21"/>
        </w:rPr>
        <w:t xml:space="preserve">            url: '/api/teacher/searchProblem?page='+page,</w:t>
      </w:r>
    </w:p>
    <w:p w14:paraId="2E10DB9F" w14:textId="77777777" w:rsidR="00D4338B" w:rsidRPr="001065C6" w:rsidRDefault="00D4338B" w:rsidP="00D65464">
      <w:pPr>
        <w:spacing w:line="300" w:lineRule="auto"/>
        <w:rPr>
          <w:sz w:val="21"/>
          <w:szCs w:val="21"/>
        </w:rPr>
      </w:pPr>
      <w:r w:rsidRPr="001065C6">
        <w:rPr>
          <w:sz w:val="21"/>
          <w:szCs w:val="21"/>
        </w:rPr>
        <w:t xml:space="preserve">            // url:pageUrl,</w:t>
      </w:r>
    </w:p>
    <w:p w14:paraId="57C635A2" w14:textId="77777777" w:rsidR="00D4338B" w:rsidRPr="001065C6" w:rsidRDefault="00D4338B" w:rsidP="00D65464">
      <w:pPr>
        <w:spacing w:line="300" w:lineRule="auto"/>
        <w:rPr>
          <w:sz w:val="21"/>
          <w:szCs w:val="21"/>
        </w:rPr>
      </w:pPr>
      <w:r w:rsidRPr="001065C6">
        <w:rPr>
          <w:sz w:val="21"/>
          <w:szCs w:val="21"/>
        </w:rPr>
        <w:t xml:space="preserve">            data: {'key': key},</w:t>
      </w:r>
    </w:p>
    <w:p w14:paraId="6A045DA4" w14:textId="77777777" w:rsidR="00D4338B" w:rsidRPr="001065C6" w:rsidRDefault="00D4338B" w:rsidP="00D65464">
      <w:pPr>
        <w:spacing w:line="300" w:lineRule="auto"/>
        <w:rPr>
          <w:sz w:val="21"/>
          <w:szCs w:val="21"/>
        </w:rPr>
      </w:pPr>
      <w:r w:rsidRPr="001065C6">
        <w:rPr>
          <w:sz w:val="21"/>
          <w:szCs w:val="21"/>
        </w:rPr>
        <w:t xml:space="preserve">            success: function (data) {</w:t>
      </w:r>
    </w:p>
    <w:p w14:paraId="44895BF5" w14:textId="77777777" w:rsidR="00D4338B" w:rsidRPr="001065C6" w:rsidRDefault="00D4338B" w:rsidP="00D65464">
      <w:pPr>
        <w:spacing w:line="300" w:lineRule="auto"/>
        <w:rPr>
          <w:sz w:val="21"/>
          <w:szCs w:val="21"/>
        </w:rPr>
      </w:pPr>
      <w:r w:rsidRPr="001065C6">
        <w:rPr>
          <w:sz w:val="21"/>
          <w:szCs w:val="21"/>
        </w:rPr>
        <w:t xml:space="preserve">                var info=JSON.parse(data);</w:t>
      </w:r>
    </w:p>
    <w:p w14:paraId="649997C0" w14:textId="77777777" w:rsidR="00D4338B" w:rsidRPr="001065C6" w:rsidRDefault="00D4338B" w:rsidP="00D65464">
      <w:pPr>
        <w:spacing w:line="300" w:lineRule="auto"/>
        <w:rPr>
          <w:sz w:val="21"/>
          <w:szCs w:val="21"/>
        </w:rPr>
      </w:pPr>
      <w:r w:rsidRPr="001065C6">
        <w:rPr>
          <w:sz w:val="21"/>
          <w:szCs w:val="21"/>
        </w:rPr>
        <w:t xml:space="preserve">                console.log(info);</w:t>
      </w:r>
    </w:p>
    <w:p w14:paraId="735F811B" w14:textId="77777777" w:rsidR="00D4338B" w:rsidRPr="001065C6" w:rsidRDefault="00D4338B" w:rsidP="00D65464">
      <w:pPr>
        <w:spacing w:line="300" w:lineRule="auto"/>
        <w:rPr>
          <w:sz w:val="21"/>
          <w:szCs w:val="21"/>
        </w:rPr>
      </w:pPr>
      <w:r w:rsidRPr="001065C6">
        <w:rPr>
          <w:sz w:val="21"/>
          <w:szCs w:val="21"/>
        </w:rPr>
        <w:t xml:space="preserve">                currentPage=info.current_page;</w:t>
      </w:r>
    </w:p>
    <w:p w14:paraId="31E8D947" w14:textId="77777777" w:rsidR="00D4338B" w:rsidRPr="001065C6" w:rsidRDefault="00D4338B" w:rsidP="00D65464">
      <w:pPr>
        <w:spacing w:line="300" w:lineRule="auto"/>
        <w:rPr>
          <w:sz w:val="21"/>
          <w:szCs w:val="21"/>
        </w:rPr>
      </w:pPr>
      <w:r w:rsidRPr="001065C6">
        <w:rPr>
          <w:sz w:val="21"/>
          <w:szCs w:val="21"/>
        </w:rPr>
        <w:t xml:space="preserve">                lastPage=info.last_page;</w:t>
      </w:r>
    </w:p>
    <w:p w14:paraId="4CE444FF" w14:textId="77777777" w:rsidR="00D4338B" w:rsidRPr="001065C6" w:rsidRDefault="00D4338B" w:rsidP="00D65464">
      <w:pPr>
        <w:spacing w:line="300" w:lineRule="auto"/>
        <w:rPr>
          <w:sz w:val="21"/>
          <w:szCs w:val="21"/>
        </w:rPr>
      </w:pPr>
      <w:r w:rsidRPr="001065C6">
        <w:rPr>
          <w:sz w:val="21"/>
          <w:szCs w:val="21"/>
        </w:rPr>
        <w:t xml:space="preserve">                var pageUl=document.getElementById('pageUl');</w:t>
      </w:r>
    </w:p>
    <w:p w14:paraId="6C37BA0F" w14:textId="77777777" w:rsidR="00D4338B" w:rsidRPr="001065C6" w:rsidRDefault="00D4338B" w:rsidP="00D65464">
      <w:pPr>
        <w:spacing w:line="300" w:lineRule="auto"/>
        <w:rPr>
          <w:sz w:val="21"/>
          <w:szCs w:val="21"/>
        </w:rPr>
      </w:pPr>
      <w:r w:rsidRPr="001065C6">
        <w:rPr>
          <w:sz w:val="21"/>
          <w:szCs w:val="21"/>
        </w:rPr>
        <w:t xml:space="preserve">                pageUl.innerHTML="";</w:t>
      </w:r>
    </w:p>
    <w:p w14:paraId="30E9BFF8" w14:textId="77777777" w:rsidR="00D4338B" w:rsidRPr="001065C6" w:rsidRDefault="00D4338B" w:rsidP="00D65464">
      <w:pPr>
        <w:spacing w:line="300" w:lineRule="auto"/>
        <w:rPr>
          <w:sz w:val="21"/>
          <w:szCs w:val="21"/>
        </w:rPr>
      </w:pPr>
      <w:r w:rsidRPr="001065C6">
        <w:rPr>
          <w:sz w:val="21"/>
          <w:szCs w:val="21"/>
        </w:rPr>
        <w:t xml:space="preserve">                var preLi=document.createElement('li');</w:t>
      </w:r>
    </w:p>
    <w:p w14:paraId="127663F0" w14:textId="77777777" w:rsidR="00D4338B" w:rsidRPr="001065C6" w:rsidRDefault="00D4338B" w:rsidP="00D65464">
      <w:pPr>
        <w:spacing w:line="300" w:lineRule="auto"/>
        <w:rPr>
          <w:sz w:val="21"/>
          <w:szCs w:val="21"/>
        </w:rPr>
      </w:pPr>
      <w:r w:rsidRPr="001065C6">
        <w:rPr>
          <w:sz w:val="21"/>
          <w:szCs w:val="21"/>
        </w:rPr>
        <w:t xml:space="preserve">                preLi.innerHTML="&lt;a href=\"#\" onclick=\"searchKey(1)\"&gt;&amp;lt;&amp;lt;&lt;/a&gt;";</w:t>
      </w:r>
    </w:p>
    <w:p w14:paraId="62E4B5AB" w14:textId="77777777" w:rsidR="00D4338B" w:rsidRPr="001065C6" w:rsidRDefault="00D4338B" w:rsidP="00D65464">
      <w:pPr>
        <w:spacing w:line="300" w:lineRule="auto"/>
        <w:rPr>
          <w:sz w:val="21"/>
          <w:szCs w:val="21"/>
        </w:rPr>
      </w:pPr>
      <w:r w:rsidRPr="001065C6">
        <w:rPr>
          <w:sz w:val="21"/>
          <w:szCs w:val="21"/>
        </w:rPr>
        <w:t xml:space="preserve">                var lastLi=document.createElement('li');</w:t>
      </w:r>
    </w:p>
    <w:p w14:paraId="7B1A45E5" w14:textId="77777777" w:rsidR="00D4338B" w:rsidRPr="001065C6" w:rsidRDefault="00D4338B" w:rsidP="00D65464">
      <w:pPr>
        <w:spacing w:line="300" w:lineRule="auto"/>
        <w:rPr>
          <w:sz w:val="21"/>
          <w:szCs w:val="21"/>
        </w:rPr>
      </w:pPr>
      <w:r w:rsidRPr="001065C6">
        <w:rPr>
          <w:sz w:val="21"/>
          <w:szCs w:val="21"/>
        </w:rPr>
        <w:t xml:space="preserve">                lastLi.innerHTML="&lt;a href=\"#\" onclick=\"searchKey(lastPage)\"&gt;&amp;gt;&amp;gt;&lt;/a&gt;";</w:t>
      </w:r>
    </w:p>
    <w:p w14:paraId="39F86E28" w14:textId="77777777" w:rsidR="00D4338B" w:rsidRPr="001065C6" w:rsidRDefault="00D4338B" w:rsidP="00D65464">
      <w:pPr>
        <w:spacing w:line="300" w:lineRule="auto"/>
        <w:rPr>
          <w:sz w:val="21"/>
          <w:szCs w:val="21"/>
        </w:rPr>
      </w:pPr>
      <w:r w:rsidRPr="001065C6">
        <w:rPr>
          <w:sz w:val="21"/>
          <w:szCs w:val="21"/>
        </w:rPr>
        <w:t xml:space="preserve">                pageUl.appendChild(preLi);</w:t>
      </w:r>
    </w:p>
    <w:p w14:paraId="0AA6DA10" w14:textId="77777777" w:rsidR="00D4338B" w:rsidRPr="001065C6" w:rsidRDefault="00D4338B" w:rsidP="00D65464">
      <w:pPr>
        <w:spacing w:line="300" w:lineRule="auto"/>
        <w:rPr>
          <w:sz w:val="21"/>
          <w:szCs w:val="21"/>
        </w:rPr>
      </w:pPr>
      <w:r w:rsidRPr="001065C6">
        <w:rPr>
          <w:sz w:val="21"/>
          <w:szCs w:val="21"/>
        </w:rPr>
        <w:t xml:space="preserve">                for (let i=1;i&lt;=lastPage;i++){</w:t>
      </w:r>
    </w:p>
    <w:p w14:paraId="3E085002" w14:textId="77777777" w:rsidR="00D4338B" w:rsidRPr="001065C6" w:rsidRDefault="00D4338B" w:rsidP="00D65464">
      <w:pPr>
        <w:spacing w:line="300" w:lineRule="auto"/>
        <w:rPr>
          <w:sz w:val="21"/>
          <w:szCs w:val="21"/>
        </w:rPr>
      </w:pPr>
      <w:r w:rsidRPr="001065C6">
        <w:rPr>
          <w:sz w:val="21"/>
          <w:szCs w:val="21"/>
        </w:rPr>
        <w:t xml:space="preserve">                    var newLi=document.createElement('li');</w:t>
      </w:r>
    </w:p>
    <w:p w14:paraId="5FF23F68" w14:textId="77777777" w:rsidR="00D4338B" w:rsidRPr="001065C6" w:rsidRDefault="00D4338B" w:rsidP="00D65464">
      <w:pPr>
        <w:spacing w:line="300" w:lineRule="auto"/>
        <w:rPr>
          <w:sz w:val="21"/>
          <w:szCs w:val="21"/>
        </w:rPr>
      </w:pPr>
      <w:r w:rsidRPr="001065C6">
        <w:rPr>
          <w:sz w:val="21"/>
          <w:szCs w:val="21"/>
        </w:rPr>
        <w:t xml:space="preserve">                    newLi.innerHTML="&lt;a href=\"#\" onclick=\"searchKey("+i+")\"&gt;"+i+"&lt;/a&gt;";</w:t>
      </w:r>
    </w:p>
    <w:p w14:paraId="6B775B16" w14:textId="77777777" w:rsidR="00D4338B" w:rsidRPr="001065C6" w:rsidRDefault="00D4338B" w:rsidP="00D65464">
      <w:pPr>
        <w:spacing w:line="300" w:lineRule="auto"/>
        <w:rPr>
          <w:sz w:val="21"/>
          <w:szCs w:val="21"/>
        </w:rPr>
      </w:pPr>
      <w:r w:rsidRPr="001065C6">
        <w:rPr>
          <w:sz w:val="21"/>
          <w:szCs w:val="21"/>
        </w:rPr>
        <w:t xml:space="preserve">                    pageUl.appendChild(newLi);</w:t>
      </w:r>
    </w:p>
    <w:p w14:paraId="5CEE40D1" w14:textId="77777777" w:rsidR="00D4338B" w:rsidRPr="001065C6" w:rsidRDefault="00D4338B" w:rsidP="00D65464">
      <w:pPr>
        <w:spacing w:line="300" w:lineRule="auto"/>
        <w:rPr>
          <w:sz w:val="21"/>
          <w:szCs w:val="21"/>
        </w:rPr>
      </w:pPr>
      <w:r w:rsidRPr="001065C6">
        <w:rPr>
          <w:sz w:val="21"/>
          <w:szCs w:val="21"/>
        </w:rPr>
        <w:t xml:space="preserve">                }</w:t>
      </w:r>
    </w:p>
    <w:p w14:paraId="3B398C6F" w14:textId="77777777" w:rsidR="00D4338B" w:rsidRPr="001065C6" w:rsidRDefault="00D4338B" w:rsidP="00D65464">
      <w:pPr>
        <w:spacing w:line="300" w:lineRule="auto"/>
        <w:rPr>
          <w:sz w:val="21"/>
          <w:szCs w:val="21"/>
        </w:rPr>
      </w:pPr>
      <w:r w:rsidRPr="001065C6">
        <w:rPr>
          <w:sz w:val="21"/>
          <w:szCs w:val="21"/>
        </w:rPr>
        <w:t xml:space="preserve">                pageUl.appendChild(lastLi);</w:t>
      </w:r>
    </w:p>
    <w:p w14:paraId="29CD577E" w14:textId="77777777" w:rsidR="00D4338B" w:rsidRPr="001065C6" w:rsidRDefault="00D4338B" w:rsidP="00D65464">
      <w:pPr>
        <w:spacing w:line="300" w:lineRule="auto"/>
        <w:rPr>
          <w:sz w:val="21"/>
          <w:szCs w:val="21"/>
        </w:rPr>
      </w:pPr>
      <w:r w:rsidRPr="001065C6">
        <w:rPr>
          <w:sz w:val="21"/>
          <w:szCs w:val="21"/>
        </w:rPr>
        <w:t xml:space="preserve">                data = JSON.parse(data).data;</w:t>
      </w:r>
    </w:p>
    <w:p w14:paraId="45A23618" w14:textId="77777777" w:rsidR="00D4338B" w:rsidRPr="001065C6" w:rsidRDefault="00D4338B" w:rsidP="00D65464">
      <w:pPr>
        <w:spacing w:line="300" w:lineRule="auto"/>
        <w:rPr>
          <w:sz w:val="21"/>
          <w:szCs w:val="21"/>
        </w:rPr>
      </w:pPr>
      <w:r w:rsidRPr="001065C6">
        <w:rPr>
          <w:sz w:val="21"/>
          <w:szCs w:val="21"/>
        </w:rPr>
        <w:t xml:space="preserve">                // return;</w:t>
      </w:r>
    </w:p>
    <w:p w14:paraId="7B020ED5" w14:textId="77777777" w:rsidR="00D4338B" w:rsidRPr="001065C6" w:rsidRDefault="00D4338B" w:rsidP="00D65464">
      <w:pPr>
        <w:spacing w:line="300" w:lineRule="auto"/>
        <w:rPr>
          <w:sz w:val="21"/>
          <w:szCs w:val="21"/>
        </w:rPr>
      </w:pPr>
      <w:r w:rsidRPr="001065C6">
        <w:rPr>
          <w:sz w:val="21"/>
          <w:szCs w:val="21"/>
        </w:rPr>
        <w:t xml:space="preserve">                for (let index = 0; index &lt; data.length; index++) {</w:t>
      </w:r>
    </w:p>
    <w:p w14:paraId="18FFF299" w14:textId="77777777" w:rsidR="00D4338B" w:rsidRPr="001065C6" w:rsidRDefault="00D4338B" w:rsidP="00D65464">
      <w:pPr>
        <w:spacing w:line="300" w:lineRule="auto"/>
        <w:rPr>
          <w:sz w:val="21"/>
          <w:szCs w:val="21"/>
        </w:rPr>
      </w:pPr>
      <w:r w:rsidRPr="001065C6">
        <w:rPr>
          <w:sz w:val="21"/>
          <w:szCs w:val="21"/>
        </w:rPr>
        <w:t xml:space="preserve">                    var field = document.createElement('fieldset');</w:t>
      </w:r>
    </w:p>
    <w:p w14:paraId="2E0A9CBE" w14:textId="77777777" w:rsidR="00D4338B" w:rsidRPr="001065C6" w:rsidRDefault="00D4338B" w:rsidP="00D65464">
      <w:pPr>
        <w:spacing w:line="300" w:lineRule="auto"/>
        <w:rPr>
          <w:sz w:val="21"/>
          <w:szCs w:val="21"/>
        </w:rPr>
      </w:pPr>
      <w:r w:rsidRPr="001065C6">
        <w:rPr>
          <w:sz w:val="21"/>
          <w:szCs w:val="21"/>
        </w:rPr>
        <w:t xml:space="preserve">                    field.setAttribute('qid',data[index].id);</w:t>
      </w:r>
    </w:p>
    <w:p w14:paraId="682BF199" w14:textId="77777777" w:rsidR="00D4338B" w:rsidRPr="001065C6" w:rsidRDefault="00D4338B" w:rsidP="00D65464">
      <w:pPr>
        <w:spacing w:line="300" w:lineRule="auto"/>
        <w:rPr>
          <w:sz w:val="21"/>
          <w:szCs w:val="21"/>
        </w:rPr>
      </w:pPr>
      <w:r w:rsidRPr="001065C6">
        <w:rPr>
          <w:sz w:val="21"/>
          <w:szCs w:val="21"/>
        </w:rPr>
        <w:t xml:space="preserve">                    // console.log(data[index]);</w:t>
      </w:r>
    </w:p>
    <w:p w14:paraId="78E06CD8" w14:textId="77777777" w:rsidR="00D4338B" w:rsidRPr="001065C6" w:rsidRDefault="00D4338B" w:rsidP="00D65464">
      <w:pPr>
        <w:spacing w:line="300" w:lineRule="auto"/>
        <w:rPr>
          <w:sz w:val="21"/>
          <w:szCs w:val="21"/>
        </w:rPr>
      </w:pPr>
      <w:r w:rsidRPr="001065C6">
        <w:rPr>
          <w:sz w:val="21"/>
          <w:szCs w:val="21"/>
        </w:rPr>
        <w:t xml:space="preserve">                    // if (data[index].species==1||data[index].species==2){</w:t>
      </w:r>
    </w:p>
    <w:p w14:paraId="54BC9ABF" w14:textId="77777777" w:rsidR="00D4338B" w:rsidRPr="001065C6" w:rsidRDefault="00D4338B" w:rsidP="00D65464">
      <w:pPr>
        <w:spacing w:line="300" w:lineRule="auto"/>
        <w:rPr>
          <w:sz w:val="21"/>
          <w:szCs w:val="21"/>
        </w:rPr>
      </w:pPr>
      <w:r w:rsidRPr="001065C6">
        <w:rPr>
          <w:sz w:val="21"/>
          <w:szCs w:val="21"/>
        </w:rPr>
        <w:lastRenderedPageBreak/>
        <w:t xml:space="preserve">                    //</w:t>
      </w:r>
    </w:p>
    <w:p w14:paraId="62896A06" w14:textId="77777777" w:rsidR="00D4338B" w:rsidRPr="001065C6" w:rsidRDefault="00D4338B" w:rsidP="00D65464">
      <w:pPr>
        <w:spacing w:line="300" w:lineRule="auto"/>
        <w:rPr>
          <w:sz w:val="21"/>
          <w:szCs w:val="21"/>
        </w:rPr>
      </w:pPr>
      <w:r w:rsidRPr="001065C6">
        <w:rPr>
          <w:sz w:val="21"/>
          <w:szCs w:val="21"/>
        </w:rPr>
        <w:t xml:space="preserve">                    // }</w:t>
      </w:r>
    </w:p>
    <w:p w14:paraId="4CB563D0" w14:textId="77777777" w:rsidR="00D4338B" w:rsidRPr="001065C6" w:rsidRDefault="00D4338B" w:rsidP="00D65464">
      <w:pPr>
        <w:spacing w:line="300" w:lineRule="auto"/>
        <w:rPr>
          <w:sz w:val="21"/>
          <w:szCs w:val="21"/>
        </w:rPr>
      </w:pPr>
      <w:r w:rsidRPr="001065C6">
        <w:rPr>
          <w:sz w:val="21"/>
          <w:szCs w:val="21"/>
        </w:rPr>
        <w:t xml:space="preserve">                    switch (data[index].species) {</w:t>
      </w:r>
    </w:p>
    <w:p w14:paraId="65C2F129" w14:textId="77777777" w:rsidR="00D4338B" w:rsidRPr="001065C6" w:rsidRDefault="00D4338B" w:rsidP="00D65464">
      <w:pPr>
        <w:spacing w:line="300" w:lineRule="auto"/>
        <w:rPr>
          <w:sz w:val="21"/>
          <w:szCs w:val="21"/>
        </w:rPr>
      </w:pPr>
      <w:r w:rsidRPr="001065C6">
        <w:rPr>
          <w:sz w:val="21"/>
          <w:szCs w:val="21"/>
        </w:rPr>
        <w:t xml:space="preserve">                        case 1:</w:t>
      </w:r>
    </w:p>
    <w:p w14:paraId="02AAA07E" w14:textId="77777777" w:rsidR="00D4338B" w:rsidRPr="001065C6" w:rsidRDefault="00D4338B" w:rsidP="00D65464">
      <w:pPr>
        <w:spacing w:line="300" w:lineRule="auto"/>
        <w:rPr>
          <w:sz w:val="21"/>
          <w:szCs w:val="21"/>
        </w:rPr>
      </w:pPr>
      <w:r w:rsidRPr="001065C6">
        <w:rPr>
          <w:sz w:val="21"/>
          <w:szCs w:val="21"/>
        </w:rPr>
        <w:t xml:space="preserve">                            field.innerHTML =</w:t>
      </w:r>
    </w:p>
    <w:p w14:paraId="66DBB925" w14:textId="77777777" w:rsidR="00D4338B" w:rsidRPr="001065C6" w:rsidRDefault="00D4338B" w:rsidP="00D65464">
      <w:pPr>
        <w:spacing w:line="300" w:lineRule="auto"/>
        <w:rPr>
          <w:sz w:val="21"/>
          <w:szCs w:val="21"/>
        </w:rPr>
      </w:pPr>
      <w:r w:rsidRPr="001065C6">
        <w:rPr>
          <w:sz w:val="21"/>
          <w:szCs w:val="21"/>
        </w:rPr>
        <w:t xml:space="preserve">                                "&lt;p class=\"show-title\"&gt;" + data[index].description + "&lt;/p&gt;" +</w:t>
      </w:r>
    </w:p>
    <w:p w14:paraId="165AA334"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disabled=\"disabled\""+data[index].a_selected+" name=\""+data[index].id+"\"&gt;" +</w:t>
      </w:r>
    </w:p>
    <w:p w14:paraId="2E33B571" w14:textId="77777777" w:rsidR="00D4338B" w:rsidRPr="001065C6" w:rsidRDefault="00D4338B" w:rsidP="00D65464">
      <w:pPr>
        <w:spacing w:line="300" w:lineRule="auto"/>
        <w:rPr>
          <w:sz w:val="21"/>
          <w:szCs w:val="21"/>
        </w:rPr>
      </w:pPr>
      <w:r w:rsidRPr="001065C6">
        <w:rPr>
          <w:sz w:val="21"/>
          <w:szCs w:val="21"/>
        </w:rPr>
        <w:t xml:space="preserve">                                "&lt;span&gt;"+data[index].a+"&lt;/span&gt;" +</w:t>
      </w:r>
    </w:p>
    <w:p w14:paraId="10C488B2" w14:textId="77777777" w:rsidR="00D4338B" w:rsidRPr="001065C6" w:rsidRDefault="00D4338B" w:rsidP="00D65464">
      <w:pPr>
        <w:spacing w:line="300" w:lineRule="auto"/>
        <w:rPr>
          <w:sz w:val="21"/>
          <w:szCs w:val="21"/>
        </w:rPr>
      </w:pPr>
      <w:r w:rsidRPr="001065C6">
        <w:rPr>
          <w:sz w:val="21"/>
          <w:szCs w:val="21"/>
        </w:rPr>
        <w:t xml:space="preserve">                                "&lt;/div&gt;" +</w:t>
      </w:r>
    </w:p>
    <w:p w14:paraId="5EBCC391"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disabled=\"disabled\""+data[index].b_selected+" name=\""+data[index].id+"\"&gt;" +</w:t>
      </w:r>
    </w:p>
    <w:p w14:paraId="0AA786A4" w14:textId="77777777" w:rsidR="00D4338B" w:rsidRPr="001065C6" w:rsidRDefault="00D4338B" w:rsidP="00D65464">
      <w:pPr>
        <w:spacing w:line="300" w:lineRule="auto"/>
        <w:rPr>
          <w:sz w:val="21"/>
          <w:szCs w:val="21"/>
        </w:rPr>
      </w:pPr>
      <w:r w:rsidRPr="001065C6">
        <w:rPr>
          <w:sz w:val="21"/>
          <w:szCs w:val="21"/>
        </w:rPr>
        <w:t xml:space="preserve">                                "&lt;span&gt;"+data[index].b+"&lt;/span&gt;" +</w:t>
      </w:r>
    </w:p>
    <w:p w14:paraId="57E509CF" w14:textId="77777777" w:rsidR="00D4338B" w:rsidRPr="001065C6" w:rsidRDefault="00D4338B" w:rsidP="00D65464">
      <w:pPr>
        <w:spacing w:line="300" w:lineRule="auto"/>
        <w:rPr>
          <w:sz w:val="21"/>
          <w:szCs w:val="21"/>
        </w:rPr>
      </w:pPr>
      <w:r w:rsidRPr="001065C6">
        <w:rPr>
          <w:sz w:val="21"/>
          <w:szCs w:val="21"/>
        </w:rPr>
        <w:t xml:space="preserve">                                "&lt;/div&gt;" +</w:t>
      </w:r>
    </w:p>
    <w:p w14:paraId="08B627F0"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disabled=\"disabled\""+data[index].c_selected+" name=\""+data[index].id+"\"&gt;" +</w:t>
      </w:r>
    </w:p>
    <w:p w14:paraId="4F26DE94" w14:textId="77777777" w:rsidR="00D4338B" w:rsidRPr="001065C6" w:rsidRDefault="00D4338B" w:rsidP="00D65464">
      <w:pPr>
        <w:spacing w:line="300" w:lineRule="auto"/>
        <w:rPr>
          <w:sz w:val="21"/>
          <w:szCs w:val="21"/>
        </w:rPr>
      </w:pPr>
      <w:r w:rsidRPr="001065C6">
        <w:rPr>
          <w:sz w:val="21"/>
          <w:szCs w:val="21"/>
        </w:rPr>
        <w:t xml:space="preserve">                                "&lt;span&gt;"+data[index].c+"&lt;/span&gt;" +</w:t>
      </w:r>
    </w:p>
    <w:p w14:paraId="2135BD0B" w14:textId="77777777" w:rsidR="00D4338B" w:rsidRPr="001065C6" w:rsidRDefault="00D4338B" w:rsidP="00D65464">
      <w:pPr>
        <w:spacing w:line="300" w:lineRule="auto"/>
        <w:rPr>
          <w:sz w:val="21"/>
          <w:szCs w:val="21"/>
        </w:rPr>
      </w:pPr>
      <w:r w:rsidRPr="001065C6">
        <w:rPr>
          <w:sz w:val="21"/>
          <w:szCs w:val="21"/>
        </w:rPr>
        <w:t xml:space="preserve">                                "&lt;/div&gt;" +</w:t>
      </w:r>
    </w:p>
    <w:p w14:paraId="25A20A57"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disabled=\"disabled\""+data[index].d_selected+" name=\""+data[index].id+"\"&gt;" +</w:t>
      </w:r>
    </w:p>
    <w:p w14:paraId="5473800C" w14:textId="77777777" w:rsidR="00D4338B" w:rsidRPr="001065C6" w:rsidRDefault="00D4338B" w:rsidP="00D65464">
      <w:pPr>
        <w:spacing w:line="300" w:lineRule="auto"/>
        <w:rPr>
          <w:sz w:val="21"/>
          <w:szCs w:val="21"/>
        </w:rPr>
      </w:pPr>
      <w:r w:rsidRPr="001065C6">
        <w:rPr>
          <w:sz w:val="21"/>
          <w:szCs w:val="21"/>
        </w:rPr>
        <w:t xml:space="preserve">                                "&lt;span&gt;"+data[index].d+"&lt;/span&gt;" +</w:t>
      </w:r>
    </w:p>
    <w:p w14:paraId="6E044165" w14:textId="77777777" w:rsidR="00D4338B" w:rsidRPr="001065C6" w:rsidRDefault="00D4338B" w:rsidP="00D65464">
      <w:pPr>
        <w:spacing w:line="300" w:lineRule="auto"/>
        <w:rPr>
          <w:sz w:val="21"/>
          <w:szCs w:val="21"/>
        </w:rPr>
      </w:pPr>
      <w:r w:rsidRPr="001065C6">
        <w:rPr>
          <w:sz w:val="21"/>
          <w:szCs w:val="21"/>
        </w:rPr>
        <w:t xml:space="preserve">                                "&lt;/div&gt;" +</w:t>
      </w:r>
    </w:p>
    <w:p w14:paraId="344DB541" w14:textId="77777777" w:rsidR="00D4338B" w:rsidRPr="001065C6" w:rsidRDefault="00D4338B" w:rsidP="00D65464">
      <w:pPr>
        <w:spacing w:line="300" w:lineRule="auto"/>
        <w:rPr>
          <w:sz w:val="21"/>
          <w:szCs w:val="21"/>
        </w:rPr>
      </w:pPr>
      <w:r w:rsidRPr="001065C6">
        <w:rPr>
          <w:sz w:val="21"/>
          <w:szCs w:val="21"/>
        </w:rPr>
        <w:t xml:space="preserve">                                "&lt;div class=\"modify\"&gt;" +</w:t>
      </w:r>
    </w:p>
    <w:p w14:paraId="242F584E" w14:textId="77777777" w:rsidR="00D4338B" w:rsidRPr="001065C6" w:rsidRDefault="00D4338B" w:rsidP="00D65464">
      <w:pPr>
        <w:spacing w:line="300" w:lineRule="auto"/>
        <w:rPr>
          <w:sz w:val="21"/>
          <w:szCs w:val="21"/>
        </w:rPr>
      </w:pPr>
      <w:r w:rsidRPr="001065C6">
        <w:rPr>
          <w:sz w:val="21"/>
          <w:szCs w:val="21"/>
        </w:rPr>
        <w:t xml:space="preserve">                                "&lt;button onclick='modify(this)'&gt;</w:t>
      </w:r>
      <w:r w:rsidRPr="001065C6">
        <w:rPr>
          <w:rFonts w:hint="eastAsia"/>
          <w:sz w:val="21"/>
          <w:szCs w:val="21"/>
        </w:rPr>
        <w:t>修改</w:t>
      </w:r>
      <w:r w:rsidRPr="001065C6">
        <w:rPr>
          <w:sz w:val="21"/>
          <w:szCs w:val="21"/>
        </w:rPr>
        <w:t>&lt;/button&gt;"+</w:t>
      </w:r>
    </w:p>
    <w:p w14:paraId="475B6C12" w14:textId="77777777" w:rsidR="00D4338B" w:rsidRPr="001065C6" w:rsidRDefault="00D4338B" w:rsidP="00D65464">
      <w:pPr>
        <w:spacing w:line="300" w:lineRule="auto"/>
        <w:rPr>
          <w:sz w:val="21"/>
          <w:szCs w:val="21"/>
        </w:rPr>
      </w:pPr>
      <w:r w:rsidRPr="001065C6">
        <w:rPr>
          <w:sz w:val="21"/>
          <w:szCs w:val="21"/>
        </w:rPr>
        <w:t xml:space="preserve">                                "&lt;/div&gt;"</w:t>
      </w:r>
    </w:p>
    <w:p w14:paraId="194DD02C" w14:textId="77777777" w:rsidR="00D4338B" w:rsidRPr="001065C6" w:rsidRDefault="00D4338B" w:rsidP="00D65464">
      <w:pPr>
        <w:spacing w:line="300" w:lineRule="auto"/>
        <w:rPr>
          <w:sz w:val="21"/>
          <w:szCs w:val="21"/>
        </w:rPr>
      </w:pPr>
      <w:r w:rsidRPr="001065C6">
        <w:rPr>
          <w:sz w:val="21"/>
          <w:szCs w:val="21"/>
        </w:rPr>
        <w:t xml:space="preserve">                            break;</w:t>
      </w:r>
    </w:p>
    <w:p w14:paraId="5937F576" w14:textId="77777777" w:rsidR="00D4338B" w:rsidRPr="001065C6" w:rsidRDefault="00D4338B" w:rsidP="00D65464">
      <w:pPr>
        <w:spacing w:line="300" w:lineRule="auto"/>
        <w:rPr>
          <w:sz w:val="21"/>
          <w:szCs w:val="21"/>
        </w:rPr>
      </w:pPr>
      <w:r w:rsidRPr="001065C6">
        <w:rPr>
          <w:sz w:val="21"/>
          <w:szCs w:val="21"/>
        </w:rPr>
        <w:t xml:space="preserve">                        case 2:</w:t>
      </w:r>
    </w:p>
    <w:p w14:paraId="52D082AA" w14:textId="77777777" w:rsidR="00D4338B" w:rsidRPr="001065C6" w:rsidRDefault="00D4338B" w:rsidP="00D65464">
      <w:pPr>
        <w:spacing w:line="300" w:lineRule="auto"/>
        <w:rPr>
          <w:sz w:val="21"/>
          <w:szCs w:val="21"/>
        </w:rPr>
      </w:pPr>
      <w:r w:rsidRPr="001065C6">
        <w:rPr>
          <w:sz w:val="21"/>
          <w:szCs w:val="21"/>
        </w:rPr>
        <w:t xml:space="preserve">                            field.innerHTML =</w:t>
      </w:r>
    </w:p>
    <w:p w14:paraId="24318296" w14:textId="77777777" w:rsidR="00D4338B" w:rsidRPr="001065C6" w:rsidRDefault="00D4338B" w:rsidP="00D65464">
      <w:pPr>
        <w:spacing w:line="300" w:lineRule="auto"/>
        <w:rPr>
          <w:sz w:val="21"/>
          <w:szCs w:val="21"/>
        </w:rPr>
      </w:pPr>
      <w:r w:rsidRPr="001065C6">
        <w:rPr>
          <w:sz w:val="21"/>
          <w:szCs w:val="21"/>
        </w:rPr>
        <w:t xml:space="preserve">                                "&lt;p class=\"show-title\"&gt;" + data[index].description + "&lt;/p&gt;" +</w:t>
      </w:r>
    </w:p>
    <w:p w14:paraId="1A6B6B44" w14:textId="77777777" w:rsidR="00D4338B" w:rsidRPr="001065C6" w:rsidRDefault="00D4338B" w:rsidP="00D65464">
      <w:pPr>
        <w:spacing w:line="300" w:lineRule="auto"/>
        <w:rPr>
          <w:sz w:val="21"/>
          <w:szCs w:val="21"/>
        </w:rPr>
      </w:pPr>
      <w:r w:rsidRPr="001065C6">
        <w:rPr>
          <w:sz w:val="21"/>
          <w:szCs w:val="21"/>
        </w:rPr>
        <w:t xml:space="preserve">                                "&lt;div class=\"checkbox\"&gt;&lt;input type=\"checkbox\" disabled=\"disabled\""+data[index].a_selected+" name=\""+data[index].id+"\"&gt;" +</w:t>
      </w:r>
    </w:p>
    <w:p w14:paraId="25FEE114" w14:textId="77777777" w:rsidR="00D4338B" w:rsidRPr="001065C6" w:rsidRDefault="00D4338B" w:rsidP="00D65464">
      <w:pPr>
        <w:spacing w:line="300" w:lineRule="auto"/>
        <w:rPr>
          <w:sz w:val="21"/>
          <w:szCs w:val="21"/>
        </w:rPr>
      </w:pPr>
      <w:r w:rsidRPr="001065C6">
        <w:rPr>
          <w:sz w:val="21"/>
          <w:szCs w:val="21"/>
        </w:rPr>
        <w:t xml:space="preserve">                                "&lt;span&gt;"+data[index].a+"&lt;/span&gt;" +</w:t>
      </w:r>
    </w:p>
    <w:p w14:paraId="3E0D79C8" w14:textId="77777777" w:rsidR="00D4338B" w:rsidRPr="001065C6" w:rsidRDefault="00D4338B" w:rsidP="00D65464">
      <w:pPr>
        <w:spacing w:line="300" w:lineRule="auto"/>
        <w:rPr>
          <w:sz w:val="21"/>
          <w:szCs w:val="21"/>
        </w:rPr>
      </w:pPr>
      <w:r w:rsidRPr="001065C6">
        <w:rPr>
          <w:sz w:val="21"/>
          <w:szCs w:val="21"/>
        </w:rPr>
        <w:t xml:space="preserve">                                "&lt;/div&gt;" +</w:t>
      </w:r>
    </w:p>
    <w:p w14:paraId="2605CC5E" w14:textId="77777777" w:rsidR="00D4338B" w:rsidRPr="001065C6" w:rsidRDefault="00D4338B" w:rsidP="00D65464">
      <w:pPr>
        <w:spacing w:line="300" w:lineRule="auto"/>
        <w:rPr>
          <w:sz w:val="21"/>
          <w:szCs w:val="21"/>
        </w:rPr>
      </w:pPr>
      <w:r w:rsidRPr="001065C6">
        <w:rPr>
          <w:sz w:val="21"/>
          <w:szCs w:val="21"/>
        </w:rPr>
        <w:t xml:space="preserve">                                "&lt;div class=\"checkbox\"&gt;&lt;input type=\"checkbox\" disabled=\"disabled\""+data[index].b_selected+" name=\""+data[index].id+"\"&gt;" +</w:t>
      </w:r>
    </w:p>
    <w:p w14:paraId="477DFC67" w14:textId="77777777" w:rsidR="00D4338B" w:rsidRPr="001065C6" w:rsidRDefault="00D4338B" w:rsidP="00D65464">
      <w:pPr>
        <w:spacing w:line="300" w:lineRule="auto"/>
        <w:rPr>
          <w:sz w:val="21"/>
          <w:szCs w:val="21"/>
        </w:rPr>
      </w:pPr>
      <w:r w:rsidRPr="001065C6">
        <w:rPr>
          <w:sz w:val="21"/>
          <w:szCs w:val="21"/>
        </w:rPr>
        <w:t xml:space="preserve">                                "&lt;span&gt;"+data[index].b+"&lt;/span&gt;" +</w:t>
      </w:r>
    </w:p>
    <w:p w14:paraId="4748D57B" w14:textId="77777777" w:rsidR="00D4338B" w:rsidRPr="001065C6" w:rsidRDefault="00D4338B" w:rsidP="00D65464">
      <w:pPr>
        <w:spacing w:line="300" w:lineRule="auto"/>
        <w:rPr>
          <w:sz w:val="21"/>
          <w:szCs w:val="21"/>
        </w:rPr>
      </w:pPr>
      <w:r w:rsidRPr="001065C6">
        <w:rPr>
          <w:sz w:val="21"/>
          <w:szCs w:val="21"/>
        </w:rPr>
        <w:lastRenderedPageBreak/>
        <w:t xml:space="preserve">                                "&lt;/div&gt;" +</w:t>
      </w:r>
    </w:p>
    <w:p w14:paraId="5032B642" w14:textId="77777777" w:rsidR="00D4338B" w:rsidRPr="001065C6" w:rsidRDefault="00D4338B" w:rsidP="00D65464">
      <w:pPr>
        <w:spacing w:line="300" w:lineRule="auto"/>
        <w:rPr>
          <w:sz w:val="21"/>
          <w:szCs w:val="21"/>
        </w:rPr>
      </w:pPr>
      <w:r w:rsidRPr="001065C6">
        <w:rPr>
          <w:sz w:val="21"/>
          <w:szCs w:val="21"/>
        </w:rPr>
        <w:t xml:space="preserve">                                "&lt;div class=\"checkbox\"&gt;&lt;input type=\"checkbox\" disabled=\"disabled\""+data[index].c_selected+" name=\""+data[index].id+"\"&gt;" +</w:t>
      </w:r>
    </w:p>
    <w:p w14:paraId="4486F55E" w14:textId="77777777" w:rsidR="00D4338B" w:rsidRPr="001065C6" w:rsidRDefault="00D4338B" w:rsidP="00D65464">
      <w:pPr>
        <w:spacing w:line="300" w:lineRule="auto"/>
        <w:rPr>
          <w:sz w:val="21"/>
          <w:szCs w:val="21"/>
        </w:rPr>
      </w:pPr>
      <w:r w:rsidRPr="001065C6">
        <w:rPr>
          <w:sz w:val="21"/>
          <w:szCs w:val="21"/>
        </w:rPr>
        <w:t xml:space="preserve">                                "&lt;span&gt;"+data[index].c+"&lt;/span&gt;" +</w:t>
      </w:r>
    </w:p>
    <w:p w14:paraId="087FE680" w14:textId="77777777" w:rsidR="00D4338B" w:rsidRPr="001065C6" w:rsidRDefault="00D4338B" w:rsidP="00D65464">
      <w:pPr>
        <w:spacing w:line="300" w:lineRule="auto"/>
        <w:rPr>
          <w:sz w:val="21"/>
          <w:szCs w:val="21"/>
        </w:rPr>
      </w:pPr>
      <w:r w:rsidRPr="001065C6">
        <w:rPr>
          <w:sz w:val="21"/>
          <w:szCs w:val="21"/>
        </w:rPr>
        <w:t xml:space="preserve">                                "&lt;/div&gt;" +</w:t>
      </w:r>
    </w:p>
    <w:p w14:paraId="2DBA7DB0" w14:textId="77777777" w:rsidR="00D4338B" w:rsidRPr="001065C6" w:rsidRDefault="00D4338B" w:rsidP="00D65464">
      <w:pPr>
        <w:spacing w:line="300" w:lineRule="auto"/>
        <w:rPr>
          <w:sz w:val="21"/>
          <w:szCs w:val="21"/>
        </w:rPr>
      </w:pPr>
      <w:r w:rsidRPr="001065C6">
        <w:rPr>
          <w:sz w:val="21"/>
          <w:szCs w:val="21"/>
        </w:rPr>
        <w:t xml:space="preserve">                                "&lt;div class=\"checkbox\"&gt;&lt;input type=\"checkbox\" disabled=\"disabled\""+data[index].d_selected+" name=\""+data[index].id+"\"&gt;" +</w:t>
      </w:r>
    </w:p>
    <w:p w14:paraId="6674A3D3" w14:textId="77777777" w:rsidR="00D4338B" w:rsidRPr="001065C6" w:rsidRDefault="00D4338B" w:rsidP="00D65464">
      <w:pPr>
        <w:spacing w:line="300" w:lineRule="auto"/>
        <w:rPr>
          <w:sz w:val="21"/>
          <w:szCs w:val="21"/>
        </w:rPr>
      </w:pPr>
      <w:r w:rsidRPr="001065C6">
        <w:rPr>
          <w:sz w:val="21"/>
          <w:szCs w:val="21"/>
        </w:rPr>
        <w:t xml:space="preserve">                                "&lt;span&gt;"+data[index].d+"&lt;/span&gt;" +</w:t>
      </w:r>
    </w:p>
    <w:p w14:paraId="23BDBC28" w14:textId="77777777" w:rsidR="00D4338B" w:rsidRPr="001065C6" w:rsidRDefault="00D4338B" w:rsidP="00D65464">
      <w:pPr>
        <w:spacing w:line="300" w:lineRule="auto"/>
        <w:rPr>
          <w:sz w:val="21"/>
          <w:szCs w:val="21"/>
        </w:rPr>
      </w:pPr>
      <w:r w:rsidRPr="001065C6">
        <w:rPr>
          <w:sz w:val="21"/>
          <w:szCs w:val="21"/>
        </w:rPr>
        <w:t xml:space="preserve">                                "&lt;/div&gt;" +</w:t>
      </w:r>
    </w:p>
    <w:p w14:paraId="40E81097" w14:textId="77777777" w:rsidR="00D4338B" w:rsidRPr="001065C6" w:rsidRDefault="00D4338B" w:rsidP="00D65464">
      <w:pPr>
        <w:spacing w:line="300" w:lineRule="auto"/>
        <w:rPr>
          <w:sz w:val="21"/>
          <w:szCs w:val="21"/>
        </w:rPr>
      </w:pPr>
      <w:r w:rsidRPr="001065C6">
        <w:rPr>
          <w:sz w:val="21"/>
          <w:szCs w:val="21"/>
        </w:rPr>
        <w:t xml:space="preserve">                                "&lt;div class=\"modify\"&gt;" +</w:t>
      </w:r>
    </w:p>
    <w:p w14:paraId="21D14454" w14:textId="77777777" w:rsidR="00D4338B" w:rsidRPr="001065C6" w:rsidRDefault="00D4338B" w:rsidP="00D65464">
      <w:pPr>
        <w:spacing w:line="300" w:lineRule="auto"/>
        <w:rPr>
          <w:sz w:val="21"/>
          <w:szCs w:val="21"/>
        </w:rPr>
      </w:pPr>
      <w:r w:rsidRPr="001065C6">
        <w:rPr>
          <w:sz w:val="21"/>
          <w:szCs w:val="21"/>
        </w:rPr>
        <w:t xml:space="preserve">                                "&lt;button onclick='modify(this)'&gt;</w:t>
      </w:r>
      <w:r w:rsidRPr="001065C6">
        <w:rPr>
          <w:rFonts w:hint="eastAsia"/>
          <w:sz w:val="21"/>
          <w:szCs w:val="21"/>
        </w:rPr>
        <w:t>修改</w:t>
      </w:r>
      <w:r w:rsidRPr="001065C6">
        <w:rPr>
          <w:sz w:val="21"/>
          <w:szCs w:val="21"/>
        </w:rPr>
        <w:t>&lt;/button&gt;"+</w:t>
      </w:r>
    </w:p>
    <w:p w14:paraId="74370B53" w14:textId="77777777" w:rsidR="00D4338B" w:rsidRPr="001065C6" w:rsidRDefault="00D4338B" w:rsidP="00D65464">
      <w:pPr>
        <w:spacing w:line="300" w:lineRule="auto"/>
        <w:rPr>
          <w:sz w:val="21"/>
          <w:szCs w:val="21"/>
        </w:rPr>
      </w:pPr>
      <w:r w:rsidRPr="001065C6">
        <w:rPr>
          <w:sz w:val="21"/>
          <w:szCs w:val="21"/>
        </w:rPr>
        <w:t xml:space="preserve">                                "&lt;/div&gt;"</w:t>
      </w:r>
    </w:p>
    <w:p w14:paraId="7EBA73EC" w14:textId="77777777" w:rsidR="00D4338B" w:rsidRPr="001065C6" w:rsidRDefault="00D4338B" w:rsidP="00D65464">
      <w:pPr>
        <w:spacing w:line="300" w:lineRule="auto"/>
        <w:rPr>
          <w:sz w:val="21"/>
          <w:szCs w:val="21"/>
        </w:rPr>
      </w:pPr>
      <w:r w:rsidRPr="001065C6">
        <w:rPr>
          <w:sz w:val="21"/>
          <w:szCs w:val="21"/>
        </w:rPr>
        <w:t xml:space="preserve">                            break;</w:t>
      </w:r>
    </w:p>
    <w:p w14:paraId="51FE1FD7" w14:textId="77777777" w:rsidR="00D4338B" w:rsidRPr="001065C6" w:rsidRDefault="00D4338B" w:rsidP="00D65464">
      <w:pPr>
        <w:spacing w:line="300" w:lineRule="auto"/>
        <w:rPr>
          <w:sz w:val="21"/>
          <w:szCs w:val="21"/>
        </w:rPr>
      </w:pPr>
      <w:r w:rsidRPr="001065C6">
        <w:rPr>
          <w:sz w:val="21"/>
          <w:szCs w:val="21"/>
        </w:rPr>
        <w:t xml:space="preserve">                        case 3:</w:t>
      </w:r>
    </w:p>
    <w:p w14:paraId="1D1865BB" w14:textId="77777777" w:rsidR="00D4338B" w:rsidRPr="001065C6" w:rsidRDefault="00D4338B" w:rsidP="00D65464">
      <w:pPr>
        <w:spacing w:line="300" w:lineRule="auto"/>
        <w:rPr>
          <w:sz w:val="21"/>
          <w:szCs w:val="21"/>
        </w:rPr>
      </w:pPr>
      <w:r w:rsidRPr="001065C6">
        <w:rPr>
          <w:sz w:val="21"/>
          <w:szCs w:val="21"/>
        </w:rPr>
        <w:t xml:space="preserve">                            field.innerHTML =</w:t>
      </w:r>
    </w:p>
    <w:p w14:paraId="4C037C9E" w14:textId="77777777" w:rsidR="00D4338B" w:rsidRPr="001065C6" w:rsidRDefault="00D4338B" w:rsidP="00D65464">
      <w:pPr>
        <w:spacing w:line="300" w:lineRule="auto"/>
        <w:rPr>
          <w:sz w:val="21"/>
          <w:szCs w:val="21"/>
        </w:rPr>
      </w:pPr>
      <w:r w:rsidRPr="001065C6">
        <w:rPr>
          <w:sz w:val="21"/>
          <w:szCs w:val="21"/>
        </w:rPr>
        <w:t xml:space="preserve">                                "&lt;p class=\"show-title\"&gt;" + data[index].description + "&lt;/p&gt;" +</w:t>
      </w:r>
    </w:p>
    <w:p w14:paraId="3CD09064"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disabled=\"disabled\""+data[index].a_selected+" name=\""+data[index].id+"\"&gt;" +</w:t>
      </w:r>
    </w:p>
    <w:p w14:paraId="284021C0" w14:textId="77777777" w:rsidR="00D4338B" w:rsidRPr="001065C6" w:rsidRDefault="00D4338B" w:rsidP="00D65464">
      <w:pPr>
        <w:spacing w:line="300" w:lineRule="auto"/>
        <w:rPr>
          <w:sz w:val="21"/>
          <w:szCs w:val="21"/>
        </w:rPr>
      </w:pPr>
      <w:r w:rsidRPr="001065C6">
        <w:rPr>
          <w:sz w:val="21"/>
          <w:szCs w:val="21"/>
        </w:rPr>
        <w:t xml:space="preserve">                                "&lt;span&gt;"+data[index].a+"&lt;/span&gt;" +</w:t>
      </w:r>
    </w:p>
    <w:p w14:paraId="3F5B78EC" w14:textId="77777777" w:rsidR="00D4338B" w:rsidRPr="001065C6" w:rsidRDefault="00D4338B" w:rsidP="00D65464">
      <w:pPr>
        <w:spacing w:line="300" w:lineRule="auto"/>
        <w:rPr>
          <w:sz w:val="21"/>
          <w:szCs w:val="21"/>
        </w:rPr>
      </w:pPr>
      <w:r w:rsidRPr="001065C6">
        <w:rPr>
          <w:sz w:val="21"/>
          <w:szCs w:val="21"/>
        </w:rPr>
        <w:t xml:space="preserve">                                "&lt;/div&gt;" +</w:t>
      </w:r>
    </w:p>
    <w:p w14:paraId="333ADC16" w14:textId="77777777" w:rsidR="00D4338B" w:rsidRPr="001065C6" w:rsidRDefault="00D4338B" w:rsidP="00D65464">
      <w:pPr>
        <w:spacing w:line="300" w:lineRule="auto"/>
        <w:rPr>
          <w:sz w:val="21"/>
          <w:szCs w:val="21"/>
        </w:rPr>
      </w:pPr>
      <w:r w:rsidRPr="001065C6">
        <w:rPr>
          <w:sz w:val="21"/>
          <w:szCs w:val="21"/>
        </w:rPr>
        <w:t xml:space="preserve">                                "&lt;div class=\"radio\"&gt;&lt;input type=\"radio\" disabled=\"disabled\""+data[index].b_selected+" name=\""+data[index].id+"\"&gt;" +</w:t>
      </w:r>
    </w:p>
    <w:p w14:paraId="741A1679" w14:textId="77777777" w:rsidR="00D4338B" w:rsidRPr="001065C6" w:rsidRDefault="00D4338B" w:rsidP="00D65464">
      <w:pPr>
        <w:spacing w:line="300" w:lineRule="auto"/>
        <w:rPr>
          <w:sz w:val="21"/>
          <w:szCs w:val="21"/>
        </w:rPr>
      </w:pPr>
      <w:r w:rsidRPr="001065C6">
        <w:rPr>
          <w:sz w:val="21"/>
          <w:szCs w:val="21"/>
        </w:rPr>
        <w:t xml:space="preserve">                                "&lt;span&gt;"+data[index].b+"&lt;/span&gt;" +</w:t>
      </w:r>
    </w:p>
    <w:p w14:paraId="27DD2209" w14:textId="77777777" w:rsidR="00D4338B" w:rsidRPr="001065C6" w:rsidRDefault="00D4338B" w:rsidP="00D65464">
      <w:pPr>
        <w:spacing w:line="300" w:lineRule="auto"/>
        <w:rPr>
          <w:sz w:val="21"/>
          <w:szCs w:val="21"/>
        </w:rPr>
      </w:pPr>
      <w:r w:rsidRPr="001065C6">
        <w:rPr>
          <w:sz w:val="21"/>
          <w:szCs w:val="21"/>
        </w:rPr>
        <w:t xml:space="preserve">                                "&lt;/div&gt;" +</w:t>
      </w:r>
    </w:p>
    <w:p w14:paraId="696F7355" w14:textId="77777777" w:rsidR="00D4338B" w:rsidRPr="001065C6" w:rsidRDefault="00D4338B" w:rsidP="00D65464">
      <w:pPr>
        <w:spacing w:line="300" w:lineRule="auto"/>
        <w:rPr>
          <w:sz w:val="21"/>
          <w:szCs w:val="21"/>
        </w:rPr>
      </w:pPr>
      <w:r w:rsidRPr="001065C6">
        <w:rPr>
          <w:sz w:val="21"/>
          <w:szCs w:val="21"/>
        </w:rPr>
        <w:t xml:space="preserve">                                "&lt;div class=\"modify\"&gt;" +</w:t>
      </w:r>
    </w:p>
    <w:p w14:paraId="73A86954" w14:textId="77777777" w:rsidR="00D4338B" w:rsidRPr="001065C6" w:rsidRDefault="00D4338B" w:rsidP="00D65464">
      <w:pPr>
        <w:spacing w:line="300" w:lineRule="auto"/>
        <w:rPr>
          <w:sz w:val="21"/>
          <w:szCs w:val="21"/>
        </w:rPr>
      </w:pPr>
      <w:r w:rsidRPr="001065C6">
        <w:rPr>
          <w:sz w:val="21"/>
          <w:szCs w:val="21"/>
        </w:rPr>
        <w:t xml:space="preserve">                                "&lt;button onclick='modify(this)'&gt;</w:t>
      </w:r>
      <w:r w:rsidRPr="001065C6">
        <w:rPr>
          <w:rFonts w:hint="eastAsia"/>
          <w:sz w:val="21"/>
          <w:szCs w:val="21"/>
        </w:rPr>
        <w:t>修改</w:t>
      </w:r>
      <w:r w:rsidRPr="001065C6">
        <w:rPr>
          <w:sz w:val="21"/>
          <w:szCs w:val="21"/>
        </w:rPr>
        <w:t>&lt;/button&gt;"+</w:t>
      </w:r>
    </w:p>
    <w:p w14:paraId="1EDDB979" w14:textId="77777777" w:rsidR="00D4338B" w:rsidRPr="001065C6" w:rsidRDefault="00D4338B" w:rsidP="00D65464">
      <w:pPr>
        <w:spacing w:line="300" w:lineRule="auto"/>
        <w:rPr>
          <w:sz w:val="21"/>
          <w:szCs w:val="21"/>
        </w:rPr>
      </w:pPr>
      <w:r w:rsidRPr="001065C6">
        <w:rPr>
          <w:sz w:val="21"/>
          <w:szCs w:val="21"/>
        </w:rPr>
        <w:t xml:space="preserve">                                "&lt;/div&gt;"</w:t>
      </w:r>
    </w:p>
    <w:p w14:paraId="3B211779" w14:textId="77777777" w:rsidR="00D4338B" w:rsidRPr="001065C6" w:rsidRDefault="00D4338B" w:rsidP="00D65464">
      <w:pPr>
        <w:spacing w:line="300" w:lineRule="auto"/>
        <w:rPr>
          <w:sz w:val="21"/>
          <w:szCs w:val="21"/>
        </w:rPr>
      </w:pPr>
      <w:r w:rsidRPr="001065C6">
        <w:rPr>
          <w:sz w:val="21"/>
          <w:szCs w:val="21"/>
        </w:rPr>
        <w:t xml:space="preserve">                            break;</w:t>
      </w:r>
    </w:p>
    <w:p w14:paraId="7F8E3F7D" w14:textId="77777777" w:rsidR="00D4338B" w:rsidRPr="001065C6" w:rsidRDefault="00D4338B" w:rsidP="00D65464">
      <w:pPr>
        <w:spacing w:line="300" w:lineRule="auto"/>
        <w:rPr>
          <w:sz w:val="21"/>
          <w:szCs w:val="21"/>
        </w:rPr>
      </w:pPr>
      <w:r w:rsidRPr="001065C6">
        <w:rPr>
          <w:sz w:val="21"/>
          <w:szCs w:val="21"/>
        </w:rPr>
        <w:t xml:space="preserve">                        case 4:</w:t>
      </w:r>
    </w:p>
    <w:p w14:paraId="0F26AA01" w14:textId="77777777" w:rsidR="00D4338B" w:rsidRPr="001065C6" w:rsidRDefault="00D4338B" w:rsidP="00D65464">
      <w:pPr>
        <w:spacing w:line="300" w:lineRule="auto"/>
        <w:rPr>
          <w:sz w:val="21"/>
          <w:szCs w:val="21"/>
        </w:rPr>
      </w:pPr>
      <w:r w:rsidRPr="001065C6">
        <w:rPr>
          <w:sz w:val="21"/>
          <w:szCs w:val="21"/>
        </w:rPr>
        <w:t xml:space="preserve">                            field.innerHTML =</w:t>
      </w:r>
    </w:p>
    <w:p w14:paraId="5954AB20" w14:textId="77777777" w:rsidR="00D4338B" w:rsidRPr="001065C6" w:rsidRDefault="00D4338B" w:rsidP="00D65464">
      <w:pPr>
        <w:spacing w:line="300" w:lineRule="auto"/>
        <w:rPr>
          <w:sz w:val="21"/>
          <w:szCs w:val="21"/>
        </w:rPr>
      </w:pPr>
      <w:r w:rsidRPr="001065C6">
        <w:rPr>
          <w:sz w:val="21"/>
          <w:szCs w:val="21"/>
        </w:rPr>
        <w:t xml:space="preserve">                                "&lt;p class=\"show-title\"&gt;" + data[index].description + "&lt;/p&gt;" +</w:t>
      </w:r>
    </w:p>
    <w:p w14:paraId="2035BE66" w14:textId="77777777" w:rsidR="00D4338B" w:rsidRPr="001065C6" w:rsidRDefault="00D4338B" w:rsidP="00D65464">
      <w:pPr>
        <w:spacing w:line="300" w:lineRule="auto"/>
        <w:rPr>
          <w:sz w:val="21"/>
          <w:szCs w:val="21"/>
        </w:rPr>
      </w:pPr>
      <w:r w:rsidRPr="001065C6">
        <w:rPr>
          <w:sz w:val="21"/>
          <w:szCs w:val="21"/>
        </w:rPr>
        <w:t xml:space="preserve">                                "&lt;hr&gt;"+</w:t>
      </w:r>
    </w:p>
    <w:p w14:paraId="48D60561" w14:textId="77777777" w:rsidR="00D4338B" w:rsidRPr="001065C6" w:rsidRDefault="00D4338B" w:rsidP="00D65464">
      <w:pPr>
        <w:spacing w:line="300" w:lineRule="auto"/>
        <w:rPr>
          <w:sz w:val="21"/>
          <w:szCs w:val="21"/>
        </w:rPr>
      </w:pPr>
      <w:r w:rsidRPr="001065C6">
        <w:rPr>
          <w:sz w:val="21"/>
          <w:szCs w:val="21"/>
        </w:rPr>
        <w:t xml:space="preserve">                                "&lt;div class=\"modify\"&gt;" +</w:t>
      </w:r>
    </w:p>
    <w:p w14:paraId="5599282A" w14:textId="77777777" w:rsidR="00D4338B" w:rsidRPr="001065C6" w:rsidRDefault="00D4338B" w:rsidP="00D65464">
      <w:pPr>
        <w:spacing w:line="300" w:lineRule="auto"/>
        <w:rPr>
          <w:sz w:val="21"/>
          <w:szCs w:val="21"/>
        </w:rPr>
      </w:pPr>
      <w:r w:rsidRPr="001065C6">
        <w:rPr>
          <w:sz w:val="21"/>
          <w:szCs w:val="21"/>
        </w:rPr>
        <w:t xml:space="preserve">                                "&lt;button onclick='modify(this)'&gt;</w:t>
      </w:r>
      <w:r w:rsidRPr="001065C6">
        <w:rPr>
          <w:rFonts w:hint="eastAsia"/>
          <w:sz w:val="21"/>
          <w:szCs w:val="21"/>
        </w:rPr>
        <w:t>修改</w:t>
      </w:r>
      <w:r w:rsidRPr="001065C6">
        <w:rPr>
          <w:sz w:val="21"/>
          <w:szCs w:val="21"/>
        </w:rPr>
        <w:t>&lt;/button&gt;"+</w:t>
      </w:r>
    </w:p>
    <w:p w14:paraId="6FA6A97F" w14:textId="77777777" w:rsidR="00D4338B" w:rsidRPr="001065C6" w:rsidRDefault="00D4338B" w:rsidP="00D65464">
      <w:pPr>
        <w:spacing w:line="300" w:lineRule="auto"/>
        <w:rPr>
          <w:sz w:val="21"/>
          <w:szCs w:val="21"/>
        </w:rPr>
      </w:pPr>
      <w:r w:rsidRPr="001065C6">
        <w:rPr>
          <w:sz w:val="21"/>
          <w:szCs w:val="21"/>
        </w:rPr>
        <w:t xml:space="preserve">                                "&lt;/div&gt;"</w:t>
      </w:r>
    </w:p>
    <w:p w14:paraId="67C16FF6" w14:textId="77777777" w:rsidR="00D4338B" w:rsidRPr="001065C6" w:rsidRDefault="00D4338B" w:rsidP="00D65464">
      <w:pPr>
        <w:spacing w:line="300" w:lineRule="auto"/>
        <w:rPr>
          <w:sz w:val="21"/>
          <w:szCs w:val="21"/>
        </w:rPr>
      </w:pPr>
      <w:r w:rsidRPr="001065C6">
        <w:rPr>
          <w:sz w:val="21"/>
          <w:szCs w:val="21"/>
        </w:rPr>
        <w:t xml:space="preserve">                            break;</w:t>
      </w:r>
    </w:p>
    <w:p w14:paraId="02F10FE8" w14:textId="77777777" w:rsidR="00D4338B" w:rsidRPr="001065C6" w:rsidRDefault="00D4338B" w:rsidP="00D65464">
      <w:pPr>
        <w:spacing w:line="300" w:lineRule="auto"/>
        <w:rPr>
          <w:sz w:val="21"/>
          <w:szCs w:val="21"/>
        </w:rPr>
      </w:pPr>
      <w:r w:rsidRPr="001065C6">
        <w:rPr>
          <w:sz w:val="21"/>
          <w:szCs w:val="21"/>
        </w:rPr>
        <w:lastRenderedPageBreak/>
        <w:t xml:space="preserve">                        default:</w:t>
      </w:r>
    </w:p>
    <w:p w14:paraId="74FBDB18" w14:textId="77777777" w:rsidR="00D4338B" w:rsidRPr="001065C6" w:rsidRDefault="00D4338B" w:rsidP="00D65464">
      <w:pPr>
        <w:spacing w:line="300" w:lineRule="auto"/>
        <w:rPr>
          <w:sz w:val="21"/>
          <w:szCs w:val="21"/>
        </w:rPr>
      </w:pPr>
      <w:r w:rsidRPr="001065C6">
        <w:rPr>
          <w:sz w:val="21"/>
          <w:szCs w:val="21"/>
        </w:rPr>
        <w:t xml:space="preserve">                            break;</w:t>
      </w:r>
    </w:p>
    <w:p w14:paraId="7D11212D" w14:textId="77777777" w:rsidR="00D4338B" w:rsidRPr="001065C6" w:rsidRDefault="00D4338B" w:rsidP="00D65464">
      <w:pPr>
        <w:spacing w:line="300" w:lineRule="auto"/>
        <w:rPr>
          <w:sz w:val="21"/>
          <w:szCs w:val="21"/>
        </w:rPr>
      </w:pPr>
      <w:r w:rsidRPr="001065C6">
        <w:rPr>
          <w:sz w:val="21"/>
          <w:szCs w:val="21"/>
        </w:rPr>
        <w:t xml:space="preserve">                    }</w:t>
      </w:r>
    </w:p>
    <w:p w14:paraId="1532BD0D" w14:textId="77777777" w:rsidR="00D4338B" w:rsidRPr="001065C6" w:rsidRDefault="00D4338B" w:rsidP="00D65464">
      <w:pPr>
        <w:spacing w:line="300" w:lineRule="auto"/>
        <w:rPr>
          <w:sz w:val="21"/>
          <w:szCs w:val="21"/>
        </w:rPr>
      </w:pPr>
      <w:r w:rsidRPr="001065C6">
        <w:rPr>
          <w:sz w:val="21"/>
          <w:szCs w:val="21"/>
        </w:rPr>
        <w:t xml:space="preserve">                    list.appendChild(field);</w:t>
      </w:r>
    </w:p>
    <w:p w14:paraId="568B5F62" w14:textId="77777777" w:rsidR="00D4338B" w:rsidRPr="001065C6" w:rsidRDefault="00D4338B" w:rsidP="00D65464">
      <w:pPr>
        <w:spacing w:line="300" w:lineRule="auto"/>
        <w:rPr>
          <w:sz w:val="21"/>
          <w:szCs w:val="21"/>
        </w:rPr>
      </w:pPr>
      <w:r w:rsidRPr="001065C6">
        <w:rPr>
          <w:sz w:val="21"/>
          <w:szCs w:val="21"/>
        </w:rPr>
        <w:t xml:space="preserve">                }</w:t>
      </w:r>
    </w:p>
    <w:p w14:paraId="3BD70D44" w14:textId="77777777" w:rsidR="00D4338B" w:rsidRPr="001065C6" w:rsidRDefault="00D4338B" w:rsidP="00D65464">
      <w:pPr>
        <w:spacing w:line="300" w:lineRule="auto"/>
        <w:rPr>
          <w:sz w:val="21"/>
          <w:szCs w:val="21"/>
        </w:rPr>
      </w:pPr>
      <w:r w:rsidRPr="001065C6">
        <w:rPr>
          <w:sz w:val="21"/>
          <w:szCs w:val="21"/>
        </w:rPr>
        <w:t xml:space="preserve">            },</w:t>
      </w:r>
    </w:p>
    <w:p w14:paraId="4424BB4D" w14:textId="77777777" w:rsidR="00D4338B" w:rsidRPr="001065C6" w:rsidRDefault="00D4338B" w:rsidP="00D65464">
      <w:pPr>
        <w:spacing w:line="300" w:lineRule="auto"/>
        <w:rPr>
          <w:sz w:val="21"/>
          <w:szCs w:val="21"/>
        </w:rPr>
      </w:pPr>
      <w:r w:rsidRPr="001065C6">
        <w:rPr>
          <w:sz w:val="21"/>
          <w:szCs w:val="21"/>
        </w:rPr>
        <w:t xml:space="preserve">            error: function (jqXHR) {</w:t>
      </w:r>
    </w:p>
    <w:p w14:paraId="50324B65" w14:textId="77777777" w:rsidR="00D4338B" w:rsidRPr="001065C6" w:rsidRDefault="00D4338B" w:rsidP="00D65464">
      <w:pPr>
        <w:spacing w:line="300" w:lineRule="auto"/>
        <w:rPr>
          <w:sz w:val="21"/>
          <w:szCs w:val="21"/>
        </w:rPr>
      </w:pPr>
      <w:r w:rsidRPr="001065C6">
        <w:rPr>
          <w:sz w:val="21"/>
          <w:szCs w:val="21"/>
        </w:rPr>
        <w:t xml:space="preserve">                console.log(jqXHR.status);</w:t>
      </w:r>
    </w:p>
    <w:p w14:paraId="3483340A" w14:textId="77777777" w:rsidR="00D4338B" w:rsidRPr="001065C6" w:rsidRDefault="00D4338B" w:rsidP="00D65464">
      <w:pPr>
        <w:spacing w:line="300" w:lineRule="auto"/>
        <w:rPr>
          <w:sz w:val="21"/>
          <w:szCs w:val="21"/>
        </w:rPr>
      </w:pPr>
      <w:r w:rsidRPr="001065C6">
        <w:rPr>
          <w:sz w:val="21"/>
          <w:szCs w:val="21"/>
        </w:rPr>
        <w:t xml:space="preserve">            }</w:t>
      </w:r>
    </w:p>
    <w:p w14:paraId="28702F03" w14:textId="77777777" w:rsidR="00D4338B" w:rsidRPr="001065C6" w:rsidRDefault="00D4338B" w:rsidP="00D65464">
      <w:pPr>
        <w:spacing w:line="300" w:lineRule="auto"/>
        <w:rPr>
          <w:sz w:val="21"/>
          <w:szCs w:val="21"/>
        </w:rPr>
      </w:pPr>
      <w:r w:rsidRPr="001065C6">
        <w:rPr>
          <w:sz w:val="21"/>
          <w:szCs w:val="21"/>
        </w:rPr>
        <w:t xml:space="preserve">        });</w:t>
      </w:r>
    </w:p>
    <w:p w14:paraId="72C85596" w14:textId="77777777" w:rsidR="00D4338B" w:rsidRPr="001065C6" w:rsidRDefault="00D4338B" w:rsidP="00D65464">
      <w:pPr>
        <w:spacing w:line="300" w:lineRule="auto"/>
        <w:rPr>
          <w:sz w:val="21"/>
          <w:szCs w:val="21"/>
        </w:rPr>
      </w:pPr>
      <w:r w:rsidRPr="001065C6">
        <w:rPr>
          <w:sz w:val="21"/>
          <w:szCs w:val="21"/>
        </w:rPr>
        <w:t xml:space="preserve">    }</w:t>
      </w:r>
    </w:p>
    <w:p w14:paraId="0A8850FC" w14:textId="77777777" w:rsidR="00D4338B" w:rsidRPr="001065C6" w:rsidRDefault="00D4338B" w:rsidP="00D65464">
      <w:pPr>
        <w:spacing w:line="300" w:lineRule="auto"/>
        <w:rPr>
          <w:sz w:val="21"/>
          <w:szCs w:val="21"/>
        </w:rPr>
      </w:pPr>
    </w:p>
    <w:p w14:paraId="2A977FD5" w14:textId="77777777" w:rsidR="00D4338B" w:rsidRPr="001065C6" w:rsidRDefault="00D4338B" w:rsidP="00D65464">
      <w:pPr>
        <w:spacing w:line="300" w:lineRule="auto"/>
        <w:rPr>
          <w:sz w:val="21"/>
          <w:szCs w:val="21"/>
        </w:rPr>
      </w:pPr>
      <w:r w:rsidRPr="001065C6">
        <w:rPr>
          <w:sz w:val="21"/>
          <w:szCs w:val="21"/>
        </w:rPr>
        <w:t xml:space="preserve">    function saveProblem() {</w:t>
      </w:r>
    </w:p>
    <w:p w14:paraId="110FCF45" w14:textId="77777777" w:rsidR="00D4338B" w:rsidRPr="001065C6" w:rsidRDefault="00D4338B" w:rsidP="00D65464">
      <w:pPr>
        <w:spacing w:line="300" w:lineRule="auto"/>
        <w:rPr>
          <w:sz w:val="21"/>
          <w:szCs w:val="21"/>
        </w:rPr>
      </w:pPr>
      <w:r w:rsidRPr="001065C6">
        <w:rPr>
          <w:sz w:val="21"/>
          <w:szCs w:val="21"/>
        </w:rPr>
        <w:t xml:space="preserve">        $.post({</w:t>
      </w:r>
    </w:p>
    <w:p w14:paraId="268F4915" w14:textId="77777777" w:rsidR="00D4338B" w:rsidRPr="001065C6" w:rsidRDefault="00D4338B" w:rsidP="00D65464">
      <w:pPr>
        <w:spacing w:line="300" w:lineRule="auto"/>
        <w:rPr>
          <w:sz w:val="21"/>
          <w:szCs w:val="21"/>
        </w:rPr>
      </w:pPr>
      <w:r w:rsidRPr="001065C6">
        <w:rPr>
          <w:sz w:val="21"/>
          <w:szCs w:val="21"/>
        </w:rPr>
        <w:t xml:space="preserve">            async: true,</w:t>
      </w:r>
    </w:p>
    <w:p w14:paraId="61F37B40" w14:textId="77777777" w:rsidR="00D4338B" w:rsidRPr="001065C6" w:rsidRDefault="00D4338B" w:rsidP="00D65464">
      <w:pPr>
        <w:spacing w:line="300" w:lineRule="auto"/>
        <w:rPr>
          <w:sz w:val="21"/>
          <w:szCs w:val="21"/>
        </w:rPr>
      </w:pPr>
      <w:r w:rsidRPr="001065C6">
        <w:rPr>
          <w:sz w:val="21"/>
          <w:szCs w:val="21"/>
        </w:rPr>
        <w:t xml:space="preserve">            url: '/api/teacher/createProblem',</w:t>
      </w:r>
    </w:p>
    <w:p w14:paraId="54CC312C" w14:textId="77777777" w:rsidR="00D4338B" w:rsidRPr="001065C6" w:rsidRDefault="00D4338B" w:rsidP="00D65464">
      <w:pPr>
        <w:spacing w:line="300" w:lineRule="auto"/>
        <w:rPr>
          <w:sz w:val="21"/>
          <w:szCs w:val="21"/>
        </w:rPr>
      </w:pPr>
      <w:r w:rsidRPr="001065C6">
        <w:rPr>
          <w:sz w:val="21"/>
          <w:szCs w:val="21"/>
        </w:rPr>
        <w:t xml:space="preserve">            data: JSON.stringify(paperJson),</w:t>
      </w:r>
    </w:p>
    <w:p w14:paraId="3887468B" w14:textId="77777777" w:rsidR="00D4338B" w:rsidRPr="001065C6" w:rsidRDefault="00D4338B" w:rsidP="00D65464">
      <w:pPr>
        <w:spacing w:line="300" w:lineRule="auto"/>
        <w:rPr>
          <w:sz w:val="21"/>
          <w:szCs w:val="21"/>
        </w:rPr>
      </w:pPr>
      <w:r w:rsidRPr="001065C6">
        <w:rPr>
          <w:sz w:val="21"/>
          <w:szCs w:val="21"/>
        </w:rPr>
        <w:t xml:space="preserve">            success: function (data) {</w:t>
      </w:r>
    </w:p>
    <w:p w14:paraId="38AA0901" w14:textId="77777777" w:rsidR="00D4338B" w:rsidRPr="001065C6" w:rsidRDefault="00D4338B" w:rsidP="00D65464">
      <w:pPr>
        <w:spacing w:line="300" w:lineRule="auto"/>
        <w:rPr>
          <w:sz w:val="21"/>
          <w:szCs w:val="21"/>
        </w:rPr>
      </w:pPr>
      <w:r w:rsidRPr="001065C6">
        <w:rPr>
          <w:sz w:val="21"/>
          <w:szCs w:val="21"/>
        </w:rPr>
        <w:t xml:space="preserve">                alert(data);</w:t>
      </w:r>
    </w:p>
    <w:p w14:paraId="6E284247" w14:textId="77777777" w:rsidR="00D4338B" w:rsidRPr="001065C6" w:rsidRDefault="00D4338B" w:rsidP="00D65464">
      <w:pPr>
        <w:spacing w:line="300" w:lineRule="auto"/>
        <w:rPr>
          <w:sz w:val="21"/>
          <w:szCs w:val="21"/>
        </w:rPr>
      </w:pPr>
      <w:r w:rsidRPr="001065C6">
        <w:rPr>
          <w:sz w:val="21"/>
          <w:szCs w:val="21"/>
        </w:rPr>
        <w:t xml:space="preserve">            },</w:t>
      </w:r>
    </w:p>
    <w:p w14:paraId="1983929C" w14:textId="77777777" w:rsidR="00D4338B" w:rsidRPr="001065C6" w:rsidRDefault="00D4338B" w:rsidP="00D65464">
      <w:pPr>
        <w:spacing w:line="300" w:lineRule="auto"/>
        <w:rPr>
          <w:sz w:val="21"/>
          <w:szCs w:val="21"/>
        </w:rPr>
      </w:pPr>
      <w:r w:rsidRPr="001065C6">
        <w:rPr>
          <w:sz w:val="21"/>
          <w:szCs w:val="21"/>
        </w:rPr>
        <w:t xml:space="preserve">            error: function (jqXHR) {</w:t>
      </w:r>
    </w:p>
    <w:p w14:paraId="679C250A" w14:textId="77777777" w:rsidR="00D4338B" w:rsidRPr="001065C6" w:rsidRDefault="00D4338B" w:rsidP="00D65464">
      <w:pPr>
        <w:spacing w:line="300" w:lineRule="auto"/>
        <w:rPr>
          <w:sz w:val="21"/>
          <w:szCs w:val="21"/>
        </w:rPr>
      </w:pPr>
      <w:r w:rsidRPr="001065C6">
        <w:rPr>
          <w:sz w:val="21"/>
          <w:szCs w:val="21"/>
        </w:rPr>
        <w:t xml:space="preserve">                console.log(jqXHR.status);</w:t>
      </w:r>
    </w:p>
    <w:p w14:paraId="6C45DD93" w14:textId="77777777" w:rsidR="00D4338B" w:rsidRPr="001065C6" w:rsidRDefault="00D4338B" w:rsidP="00D65464">
      <w:pPr>
        <w:spacing w:line="300" w:lineRule="auto"/>
        <w:rPr>
          <w:sz w:val="21"/>
          <w:szCs w:val="21"/>
        </w:rPr>
      </w:pPr>
      <w:r w:rsidRPr="001065C6">
        <w:rPr>
          <w:sz w:val="21"/>
          <w:szCs w:val="21"/>
        </w:rPr>
        <w:t xml:space="preserve">            }</w:t>
      </w:r>
    </w:p>
    <w:p w14:paraId="4F5254A6" w14:textId="77777777" w:rsidR="00D4338B" w:rsidRPr="001065C6" w:rsidRDefault="00D4338B" w:rsidP="00D65464">
      <w:pPr>
        <w:spacing w:line="300" w:lineRule="auto"/>
        <w:rPr>
          <w:sz w:val="21"/>
          <w:szCs w:val="21"/>
        </w:rPr>
      </w:pPr>
      <w:r w:rsidRPr="001065C6">
        <w:rPr>
          <w:sz w:val="21"/>
          <w:szCs w:val="21"/>
        </w:rPr>
        <w:t xml:space="preserve">        })</w:t>
      </w:r>
    </w:p>
    <w:p w14:paraId="24865513" w14:textId="77777777" w:rsidR="00D4338B" w:rsidRPr="001065C6" w:rsidRDefault="00D4338B" w:rsidP="00D65464">
      <w:pPr>
        <w:spacing w:line="300" w:lineRule="auto"/>
        <w:rPr>
          <w:sz w:val="21"/>
          <w:szCs w:val="21"/>
        </w:rPr>
      </w:pPr>
      <w:r w:rsidRPr="001065C6">
        <w:rPr>
          <w:sz w:val="21"/>
          <w:szCs w:val="21"/>
        </w:rPr>
        <w:t xml:space="preserve">    }</w:t>
      </w:r>
    </w:p>
    <w:p w14:paraId="507A7B8A" w14:textId="77777777" w:rsidR="00D4338B" w:rsidRPr="001065C6" w:rsidRDefault="00D4338B" w:rsidP="00D65464">
      <w:pPr>
        <w:spacing w:line="300" w:lineRule="auto"/>
        <w:rPr>
          <w:sz w:val="21"/>
          <w:szCs w:val="21"/>
        </w:rPr>
      </w:pPr>
    </w:p>
    <w:p w14:paraId="05E23B79" w14:textId="77777777" w:rsidR="00D4338B" w:rsidRPr="001065C6" w:rsidRDefault="00D4338B" w:rsidP="00D65464">
      <w:pPr>
        <w:spacing w:line="300" w:lineRule="auto"/>
        <w:rPr>
          <w:sz w:val="21"/>
          <w:szCs w:val="21"/>
        </w:rPr>
      </w:pPr>
      <w:r w:rsidRPr="001065C6">
        <w:rPr>
          <w:sz w:val="21"/>
          <w:szCs w:val="21"/>
        </w:rPr>
        <w:t xml:space="preserve">    var modifyFlag=0;</w:t>
      </w:r>
    </w:p>
    <w:p w14:paraId="5310385E" w14:textId="77777777" w:rsidR="00D4338B" w:rsidRPr="001065C6" w:rsidRDefault="00D4338B" w:rsidP="00D65464">
      <w:pPr>
        <w:spacing w:line="300" w:lineRule="auto"/>
        <w:rPr>
          <w:sz w:val="21"/>
          <w:szCs w:val="21"/>
        </w:rPr>
      </w:pPr>
      <w:r w:rsidRPr="001065C6">
        <w:rPr>
          <w:sz w:val="21"/>
          <w:szCs w:val="21"/>
        </w:rPr>
        <w:t xml:space="preserve">    function modify(th) {</w:t>
      </w:r>
    </w:p>
    <w:p w14:paraId="304F5CD2" w14:textId="77777777" w:rsidR="00D4338B" w:rsidRPr="001065C6" w:rsidRDefault="00D4338B" w:rsidP="00D65464">
      <w:pPr>
        <w:spacing w:line="300" w:lineRule="auto"/>
        <w:rPr>
          <w:sz w:val="21"/>
          <w:szCs w:val="21"/>
        </w:rPr>
      </w:pPr>
      <w:r w:rsidRPr="001065C6">
        <w:rPr>
          <w:sz w:val="21"/>
          <w:szCs w:val="21"/>
        </w:rPr>
        <w:t xml:space="preserve">        if (modifyFlag!=0){</w:t>
      </w:r>
    </w:p>
    <w:p w14:paraId="6FA8A2A0" w14:textId="77777777" w:rsidR="00D4338B" w:rsidRPr="001065C6" w:rsidRDefault="00D4338B" w:rsidP="00D65464">
      <w:pPr>
        <w:spacing w:line="300" w:lineRule="auto"/>
        <w:rPr>
          <w:sz w:val="21"/>
          <w:szCs w:val="21"/>
        </w:rPr>
      </w:pPr>
      <w:r w:rsidRPr="001065C6">
        <w:rPr>
          <w:sz w:val="21"/>
          <w:szCs w:val="21"/>
        </w:rPr>
        <w:t xml:space="preserve">            alert('</w:t>
      </w:r>
      <w:r w:rsidRPr="001065C6">
        <w:rPr>
          <w:rFonts w:hint="eastAsia"/>
          <w:sz w:val="21"/>
          <w:szCs w:val="21"/>
        </w:rPr>
        <w:t>你还有题目未保存</w:t>
      </w:r>
      <w:r w:rsidRPr="001065C6">
        <w:rPr>
          <w:sz w:val="21"/>
          <w:szCs w:val="21"/>
        </w:rPr>
        <w:t>');</w:t>
      </w:r>
    </w:p>
    <w:p w14:paraId="3373D920" w14:textId="77777777" w:rsidR="00D4338B" w:rsidRPr="001065C6" w:rsidRDefault="00D4338B" w:rsidP="00D65464">
      <w:pPr>
        <w:spacing w:line="300" w:lineRule="auto"/>
        <w:rPr>
          <w:sz w:val="21"/>
          <w:szCs w:val="21"/>
        </w:rPr>
      </w:pPr>
      <w:r w:rsidRPr="001065C6">
        <w:rPr>
          <w:sz w:val="21"/>
          <w:szCs w:val="21"/>
        </w:rPr>
        <w:t xml:space="preserve">            return;</w:t>
      </w:r>
    </w:p>
    <w:p w14:paraId="7E5D63FB" w14:textId="77777777" w:rsidR="00D4338B" w:rsidRPr="001065C6" w:rsidRDefault="00D4338B" w:rsidP="00D65464">
      <w:pPr>
        <w:spacing w:line="300" w:lineRule="auto"/>
        <w:rPr>
          <w:sz w:val="21"/>
          <w:szCs w:val="21"/>
        </w:rPr>
      </w:pPr>
      <w:r w:rsidRPr="001065C6">
        <w:rPr>
          <w:sz w:val="21"/>
          <w:szCs w:val="21"/>
        </w:rPr>
        <w:t xml:space="preserve">        }</w:t>
      </w:r>
    </w:p>
    <w:p w14:paraId="5FD19FB3" w14:textId="77777777" w:rsidR="00D4338B" w:rsidRPr="001065C6" w:rsidRDefault="00D4338B" w:rsidP="00D65464">
      <w:pPr>
        <w:spacing w:line="300" w:lineRule="auto"/>
        <w:rPr>
          <w:sz w:val="21"/>
          <w:szCs w:val="21"/>
        </w:rPr>
      </w:pPr>
      <w:r w:rsidRPr="001065C6">
        <w:rPr>
          <w:sz w:val="21"/>
          <w:szCs w:val="21"/>
        </w:rPr>
        <w:t xml:space="preserve">        var arr=[0,'a','b','c','d'];</w:t>
      </w:r>
    </w:p>
    <w:p w14:paraId="07E87843" w14:textId="77777777" w:rsidR="00D4338B" w:rsidRPr="001065C6" w:rsidRDefault="00D4338B" w:rsidP="00D65464">
      <w:pPr>
        <w:spacing w:line="300" w:lineRule="auto"/>
        <w:rPr>
          <w:sz w:val="21"/>
          <w:szCs w:val="21"/>
        </w:rPr>
      </w:pPr>
      <w:r w:rsidRPr="001065C6">
        <w:rPr>
          <w:sz w:val="21"/>
          <w:szCs w:val="21"/>
        </w:rPr>
        <w:t xml:space="preserve">        // var obj={};</w:t>
      </w:r>
    </w:p>
    <w:p w14:paraId="7C5A5AD5" w14:textId="77777777" w:rsidR="00D4338B" w:rsidRPr="001065C6" w:rsidRDefault="00D4338B" w:rsidP="00D65464">
      <w:pPr>
        <w:spacing w:line="300" w:lineRule="auto"/>
        <w:rPr>
          <w:sz w:val="21"/>
          <w:szCs w:val="21"/>
        </w:rPr>
      </w:pPr>
      <w:r w:rsidRPr="001065C6">
        <w:rPr>
          <w:sz w:val="21"/>
          <w:szCs w:val="21"/>
        </w:rPr>
        <w:t xml:space="preserve">        var childNode=th.parentNode.parentNode.childNodes;</w:t>
      </w:r>
    </w:p>
    <w:p w14:paraId="315B9BEF" w14:textId="77777777" w:rsidR="00D4338B" w:rsidRPr="001065C6" w:rsidRDefault="00D4338B" w:rsidP="00D65464">
      <w:pPr>
        <w:spacing w:line="300" w:lineRule="auto"/>
        <w:rPr>
          <w:sz w:val="21"/>
          <w:szCs w:val="21"/>
        </w:rPr>
      </w:pPr>
      <w:r w:rsidRPr="001065C6">
        <w:rPr>
          <w:sz w:val="21"/>
          <w:szCs w:val="21"/>
        </w:rPr>
        <w:t xml:space="preserve">        $(childNode[0]).replaceWith('&lt;textarea </w:t>
      </w:r>
      <w:r w:rsidRPr="001065C6">
        <w:rPr>
          <w:sz w:val="21"/>
          <w:szCs w:val="21"/>
        </w:rPr>
        <w:lastRenderedPageBreak/>
        <w:t>value='+childNode[0].innerText+'&gt;'+childNode[0].innerText+'&lt;/textarea&gt;');</w:t>
      </w:r>
    </w:p>
    <w:p w14:paraId="2279F1B9" w14:textId="77777777" w:rsidR="00D4338B" w:rsidRPr="001065C6" w:rsidRDefault="00D4338B" w:rsidP="00D65464">
      <w:pPr>
        <w:spacing w:line="300" w:lineRule="auto"/>
        <w:rPr>
          <w:sz w:val="21"/>
          <w:szCs w:val="21"/>
        </w:rPr>
      </w:pPr>
      <w:r w:rsidRPr="001065C6">
        <w:rPr>
          <w:sz w:val="21"/>
          <w:szCs w:val="21"/>
        </w:rPr>
        <w:t xml:space="preserve">        for(let i=1;i&lt;childNode.length-1;i++){</w:t>
      </w:r>
    </w:p>
    <w:p w14:paraId="3B3B0E24" w14:textId="77777777" w:rsidR="00D4338B" w:rsidRPr="001065C6" w:rsidRDefault="00D4338B" w:rsidP="00D65464">
      <w:pPr>
        <w:spacing w:line="300" w:lineRule="auto"/>
        <w:rPr>
          <w:sz w:val="21"/>
          <w:szCs w:val="21"/>
        </w:rPr>
      </w:pPr>
      <w:r w:rsidRPr="001065C6">
        <w:rPr>
          <w:sz w:val="21"/>
          <w:szCs w:val="21"/>
        </w:rPr>
        <w:t xml:space="preserve">            if (childNode[i].childNodes[0]==undefined){</w:t>
      </w:r>
    </w:p>
    <w:p w14:paraId="639A3CF0" w14:textId="77777777" w:rsidR="00D4338B" w:rsidRPr="001065C6" w:rsidRDefault="00D4338B" w:rsidP="00D65464">
      <w:pPr>
        <w:spacing w:line="300" w:lineRule="auto"/>
        <w:rPr>
          <w:sz w:val="21"/>
          <w:szCs w:val="21"/>
        </w:rPr>
      </w:pPr>
      <w:r w:rsidRPr="001065C6">
        <w:rPr>
          <w:sz w:val="21"/>
          <w:szCs w:val="21"/>
        </w:rPr>
        <w:t xml:space="preserve">                break;</w:t>
      </w:r>
    </w:p>
    <w:p w14:paraId="2F20B66E" w14:textId="77777777" w:rsidR="00D4338B" w:rsidRPr="001065C6" w:rsidRDefault="00D4338B" w:rsidP="00D65464">
      <w:pPr>
        <w:spacing w:line="300" w:lineRule="auto"/>
        <w:rPr>
          <w:sz w:val="21"/>
          <w:szCs w:val="21"/>
        </w:rPr>
      </w:pPr>
      <w:r w:rsidRPr="001065C6">
        <w:rPr>
          <w:sz w:val="21"/>
          <w:szCs w:val="21"/>
        </w:rPr>
        <w:t xml:space="preserve">            }</w:t>
      </w:r>
    </w:p>
    <w:p w14:paraId="15035B60" w14:textId="77777777" w:rsidR="00D4338B" w:rsidRPr="001065C6" w:rsidRDefault="00D4338B" w:rsidP="00D65464">
      <w:pPr>
        <w:spacing w:line="300" w:lineRule="auto"/>
        <w:rPr>
          <w:sz w:val="21"/>
          <w:szCs w:val="21"/>
        </w:rPr>
      </w:pPr>
      <w:r w:rsidRPr="001065C6">
        <w:rPr>
          <w:sz w:val="21"/>
          <w:szCs w:val="21"/>
        </w:rPr>
        <w:t xml:space="preserve">            childNode[i].childNodes[0].disabled=false;</w:t>
      </w:r>
    </w:p>
    <w:p w14:paraId="3CD53B4E" w14:textId="77777777" w:rsidR="00D4338B" w:rsidRPr="001065C6" w:rsidRDefault="00D4338B" w:rsidP="00D65464">
      <w:pPr>
        <w:spacing w:line="300" w:lineRule="auto"/>
        <w:rPr>
          <w:sz w:val="21"/>
          <w:szCs w:val="21"/>
        </w:rPr>
      </w:pPr>
      <w:r w:rsidRPr="001065C6">
        <w:rPr>
          <w:sz w:val="21"/>
          <w:szCs w:val="21"/>
        </w:rPr>
        <w:t xml:space="preserve">            $(childNode[i].childNodes[1]).replaceWith("&lt;input type='text' value="+childNode[i].innerText+" name="+arr[i]+"&gt;");</w:t>
      </w:r>
    </w:p>
    <w:p w14:paraId="5B50F979" w14:textId="77777777" w:rsidR="00D4338B" w:rsidRPr="001065C6" w:rsidRDefault="00D4338B" w:rsidP="00D65464">
      <w:pPr>
        <w:spacing w:line="300" w:lineRule="auto"/>
        <w:rPr>
          <w:sz w:val="21"/>
          <w:szCs w:val="21"/>
        </w:rPr>
      </w:pPr>
      <w:r w:rsidRPr="001065C6">
        <w:rPr>
          <w:sz w:val="21"/>
          <w:szCs w:val="21"/>
        </w:rPr>
        <w:t xml:space="preserve">        }</w:t>
      </w:r>
    </w:p>
    <w:p w14:paraId="4C7F8480" w14:textId="77777777" w:rsidR="00D4338B" w:rsidRPr="001065C6" w:rsidRDefault="00D4338B" w:rsidP="00D65464">
      <w:pPr>
        <w:spacing w:line="300" w:lineRule="auto"/>
        <w:rPr>
          <w:sz w:val="21"/>
          <w:szCs w:val="21"/>
        </w:rPr>
      </w:pPr>
      <w:r w:rsidRPr="001065C6">
        <w:rPr>
          <w:sz w:val="21"/>
          <w:szCs w:val="21"/>
        </w:rPr>
        <w:t xml:space="preserve">        console.log(childNode)</w:t>
      </w:r>
    </w:p>
    <w:p w14:paraId="530B11C5" w14:textId="77777777" w:rsidR="00D4338B" w:rsidRPr="001065C6" w:rsidRDefault="00D4338B" w:rsidP="00D65464">
      <w:pPr>
        <w:spacing w:line="300" w:lineRule="auto"/>
        <w:rPr>
          <w:sz w:val="21"/>
          <w:szCs w:val="21"/>
        </w:rPr>
      </w:pPr>
      <w:r w:rsidRPr="001065C6">
        <w:rPr>
          <w:sz w:val="21"/>
          <w:szCs w:val="21"/>
        </w:rPr>
        <w:t xml:space="preserve">        $(childNode[childNode.length-1].childNodes[0]).replaceWith("&lt;button onclick='changeProblem(this)'&gt;</w:t>
      </w:r>
      <w:r w:rsidRPr="001065C6">
        <w:rPr>
          <w:rFonts w:hint="eastAsia"/>
          <w:sz w:val="21"/>
          <w:szCs w:val="21"/>
        </w:rPr>
        <w:t>保存</w:t>
      </w:r>
      <w:r w:rsidRPr="001065C6">
        <w:rPr>
          <w:sz w:val="21"/>
          <w:szCs w:val="21"/>
        </w:rPr>
        <w:t>&lt;/button&gt;")</w:t>
      </w:r>
    </w:p>
    <w:p w14:paraId="6AB5824A" w14:textId="77777777" w:rsidR="00D4338B" w:rsidRPr="001065C6" w:rsidRDefault="00D4338B" w:rsidP="00D65464">
      <w:pPr>
        <w:spacing w:line="300" w:lineRule="auto"/>
        <w:rPr>
          <w:sz w:val="21"/>
          <w:szCs w:val="21"/>
        </w:rPr>
      </w:pPr>
      <w:r w:rsidRPr="001065C6">
        <w:rPr>
          <w:sz w:val="21"/>
          <w:szCs w:val="21"/>
        </w:rPr>
        <w:t xml:space="preserve">        modifyFlag=1;</w:t>
      </w:r>
    </w:p>
    <w:p w14:paraId="505434E9" w14:textId="77777777" w:rsidR="00D4338B" w:rsidRPr="001065C6" w:rsidRDefault="00D4338B" w:rsidP="00D65464">
      <w:pPr>
        <w:spacing w:line="300" w:lineRule="auto"/>
        <w:rPr>
          <w:sz w:val="21"/>
          <w:szCs w:val="21"/>
        </w:rPr>
      </w:pPr>
      <w:r w:rsidRPr="001065C6">
        <w:rPr>
          <w:sz w:val="21"/>
          <w:szCs w:val="21"/>
        </w:rPr>
        <w:t xml:space="preserve">        // console.log(modifyId);</w:t>
      </w:r>
    </w:p>
    <w:p w14:paraId="497EBB4A" w14:textId="77777777" w:rsidR="00D4338B" w:rsidRPr="001065C6" w:rsidRDefault="00D4338B" w:rsidP="00D65464">
      <w:pPr>
        <w:spacing w:line="300" w:lineRule="auto"/>
        <w:rPr>
          <w:sz w:val="21"/>
          <w:szCs w:val="21"/>
        </w:rPr>
      </w:pPr>
      <w:r w:rsidRPr="001065C6">
        <w:rPr>
          <w:sz w:val="21"/>
          <w:szCs w:val="21"/>
        </w:rPr>
        <w:t xml:space="preserve">        // $("#modify-form").</w:t>
      </w:r>
    </w:p>
    <w:p w14:paraId="1DE3EE43" w14:textId="77777777" w:rsidR="00D4338B" w:rsidRPr="001065C6" w:rsidRDefault="00D4338B" w:rsidP="00D65464">
      <w:pPr>
        <w:spacing w:line="300" w:lineRule="auto"/>
        <w:rPr>
          <w:sz w:val="21"/>
          <w:szCs w:val="21"/>
        </w:rPr>
      </w:pPr>
      <w:r w:rsidRPr="001065C6">
        <w:rPr>
          <w:sz w:val="21"/>
          <w:szCs w:val="21"/>
        </w:rPr>
        <w:t xml:space="preserve">        // console.log(th.parentNode.parentNode.childNodes);</w:t>
      </w:r>
    </w:p>
    <w:p w14:paraId="4C3834CA" w14:textId="77777777" w:rsidR="00D4338B" w:rsidRPr="001065C6" w:rsidRDefault="00D4338B" w:rsidP="00D65464">
      <w:pPr>
        <w:spacing w:line="300" w:lineRule="auto"/>
        <w:rPr>
          <w:sz w:val="21"/>
          <w:szCs w:val="21"/>
        </w:rPr>
      </w:pPr>
      <w:r w:rsidRPr="001065C6">
        <w:rPr>
          <w:sz w:val="21"/>
          <w:szCs w:val="21"/>
        </w:rPr>
        <w:t xml:space="preserve">    }</w:t>
      </w:r>
    </w:p>
    <w:p w14:paraId="234E08EB" w14:textId="77777777" w:rsidR="00D4338B" w:rsidRPr="001065C6" w:rsidRDefault="00D4338B" w:rsidP="00D65464">
      <w:pPr>
        <w:spacing w:line="300" w:lineRule="auto"/>
        <w:rPr>
          <w:sz w:val="21"/>
          <w:szCs w:val="21"/>
        </w:rPr>
      </w:pPr>
      <w:r w:rsidRPr="001065C6">
        <w:rPr>
          <w:sz w:val="21"/>
          <w:szCs w:val="21"/>
        </w:rPr>
        <w:t xml:space="preserve">    function changeProblem(th) {</w:t>
      </w:r>
    </w:p>
    <w:p w14:paraId="03B8E98E" w14:textId="77777777" w:rsidR="00D4338B" w:rsidRPr="001065C6" w:rsidRDefault="00D4338B" w:rsidP="00D65464">
      <w:pPr>
        <w:spacing w:line="300" w:lineRule="auto"/>
        <w:rPr>
          <w:sz w:val="21"/>
          <w:szCs w:val="21"/>
        </w:rPr>
      </w:pPr>
      <w:r w:rsidRPr="001065C6">
        <w:rPr>
          <w:sz w:val="21"/>
          <w:szCs w:val="21"/>
        </w:rPr>
        <w:t xml:space="preserve">        var arr=[0,'a','b','c','d'];</w:t>
      </w:r>
    </w:p>
    <w:p w14:paraId="67E49951" w14:textId="77777777" w:rsidR="00D4338B" w:rsidRPr="001065C6" w:rsidRDefault="00D4338B" w:rsidP="00D65464">
      <w:pPr>
        <w:spacing w:line="300" w:lineRule="auto"/>
        <w:rPr>
          <w:sz w:val="21"/>
          <w:szCs w:val="21"/>
        </w:rPr>
      </w:pPr>
      <w:r w:rsidRPr="001065C6">
        <w:rPr>
          <w:sz w:val="21"/>
          <w:szCs w:val="21"/>
        </w:rPr>
        <w:t xml:space="preserve">        var obj={}</w:t>
      </w:r>
    </w:p>
    <w:p w14:paraId="47DAA320" w14:textId="77777777" w:rsidR="00D4338B" w:rsidRPr="001065C6" w:rsidRDefault="00D4338B" w:rsidP="00D65464">
      <w:pPr>
        <w:spacing w:line="300" w:lineRule="auto"/>
        <w:rPr>
          <w:sz w:val="21"/>
          <w:szCs w:val="21"/>
        </w:rPr>
      </w:pPr>
      <w:r w:rsidRPr="001065C6">
        <w:rPr>
          <w:sz w:val="21"/>
          <w:szCs w:val="21"/>
        </w:rPr>
        <w:t xml:space="preserve">        var str,strSel</w:t>
      </w:r>
    </w:p>
    <w:p w14:paraId="29B0CF47" w14:textId="77777777" w:rsidR="00D4338B" w:rsidRPr="001065C6" w:rsidRDefault="00D4338B" w:rsidP="00D65464">
      <w:pPr>
        <w:spacing w:line="300" w:lineRule="auto"/>
        <w:rPr>
          <w:sz w:val="21"/>
          <w:szCs w:val="21"/>
        </w:rPr>
      </w:pPr>
      <w:r w:rsidRPr="001065C6">
        <w:rPr>
          <w:sz w:val="21"/>
          <w:szCs w:val="21"/>
        </w:rPr>
        <w:t xml:space="preserve">        var modifyId=th.parentNode.parentNode.getAttribute('qid');</w:t>
      </w:r>
    </w:p>
    <w:p w14:paraId="7F0CA9A9" w14:textId="77777777" w:rsidR="00D4338B" w:rsidRPr="001065C6" w:rsidRDefault="00D4338B" w:rsidP="00D65464">
      <w:pPr>
        <w:spacing w:line="300" w:lineRule="auto"/>
        <w:rPr>
          <w:sz w:val="21"/>
          <w:szCs w:val="21"/>
        </w:rPr>
      </w:pPr>
      <w:r w:rsidRPr="001065C6">
        <w:rPr>
          <w:sz w:val="21"/>
          <w:szCs w:val="21"/>
        </w:rPr>
        <w:t xml:space="preserve">        obj.qid=modifyId;</w:t>
      </w:r>
    </w:p>
    <w:p w14:paraId="23D5B48E" w14:textId="77777777" w:rsidR="00D4338B" w:rsidRPr="001065C6" w:rsidRDefault="00D4338B" w:rsidP="00D65464">
      <w:pPr>
        <w:spacing w:line="300" w:lineRule="auto"/>
        <w:rPr>
          <w:sz w:val="21"/>
          <w:szCs w:val="21"/>
        </w:rPr>
      </w:pPr>
      <w:r w:rsidRPr="001065C6">
        <w:rPr>
          <w:sz w:val="21"/>
          <w:szCs w:val="21"/>
        </w:rPr>
        <w:t xml:space="preserve">        var childNode=th.parentNode.parentNode.childNodes;</w:t>
      </w:r>
    </w:p>
    <w:p w14:paraId="587C5E50" w14:textId="77777777" w:rsidR="00D4338B" w:rsidRPr="001065C6" w:rsidRDefault="00D4338B" w:rsidP="00D65464">
      <w:pPr>
        <w:spacing w:line="300" w:lineRule="auto"/>
        <w:rPr>
          <w:sz w:val="21"/>
          <w:szCs w:val="21"/>
        </w:rPr>
      </w:pPr>
      <w:r w:rsidRPr="001065C6">
        <w:rPr>
          <w:sz w:val="21"/>
          <w:szCs w:val="21"/>
        </w:rPr>
        <w:t xml:space="preserve">        obj.title=childNode[0].value;</w:t>
      </w:r>
    </w:p>
    <w:p w14:paraId="363AFBC7" w14:textId="77777777" w:rsidR="00D4338B" w:rsidRPr="001065C6" w:rsidRDefault="00D4338B" w:rsidP="00D65464">
      <w:pPr>
        <w:spacing w:line="300" w:lineRule="auto"/>
        <w:rPr>
          <w:sz w:val="21"/>
          <w:szCs w:val="21"/>
        </w:rPr>
      </w:pPr>
      <w:r w:rsidRPr="001065C6">
        <w:rPr>
          <w:sz w:val="21"/>
          <w:szCs w:val="21"/>
        </w:rPr>
        <w:t xml:space="preserve">        $(childNode[0]).replaceWith('&lt;p class="show-title"&gt;'+childNode[0].value+'&lt;/p&gt;');</w:t>
      </w:r>
    </w:p>
    <w:p w14:paraId="0FD9DD88" w14:textId="77777777" w:rsidR="00D4338B" w:rsidRPr="001065C6" w:rsidRDefault="00D4338B" w:rsidP="00D65464">
      <w:pPr>
        <w:spacing w:line="300" w:lineRule="auto"/>
        <w:rPr>
          <w:sz w:val="21"/>
          <w:szCs w:val="21"/>
        </w:rPr>
      </w:pPr>
      <w:r w:rsidRPr="001065C6">
        <w:rPr>
          <w:sz w:val="21"/>
          <w:szCs w:val="21"/>
        </w:rPr>
        <w:t xml:space="preserve">        console.log(childNode[1].childNodes);</w:t>
      </w:r>
    </w:p>
    <w:p w14:paraId="341474E3" w14:textId="77777777" w:rsidR="00D4338B" w:rsidRPr="001065C6" w:rsidRDefault="00D4338B" w:rsidP="00D65464">
      <w:pPr>
        <w:spacing w:line="300" w:lineRule="auto"/>
        <w:rPr>
          <w:sz w:val="21"/>
          <w:szCs w:val="21"/>
        </w:rPr>
      </w:pPr>
      <w:r w:rsidRPr="001065C6">
        <w:rPr>
          <w:sz w:val="21"/>
          <w:szCs w:val="21"/>
        </w:rPr>
        <w:t xml:space="preserve">        for(let i=1;i&lt;childNode.length-1;i++){</w:t>
      </w:r>
    </w:p>
    <w:p w14:paraId="0FD4F113" w14:textId="77777777" w:rsidR="00D4338B" w:rsidRPr="001065C6" w:rsidRDefault="00D4338B" w:rsidP="00D65464">
      <w:pPr>
        <w:spacing w:line="300" w:lineRule="auto"/>
        <w:rPr>
          <w:sz w:val="21"/>
          <w:szCs w:val="21"/>
        </w:rPr>
      </w:pPr>
      <w:r w:rsidRPr="001065C6">
        <w:rPr>
          <w:sz w:val="21"/>
          <w:szCs w:val="21"/>
        </w:rPr>
        <w:t xml:space="preserve">            // console.log();</w:t>
      </w:r>
    </w:p>
    <w:p w14:paraId="773119C0" w14:textId="77777777" w:rsidR="00D4338B" w:rsidRPr="001065C6" w:rsidRDefault="00D4338B" w:rsidP="00D65464">
      <w:pPr>
        <w:spacing w:line="300" w:lineRule="auto"/>
        <w:rPr>
          <w:sz w:val="21"/>
          <w:szCs w:val="21"/>
        </w:rPr>
      </w:pPr>
      <w:r w:rsidRPr="001065C6">
        <w:rPr>
          <w:sz w:val="21"/>
          <w:szCs w:val="21"/>
        </w:rPr>
        <w:t xml:space="preserve">            if (childNode[i].childNodes.length==0){</w:t>
      </w:r>
    </w:p>
    <w:p w14:paraId="31B5CF44" w14:textId="77777777" w:rsidR="00D4338B" w:rsidRPr="001065C6" w:rsidRDefault="00D4338B" w:rsidP="00D65464">
      <w:pPr>
        <w:spacing w:line="300" w:lineRule="auto"/>
        <w:rPr>
          <w:sz w:val="21"/>
          <w:szCs w:val="21"/>
        </w:rPr>
      </w:pPr>
      <w:r w:rsidRPr="001065C6">
        <w:rPr>
          <w:sz w:val="21"/>
          <w:szCs w:val="21"/>
        </w:rPr>
        <w:t xml:space="preserve">                break;</w:t>
      </w:r>
    </w:p>
    <w:p w14:paraId="26DD2890" w14:textId="77777777" w:rsidR="00D4338B" w:rsidRPr="001065C6" w:rsidRDefault="00D4338B" w:rsidP="00D65464">
      <w:pPr>
        <w:spacing w:line="300" w:lineRule="auto"/>
        <w:rPr>
          <w:sz w:val="21"/>
          <w:szCs w:val="21"/>
        </w:rPr>
      </w:pPr>
      <w:r w:rsidRPr="001065C6">
        <w:rPr>
          <w:sz w:val="21"/>
          <w:szCs w:val="21"/>
        </w:rPr>
        <w:t xml:space="preserve">            }</w:t>
      </w:r>
    </w:p>
    <w:p w14:paraId="0D69F362" w14:textId="77777777" w:rsidR="00D4338B" w:rsidRPr="001065C6" w:rsidRDefault="00D4338B" w:rsidP="00D65464">
      <w:pPr>
        <w:spacing w:line="300" w:lineRule="auto"/>
        <w:rPr>
          <w:sz w:val="21"/>
          <w:szCs w:val="21"/>
        </w:rPr>
      </w:pPr>
      <w:r w:rsidRPr="001065C6">
        <w:rPr>
          <w:sz w:val="21"/>
          <w:szCs w:val="21"/>
        </w:rPr>
        <w:t xml:space="preserve">            str=arr[i];</w:t>
      </w:r>
    </w:p>
    <w:p w14:paraId="34AAACA0" w14:textId="77777777" w:rsidR="00D4338B" w:rsidRPr="001065C6" w:rsidRDefault="00D4338B" w:rsidP="00D65464">
      <w:pPr>
        <w:spacing w:line="300" w:lineRule="auto"/>
        <w:rPr>
          <w:sz w:val="21"/>
          <w:szCs w:val="21"/>
        </w:rPr>
      </w:pPr>
      <w:r w:rsidRPr="001065C6">
        <w:rPr>
          <w:sz w:val="21"/>
          <w:szCs w:val="21"/>
        </w:rPr>
        <w:t xml:space="preserve">            strSel=arr[i]+"_selected";</w:t>
      </w:r>
    </w:p>
    <w:p w14:paraId="12AD4E8B" w14:textId="77777777" w:rsidR="00D4338B" w:rsidRPr="001065C6" w:rsidRDefault="00D4338B" w:rsidP="00D65464">
      <w:pPr>
        <w:spacing w:line="300" w:lineRule="auto"/>
        <w:rPr>
          <w:sz w:val="21"/>
          <w:szCs w:val="21"/>
        </w:rPr>
      </w:pPr>
      <w:r w:rsidRPr="001065C6">
        <w:rPr>
          <w:sz w:val="21"/>
          <w:szCs w:val="21"/>
        </w:rPr>
        <w:t xml:space="preserve">            obj[str]=childNode[i].childNodes[1].value;</w:t>
      </w:r>
    </w:p>
    <w:p w14:paraId="1DAAEADD" w14:textId="77777777" w:rsidR="00D4338B" w:rsidRPr="001065C6" w:rsidRDefault="00D4338B" w:rsidP="00D65464">
      <w:pPr>
        <w:spacing w:line="300" w:lineRule="auto"/>
        <w:rPr>
          <w:sz w:val="21"/>
          <w:szCs w:val="21"/>
        </w:rPr>
      </w:pPr>
      <w:r w:rsidRPr="001065C6">
        <w:rPr>
          <w:sz w:val="21"/>
          <w:szCs w:val="21"/>
        </w:rPr>
        <w:t xml:space="preserve">            obj[strSel]=childNode[i].childNodes[0].checked?'checked':'';</w:t>
      </w:r>
    </w:p>
    <w:p w14:paraId="4100D4E3" w14:textId="77777777" w:rsidR="00D4338B" w:rsidRPr="001065C6" w:rsidRDefault="00D4338B" w:rsidP="00D65464">
      <w:pPr>
        <w:spacing w:line="300" w:lineRule="auto"/>
        <w:rPr>
          <w:sz w:val="21"/>
          <w:szCs w:val="21"/>
        </w:rPr>
      </w:pPr>
      <w:r w:rsidRPr="001065C6">
        <w:rPr>
          <w:sz w:val="21"/>
          <w:szCs w:val="21"/>
        </w:rPr>
        <w:lastRenderedPageBreak/>
        <w:t xml:space="preserve">            $(childNode[i].childNodes[1]).replaceWith("&lt;span&gt;"+childNode[i].childNodes[1].value+"&lt;/span&gt;");</w:t>
      </w:r>
    </w:p>
    <w:p w14:paraId="57F3CF92" w14:textId="77777777" w:rsidR="00D4338B" w:rsidRPr="001065C6" w:rsidRDefault="00D4338B" w:rsidP="00D65464">
      <w:pPr>
        <w:spacing w:line="300" w:lineRule="auto"/>
        <w:rPr>
          <w:sz w:val="21"/>
          <w:szCs w:val="21"/>
        </w:rPr>
      </w:pPr>
      <w:r w:rsidRPr="001065C6">
        <w:rPr>
          <w:sz w:val="21"/>
          <w:szCs w:val="21"/>
        </w:rPr>
        <w:t xml:space="preserve">        }</w:t>
      </w:r>
    </w:p>
    <w:p w14:paraId="3F6EFC57" w14:textId="77777777" w:rsidR="00D4338B" w:rsidRPr="001065C6" w:rsidRDefault="00D4338B" w:rsidP="00D65464">
      <w:pPr>
        <w:spacing w:line="300" w:lineRule="auto"/>
        <w:rPr>
          <w:sz w:val="21"/>
          <w:szCs w:val="21"/>
        </w:rPr>
      </w:pPr>
      <w:r w:rsidRPr="001065C6">
        <w:rPr>
          <w:sz w:val="21"/>
          <w:szCs w:val="21"/>
        </w:rPr>
        <w:t xml:space="preserve">        console.log(obj);</w:t>
      </w:r>
    </w:p>
    <w:p w14:paraId="1FD36974" w14:textId="77777777" w:rsidR="00D4338B" w:rsidRPr="001065C6" w:rsidRDefault="00D4338B" w:rsidP="00D65464">
      <w:pPr>
        <w:spacing w:line="300" w:lineRule="auto"/>
        <w:rPr>
          <w:sz w:val="21"/>
          <w:szCs w:val="21"/>
        </w:rPr>
      </w:pPr>
      <w:r w:rsidRPr="001065C6">
        <w:rPr>
          <w:sz w:val="21"/>
          <w:szCs w:val="21"/>
        </w:rPr>
        <w:t xml:space="preserve">        // console.log(childNode)</w:t>
      </w:r>
    </w:p>
    <w:p w14:paraId="0C81446F" w14:textId="77777777" w:rsidR="00D4338B" w:rsidRPr="001065C6" w:rsidRDefault="00D4338B" w:rsidP="00D65464">
      <w:pPr>
        <w:spacing w:line="300" w:lineRule="auto"/>
        <w:rPr>
          <w:sz w:val="21"/>
          <w:szCs w:val="21"/>
        </w:rPr>
      </w:pPr>
      <w:r w:rsidRPr="001065C6">
        <w:rPr>
          <w:sz w:val="21"/>
          <w:szCs w:val="21"/>
        </w:rPr>
        <w:t xml:space="preserve">        $(childNode[childNode.length-1].childNodes[0]).replaceWith("&lt;button onclick='modify(this)'&gt;</w:t>
      </w:r>
      <w:r w:rsidRPr="001065C6">
        <w:rPr>
          <w:rFonts w:hint="eastAsia"/>
          <w:sz w:val="21"/>
          <w:szCs w:val="21"/>
        </w:rPr>
        <w:t>修改</w:t>
      </w:r>
      <w:r w:rsidRPr="001065C6">
        <w:rPr>
          <w:sz w:val="21"/>
          <w:szCs w:val="21"/>
        </w:rPr>
        <w:t>&lt;/button&gt;")</w:t>
      </w:r>
    </w:p>
    <w:p w14:paraId="562B2021" w14:textId="77777777" w:rsidR="00D4338B" w:rsidRPr="001065C6" w:rsidRDefault="00D4338B" w:rsidP="00D65464">
      <w:pPr>
        <w:spacing w:line="300" w:lineRule="auto"/>
        <w:rPr>
          <w:sz w:val="21"/>
          <w:szCs w:val="21"/>
        </w:rPr>
      </w:pPr>
      <w:r w:rsidRPr="001065C6">
        <w:rPr>
          <w:sz w:val="21"/>
          <w:szCs w:val="21"/>
        </w:rPr>
        <w:t xml:space="preserve">        $.post({</w:t>
      </w:r>
    </w:p>
    <w:p w14:paraId="4F7C689B" w14:textId="77777777" w:rsidR="00D4338B" w:rsidRPr="001065C6" w:rsidRDefault="00D4338B" w:rsidP="00D65464">
      <w:pPr>
        <w:spacing w:line="300" w:lineRule="auto"/>
        <w:rPr>
          <w:sz w:val="21"/>
          <w:szCs w:val="21"/>
        </w:rPr>
      </w:pPr>
      <w:r w:rsidRPr="001065C6">
        <w:rPr>
          <w:sz w:val="21"/>
          <w:szCs w:val="21"/>
        </w:rPr>
        <w:t xml:space="preserve">            async:true,</w:t>
      </w:r>
    </w:p>
    <w:p w14:paraId="72C5DB3F" w14:textId="77777777" w:rsidR="00D4338B" w:rsidRPr="001065C6" w:rsidRDefault="00D4338B" w:rsidP="00D65464">
      <w:pPr>
        <w:spacing w:line="300" w:lineRule="auto"/>
        <w:rPr>
          <w:sz w:val="21"/>
          <w:szCs w:val="21"/>
        </w:rPr>
      </w:pPr>
      <w:r w:rsidRPr="001065C6">
        <w:rPr>
          <w:sz w:val="21"/>
          <w:szCs w:val="21"/>
        </w:rPr>
        <w:t xml:space="preserve">            url:'/api/teacher/updateProblem',</w:t>
      </w:r>
    </w:p>
    <w:p w14:paraId="2B78F108" w14:textId="77777777" w:rsidR="00D4338B" w:rsidRPr="001065C6" w:rsidRDefault="00D4338B" w:rsidP="00D65464">
      <w:pPr>
        <w:spacing w:line="300" w:lineRule="auto"/>
        <w:rPr>
          <w:sz w:val="21"/>
          <w:szCs w:val="21"/>
        </w:rPr>
      </w:pPr>
      <w:r w:rsidRPr="001065C6">
        <w:rPr>
          <w:sz w:val="21"/>
          <w:szCs w:val="21"/>
        </w:rPr>
        <w:t xml:space="preserve">            data:obj,</w:t>
      </w:r>
    </w:p>
    <w:p w14:paraId="59C37E2C" w14:textId="77777777" w:rsidR="00D4338B" w:rsidRPr="001065C6" w:rsidRDefault="00D4338B" w:rsidP="00D65464">
      <w:pPr>
        <w:spacing w:line="300" w:lineRule="auto"/>
        <w:rPr>
          <w:sz w:val="21"/>
          <w:szCs w:val="21"/>
        </w:rPr>
      </w:pPr>
      <w:r w:rsidRPr="001065C6">
        <w:rPr>
          <w:sz w:val="21"/>
          <w:szCs w:val="21"/>
        </w:rPr>
        <w:t xml:space="preserve">            success:function (data) {</w:t>
      </w:r>
    </w:p>
    <w:p w14:paraId="3BCC35A7" w14:textId="77777777" w:rsidR="00D4338B" w:rsidRPr="001065C6" w:rsidRDefault="00D4338B" w:rsidP="00D65464">
      <w:pPr>
        <w:spacing w:line="300" w:lineRule="auto"/>
        <w:rPr>
          <w:sz w:val="21"/>
          <w:szCs w:val="21"/>
        </w:rPr>
      </w:pPr>
      <w:r w:rsidRPr="001065C6">
        <w:rPr>
          <w:sz w:val="21"/>
          <w:szCs w:val="21"/>
        </w:rPr>
        <w:t xml:space="preserve">                console.log(data)</w:t>
      </w:r>
    </w:p>
    <w:p w14:paraId="24330F14" w14:textId="77777777" w:rsidR="00D4338B" w:rsidRPr="001065C6" w:rsidRDefault="00D4338B" w:rsidP="00D65464">
      <w:pPr>
        <w:spacing w:line="300" w:lineRule="auto"/>
        <w:rPr>
          <w:sz w:val="21"/>
          <w:szCs w:val="21"/>
        </w:rPr>
      </w:pPr>
      <w:r w:rsidRPr="001065C6">
        <w:rPr>
          <w:sz w:val="21"/>
          <w:szCs w:val="21"/>
        </w:rPr>
        <w:t xml:space="preserve">            },</w:t>
      </w:r>
    </w:p>
    <w:p w14:paraId="55D629B6" w14:textId="77777777" w:rsidR="00D4338B" w:rsidRPr="001065C6" w:rsidRDefault="00D4338B" w:rsidP="00D65464">
      <w:pPr>
        <w:spacing w:line="300" w:lineRule="auto"/>
        <w:rPr>
          <w:sz w:val="21"/>
          <w:szCs w:val="21"/>
        </w:rPr>
      </w:pPr>
      <w:r w:rsidRPr="001065C6">
        <w:rPr>
          <w:sz w:val="21"/>
          <w:szCs w:val="21"/>
        </w:rPr>
        <w:t xml:space="preserve">            error:function (jqXHR) {</w:t>
      </w:r>
    </w:p>
    <w:p w14:paraId="140B14D8" w14:textId="77777777" w:rsidR="00D4338B" w:rsidRPr="001065C6" w:rsidRDefault="00D4338B" w:rsidP="00D65464">
      <w:pPr>
        <w:spacing w:line="300" w:lineRule="auto"/>
        <w:rPr>
          <w:sz w:val="21"/>
          <w:szCs w:val="21"/>
        </w:rPr>
      </w:pPr>
      <w:r w:rsidRPr="001065C6">
        <w:rPr>
          <w:sz w:val="21"/>
          <w:szCs w:val="21"/>
        </w:rPr>
        <w:t xml:space="preserve">                alert(jqXHR.status);</w:t>
      </w:r>
    </w:p>
    <w:p w14:paraId="082B6143" w14:textId="77777777" w:rsidR="00D4338B" w:rsidRPr="001065C6" w:rsidRDefault="00D4338B" w:rsidP="00D65464">
      <w:pPr>
        <w:spacing w:line="300" w:lineRule="auto"/>
        <w:rPr>
          <w:sz w:val="21"/>
          <w:szCs w:val="21"/>
        </w:rPr>
      </w:pPr>
      <w:r w:rsidRPr="001065C6">
        <w:rPr>
          <w:sz w:val="21"/>
          <w:szCs w:val="21"/>
        </w:rPr>
        <w:t xml:space="preserve">            }</w:t>
      </w:r>
    </w:p>
    <w:p w14:paraId="033F0310" w14:textId="77777777" w:rsidR="00D4338B" w:rsidRPr="001065C6" w:rsidRDefault="00D4338B" w:rsidP="00D65464">
      <w:pPr>
        <w:spacing w:line="300" w:lineRule="auto"/>
        <w:rPr>
          <w:sz w:val="21"/>
          <w:szCs w:val="21"/>
        </w:rPr>
      </w:pPr>
      <w:r w:rsidRPr="001065C6">
        <w:rPr>
          <w:sz w:val="21"/>
          <w:szCs w:val="21"/>
        </w:rPr>
        <w:t xml:space="preserve">        })</w:t>
      </w:r>
    </w:p>
    <w:p w14:paraId="23652760" w14:textId="77777777" w:rsidR="00D4338B" w:rsidRPr="001065C6" w:rsidRDefault="00D4338B" w:rsidP="00D65464">
      <w:pPr>
        <w:spacing w:line="300" w:lineRule="auto"/>
        <w:rPr>
          <w:sz w:val="21"/>
          <w:szCs w:val="21"/>
        </w:rPr>
      </w:pPr>
      <w:r w:rsidRPr="001065C6">
        <w:rPr>
          <w:sz w:val="21"/>
          <w:szCs w:val="21"/>
        </w:rPr>
        <w:t xml:space="preserve">        // console.log(th)</w:t>
      </w:r>
    </w:p>
    <w:p w14:paraId="7AA447F2" w14:textId="77777777" w:rsidR="00D4338B" w:rsidRPr="001065C6" w:rsidRDefault="00D4338B" w:rsidP="00D65464">
      <w:pPr>
        <w:spacing w:line="300" w:lineRule="auto"/>
        <w:rPr>
          <w:sz w:val="21"/>
          <w:szCs w:val="21"/>
        </w:rPr>
      </w:pPr>
      <w:r w:rsidRPr="001065C6">
        <w:rPr>
          <w:sz w:val="21"/>
          <w:szCs w:val="21"/>
        </w:rPr>
        <w:t xml:space="preserve">        modifyFlag=0;</w:t>
      </w:r>
    </w:p>
    <w:p w14:paraId="0B68F6FE" w14:textId="77777777" w:rsidR="00D4338B" w:rsidRPr="001065C6" w:rsidRDefault="00D4338B" w:rsidP="00D65464">
      <w:pPr>
        <w:spacing w:line="300" w:lineRule="auto"/>
        <w:rPr>
          <w:sz w:val="21"/>
          <w:szCs w:val="21"/>
        </w:rPr>
      </w:pPr>
      <w:r w:rsidRPr="001065C6">
        <w:rPr>
          <w:sz w:val="21"/>
          <w:szCs w:val="21"/>
        </w:rPr>
        <w:t xml:space="preserve">    }</w:t>
      </w:r>
    </w:p>
    <w:p w14:paraId="54D82D4A" w14:textId="77777777" w:rsidR="00D4338B" w:rsidRPr="001065C6" w:rsidRDefault="00D4338B" w:rsidP="00D65464">
      <w:pPr>
        <w:spacing w:line="300" w:lineRule="auto"/>
        <w:rPr>
          <w:sz w:val="21"/>
          <w:szCs w:val="21"/>
        </w:rPr>
      </w:pPr>
      <w:r w:rsidRPr="001065C6">
        <w:rPr>
          <w:sz w:val="21"/>
          <w:szCs w:val="21"/>
        </w:rPr>
        <w:t xml:space="preserve">    function cancelProblem(th) {</w:t>
      </w:r>
    </w:p>
    <w:p w14:paraId="044E4082" w14:textId="77777777" w:rsidR="00D4338B" w:rsidRPr="001065C6" w:rsidRDefault="00D4338B" w:rsidP="00D65464">
      <w:pPr>
        <w:spacing w:line="300" w:lineRule="auto"/>
        <w:rPr>
          <w:sz w:val="21"/>
          <w:szCs w:val="21"/>
        </w:rPr>
      </w:pPr>
      <w:r w:rsidRPr="001065C6">
        <w:rPr>
          <w:sz w:val="21"/>
          <w:szCs w:val="21"/>
        </w:rPr>
        <w:t xml:space="preserve">        console.log(th);</w:t>
      </w:r>
    </w:p>
    <w:p w14:paraId="490D7FC9" w14:textId="77777777" w:rsidR="00D4338B" w:rsidRPr="001065C6" w:rsidRDefault="00D4338B" w:rsidP="00D65464">
      <w:pPr>
        <w:spacing w:line="300" w:lineRule="auto"/>
        <w:rPr>
          <w:sz w:val="21"/>
          <w:szCs w:val="21"/>
        </w:rPr>
      </w:pPr>
      <w:r w:rsidRPr="001065C6">
        <w:rPr>
          <w:sz w:val="21"/>
          <w:szCs w:val="21"/>
        </w:rPr>
        <w:t xml:space="preserve">    }</w:t>
      </w:r>
    </w:p>
    <w:p w14:paraId="25EC2394" w14:textId="77777777" w:rsidR="00D4338B" w:rsidRPr="001065C6" w:rsidRDefault="00D4338B" w:rsidP="00D65464">
      <w:pPr>
        <w:spacing w:line="300" w:lineRule="auto"/>
        <w:rPr>
          <w:sz w:val="21"/>
          <w:szCs w:val="21"/>
        </w:rPr>
      </w:pPr>
      <w:r w:rsidRPr="001065C6">
        <w:rPr>
          <w:sz w:val="21"/>
          <w:szCs w:val="21"/>
        </w:rPr>
        <w:t xml:space="preserve">    // function beEmpty() {</w:t>
      </w:r>
    </w:p>
    <w:p w14:paraId="6F1DAB45" w14:textId="77777777" w:rsidR="00D4338B" w:rsidRPr="001065C6" w:rsidRDefault="00D4338B" w:rsidP="00D65464">
      <w:pPr>
        <w:spacing w:line="300" w:lineRule="auto"/>
        <w:rPr>
          <w:sz w:val="21"/>
          <w:szCs w:val="21"/>
        </w:rPr>
      </w:pPr>
      <w:r w:rsidRPr="001065C6">
        <w:rPr>
          <w:sz w:val="21"/>
          <w:szCs w:val="21"/>
        </w:rPr>
        <w:t xml:space="preserve">    //     for (let key in questionDetail) {</w:t>
      </w:r>
    </w:p>
    <w:p w14:paraId="60407358" w14:textId="77777777" w:rsidR="00D4338B" w:rsidRPr="001065C6" w:rsidRDefault="00D4338B" w:rsidP="00D65464">
      <w:pPr>
        <w:spacing w:line="300" w:lineRule="auto"/>
        <w:rPr>
          <w:sz w:val="21"/>
          <w:szCs w:val="21"/>
        </w:rPr>
      </w:pPr>
      <w:r w:rsidRPr="001065C6">
        <w:rPr>
          <w:sz w:val="21"/>
          <w:szCs w:val="21"/>
        </w:rPr>
        <w:t xml:space="preserve">    //         questionDetail[key] = '';</w:t>
      </w:r>
    </w:p>
    <w:p w14:paraId="2395EBC9" w14:textId="77777777" w:rsidR="00D4338B" w:rsidRPr="001065C6" w:rsidRDefault="00D4338B" w:rsidP="00D65464">
      <w:pPr>
        <w:spacing w:line="300" w:lineRule="auto"/>
        <w:rPr>
          <w:sz w:val="21"/>
          <w:szCs w:val="21"/>
        </w:rPr>
      </w:pPr>
      <w:r w:rsidRPr="001065C6">
        <w:rPr>
          <w:sz w:val="21"/>
          <w:szCs w:val="21"/>
        </w:rPr>
        <w:t xml:space="preserve">    //     }</w:t>
      </w:r>
    </w:p>
    <w:p w14:paraId="49833850" w14:textId="77777777" w:rsidR="00D4338B" w:rsidRPr="001065C6" w:rsidRDefault="00D4338B" w:rsidP="00D65464">
      <w:pPr>
        <w:spacing w:line="300" w:lineRule="auto"/>
        <w:rPr>
          <w:sz w:val="21"/>
          <w:szCs w:val="21"/>
        </w:rPr>
      </w:pPr>
      <w:r w:rsidRPr="001065C6">
        <w:rPr>
          <w:sz w:val="21"/>
          <w:szCs w:val="21"/>
        </w:rPr>
        <w:t xml:space="preserve">    //     fillFlag = false;</w:t>
      </w:r>
    </w:p>
    <w:p w14:paraId="4A143B0A" w14:textId="77777777" w:rsidR="00D4338B" w:rsidRPr="001065C6" w:rsidRDefault="00D4338B" w:rsidP="00D65464">
      <w:pPr>
        <w:spacing w:line="300" w:lineRule="auto"/>
        <w:rPr>
          <w:sz w:val="21"/>
          <w:szCs w:val="21"/>
        </w:rPr>
      </w:pPr>
      <w:r w:rsidRPr="001065C6">
        <w:rPr>
          <w:sz w:val="21"/>
          <w:szCs w:val="21"/>
        </w:rPr>
        <w:t xml:space="preserve">    //     fillNum = 0;</w:t>
      </w:r>
    </w:p>
    <w:p w14:paraId="0529D0A5" w14:textId="77777777" w:rsidR="00D4338B" w:rsidRPr="001065C6" w:rsidRDefault="00D4338B" w:rsidP="00D65464">
      <w:pPr>
        <w:spacing w:line="300" w:lineRule="auto"/>
        <w:rPr>
          <w:sz w:val="21"/>
          <w:szCs w:val="21"/>
        </w:rPr>
      </w:pPr>
      <w:r w:rsidRPr="001065C6">
        <w:rPr>
          <w:sz w:val="21"/>
          <w:szCs w:val="21"/>
        </w:rPr>
        <w:t xml:space="preserve">    // }</w:t>
      </w:r>
    </w:p>
    <w:p w14:paraId="3035ED89" w14:textId="77777777" w:rsidR="00D4338B" w:rsidRPr="001065C6" w:rsidRDefault="00D4338B" w:rsidP="00D65464">
      <w:pPr>
        <w:spacing w:line="300" w:lineRule="auto"/>
        <w:rPr>
          <w:sz w:val="21"/>
          <w:szCs w:val="21"/>
        </w:rPr>
      </w:pPr>
      <w:r w:rsidRPr="001065C6">
        <w:rPr>
          <w:sz w:val="21"/>
          <w:szCs w:val="21"/>
        </w:rPr>
        <w:t>&lt;/script&gt;</w:t>
      </w:r>
    </w:p>
    <w:p w14:paraId="1FE65EF6" w14:textId="77777777" w:rsidR="00D4338B" w:rsidRPr="001065C6" w:rsidRDefault="00D4338B" w:rsidP="00D65464">
      <w:pPr>
        <w:spacing w:line="300" w:lineRule="auto"/>
        <w:rPr>
          <w:sz w:val="21"/>
          <w:szCs w:val="21"/>
        </w:rPr>
      </w:pPr>
    </w:p>
    <w:p w14:paraId="01E576FF" w14:textId="63D5D410" w:rsidR="00D4338B" w:rsidRPr="001065C6" w:rsidRDefault="00D4338B" w:rsidP="00D65464">
      <w:pPr>
        <w:spacing w:line="300" w:lineRule="auto"/>
        <w:rPr>
          <w:sz w:val="21"/>
          <w:szCs w:val="21"/>
        </w:rPr>
      </w:pPr>
      <w:r w:rsidRPr="001065C6">
        <w:rPr>
          <w:sz w:val="21"/>
          <w:szCs w:val="21"/>
        </w:rPr>
        <w:t>&lt;/html&gt;</w:t>
      </w:r>
    </w:p>
    <w:sectPr w:rsidR="00D4338B" w:rsidRPr="001065C6" w:rsidSect="00544CE5">
      <w:headerReference w:type="even" r:id="rId99"/>
      <w:headerReference w:type="default" r:id="rId100"/>
      <w:footerReference w:type="even" r:id="rId101"/>
      <w:footerReference w:type="default" r:id="rId102"/>
      <w:pgSz w:w="11906" w:h="16838"/>
      <w:pgMar w:top="1418" w:right="1134"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7253B" w14:textId="77777777" w:rsidR="005A63A7" w:rsidRDefault="005A63A7">
      <w:r>
        <w:separator/>
      </w:r>
    </w:p>
  </w:endnote>
  <w:endnote w:type="continuationSeparator" w:id="0">
    <w:p w14:paraId="50FD0DAF" w14:textId="77777777" w:rsidR="005A63A7" w:rsidRDefault="005A6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89386" w14:textId="1F458265" w:rsidR="00DE186E" w:rsidRDefault="00DE186E" w:rsidP="00544CE5">
    <w:pPr>
      <w:pStyle w:val="ac"/>
      <w:tabs>
        <w:tab w:val="clear" w:pos="4153"/>
        <w:tab w:val="clear" w:pos="8306"/>
        <w:tab w:val="center" w:pos="467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BC017" w14:textId="77777777" w:rsidR="00DE186E" w:rsidRDefault="00DE186E">
    <w:pPr>
      <w:pStyle w:val="ac"/>
      <w:jc w:val="center"/>
    </w:pPr>
    <w:r>
      <w:fldChar w:fldCharType="begin"/>
    </w:r>
    <w:r>
      <w:instrText>PAGE   \* MERGEFORMAT</w:instrText>
    </w:r>
    <w:r>
      <w:fldChar w:fldCharType="separate"/>
    </w:r>
    <w:r>
      <w:rPr>
        <w:lang w:val="zh-CN"/>
      </w:rPr>
      <w:t>1</w:t>
    </w:r>
    <w:r>
      <w:fldChar w:fldCharType="end"/>
    </w:r>
  </w:p>
  <w:p w14:paraId="2B24F292" w14:textId="77777777" w:rsidR="00DE186E" w:rsidRDefault="00DE186E">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F58AE" w14:textId="77777777" w:rsidR="00544CE5" w:rsidRDefault="00544CE5">
    <w:pPr>
      <w:pStyle w:val="ac"/>
    </w:pPr>
    <w:r>
      <w:rPr>
        <w:noProof/>
      </w:rPr>
      <mc:AlternateContent>
        <mc:Choice Requires="wps">
          <w:drawing>
            <wp:anchor distT="0" distB="0" distL="114300" distR="114300" simplePos="0" relativeHeight="251663360" behindDoc="0" locked="0" layoutInCell="1" allowOverlap="1" wp14:anchorId="13C9BA7E" wp14:editId="028BE7EC">
              <wp:simplePos x="0" y="0"/>
              <wp:positionH relativeFrom="margin">
                <wp:posOffset>2962910</wp:posOffset>
              </wp:positionH>
              <wp:positionV relativeFrom="paragraph">
                <wp:posOffset>43815</wp:posOffset>
              </wp:positionV>
              <wp:extent cx="205740" cy="182880"/>
              <wp:effectExtent l="0" t="0" r="3810" b="7620"/>
              <wp:wrapNone/>
              <wp:docPr id="12" name="文本框 2"/>
              <wp:cNvGraphicFramePr/>
              <a:graphic xmlns:a="http://schemas.openxmlformats.org/drawingml/2006/main">
                <a:graphicData uri="http://schemas.microsoft.com/office/word/2010/wordprocessingShape">
                  <wps:wsp>
                    <wps:cNvSpPr txBox="1"/>
                    <wps:spPr>
                      <a:xfrm>
                        <a:off x="0" y="0"/>
                        <a:ext cx="205740" cy="182880"/>
                      </a:xfrm>
                      <a:prstGeom prst="rect">
                        <a:avLst/>
                      </a:prstGeom>
                      <a:noFill/>
                      <a:ln>
                        <a:noFill/>
                      </a:ln>
                    </wps:spPr>
                    <wps:txbx>
                      <w:txbxContent>
                        <w:p w14:paraId="7C532069" w14:textId="77777777" w:rsidR="00544CE5" w:rsidRDefault="00544CE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16</w:t>
                          </w:r>
                          <w:r>
                            <w:rPr>
                              <w:rFonts w:hint="eastAsia"/>
                              <w:sz w:val="18"/>
                            </w:rPr>
                            <w:fldChar w:fldCharType="end"/>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3C9BA7E" id="_x0000_t202" coordsize="21600,21600" o:spt="202" path="m,l,21600r21600,l21600,xe">
              <v:stroke joinstyle="miter"/>
              <v:path gradientshapeok="t" o:connecttype="rect"/>
            </v:shapetype>
            <v:shape id="文本框 2" o:spid="_x0000_s1026" type="#_x0000_t202" style="position:absolute;margin-left:233.3pt;margin-top:3.45pt;width:16.2pt;height:14.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" filled="f" stroked="f">
              <v:textbox inset="0,0,0,0">
                <w:txbxContent>
                  <w:p w14:paraId="7C532069" w14:textId="77777777" w:rsidR="00544CE5" w:rsidRDefault="00544CE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16</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67C26" w14:textId="77777777" w:rsidR="00544CE5" w:rsidRDefault="00544CE5">
    <w:pPr>
      <w:pStyle w:val="ac"/>
      <w:tabs>
        <w:tab w:val="clear" w:pos="4153"/>
        <w:tab w:val="clear" w:pos="8306"/>
        <w:tab w:val="center" w:pos="4677"/>
      </w:tabs>
    </w:pPr>
    <w:r>
      <w:rPr>
        <w:noProof/>
      </w:rPr>
      <mc:AlternateContent>
        <mc:Choice Requires="wps">
          <w:drawing>
            <wp:anchor distT="0" distB="0" distL="114300" distR="114300" simplePos="0" relativeHeight="251661312" behindDoc="0" locked="0" layoutInCell="1" allowOverlap="1" wp14:anchorId="339581EA" wp14:editId="09A5CC1F">
              <wp:simplePos x="0" y="0"/>
              <wp:positionH relativeFrom="margin">
                <wp:align>center</wp:align>
              </wp:positionH>
              <wp:positionV relativeFrom="paragraph">
                <wp:posOffset>0</wp:posOffset>
              </wp:positionV>
              <wp:extent cx="1828800" cy="1828800"/>
              <wp:effectExtent l="0" t="0" r="0" b="0"/>
              <wp:wrapNone/>
              <wp:docPr id="1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8E2FA5" w14:textId="77777777" w:rsidR="00544CE5" w:rsidRDefault="00544CE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15</w:t>
                          </w:r>
                          <w:r>
                            <w:rPr>
                              <w:rFonts w:hint="eastAsia"/>
                              <w:sz w:val="18"/>
                            </w:rPr>
                            <w:fldChar w:fldCharType="end"/>
                          </w:r>
                        </w:p>
                      </w:txbxContent>
                    </wps:txbx>
                    <wps:bodyPr wrap="none" lIns="0" tIns="0" rIns="0" bIns="0" upright="1">
                      <a:spAutoFit/>
                    </wps:bodyPr>
                  </wps:wsp>
                </a:graphicData>
              </a:graphic>
            </wp:anchor>
          </w:drawing>
        </mc:Choice>
        <mc:Fallback>
          <w:pict>
            <v:shapetype w14:anchorId="339581EA" id="_x0000_t202" coordsize="21600,21600" o:spt="202" path="m,l,21600r21600,l21600,xe">
              <v:stroke joinstyle="miter"/>
              <v:path gradientshapeok="t" o:connecttype="rect"/>
            </v:shapetype>
            <v:shape id="文本框 1"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" filled="f" stroked="f">
              <v:textbox style="mso-fit-shape-to-text:t" inset="0,0,0,0">
                <w:txbxContent>
                  <w:p w14:paraId="0D8E2FA5" w14:textId="77777777" w:rsidR="00544CE5" w:rsidRDefault="00544CE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BBAFB" w14:textId="77777777" w:rsidR="005A63A7" w:rsidRDefault="005A63A7">
      <w:r>
        <w:separator/>
      </w:r>
    </w:p>
  </w:footnote>
  <w:footnote w:type="continuationSeparator" w:id="0">
    <w:p w14:paraId="4A77C4ED" w14:textId="77777777" w:rsidR="005A63A7" w:rsidRDefault="005A6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448B6" w14:textId="5FD59CEE" w:rsidR="00DE186E" w:rsidRDefault="00DE186E" w:rsidP="009F3797">
    <w:pPr>
      <w:pStyle w:val="ae"/>
      <w:tabs>
        <w:tab w:val="clear" w:pos="8306"/>
        <w:tab w:val="left" w:pos="5424"/>
      </w:tabs>
    </w:pPr>
  </w:p>
  <w:p w14:paraId="7211A367" w14:textId="77777777" w:rsidR="00DE186E" w:rsidRDefault="00DE18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B93A1" w14:textId="5CF1C03A" w:rsidR="00DE186E" w:rsidRDefault="00DE186E">
    <w:pPr>
      <w:pStyle w:val="ae"/>
    </w:pPr>
    <w:r>
      <w:rPr>
        <w:rFonts w:hint="eastAsia"/>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4F26" w14:textId="4BCEF09E" w:rsidR="00361486" w:rsidRDefault="00361486">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3FDA" w14:textId="41686150" w:rsidR="00361486" w:rsidRDefault="00361486" w:rsidP="009F3797">
    <w:pPr>
      <w:pStyle w:val="ae"/>
      <w:tabs>
        <w:tab w:val="clear" w:pos="8306"/>
        <w:tab w:val="left" w:pos="5424"/>
      </w:tabs>
    </w:pPr>
    <w:r>
      <w:rPr>
        <w:rFonts w:hint="eastAsia"/>
      </w:rPr>
      <w:t>毕业设计</w:t>
    </w:r>
  </w:p>
  <w:p w14:paraId="0A5E49EB" w14:textId="77777777" w:rsidR="00361486" w:rsidRDefault="003614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15:restartNumberingAfterBreak="0">
    <w:nsid w:val="006F5456"/>
    <w:multiLevelType w:val="hybridMultilevel"/>
    <w:tmpl w:val="AD541058"/>
    <w:lvl w:ilvl="0" w:tplc="2E67A839">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B08A2"/>
    <w:multiLevelType w:val="hybridMultilevel"/>
    <w:tmpl w:val="C9DECB8A"/>
    <w:lvl w:ilvl="0" w:tplc="2E67A839">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5F285A"/>
    <w:multiLevelType w:val="hybridMultilevel"/>
    <w:tmpl w:val="67547650"/>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7C5229"/>
    <w:multiLevelType w:val="hybridMultilevel"/>
    <w:tmpl w:val="52120480"/>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7FA204D"/>
    <w:multiLevelType w:val="multilevel"/>
    <w:tmpl w:val="505C404A"/>
    <w:lvl w:ilvl="0">
      <w:start w:val="1"/>
      <w:numFmt w:val="decimal"/>
      <w:lvlText w:val="(%1)"/>
      <w:lvlJc w:val="left"/>
      <w:pPr>
        <w:ind w:left="845" w:hanging="425"/>
      </w:pPr>
      <w:rPr>
        <w:rFonts w:hint="default"/>
      </w:rPr>
    </w:lvl>
    <w:lvl w:ilvl="1">
      <w:start w:val="1"/>
      <w:numFmt w:val="decimal"/>
      <w:lvlText w:val="%1.%2."/>
      <w:lvlJc w:val="left"/>
      <w:pPr>
        <w:ind w:left="987" w:hanging="567"/>
      </w:pPr>
      <w:rPr>
        <w:rFonts w:hint="eastAsia"/>
      </w:rPr>
    </w:lvl>
    <w:lvl w:ilvl="2">
      <w:start w:val="1"/>
      <w:numFmt w:val="decimal"/>
      <w:lvlText w:val="3.4.%3."/>
      <w:lvlJc w:val="left"/>
      <w:pPr>
        <w:ind w:left="1129" w:hanging="709"/>
      </w:pPr>
      <w:rPr>
        <w:rFonts w:hint="eastAsia"/>
      </w:rPr>
    </w:lvl>
    <w:lvl w:ilvl="3">
      <w:start w:val="1"/>
      <w:numFmt w:val="decimal"/>
      <w:lvlText w:val="(%4)"/>
      <w:lvlJc w:val="left"/>
      <w:pPr>
        <w:ind w:left="1697" w:hanging="851"/>
      </w:pPr>
      <w:rPr>
        <w:rFonts w:hint="default"/>
      </w:rPr>
    </w:lvl>
    <w:lvl w:ilvl="4">
      <w:start w:val="1"/>
      <w:numFmt w:val="decimal"/>
      <w:lvlText w:val="%1.%2.%3.%4.%5."/>
      <w:lvlJc w:val="left"/>
      <w:pPr>
        <w:ind w:left="1412" w:hanging="992"/>
      </w:pPr>
      <w:rPr>
        <w:rFonts w:hint="eastAsia"/>
      </w:rPr>
    </w:lvl>
    <w:lvl w:ilvl="5">
      <w:start w:val="1"/>
      <w:numFmt w:val="decimal"/>
      <w:lvlText w:val="%1.%2.%3.%4.%5.%6."/>
      <w:lvlJc w:val="left"/>
      <w:pPr>
        <w:ind w:left="1554" w:hanging="1134"/>
      </w:pPr>
      <w:rPr>
        <w:rFonts w:hint="eastAsia"/>
      </w:rPr>
    </w:lvl>
    <w:lvl w:ilvl="6">
      <w:start w:val="1"/>
      <w:numFmt w:val="decimal"/>
      <w:lvlText w:val="%1.%2.%3.%4.%5.%6.%7."/>
      <w:lvlJc w:val="left"/>
      <w:pPr>
        <w:ind w:left="1696" w:hanging="1276"/>
      </w:pPr>
      <w:rPr>
        <w:rFonts w:hint="eastAsia"/>
      </w:rPr>
    </w:lvl>
    <w:lvl w:ilvl="7">
      <w:start w:val="1"/>
      <w:numFmt w:val="decimal"/>
      <w:lvlText w:val="%1.%2.%3.%4.%5.%6.%7.%8."/>
      <w:lvlJc w:val="left"/>
      <w:pPr>
        <w:ind w:left="1838" w:hanging="1418"/>
      </w:pPr>
      <w:rPr>
        <w:rFonts w:hint="eastAsia"/>
      </w:rPr>
    </w:lvl>
    <w:lvl w:ilvl="8">
      <w:start w:val="1"/>
      <w:numFmt w:val="decimal"/>
      <w:lvlText w:val="%1.%2.%3.%4.%5.%6.%7.%8.%9."/>
      <w:lvlJc w:val="left"/>
      <w:pPr>
        <w:ind w:left="1979" w:hanging="1559"/>
      </w:pPr>
      <w:rPr>
        <w:rFonts w:hint="eastAsia"/>
      </w:rPr>
    </w:lvl>
  </w:abstractNum>
  <w:abstractNum w:abstractNumId="6" w15:restartNumberingAfterBreak="0">
    <w:nsid w:val="08E44F30"/>
    <w:multiLevelType w:val="hybridMultilevel"/>
    <w:tmpl w:val="A3AA31F8"/>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A6B6D18"/>
    <w:multiLevelType w:val="hybridMultilevel"/>
    <w:tmpl w:val="1A14B0CE"/>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AD961ED"/>
    <w:multiLevelType w:val="hybridMultilevel"/>
    <w:tmpl w:val="FCFCF8E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EE04986"/>
    <w:multiLevelType w:val="hybridMultilevel"/>
    <w:tmpl w:val="6EB4921C"/>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00015F1"/>
    <w:multiLevelType w:val="multilevel"/>
    <w:tmpl w:val="75D01CB4"/>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2934D0"/>
    <w:multiLevelType w:val="hybridMultilevel"/>
    <w:tmpl w:val="B044C2B2"/>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6CA66EA"/>
    <w:multiLevelType w:val="hybridMultilevel"/>
    <w:tmpl w:val="C512F956"/>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8192A5A"/>
    <w:multiLevelType w:val="hybridMultilevel"/>
    <w:tmpl w:val="06AEA314"/>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AAA3275"/>
    <w:multiLevelType w:val="hybridMultilevel"/>
    <w:tmpl w:val="F38255A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BAD63CA"/>
    <w:multiLevelType w:val="hybridMultilevel"/>
    <w:tmpl w:val="1A3E124C"/>
    <w:lvl w:ilvl="0" w:tplc="4D82D754">
      <w:start w:val="2"/>
      <w:numFmt w:val="decimal"/>
      <w:lvlText w:val="(%1)"/>
      <w:lvlJc w:val="left"/>
      <w:pPr>
        <w:ind w:left="846"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2A321C"/>
    <w:multiLevelType w:val="multilevel"/>
    <w:tmpl w:val="93CEC6F8"/>
    <w:lvl w:ilvl="0">
      <w:start w:val="1"/>
      <w:numFmt w:val="decimal"/>
      <w:lvlText w:val="(%1)"/>
      <w:lvlJc w:val="left"/>
      <w:pPr>
        <w:ind w:left="845" w:hanging="425"/>
      </w:pPr>
      <w:rPr>
        <w:rFonts w:hint="default"/>
      </w:rPr>
    </w:lvl>
    <w:lvl w:ilvl="1">
      <w:start w:val="1"/>
      <w:numFmt w:val="decimal"/>
      <w:lvlText w:val="%1.%2."/>
      <w:lvlJc w:val="left"/>
      <w:pPr>
        <w:ind w:left="987" w:hanging="567"/>
      </w:pPr>
      <w:rPr>
        <w:rFonts w:hint="eastAsia"/>
      </w:rPr>
    </w:lvl>
    <w:lvl w:ilvl="2">
      <w:start w:val="1"/>
      <w:numFmt w:val="decimal"/>
      <w:lvlText w:val="3.4.%3."/>
      <w:lvlJc w:val="left"/>
      <w:pPr>
        <w:ind w:left="1129" w:hanging="709"/>
      </w:pPr>
      <w:rPr>
        <w:rFonts w:hint="eastAsia"/>
      </w:rPr>
    </w:lvl>
    <w:lvl w:ilvl="3">
      <w:start w:val="1"/>
      <w:numFmt w:val="decimal"/>
      <w:lvlText w:val="(%4)"/>
      <w:lvlJc w:val="left"/>
      <w:pPr>
        <w:ind w:left="1697" w:hanging="851"/>
      </w:pPr>
      <w:rPr>
        <w:rFonts w:hint="default"/>
      </w:rPr>
    </w:lvl>
    <w:lvl w:ilvl="4">
      <w:start w:val="1"/>
      <w:numFmt w:val="decimal"/>
      <w:lvlText w:val="%1.%2.%3.%4.%5."/>
      <w:lvlJc w:val="left"/>
      <w:pPr>
        <w:ind w:left="1412" w:hanging="992"/>
      </w:pPr>
      <w:rPr>
        <w:rFonts w:hint="eastAsia"/>
      </w:rPr>
    </w:lvl>
    <w:lvl w:ilvl="5">
      <w:start w:val="1"/>
      <w:numFmt w:val="decimal"/>
      <w:lvlText w:val="%1.%2.%3.%4.%5.%6."/>
      <w:lvlJc w:val="left"/>
      <w:pPr>
        <w:ind w:left="1554" w:hanging="1134"/>
      </w:pPr>
      <w:rPr>
        <w:rFonts w:hint="eastAsia"/>
      </w:rPr>
    </w:lvl>
    <w:lvl w:ilvl="6">
      <w:start w:val="1"/>
      <w:numFmt w:val="decimal"/>
      <w:lvlText w:val="%1.%2.%3.%4.%5.%6.%7."/>
      <w:lvlJc w:val="left"/>
      <w:pPr>
        <w:ind w:left="1696" w:hanging="1276"/>
      </w:pPr>
      <w:rPr>
        <w:rFonts w:hint="eastAsia"/>
      </w:rPr>
    </w:lvl>
    <w:lvl w:ilvl="7">
      <w:start w:val="1"/>
      <w:numFmt w:val="decimal"/>
      <w:lvlText w:val="%1.%2.%3.%4.%5.%6.%7.%8."/>
      <w:lvlJc w:val="left"/>
      <w:pPr>
        <w:ind w:left="1838" w:hanging="1418"/>
      </w:pPr>
      <w:rPr>
        <w:rFonts w:hint="eastAsia"/>
      </w:rPr>
    </w:lvl>
    <w:lvl w:ilvl="8">
      <w:start w:val="1"/>
      <w:numFmt w:val="decimal"/>
      <w:lvlText w:val="%1.%2.%3.%4.%5.%6.%7.%8.%9."/>
      <w:lvlJc w:val="left"/>
      <w:pPr>
        <w:ind w:left="1979" w:hanging="1559"/>
      </w:pPr>
      <w:rPr>
        <w:rFonts w:hint="eastAsia"/>
      </w:rPr>
    </w:lvl>
  </w:abstractNum>
  <w:abstractNum w:abstractNumId="17" w15:restartNumberingAfterBreak="0">
    <w:nsid w:val="1C4A75AC"/>
    <w:multiLevelType w:val="hybridMultilevel"/>
    <w:tmpl w:val="FD10F56E"/>
    <w:lvl w:ilvl="0" w:tplc="05668564">
      <w:start w:val="1"/>
      <w:numFmt w:val="decimalEnclosedCircle"/>
      <w:lvlText w:val="%1"/>
      <w:lvlJc w:val="left"/>
      <w:pPr>
        <w:ind w:left="703" w:hanging="420"/>
      </w:pPr>
      <w:rPr>
        <w:rFonts w:ascii="Times New Roman" w:hAnsi="Times New Roman" w:cs="Times New Roman" w:hint="default"/>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9009DF"/>
    <w:multiLevelType w:val="multilevel"/>
    <w:tmpl w:val="505C404A"/>
    <w:lvl w:ilvl="0">
      <w:start w:val="1"/>
      <w:numFmt w:val="decimal"/>
      <w:lvlText w:val="(%1)"/>
      <w:lvlJc w:val="left"/>
      <w:pPr>
        <w:ind w:left="845" w:hanging="425"/>
      </w:pPr>
      <w:rPr>
        <w:rFonts w:hint="default"/>
      </w:rPr>
    </w:lvl>
    <w:lvl w:ilvl="1">
      <w:start w:val="1"/>
      <w:numFmt w:val="decimal"/>
      <w:lvlText w:val="%1.%2."/>
      <w:lvlJc w:val="left"/>
      <w:pPr>
        <w:ind w:left="987" w:hanging="567"/>
      </w:pPr>
      <w:rPr>
        <w:rFonts w:hint="eastAsia"/>
      </w:rPr>
    </w:lvl>
    <w:lvl w:ilvl="2">
      <w:start w:val="1"/>
      <w:numFmt w:val="decimal"/>
      <w:lvlText w:val="3.4.%3."/>
      <w:lvlJc w:val="left"/>
      <w:pPr>
        <w:ind w:left="1129" w:hanging="709"/>
      </w:pPr>
      <w:rPr>
        <w:rFonts w:hint="eastAsia"/>
      </w:rPr>
    </w:lvl>
    <w:lvl w:ilvl="3">
      <w:start w:val="1"/>
      <w:numFmt w:val="decimal"/>
      <w:lvlText w:val="(%4)"/>
      <w:lvlJc w:val="left"/>
      <w:pPr>
        <w:ind w:left="1697" w:hanging="851"/>
      </w:pPr>
      <w:rPr>
        <w:rFonts w:hint="default"/>
      </w:rPr>
    </w:lvl>
    <w:lvl w:ilvl="4">
      <w:start w:val="1"/>
      <w:numFmt w:val="decimal"/>
      <w:lvlText w:val="%1.%2.%3.%4.%5."/>
      <w:lvlJc w:val="left"/>
      <w:pPr>
        <w:ind w:left="1412" w:hanging="992"/>
      </w:pPr>
      <w:rPr>
        <w:rFonts w:hint="eastAsia"/>
      </w:rPr>
    </w:lvl>
    <w:lvl w:ilvl="5">
      <w:start w:val="1"/>
      <w:numFmt w:val="decimal"/>
      <w:lvlText w:val="%1.%2.%3.%4.%5.%6."/>
      <w:lvlJc w:val="left"/>
      <w:pPr>
        <w:ind w:left="1554" w:hanging="1134"/>
      </w:pPr>
      <w:rPr>
        <w:rFonts w:hint="eastAsia"/>
      </w:rPr>
    </w:lvl>
    <w:lvl w:ilvl="6">
      <w:start w:val="1"/>
      <w:numFmt w:val="decimal"/>
      <w:lvlText w:val="%1.%2.%3.%4.%5.%6.%7."/>
      <w:lvlJc w:val="left"/>
      <w:pPr>
        <w:ind w:left="1696" w:hanging="1276"/>
      </w:pPr>
      <w:rPr>
        <w:rFonts w:hint="eastAsia"/>
      </w:rPr>
    </w:lvl>
    <w:lvl w:ilvl="7">
      <w:start w:val="1"/>
      <w:numFmt w:val="decimal"/>
      <w:lvlText w:val="%1.%2.%3.%4.%5.%6.%7.%8."/>
      <w:lvlJc w:val="left"/>
      <w:pPr>
        <w:ind w:left="1838" w:hanging="1418"/>
      </w:pPr>
      <w:rPr>
        <w:rFonts w:hint="eastAsia"/>
      </w:rPr>
    </w:lvl>
    <w:lvl w:ilvl="8">
      <w:start w:val="1"/>
      <w:numFmt w:val="decimal"/>
      <w:lvlText w:val="%1.%2.%3.%4.%5.%6.%7.%8.%9."/>
      <w:lvlJc w:val="left"/>
      <w:pPr>
        <w:ind w:left="1979" w:hanging="1559"/>
      </w:pPr>
      <w:rPr>
        <w:rFonts w:hint="eastAsia"/>
      </w:rPr>
    </w:lvl>
  </w:abstractNum>
  <w:abstractNum w:abstractNumId="19" w15:restartNumberingAfterBreak="0">
    <w:nsid w:val="20B44D85"/>
    <w:multiLevelType w:val="hybridMultilevel"/>
    <w:tmpl w:val="E352690E"/>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2497372"/>
    <w:multiLevelType w:val="hybridMultilevel"/>
    <w:tmpl w:val="BB880036"/>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24C7187"/>
    <w:multiLevelType w:val="hybridMultilevel"/>
    <w:tmpl w:val="24B20CD0"/>
    <w:lvl w:ilvl="0" w:tplc="175EBCF0">
      <w:start w:val="1"/>
      <w:numFmt w:val="decimalEnclosedCircle"/>
      <w:lvlText w:val="%1"/>
      <w:lvlJc w:val="left"/>
      <w:pPr>
        <w:ind w:left="1260" w:hanging="420"/>
      </w:pPr>
      <w:rPr>
        <w:rFonts w:ascii="宋体" w:hAnsi="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23D610BB"/>
    <w:multiLevelType w:val="hybridMultilevel"/>
    <w:tmpl w:val="EF22B524"/>
    <w:lvl w:ilvl="0" w:tplc="175EBCF0">
      <w:start w:val="1"/>
      <w:numFmt w:val="decimalEnclosedCircle"/>
      <w:lvlText w:val="%1"/>
      <w:lvlJc w:val="left"/>
      <w:pPr>
        <w:ind w:left="780" w:hanging="420"/>
      </w:pPr>
      <w:rPr>
        <w:rFonts w:ascii="宋体" w:hAnsi="宋体" w:hint="default"/>
      </w:rPr>
    </w:lvl>
    <w:lvl w:ilvl="1" w:tplc="F0A6AFDE">
      <w:start w:val="1"/>
      <w:numFmt w:val="decimalEnclosedCircle"/>
      <w:lvlText w:val="%2"/>
      <w:lvlJc w:val="left"/>
      <w:pPr>
        <w:ind w:left="720" w:hanging="360"/>
      </w:pPr>
      <w:rPr>
        <w:rFonts w:hint="default"/>
      </w:rPr>
    </w:lvl>
    <w:lvl w:ilvl="2" w:tplc="175EBCF0">
      <w:start w:val="1"/>
      <w:numFmt w:val="decimalEnclosedCircle"/>
      <w:lvlText w:val="%3"/>
      <w:lvlJc w:val="left"/>
      <w:pPr>
        <w:ind w:left="1620" w:hanging="420"/>
      </w:pPr>
      <w:rPr>
        <w:rFonts w:ascii="宋体" w:hAnsi="宋体"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2410451B"/>
    <w:multiLevelType w:val="hybridMultilevel"/>
    <w:tmpl w:val="F920D86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221028"/>
    <w:multiLevelType w:val="hybridMultilevel"/>
    <w:tmpl w:val="C720B438"/>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B6B701E"/>
    <w:multiLevelType w:val="multilevel"/>
    <w:tmpl w:val="868C3A40"/>
    <w:lvl w:ilvl="0">
      <w:start w:val="1"/>
      <w:numFmt w:val="decimal"/>
      <w:lvlText w:val="(%1)"/>
      <w:lvlJc w:val="left"/>
      <w:pPr>
        <w:ind w:left="845" w:hanging="425"/>
      </w:pPr>
      <w:rPr>
        <w:rFonts w:hint="default"/>
      </w:rPr>
    </w:lvl>
    <w:lvl w:ilvl="1">
      <w:start w:val="1"/>
      <w:numFmt w:val="decimal"/>
      <w:lvlText w:val="%1.%2."/>
      <w:lvlJc w:val="left"/>
      <w:pPr>
        <w:ind w:left="987" w:hanging="567"/>
      </w:pPr>
      <w:rPr>
        <w:rFonts w:hint="eastAsia"/>
      </w:rPr>
    </w:lvl>
    <w:lvl w:ilvl="2">
      <w:start w:val="1"/>
      <w:numFmt w:val="decimal"/>
      <w:lvlText w:val="3.4.%3."/>
      <w:lvlJc w:val="left"/>
      <w:pPr>
        <w:ind w:left="1129" w:hanging="709"/>
      </w:pPr>
      <w:rPr>
        <w:rFonts w:hint="eastAsia"/>
      </w:rPr>
    </w:lvl>
    <w:lvl w:ilvl="3">
      <w:start w:val="1"/>
      <w:numFmt w:val="decimal"/>
      <w:lvlText w:val="(%4)"/>
      <w:lvlJc w:val="left"/>
      <w:pPr>
        <w:ind w:left="1697" w:hanging="851"/>
      </w:pPr>
      <w:rPr>
        <w:rFonts w:hint="default"/>
      </w:rPr>
    </w:lvl>
    <w:lvl w:ilvl="4">
      <w:start w:val="1"/>
      <w:numFmt w:val="decimal"/>
      <w:lvlText w:val="%1.%2.%3.%4.%5."/>
      <w:lvlJc w:val="left"/>
      <w:pPr>
        <w:ind w:left="1412" w:hanging="992"/>
      </w:pPr>
      <w:rPr>
        <w:rFonts w:hint="eastAsia"/>
      </w:rPr>
    </w:lvl>
    <w:lvl w:ilvl="5">
      <w:start w:val="1"/>
      <w:numFmt w:val="decimal"/>
      <w:lvlText w:val="%1.%2.%3.%4.%5.%6."/>
      <w:lvlJc w:val="left"/>
      <w:pPr>
        <w:ind w:left="1554" w:hanging="1134"/>
      </w:pPr>
      <w:rPr>
        <w:rFonts w:hint="eastAsia"/>
      </w:rPr>
    </w:lvl>
    <w:lvl w:ilvl="6">
      <w:start w:val="1"/>
      <w:numFmt w:val="decimal"/>
      <w:lvlText w:val="%1.%2.%3.%4.%5.%6.%7."/>
      <w:lvlJc w:val="left"/>
      <w:pPr>
        <w:ind w:left="1696" w:hanging="1276"/>
      </w:pPr>
      <w:rPr>
        <w:rFonts w:hint="eastAsia"/>
      </w:rPr>
    </w:lvl>
    <w:lvl w:ilvl="7">
      <w:start w:val="1"/>
      <w:numFmt w:val="decimal"/>
      <w:lvlText w:val="%1.%2.%3.%4.%5.%6.%7.%8."/>
      <w:lvlJc w:val="left"/>
      <w:pPr>
        <w:ind w:left="1838" w:hanging="1418"/>
      </w:pPr>
      <w:rPr>
        <w:rFonts w:hint="eastAsia"/>
      </w:rPr>
    </w:lvl>
    <w:lvl w:ilvl="8">
      <w:start w:val="1"/>
      <w:numFmt w:val="decimal"/>
      <w:lvlText w:val="%1.%2.%3.%4.%5.%6.%7.%8.%9."/>
      <w:lvlJc w:val="left"/>
      <w:pPr>
        <w:ind w:left="1979" w:hanging="1559"/>
      </w:pPr>
      <w:rPr>
        <w:rFonts w:hint="eastAsia"/>
      </w:rPr>
    </w:lvl>
  </w:abstractNum>
  <w:abstractNum w:abstractNumId="26" w15:restartNumberingAfterBreak="0">
    <w:nsid w:val="2C421EA9"/>
    <w:multiLevelType w:val="hybridMultilevel"/>
    <w:tmpl w:val="0FBC11EE"/>
    <w:lvl w:ilvl="0" w:tplc="8EF0FB5A">
      <w:start w:val="1"/>
      <w:numFmt w:val="decimalEnclosedCircle"/>
      <w:lvlText w:val="%1"/>
      <w:lvlJc w:val="left"/>
      <w:pPr>
        <w:ind w:left="840" w:hanging="420"/>
      </w:pPr>
      <w:rPr>
        <w:rFonts w:ascii="宋体" w:hAnsi="宋体" w:hint="default"/>
        <w:b w:val="0"/>
        <w:i w:val="0"/>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EF8195F"/>
    <w:multiLevelType w:val="hybridMultilevel"/>
    <w:tmpl w:val="BF107ADE"/>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F952573"/>
    <w:multiLevelType w:val="hybridMultilevel"/>
    <w:tmpl w:val="5CF829A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FE22EE3"/>
    <w:multiLevelType w:val="hybridMultilevel"/>
    <w:tmpl w:val="785CC27E"/>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1A665A6"/>
    <w:multiLevelType w:val="hybridMultilevel"/>
    <w:tmpl w:val="A8CC35A8"/>
    <w:lvl w:ilvl="0" w:tplc="3978F87C">
      <w:start w:val="3"/>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1C7655E"/>
    <w:multiLevelType w:val="hybridMultilevel"/>
    <w:tmpl w:val="FD3EE52E"/>
    <w:lvl w:ilvl="0" w:tplc="CABC1C02">
      <w:start w:val="1"/>
      <w:numFmt w:val="decimal"/>
      <w:lvlText w:val="(%1)"/>
      <w:lvlJc w:val="left"/>
      <w:pPr>
        <w:ind w:left="845" w:hanging="420"/>
      </w:pPr>
      <w:rPr>
        <w:rFonts w:ascii="Times New Roman" w:hAnsi="Times New Roman" w:hint="default"/>
        <w:b w:val="0"/>
        <w:i w:val="0"/>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2" w15:restartNumberingAfterBreak="0">
    <w:nsid w:val="34AD0F8C"/>
    <w:multiLevelType w:val="hybridMultilevel"/>
    <w:tmpl w:val="1BDADCB4"/>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4DB63A6"/>
    <w:multiLevelType w:val="hybridMultilevel"/>
    <w:tmpl w:val="389E730C"/>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360D3C71"/>
    <w:multiLevelType w:val="hybridMultilevel"/>
    <w:tmpl w:val="657CDAC2"/>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6371ED8"/>
    <w:multiLevelType w:val="hybridMultilevel"/>
    <w:tmpl w:val="64D82738"/>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39121AFD"/>
    <w:multiLevelType w:val="hybridMultilevel"/>
    <w:tmpl w:val="2A427DBC"/>
    <w:lvl w:ilvl="0" w:tplc="2E67A839">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9A41920"/>
    <w:multiLevelType w:val="hybridMultilevel"/>
    <w:tmpl w:val="4D9A7632"/>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39F40B20"/>
    <w:multiLevelType w:val="hybridMultilevel"/>
    <w:tmpl w:val="D6AE598E"/>
    <w:lvl w:ilvl="0" w:tplc="C8D62D12">
      <w:start w:val="1"/>
      <w:numFmt w:val="decimal"/>
      <w:lvlText w:val="(%1)"/>
      <w:lvlJc w:val="left"/>
      <w:pPr>
        <w:ind w:left="846"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B5A2B2D"/>
    <w:multiLevelType w:val="hybridMultilevel"/>
    <w:tmpl w:val="2B7ED656"/>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C4B4FA0"/>
    <w:multiLevelType w:val="hybridMultilevel"/>
    <w:tmpl w:val="02E8C4B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D937517"/>
    <w:multiLevelType w:val="hybridMultilevel"/>
    <w:tmpl w:val="D3FC0E0E"/>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4107775C"/>
    <w:multiLevelType w:val="hybridMultilevel"/>
    <w:tmpl w:val="B39C16DA"/>
    <w:lvl w:ilvl="0" w:tplc="2E67A839">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807538"/>
    <w:multiLevelType w:val="hybridMultilevel"/>
    <w:tmpl w:val="CC402922"/>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46CF32A4"/>
    <w:multiLevelType w:val="hybridMultilevel"/>
    <w:tmpl w:val="6D28F8B0"/>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47AD00ED"/>
    <w:multiLevelType w:val="hybridMultilevel"/>
    <w:tmpl w:val="C6761FDC"/>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92C6E67"/>
    <w:multiLevelType w:val="hybridMultilevel"/>
    <w:tmpl w:val="B5064F2A"/>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4A1E3611"/>
    <w:multiLevelType w:val="hybridMultilevel"/>
    <w:tmpl w:val="1A581C00"/>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4A2E087F"/>
    <w:multiLevelType w:val="hybridMultilevel"/>
    <w:tmpl w:val="E5242CBE"/>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4B5070CE"/>
    <w:multiLevelType w:val="hybridMultilevel"/>
    <w:tmpl w:val="CFFC94D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BA5437E"/>
    <w:multiLevelType w:val="hybridMultilevel"/>
    <w:tmpl w:val="F2684768"/>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4BF95B1A"/>
    <w:multiLevelType w:val="hybridMultilevel"/>
    <w:tmpl w:val="49B287EC"/>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C040954"/>
    <w:multiLevelType w:val="hybridMultilevel"/>
    <w:tmpl w:val="258AAA34"/>
    <w:lvl w:ilvl="0" w:tplc="05668564">
      <w:start w:val="1"/>
      <w:numFmt w:val="decimalEnclosedCircle"/>
      <w:lvlText w:val="%1"/>
      <w:lvlJc w:val="left"/>
      <w:pPr>
        <w:ind w:left="845" w:hanging="420"/>
      </w:pPr>
      <w:rPr>
        <w:rFonts w:ascii="Times New Roman" w:hAnsi="Times New Roman" w:cs="Times New Roman" w:hint="default"/>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0F87981"/>
    <w:multiLevelType w:val="hybridMultilevel"/>
    <w:tmpl w:val="48DC834C"/>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14E6476"/>
    <w:multiLevelType w:val="hybridMultilevel"/>
    <w:tmpl w:val="4B80E4C6"/>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23A425B"/>
    <w:multiLevelType w:val="hybridMultilevel"/>
    <w:tmpl w:val="E82CA60C"/>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525B3751"/>
    <w:multiLevelType w:val="hybridMultilevel"/>
    <w:tmpl w:val="B300A802"/>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57B75106"/>
    <w:multiLevelType w:val="hybridMultilevel"/>
    <w:tmpl w:val="FD9E393E"/>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59234AD3"/>
    <w:multiLevelType w:val="hybridMultilevel"/>
    <w:tmpl w:val="9DAC77BA"/>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9350B31"/>
    <w:multiLevelType w:val="hybridMultilevel"/>
    <w:tmpl w:val="F2684768"/>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A11167E"/>
    <w:multiLevelType w:val="hybridMultilevel"/>
    <w:tmpl w:val="67547650"/>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BE80B75"/>
    <w:multiLevelType w:val="hybridMultilevel"/>
    <w:tmpl w:val="4EEC15A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5E6F18B3"/>
    <w:multiLevelType w:val="hybridMultilevel"/>
    <w:tmpl w:val="188AD57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0932FC3"/>
    <w:multiLevelType w:val="multilevel"/>
    <w:tmpl w:val="DB1088CE"/>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60EB6507"/>
    <w:multiLevelType w:val="hybridMultilevel"/>
    <w:tmpl w:val="B5064F2A"/>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60F31E72"/>
    <w:multiLevelType w:val="hybridMultilevel"/>
    <w:tmpl w:val="1E5C1EA6"/>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22275A3"/>
    <w:multiLevelType w:val="hybridMultilevel"/>
    <w:tmpl w:val="BF827810"/>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63271994"/>
    <w:multiLevelType w:val="hybridMultilevel"/>
    <w:tmpl w:val="4964FF78"/>
    <w:lvl w:ilvl="0" w:tplc="455A0AD0">
      <w:start w:val="1"/>
      <w:numFmt w:val="decimal"/>
      <w:lvlText w:val="(%1)"/>
      <w:lvlJc w:val="left"/>
      <w:pPr>
        <w:ind w:left="840" w:hanging="420"/>
      </w:pPr>
      <w:rPr>
        <w:rFonts w:ascii="Times New Roman" w:hAnsi="Times New Roman" w:cs="Times New Roman" w:hint="default"/>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6532034D"/>
    <w:multiLevelType w:val="hybridMultilevel"/>
    <w:tmpl w:val="B47A558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66447D65"/>
    <w:multiLevelType w:val="hybridMultilevel"/>
    <w:tmpl w:val="E4BC988C"/>
    <w:lvl w:ilvl="0" w:tplc="175EBCF0">
      <w:start w:val="1"/>
      <w:numFmt w:val="decimalEnclosedCircle"/>
      <w:lvlText w:val="%1"/>
      <w:lvlJc w:val="left"/>
      <w:pPr>
        <w:ind w:left="1260" w:hanging="420"/>
      </w:pPr>
      <w:rPr>
        <w:rFonts w:ascii="宋体" w:hAnsi="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6657538D"/>
    <w:multiLevelType w:val="hybridMultilevel"/>
    <w:tmpl w:val="49B287EC"/>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67304FD"/>
    <w:multiLevelType w:val="hybridMultilevel"/>
    <w:tmpl w:val="6EB4921C"/>
    <w:lvl w:ilvl="0" w:tplc="2E67A839">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6D25F48"/>
    <w:multiLevelType w:val="hybridMultilevel"/>
    <w:tmpl w:val="B72A66A6"/>
    <w:lvl w:ilvl="0" w:tplc="175EBCF0">
      <w:start w:val="1"/>
      <w:numFmt w:val="decimalEnclosedCircle"/>
      <w:lvlText w:val="%1"/>
      <w:lvlJc w:val="left"/>
      <w:pPr>
        <w:ind w:left="840" w:hanging="420"/>
      </w:pPr>
      <w:rPr>
        <w:rFonts w:ascii="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AF80492"/>
    <w:multiLevelType w:val="hybridMultilevel"/>
    <w:tmpl w:val="E5628772"/>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B590234"/>
    <w:multiLevelType w:val="hybridMultilevel"/>
    <w:tmpl w:val="BFDABFBC"/>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E557BF6"/>
    <w:multiLevelType w:val="hybridMultilevel"/>
    <w:tmpl w:val="A4A4BEAA"/>
    <w:lvl w:ilvl="0" w:tplc="FCCA71D6">
      <w:start w:val="1"/>
      <w:numFmt w:val="decimal"/>
      <w:lvlText w:val="(%1)"/>
      <w:lvlJc w:val="left"/>
      <w:pPr>
        <w:ind w:left="840" w:hanging="420"/>
      </w:pPr>
      <w:rPr>
        <w:rFonts w:ascii="Times New Roman" w:hAnsi="Times New Roman" w:hint="default"/>
        <w:b w:val="0"/>
        <w:i w:val="0"/>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6EDE19E0"/>
    <w:multiLevelType w:val="hybridMultilevel"/>
    <w:tmpl w:val="657CDAC2"/>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707D2BCE"/>
    <w:multiLevelType w:val="hybridMultilevel"/>
    <w:tmpl w:val="7B8C14C4"/>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710942BC"/>
    <w:multiLevelType w:val="hybridMultilevel"/>
    <w:tmpl w:val="59FC7530"/>
    <w:lvl w:ilvl="0" w:tplc="8EF0FB5A">
      <w:start w:val="1"/>
      <w:numFmt w:val="decimalEnclosedCircle"/>
      <w:lvlText w:val="%1"/>
      <w:lvlJc w:val="left"/>
      <w:pPr>
        <w:ind w:left="840" w:hanging="420"/>
      </w:pPr>
      <w:rPr>
        <w:rFonts w:ascii="宋体" w:hAnsi="宋体" w:hint="default"/>
        <w:b w:val="0"/>
        <w:i w:val="0"/>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11A4C4C"/>
    <w:multiLevelType w:val="hybridMultilevel"/>
    <w:tmpl w:val="A79215D6"/>
    <w:lvl w:ilvl="0" w:tplc="175EBCF0">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71EC2855"/>
    <w:multiLevelType w:val="hybridMultilevel"/>
    <w:tmpl w:val="5C803312"/>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2395392"/>
    <w:multiLevelType w:val="hybridMultilevel"/>
    <w:tmpl w:val="21CA9EF2"/>
    <w:lvl w:ilvl="0" w:tplc="1A7A1010">
      <w:start w:val="1"/>
      <w:numFmt w:val="decimal"/>
      <w:lvlText w:val="(%1)"/>
      <w:lvlJc w:val="left"/>
      <w:pPr>
        <w:ind w:left="840" w:hanging="420"/>
      </w:pPr>
      <w:rPr>
        <w:rFonts w:ascii="Times New Roman" w:hAnsi="Times New Roman" w:hint="default"/>
        <w:b w:val="0"/>
        <w:i w:val="0"/>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76683924"/>
    <w:multiLevelType w:val="hybridMultilevel"/>
    <w:tmpl w:val="B4162BF4"/>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9DF3884"/>
    <w:multiLevelType w:val="multilevel"/>
    <w:tmpl w:val="32BCD61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4" w15:restartNumberingAfterBreak="0">
    <w:nsid w:val="7B316B7E"/>
    <w:multiLevelType w:val="hybridMultilevel"/>
    <w:tmpl w:val="D88AA838"/>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7B4A0DC6"/>
    <w:multiLevelType w:val="hybridMultilevel"/>
    <w:tmpl w:val="6562D4C8"/>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CCC002A"/>
    <w:multiLevelType w:val="hybridMultilevel"/>
    <w:tmpl w:val="EFC26AAC"/>
    <w:lvl w:ilvl="0" w:tplc="CE2A9838">
      <w:start w:val="4"/>
      <w:numFmt w:val="decimal"/>
      <w:lvlText w:val="(%1)"/>
      <w:lvlJc w:val="left"/>
      <w:pPr>
        <w:ind w:left="840" w:hanging="420"/>
      </w:pPr>
      <w:rPr>
        <w:rFonts w:ascii="Times New Roman"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D6F57A5"/>
    <w:multiLevelType w:val="hybridMultilevel"/>
    <w:tmpl w:val="498A9992"/>
    <w:lvl w:ilvl="0" w:tplc="2E67A839">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E9F756C"/>
    <w:multiLevelType w:val="hybridMultilevel"/>
    <w:tmpl w:val="145A142A"/>
    <w:lvl w:ilvl="0" w:tplc="C8D62D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7F472C63"/>
    <w:multiLevelType w:val="hybridMultilevel"/>
    <w:tmpl w:val="2E4A4048"/>
    <w:lvl w:ilvl="0" w:tplc="B846D012">
      <w:start w:val="1"/>
      <w:numFmt w:val="decimal"/>
      <w:lvlText w:val="(%1)"/>
      <w:lvlJc w:val="left"/>
      <w:pPr>
        <w:ind w:left="840" w:hanging="420"/>
      </w:pPr>
      <w:rPr>
        <w:rFonts w:ascii="Times New Roman"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60087458">
    <w:abstractNumId w:val="0"/>
  </w:num>
  <w:num w:numId="2" w16cid:durableId="347410594">
    <w:abstractNumId w:val="63"/>
  </w:num>
  <w:num w:numId="3" w16cid:durableId="990913051">
    <w:abstractNumId w:val="10"/>
  </w:num>
  <w:num w:numId="4" w16cid:durableId="1551842340">
    <w:abstractNumId w:val="83"/>
  </w:num>
  <w:num w:numId="5" w16cid:durableId="1672836171">
    <w:abstractNumId w:val="70"/>
  </w:num>
  <w:num w:numId="6" w16cid:durableId="1724786682">
    <w:abstractNumId w:val="78"/>
  </w:num>
  <w:num w:numId="7" w16cid:durableId="1610042657">
    <w:abstractNumId w:val="52"/>
  </w:num>
  <w:num w:numId="8" w16cid:durableId="560096903">
    <w:abstractNumId w:val="22"/>
  </w:num>
  <w:num w:numId="9" w16cid:durableId="2146848103">
    <w:abstractNumId w:val="72"/>
  </w:num>
  <w:num w:numId="10" w16cid:durableId="229317432">
    <w:abstractNumId w:val="45"/>
  </w:num>
  <w:num w:numId="11" w16cid:durableId="1203900619">
    <w:abstractNumId w:val="55"/>
  </w:num>
  <w:num w:numId="12" w16cid:durableId="1222403425">
    <w:abstractNumId w:val="74"/>
  </w:num>
  <w:num w:numId="13" w16cid:durableId="65611268">
    <w:abstractNumId w:val="32"/>
  </w:num>
  <w:num w:numId="14" w16cid:durableId="787354183">
    <w:abstractNumId w:val="33"/>
  </w:num>
  <w:num w:numId="15" w16cid:durableId="1476754812">
    <w:abstractNumId w:val="73"/>
  </w:num>
  <w:num w:numId="16" w16cid:durableId="1089615562">
    <w:abstractNumId w:val="35"/>
  </w:num>
  <w:num w:numId="17" w16cid:durableId="602616920">
    <w:abstractNumId w:val="79"/>
  </w:num>
  <w:num w:numId="18" w16cid:durableId="1921211248">
    <w:abstractNumId w:val="87"/>
  </w:num>
  <w:num w:numId="19" w16cid:durableId="1616714856">
    <w:abstractNumId w:val="64"/>
  </w:num>
  <w:num w:numId="20" w16cid:durableId="1299845415">
    <w:abstractNumId w:val="25"/>
  </w:num>
  <w:num w:numId="21" w16cid:durableId="383993894">
    <w:abstractNumId w:val="16"/>
  </w:num>
  <w:num w:numId="22" w16cid:durableId="252472760">
    <w:abstractNumId w:val="5"/>
  </w:num>
  <w:num w:numId="23" w16cid:durableId="1431853509">
    <w:abstractNumId w:val="18"/>
  </w:num>
  <w:num w:numId="24" w16cid:durableId="336425783">
    <w:abstractNumId w:val="46"/>
  </w:num>
  <w:num w:numId="25" w16cid:durableId="254245401">
    <w:abstractNumId w:val="9"/>
  </w:num>
  <w:num w:numId="26" w16cid:durableId="1538541595">
    <w:abstractNumId w:val="6"/>
  </w:num>
  <w:num w:numId="27" w16cid:durableId="518616690">
    <w:abstractNumId w:val="37"/>
  </w:num>
  <w:num w:numId="28" w16cid:durableId="1312447598">
    <w:abstractNumId w:val="7"/>
  </w:num>
  <w:num w:numId="29" w16cid:durableId="2072270486">
    <w:abstractNumId w:val="39"/>
  </w:num>
  <w:num w:numId="30" w16cid:durableId="1122961485">
    <w:abstractNumId w:val="42"/>
  </w:num>
  <w:num w:numId="31" w16cid:durableId="1127695602">
    <w:abstractNumId w:val="2"/>
  </w:num>
  <w:num w:numId="32" w16cid:durableId="192812497">
    <w:abstractNumId w:val="71"/>
  </w:num>
  <w:num w:numId="33" w16cid:durableId="979187021">
    <w:abstractNumId w:val="36"/>
  </w:num>
  <w:num w:numId="34" w16cid:durableId="1538739392">
    <w:abstractNumId w:val="59"/>
  </w:num>
  <w:num w:numId="35" w16cid:durableId="313029793">
    <w:abstractNumId w:val="50"/>
  </w:num>
  <w:num w:numId="36" w16cid:durableId="166294131">
    <w:abstractNumId w:val="56"/>
  </w:num>
  <w:num w:numId="37" w16cid:durableId="1371110914">
    <w:abstractNumId w:val="43"/>
  </w:num>
  <w:num w:numId="38" w16cid:durableId="652566219">
    <w:abstractNumId w:val="41"/>
  </w:num>
  <w:num w:numId="39" w16cid:durableId="1009603655">
    <w:abstractNumId w:val="58"/>
  </w:num>
  <w:num w:numId="40" w16cid:durableId="1362440366">
    <w:abstractNumId w:val="77"/>
  </w:num>
  <w:num w:numId="41" w16cid:durableId="443575647">
    <w:abstractNumId w:val="13"/>
  </w:num>
  <w:num w:numId="42" w16cid:durableId="2118866166">
    <w:abstractNumId w:val="60"/>
  </w:num>
  <w:num w:numId="43" w16cid:durableId="1028483825">
    <w:abstractNumId w:val="3"/>
  </w:num>
  <w:num w:numId="44" w16cid:durableId="1419205293">
    <w:abstractNumId w:val="51"/>
  </w:num>
  <w:num w:numId="45" w16cid:durableId="1536969011">
    <w:abstractNumId w:val="67"/>
  </w:num>
  <w:num w:numId="46" w16cid:durableId="427122346">
    <w:abstractNumId w:val="57"/>
  </w:num>
  <w:num w:numId="47" w16cid:durableId="1982467505">
    <w:abstractNumId w:val="54"/>
  </w:num>
  <w:num w:numId="48" w16cid:durableId="366488449">
    <w:abstractNumId w:val="23"/>
  </w:num>
  <w:num w:numId="49" w16cid:durableId="1510751305">
    <w:abstractNumId w:val="21"/>
  </w:num>
  <w:num w:numId="50" w16cid:durableId="1623655806">
    <w:abstractNumId w:val="69"/>
  </w:num>
  <w:num w:numId="51" w16cid:durableId="1385258145">
    <w:abstractNumId w:val="82"/>
  </w:num>
  <w:num w:numId="52" w16cid:durableId="1189174266">
    <w:abstractNumId w:val="80"/>
  </w:num>
  <w:num w:numId="53" w16cid:durableId="1571454094">
    <w:abstractNumId w:val="26"/>
  </w:num>
  <w:num w:numId="54" w16cid:durableId="613830527">
    <w:abstractNumId w:val="40"/>
  </w:num>
  <w:num w:numId="55" w16cid:durableId="647638595">
    <w:abstractNumId w:val="44"/>
  </w:num>
  <w:num w:numId="56" w16cid:durableId="1103646570">
    <w:abstractNumId w:val="88"/>
  </w:num>
  <w:num w:numId="57" w16cid:durableId="1089355005">
    <w:abstractNumId w:val="53"/>
  </w:num>
  <w:num w:numId="58" w16cid:durableId="1435588520">
    <w:abstractNumId w:val="20"/>
  </w:num>
  <w:num w:numId="59" w16cid:durableId="538975321">
    <w:abstractNumId w:val="85"/>
  </w:num>
  <w:num w:numId="60" w16cid:durableId="574777629">
    <w:abstractNumId w:val="68"/>
  </w:num>
  <w:num w:numId="61" w16cid:durableId="547690878">
    <w:abstractNumId w:val="29"/>
  </w:num>
  <w:num w:numId="62" w16cid:durableId="1536770246">
    <w:abstractNumId w:val="11"/>
  </w:num>
  <w:num w:numId="63" w16cid:durableId="212084780">
    <w:abstractNumId w:val="12"/>
  </w:num>
  <w:num w:numId="64" w16cid:durableId="1344748045">
    <w:abstractNumId w:val="84"/>
  </w:num>
  <w:num w:numId="65" w16cid:durableId="693728305">
    <w:abstractNumId w:val="19"/>
  </w:num>
  <w:num w:numId="66" w16cid:durableId="1919364151">
    <w:abstractNumId w:val="66"/>
  </w:num>
  <w:num w:numId="67" w16cid:durableId="1966767331">
    <w:abstractNumId w:val="24"/>
  </w:num>
  <w:num w:numId="68" w16cid:durableId="989822450">
    <w:abstractNumId w:val="14"/>
  </w:num>
  <w:num w:numId="69" w16cid:durableId="40791571">
    <w:abstractNumId w:val="61"/>
  </w:num>
  <w:num w:numId="70" w16cid:durableId="13775761">
    <w:abstractNumId w:val="47"/>
  </w:num>
  <w:num w:numId="71" w16cid:durableId="912740858">
    <w:abstractNumId w:val="62"/>
  </w:num>
  <w:num w:numId="72" w16cid:durableId="2094928255">
    <w:abstractNumId w:val="34"/>
  </w:num>
  <w:num w:numId="73" w16cid:durableId="1549105892">
    <w:abstractNumId w:val="49"/>
  </w:num>
  <w:num w:numId="74" w16cid:durableId="1883859068">
    <w:abstractNumId w:val="65"/>
  </w:num>
  <w:num w:numId="75" w16cid:durableId="1913391086">
    <w:abstractNumId w:val="28"/>
  </w:num>
  <w:num w:numId="76" w16cid:durableId="601839768">
    <w:abstractNumId w:val="8"/>
  </w:num>
  <w:num w:numId="77" w16cid:durableId="718167081">
    <w:abstractNumId w:val="48"/>
  </w:num>
  <w:num w:numId="78" w16cid:durableId="1026448576">
    <w:abstractNumId w:val="4"/>
  </w:num>
  <w:num w:numId="79" w16cid:durableId="876039348">
    <w:abstractNumId w:val="81"/>
  </w:num>
  <w:num w:numId="80" w16cid:durableId="978607264">
    <w:abstractNumId w:val="38"/>
  </w:num>
  <w:num w:numId="81" w16cid:durableId="2131582018">
    <w:abstractNumId w:val="15"/>
  </w:num>
  <w:num w:numId="82" w16cid:durableId="1784498761">
    <w:abstractNumId w:val="30"/>
  </w:num>
  <w:num w:numId="83" w16cid:durableId="2038459202">
    <w:abstractNumId w:val="27"/>
  </w:num>
  <w:num w:numId="84" w16cid:durableId="1807621118">
    <w:abstractNumId w:val="17"/>
  </w:num>
  <w:num w:numId="85" w16cid:durableId="253980158">
    <w:abstractNumId w:val="86"/>
  </w:num>
  <w:num w:numId="86" w16cid:durableId="131674933">
    <w:abstractNumId w:val="75"/>
  </w:num>
  <w:num w:numId="87" w16cid:durableId="1374888408">
    <w:abstractNumId w:val="1"/>
  </w:num>
  <w:num w:numId="88" w16cid:durableId="211306384">
    <w:abstractNumId w:val="89"/>
  </w:num>
  <w:num w:numId="89" w16cid:durableId="79764568">
    <w:abstractNumId w:val="76"/>
  </w:num>
  <w:num w:numId="90" w16cid:durableId="1098915893">
    <w:abstractNumId w:val="3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5577"/>
    <w:rsid w:val="00006E3D"/>
    <w:rsid w:val="000122E4"/>
    <w:rsid w:val="000139B2"/>
    <w:rsid w:val="00014ACB"/>
    <w:rsid w:val="00016A57"/>
    <w:rsid w:val="00017A8C"/>
    <w:rsid w:val="000204D9"/>
    <w:rsid w:val="000238F9"/>
    <w:rsid w:val="00023C9D"/>
    <w:rsid w:val="0002744C"/>
    <w:rsid w:val="000312FF"/>
    <w:rsid w:val="00036269"/>
    <w:rsid w:val="0006146E"/>
    <w:rsid w:val="0007034D"/>
    <w:rsid w:val="00070C7C"/>
    <w:rsid w:val="00071F9E"/>
    <w:rsid w:val="00080672"/>
    <w:rsid w:val="00084AD2"/>
    <w:rsid w:val="00085686"/>
    <w:rsid w:val="00094629"/>
    <w:rsid w:val="000B5CD9"/>
    <w:rsid w:val="000C020F"/>
    <w:rsid w:val="000C6512"/>
    <w:rsid w:val="000D668C"/>
    <w:rsid w:val="000D7723"/>
    <w:rsid w:val="000E4F83"/>
    <w:rsid w:val="000F2400"/>
    <w:rsid w:val="001065C6"/>
    <w:rsid w:val="00115F13"/>
    <w:rsid w:val="0013369C"/>
    <w:rsid w:val="00140D6A"/>
    <w:rsid w:val="0014424D"/>
    <w:rsid w:val="0014708C"/>
    <w:rsid w:val="00151027"/>
    <w:rsid w:val="00152FB2"/>
    <w:rsid w:val="00155BC5"/>
    <w:rsid w:val="0016366F"/>
    <w:rsid w:val="00172A27"/>
    <w:rsid w:val="00172AFB"/>
    <w:rsid w:val="00185323"/>
    <w:rsid w:val="00194FF7"/>
    <w:rsid w:val="001963A0"/>
    <w:rsid w:val="001A43CA"/>
    <w:rsid w:val="001A4FEF"/>
    <w:rsid w:val="001A6F38"/>
    <w:rsid w:val="001C1B9F"/>
    <w:rsid w:val="001C21BC"/>
    <w:rsid w:val="001C4062"/>
    <w:rsid w:val="001E3D05"/>
    <w:rsid w:val="001E7228"/>
    <w:rsid w:val="001F1680"/>
    <w:rsid w:val="001F440B"/>
    <w:rsid w:val="002018F6"/>
    <w:rsid w:val="0020630E"/>
    <w:rsid w:val="00224238"/>
    <w:rsid w:val="00225AC8"/>
    <w:rsid w:val="00227D38"/>
    <w:rsid w:val="00231BAA"/>
    <w:rsid w:val="00236941"/>
    <w:rsid w:val="002410E9"/>
    <w:rsid w:val="00253646"/>
    <w:rsid w:val="00255418"/>
    <w:rsid w:val="00256826"/>
    <w:rsid w:val="00257D8F"/>
    <w:rsid w:val="0026059A"/>
    <w:rsid w:val="00264D8A"/>
    <w:rsid w:val="002676E1"/>
    <w:rsid w:val="002707C7"/>
    <w:rsid w:val="00282D3E"/>
    <w:rsid w:val="002834E0"/>
    <w:rsid w:val="00290258"/>
    <w:rsid w:val="00291D33"/>
    <w:rsid w:val="00297970"/>
    <w:rsid w:val="00297A26"/>
    <w:rsid w:val="002A07C0"/>
    <w:rsid w:val="002A4460"/>
    <w:rsid w:val="002B21B2"/>
    <w:rsid w:val="002B38C0"/>
    <w:rsid w:val="002C1FBD"/>
    <w:rsid w:val="002C6E0C"/>
    <w:rsid w:val="002D33D6"/>
    <w:rsid w:val="002E5276"/>
    <w:rsid w:val="002F532E"/>
    <w:rsid w:val="003066F3"/>
    <w:rsid w:val="0031263E"/>
    <w:rsid w:val="0031296F"/>
    <w:rsid w:val="003169D3"/>
    <w:rsid w:val="00334E51"/>
    <w:rsid w:val="00340E5B"/>
    <w:rsid w:val="00340E6F"/>
    <w:rsid w:val="0034383E"/>
    <w:rsid w:val="00361486"/>
    <w:rsid w:val="0036360A"/>
    <w:rsid w:val="0036541C"/>
    <w:rsid w:val="00366503"/>
    <w:rsid w:val="00366581"/>
    <w:rsid w:val="00370552"/>
    <w:rsid w:val="00373A74"/>
    <w:rsid w:val="003768B6"/>
    <w:rsid w:val="00380E07"/>
    <w:rsid w:val="00384707"/>
    <w:rsid w:val="00385504"/>
    <w:rsid w:val="0039379C"/>
    <w:rsid w:val="00394C7C"/>
    <w:rsid w:val="003A00D3"/>
    <w:rsid w:val="003A415C"/>
    <w:rsid w:val="003B5247"/>
    <w:rsid w:val="003B6C25"/>
    <w:rsid w:val="003C0FDA"/>
    <w:rsid w:val="003C43C3"/>
    <w:rsid w:val="003C4915"/>
    <w:rsid w:val="003C7755"/>
    <w:rsid w:val="003D14BD"/>
    <w:rsid w:val="003D622B"/>
    <w:rsid w:val="003F2270"/>
    <w:rsid w:val="004023CE"/>
    <w:rsid w:val="00403427"/>
    <w:rsid w:val="004131BB"/>
    <w:rsid w:val="00415846"/>
    <w:rsid w:val="004232E6"/>
    <w:rsid w:val="00445C19"/>
    <w:rsid w:val="004521BF"/>
    <w:rsid w:val="004566EB"/>
    <w:rsid w:val="00460500"/>
    <w:rsid w:val="0046056F"/>
    <w:rsid w:val="00461D9B"/>
    <w:rsid w:val="0046540D"/>
    <w:rsid w:val="00467849"/>
    <w:rsid w:val="004705AA"/>
    <w:rsid w:val="004749CD"/>
    <w:rsid w:val="00476F17"/>
    <w:rsid w:val="00480224"/>
    <w:rsid w:val="00483C4B"/>
    <w:rsid w:val="00495080"/>
    <w:rsid w:val="004951A6"/>
    <w:rsid w:val="004B0AD7"/>
    <w:rsid w:val="004D3FD6"/>
    <w:rsid w:val="004D4298"/>
    <w:rsid w:val="004D6F32"/>
    <w:rsid w:val="004E44C0"/>
    <w:rsid w:val="00503483"/>
    <w:rsid w:val="00514C28"/>
    <w:rsid w:val="005227A4"/>
    <w:rsid w:val="0052285C"/>
    <w:rsid w:val="0052520A"/>
    <w:rsid w:val="005268E0"/>
    <w:rsid w:val="00544CE5"/>
    <w:rsid w:val="00551DC2"/>
    <w:rsid w:val="00552DCF"/>
    <w:rsid w:val="0056073B"/>
    <w:rsid w:val="0056316A"/>
    <w:rsid w:val="00581DDB"/>
    <w:rsid w:val="00594820"/>
    <w:rsid w:val="005A54B2"/>
    <w:rsid w:val="005A5BBC"/>
    <w:rsid w:val="005A63A7"/>
    <w:rsid w:val="005B50DB"/>
    <w:rsid w:val="005C021C"/>
    <w:rsid w:val="005D307E"/>
    <w:rsid w:val="005D3765"/>
    <w:rsid w:val="005D63E1"/>
    <w:rsid w:val="005E653B"/>
    <w:rsid w:val="00601368"/>
    <w:rsid w:val="0060431B"/>
    <w:rsid w:val="00604449"/>
    <w:rsid w:val="00614DE2"/>
    <w:rsid w:val="00621250"/>
    <w:rsid w:val="006266A0"/>
    <w:rsid w:val="00626CCD"/>
    <w:rsid w:val="006276DA"/>
    <w:rsid w:val="0063204A"/>
    <w:rsid w:val="00634230"/>
    <w:rsid w:val="00634357"/>
    <w:rsid w:val="00646411"/>
    <w:rsid w:val="00654165"/>
    <w:rsid w:val="00664B7F"/>
    <w:rsid w:val="00666D5A"/>
    <w:rsid w:val="00680A88"/>
    <w:rsid w:val="006859C1"/>
    <w:rsid w:val="006909D7"/>
    <w:rsid w:val="006956BD"/>
    <w:rsid w:val="006C1826"/>
    <w:rsid w:val="006C3BA1"/>
    <w:rsid w:val="006C6F16"/>
    <w:rsid w:val="006E59BF"/>
    <w:rsid w:val="006F0C64"/>
    <w:rsid w:val="006F4C13"/>
    <w:rsid w:val="006F6708"/>
    <w:rsid w:val="007013A0"/>
    <w:rsid w:val="00705A2F"/>
    <w:rsid w:val="00714899"/>
    <w:rsid w:val="00715834"/>
    <w:rsid w:val="00717E38"/>
    <w:rsid w:val="0072028B"/>
    <w:rsid w:val="00725058"/>
    <w:rsid w:val="00727E71"/>
    <w:rsid w:val="00730665"/>
    <w:rsid w:val="007321D2"/>
    <w:rsid w:val="00751D14"/>
    <w:rsid w:val="00751E46"/>
    <w:rsid w:val="00757100"/>
    <w:rsid w:val="00764034"/>
    <w:rsid w:val="007656F3"/>
    <w:rsid w:val="0077124B"/>
    <w:rsid w:val="00777C3D"/>
    <w:rsid w:val="00783383"/>
    <w:rsid w:val="00787F97"/>
    <w:rsid w:val="007930FE"/>
    <w:rsid w:val="007C62BF"/>
    <w:rsid w:val="007D087E"/>
    <w:rsid w:val="007D1340"/>
    <w:rsid w:val="007E0B27"/>
    <w:rsid w:val="007E5A1C"/>
    <w:rsid w:val="007F7236"/>
    <w:rsid w:val="00800CC4"/>
    <w:rsid w:val="008014F3"/>
    <w:rsid w:val="008110FD"/>
    <w:rsid w:val="00822211"/>
    <w:rsid w:val="0083367E"/>
    <w:rsid w:val="008439AC"/>
    <w:rsid w:val="00844510"/>
    <w:rsid w:val="0084578B"/>
    <w:rsid w:val="00846B81"/>
    <w:rsid w:val="00863CD3"/>
    <w:rsid w:val="00864C8C"/>
    <w:rsid w:val="0087671B"/>
    <w:rsid w:val="00876E80"/>
    <w:rsid w:val="0088276B"/>
    <w:rsid w:val="00883EB2"/>
    <w:rsid w:val="008863C5"/>
    <w:rsid w:val="008976C4"/>
    <w:rsid w:val="008A28F2"/>
    <w:rsid w:val="008A290A"/>
    <w:rsid w:val="008C05D4"/>
    <w:rsid w:val="008D4ACC"/>
    <w:rsid w:val="008E0368"/>
    <w:rsid w:val="008E48DE"/>
    <w:rsid w:val="008F0530"/>
    <w:rsid w:val="008F1083"/>
    <w:rsid w:val="008F1462"/>
    <w:rsid w:val="008F49BE"/>
    <w:rsid w:val="008F629E"/>
    <w:rsid w:val="00902662"/>
    <w:rsid w:val="00907AD5"/>
    <w:rsid w:val="009143E8"/>
    <w:rsid w:val="009159AC"/>
    <w:rsid w:val="00916504"/>
    <w:rsid w:val="0092015D"/>
    <w:rsid w:val="009265DD"/>
    <w:rsid w:val="00934BE8"/>
    <w:rsid w:val="00935133"/>
    <w:rsid w:val="00940204"/>
    <w:rsid w:val="00947F15"/>
    <w:rsid w:val="00966B98"/>
    <w:rsid w:val="00970FE0"/>
    <w:rsid w:val="00972103"/>
    <w:rsid w:val="009802D8"/>
    <w:rsid w:val="00982D89"/>
    <w:rsid w:val="009844BD"/>
    <w:rsid w:val="009A1110"/>
    <w:rsid w:val="009A35BA"/>
    <w:rsid w:val="009A35CF"/>
    <w:rsid w:val="009A5C9C"/>
    <w:rsid w:val="009A620A"/>
    <w:rsid w:val="009B0C97"/>
    <w:rsid w:val="009B1426"/>
    <w:rsid w:val="009B19F3"/>
    <w:rsid w:val="009B4C12"/>
    <w:rsid w:val="009B50AD"/>
    <w:rsid w:val="009B6ADD"/>
    <w:rsid w:val="009D2303"/>
    <w:rsid w:val="009D4A21"/>
    <w:rsid w:val="009E61C9"/>
    <w:rsid w:val="009F3797"/>
    <w:rsid w:val="009F4C89"/>
    <w:rsid w:val="00A0344D"/>
    <w:rsid w:val="00A03AFC"/>
    <w:rsid w:val="00A04E0C"/>
    <w:rsid w:val="00A063D1"/>
    <w:rsid w:val="00A14739"/>
    <w:rsid w:val="00A1632F"/>
    <w:rsid w:val="00A25884"/>
    <w:rsid w:val="00A318F2"/>
    <w:rsid w:val="00A34E73"/>
    <w:rsid w:val="00A351A3"/>
    <w:rsid w:val="00A35A79"/>
    <w:rsid w:val="00A40730"/>
    <w:rsid w:val="00A46B84"/>
    <w:rsid w:val="00A52F8A"/>
    <w:rsid w:val="00A55EC9"/>
    <w:rsid w:val="00A60CBE"/>
    <w:rsid w:val="00A610D9"/>
    <w:rsid w:val="00A62F3E"/>
    <w:rsid w:val="00A838DC"/>
    <w:rsid w:val="00A85A8E"/>
    <w:rsid w:val="00A978BB"/>
    <w:rsid w:val="00AA0633"/>
    <w:rsid w:val="00AB1321"/>
    <w:rsid w:val="00AB1D79"/>
    <w:rsid w:val="00AB2270"/>
    <w:rsid w:val="00AB5FA3"/>
    <w:rsid w:val="00AB6BDD"/>
    <w:rsid w:val="00AB774B"/>
    <w:rsid w:val="00AC54F9"/>
    <w:rsid w:val="00AC572E"/>
    <w:rsid w:val="00AD4D3E"/>
    <w:rsid w:val="00AD5173"/>
    <w:rsid w:val="00AE0114"/>
    <w:rsid w:val="00AE48F3"/>
    <w:rsid w:val="00AE6B3D"/>
    <w:rsid w:val="00B02212"/>
    <w:rsid w:val="00B046CA"/>
    <w:rsid w:val="00B07C9C"/>
    <w:rsid w:val="00B17D25"/>
    <w:rsid w:val="00B3188F"/>
    <w:rsid w:val="00B31F79"/>
    <w:rsid w:val="00B32B22"/>
    <w:rsid w:val="00B33C46"/>
    <w:rsid w:val="00B34E48"/>
    <w:rsid w:val="00B45EEE"/>
    <w:rsid w:val="00B47D26"/>
    <w:rsid w:val="00B53AFB"/>
    <w:rsid w:val="00B54415"/>
    <w:rsid w:val="00B6035B"/>
    <w:rsid w:val="00B7226E"/>
    <w:rsid w:val="00B768B1"/>
    <w:rsid w:val="00B807DE"/>
    <w:rsid w:val="00B8394A"/>
    <w:rsid w:val="00B945D6"/>
    <w:rsid w:val="00B94CE4"/>
    <w:rsid w:val="00B979A7"/>
    <w:rsid w:val="00BA5CC8"/>
    <w:rsid w:val="00BA6285"/>
    <w:rsid w:val="00BA7CD5"/>
    <w:rsid w:val="00BC3783"/>
    <w:rsid w:val="00BE210D"/>
    <w:rsid w:val="00BE314E"/>
    <w:rsid w:val="00BE3A9D"/>
    <w:rsid w:val="00BE3C05"/>
    <w:rsid w:val="00C0174B"/>
    <w:rsid w:val="00C0226E"/>
    <w:rsid w:val="00C04264"/>
    <w:rsid w:val="00C319C2"/>
    <w:rsid w:val="00C35117"/>
    <w:rsid w:val="00C437C0"/>
    <w:rsid w:val="00C44DCE"/>
    <w:rsid w:val="00C533E4"/>
    <w:rsid w:val="00C5793B"/>
    <w:rsid w:val="00C61159"/>
    <w:rsid w:val="00C65C63"/>
    <w:rsid w:val="00C65F81"/>
    <w:rsid w:val="00C71210"/>
    <w:rsid w:val="00C717DD"/>
    <w:rsid w:val="00C758A6"/>
    <w:rsid w:val="00C840CF"/>
    <w:rsid w:val="00C903C2"/>
    <w:rsid w:val="00C93224"/>
    <w:rsid w:val="00CA04DA"/>
    <w:rsid w:val="00CA576A"/>
    <w:rsid w:val="00CB08F0"/>
    <w:rsid w:val="00CB46A5"/>
    <w:rsid w:val="00CB7D1E"/>
    <w:rsid w:val="00CE1661"/>
    <w:rsid w:val="00CE1D55"/>
    <w:rsid w:val="00CF4DA6"/>
    <w:rsid w:val="00CF685B"/>
    <w:rsid w:val="00CF7A50"/>
    <w:rsid w:val="00D064A2"/>
    <w:rsid w:val="00D100DB"/>
    <w:rsid w:val="00D10EB0"/>
    <w:rsid w:val="00D14E21"/>
    <w:rsid w:val="00D14E76"/>
    <w:rsid w:val="00D17E95"/>
    <w:rsid w:val="00D220C2"/>
    <w:rsid w:val="00D4338B"/>
    <w:rsid w:val="00D456BC"/>
    <w:rsid w:val="00D57433"/>
    <w:rsid w:val="00D61C4E"/>
    <w:rsid w:val="00D65464"/>
    <w:rsid w:val="00D70591"/>
    <w:rsid w:val="00D72617"/>
    <w:rsid w:val="00D74F04"/>
    <w:rsid w:val="00D81DFD"/>
    <w:rsid w:val="00D91EBE"/>
    <w:rsid w:val="00D92F57"/>
    <w:rsid w:val="00D94015"/>
    <w:rsid w:val="00D94689"/>
    <w:rsid w:val="00D96CE0"/>
    <w:rsid w:val="00D96D28"/>
    <w:rsid w:val="00DA0EBD"/>
    <w:rsid w:val="00DA2DE6"/>
    <w:rsid w:val="00DA6CE6"/>
    <w:rsid w:val="00DA7992"/>
    <w:rsid w:val="00DB31A2"/>
    <w:rsid w:val="00DB46E9"/>
    <w:rsid w:val="00DB655D"/>
    <w:rsid w:val="00DC7328"/>
    <w:rsid w:val="00DD0A5E"/>
    <w:rsid w:val="00DE186E"/>
    <w:rsid w:val="00DE26E2"/>
    <w:rsid w:val="00DF4FF3"/>
    <w:rsid w:val="00E00C8F"/>
    <w:rsid w:val="00E04056"/>
    <w:rsid w:val="00E07D2A"/>
    <w:rsid w:val="00E20AB4"/>
    <w:rsid w:val="00E2108B"/>
    <w:rsid w:val="00E217B9"/>
    <w:rsid w:val="00E223D0"/>
    <w:rsid w:val="00E23467"/>
    <w:rsid w:val="00E24F2B"/>
    <w:rsid w:val="00E318E2"/>
    <w:rsid w:val="00E42AF0"/>
    <w:rsid w:val="00E52672"/>
    <w:rsid w:val="00E552F3"/>
    <w:rsid w:val="00E57CD9"/>
    <w:rsid w:val="00E6613A"/>
    <w:rsid w:val="00E7793E"/>
    <w:rsid w:val="00E85B90"/>
    <w:rsid w:val="00E90253"/>
    <w:rsid w:val="00E94D5B"/>
    <w:rsid w:val="00E96863"/>
    <w:rsid w:val="00EA0966"/>
    <w:rsid w:val="00EA4171"/>
    <w:rsid w:val="00EB3351"/>
    <w:rsid w:val="00EB7195"/>
    <w:rsid w:val="00EB7E48"/>
    <w:rsid w:val="00ED5113"/>
    <w:rsid w:val="00EE32BD"/>
    <w:rsid w:val="00EE3BD5"/>
    <w:rsid w:val="00EE7E4E"/>
    <w:rsid w:val="00EF106E"/>
    <w:rsid w:val="00EF5DDC"/>
    <w:rsid w:val="00F03DBA"/>
    <w:rsid w:val="00F0675F"/>
    <w:rsid w:val="00F127D6"/>
    <w:rsid w:val="00F16887"/>
    <w:rsid w:val="00F17FF1"/>
    <w:rsid w:val="00F222BF"/>
    <w:rsid w:val="00F34457"/>
    <w:rsid w:val="00F3753A"/>
    <w:rsid w:val="00F37666"/>
    <w:rsid w:val="00F504DB"/>
    <w:rsid w:val="00F5354A"/>
    <w:rsid w:val="00F562AA"/>
    <w:rsid w:val="00F61D1C"/>
    <w:rsid w:val="00F70096"/>
    <w:rsid w:val="00F70257"/>
    <w:rsid w:val="00F87C20"/>
    <w:rsid w:val="00F91C0B"/>
    <w:rsid w:val="00F91FFF"/>
    <w:rsid w:val="00F9272C"/>
    <w:rsid w:val="00F93284"/>
    <w:rsid w:val="00F961B0"/>
    <w:rsid w:val="00FA1401"/>
    <w:rsid w:val="00FA79AA"/>
    <w:rsid w:val="00FB1CE2"/>
    <w:rsid w:val="00FB2C4A"/>
    <w:rsid w:val="00FB40D3"/>
    <w:rsid w:val="00FB490F"/>
    <w:rsid w:val="00FC2CF3"/>
    <w:rsid w:val="00FC368F"/>
    <w:rsid w:val="00FC65B8"/>
    <w:rsid w:val="00FD411A"/>
    <w:rsid w:val="00FD4423"/>
    <w:rsid w:val="00FD458D"/>
    <w:rsid w:val="00FD5B41"/>
    <w:rsid w:val="00FE1419"/>
    <w:rsid w:val="00FE16D3"/>
    <w:rsid w:val="00FE610C"/>
    <w:rsid w:val="00FF4B76"/>
    <w:rsid w:val="00FF71A6"/>
    <w:rsid w:val="05005697"/>
    <w:rsid w:val="149A2332"/>
    <w:rsid w:val="178E4D39"/>
    <w:rsid w:val="196F4D32"/>
    <w:rsid w:val="1C6C1564"/>
    <w:rsid w:val="1FFE4EEF"/>
    <w:rsid w:val="351622F7"/>
    <w:rsid w:val="361507EE"/>
    <w:rsid w:val="49C63D56"/>
    <w:rsid w:val="65BB2278"/>
    <w:rsid w:val="663F5FBA"/>
    <w:rsid w:val="6C1D136E"/>
    <w:rsid w:val="6CF12B62"/>
    <w:rsid w:val="6E287BDD"/>
    <w:rsid w:val="7254092F"/>
    <w:rsid w:val="790120B8"/>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76F5D3"/>
  <w15:docId w15:val="{63EBA8F6-AB18-4887-9A75-0F2C7FEE6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uiPriority="99"/>
    <w:lsdException w:name="footer" w:uiPriority="99" w:qFormat="1"/>
    <w:lsdException w:name="caption" w:uiPriority="35" w:qFormat="1"/>
    <w:lsdException w:name="endnote reference" w:uiPriority="99" w:qFormat="1"/>
    <w:lsdException w:name="Title" w:qFormat="1"/>
    <w:lsdException w:name="Subtitle" w:uiPriority="11"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44510"/>
    <w:pPr>
      <w:widowControl w:val="0"/>
      <w:jc w:val="both"/>
    </w:pPr>
    <w:rPr>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pPr>
      <w:shd w:val="clear" w:color="auto" w:fill="000080"/>
    </w:pPr>
  </w:style>
  <w:style w:type="paragraph" w:styleId="a8">
    <w:name w:val="Body Text"/>
    <w:basedOn w:val="a"/>
    <w:pPr>
      <w:spacing w:after="120"/>
    </w:pPr>
  </w:style>
  <w:style w:type="paragraph" w:styleId="TOC5">
    <w:name w:val="toc 5"/>
    <w:basedOn w:val="a"/>
    <w:next w:val="a"/>
    <w:pPr>
      <w:ind w:left="840"/>
      <w:jc w:val="left"/>
    </w:pPr>
    <w:rPr>
      <w:sz w:val="18"/>
      <w:szCs w:val="18"/>
    </w:rPr>
  </w:style>
  <w:style w:type="paragraph" w:styleId="TOC3">
    <w:name w:val="toc 3"/>
    <w:basedOn w:val="3"/>
    <w:next w:val="a8"/>
    <w:uiPriority w:val="39"/>
    <w:pPr>
      <w:keepNext w:val="0"/>
      <w:keepLines w:val="0"/>
      <w:spacing w:before="0" w:after="0" w:line="240" w:lineRule="auto"/>
      <w:ind w:left="420"/>
      <w:jc w:val="left"/>
      <w:outlineLvl w:val="9"/>
    </w:pPr>
    <w:rPr>
      <w:b/>
      <w:bCs w:val="0"/>
      <w:iCs/>
      <w:szCs w:val="20"/>
    </w:rPr>
  </w:style>
  <w:style w:type="paragraph" w:styleId="TOC8">
    <w:name w:val="toc 8"/>
    <w:basedOn w:val="a"/>
    <w:next w:val="a"/>
    <w:pPr>
      <w:ind w:left="1470"/>
      <w:jc w:val="left"/>
    </w:pPr>
    <w:rPr>
      <w:sz w:val="18"/>
      <w:szCs w:val="18"/>
    </w:rPr>
  </w:style>
  <w:style w:type="paragraph" w:styleId="a9">
    <w:name w:val="endnote text"/>
    <w:basedOn w:val="a"/>
    <w:pPr>
      <w:snapToGrid w:val="0"/>
      <w:jc w:val="left"/>
    </w:pPr>
  </w:style>
  <w:style w:type="paragraph" w:styleId="aa">
    <w:name w:val="Balloon Text"/>
    <w:basedOn w:val="a"/>
    <w:link w:val="ab"/>
    <w:uiPriority w:val="99"/>
    <w:rPr>
      <w:sz w:val="18"/>
      <w:szCs w:val="18"/>
    </w:rPr>
  </w:style>
  <w:style w:type="paragraph" w:styleId="ac">
    <w:name w:val="footer"/>
    <w:basedOn w:val="a"/>
    <w:link w:val="ad"/>
    <w:uiPriority w:val="99"/>
    <w:qFormat/>
    <w:pPr>
      <w:tabs>
        <w:tab w:val="center" w:pos="4153"/>
        <w:tab w:val="right" w:pos="8306"/>
      </w:tabs>
      <w:snapToGrid w:val="0"/>
      <w:jc w:val="left"/>
    </w:pPr>
    <w:rPr>
      <w:sz w:val="18"/>
      <w:szCs w:val="18"/>
    </w:rPr>
  </w:style>
  <w:style w:type="paragraph" w:styleId="ae">
    <w:name w:val="header"/>
    <w:basedOn w:val="a"/>
    <w:link w:val="af"/>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pPr>
      <w:keepNext w:val="0"/>
      <w:keepLines w:val="0"/>
      <w:spacing w:before="120" w:after="120" w:line="240" w:lineRule="auto"/>
      <w:jc w:val="left"/>
      <w:outlineLvl w:val="9"/>
    </w:pPr>
    <w:rPr>
      <w:b w:val="0"/>
      <w:caps/>
      <w:sz w:val="24"/>
      <w:szCs w:val="20"/>
    </w:rPr>
  </w:style>
  <w:style w:type="paragraph" w:styleId="TOC4">
    <w:name w:val="toc 4"/>
    <w:basedOn w:val="a"/>
    <w:next w:val="a"/>
    <w:pPr>
      <w:ind w:left="630"/>
      <w:jc w:val="left"/>
    </w:pPr>
    <w:rPr>
      <w:sz w:val="18"/>
      <w:szCs w:val="18"/>
    </w:rPr>
  </w:style>
  <w:style w:type="paragraph" w:styleId="af0">
    <w:name w:val="Subtitle"/>
    <w:basedOn w:val="a"/>
    <w:next w:val="a"/>
    <w:link w:val="af1"/>
    <w:uiPriority w:val="11"/>
    <w:qFormat/>
    <w:pPr>
      <w:spacing w:line="300" w:lineRule="auto"/>
      <w:jc w:val="left"/>
      <w:outlineLvl w:val="2"/>
    </w:pPr>
    <w:rPr>
      <w:rFonts w:ascii="Cambria" w:eastAsia="黑体" w:hAnsi="Cambria"/>
      <w:b/>
      <w:bCs/>
      <w:kern w:val="28"/>
      <w:szCs w:val="32"/>
    </w:rPr>
  </w:style>
  <w:style w:type="paragraph" w:styleId="af2">
    <w:name w:val="footnote text"/>
    <w:basedOn w:val="a"/>
    <w:pPr>
      <w:snapToGrid w:val="0"/>
      <w:jc w:val="left"/>
    </w:pPr>
    <w:rPr>
      <w:sz w:val="18"/>
      <w:szCs w:val="18"/>
    </w:rPr>
  </w:style>
  <w:style w:type="paragraph" w:styleId="TOC6">
    <w:name w:val="toc 6"/>
    <w:basedOn w:val="a"/>
    <w:next w:val="a"/>
    <w:pPr>
      <w:ind w:left="1050"/>
      <w:jc w:val="left"/>
    </w:pPr>
    <w:rPr>
      <w:sz w:val="18"/>
      <w:szCs w:val="18"/>
    </w:rPr>
  </w:style>
  <w:style w:type="paragraph" w:styleId="af3">
    <w:name w:val="table of figures"/>
    <w:basedOn w:val="a"/>
    <w:next w:val="a"/>
    <w:pPr>
      <w:ind w:leftChars="200" w:left="200" w:hangingChars="200" w:hanging="200"/>
    </w:pPr>
  </w:style>
  <w:style w:type="paragraph" w:styleId="TOC2">
    <w:name w:val="toc 2"/>
    <w:basedOn w:val="2"/>
    <w:next w:val="a8"/>
    <w:uiPriority w:val="39"/>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pPr>
      <w:ind w:left="1680"/>
      <w:jc w:val="left"/>
    </w:pPr>
    <w:rPr>
      <w:sz w:val="18"/>
      <w:szCs w:val="18"/>
    </w:rPr>
  </w:style>
  <w:style w:type="paragraph" w:styleId="af4">
    <w:name w:val="Normal (Web)"/>
    <w:basedOn w:val="a"/>
    <w:qFormat/>
    <w:pPr>
      <w:widowControl/>
      <w:spacing w:before="100" w:beforeAutospacing="1" w:after="100" w:afterAutospacing="1"/>
      <w:jc w:val="left"/>
    </w:pPr>
    <w:rPr>
      <w:rFonts w:ascii="宋体" w:hAnsi="宋体" w:cs="宋体"/>
      <w:kern w:val="0"/>
    </w:rPr>
  </w:style>
  <w:style w:type="paragraph" w:styleId="af5">
    <w:name w:val="Title"/>
    <w:basedOn w:val="a"/>
    <w:next w:val="a"/>
    <w:link w:val="af6"/>
    <w:qFormat/>
    <w:pPr>
      <w:spacing w:before="240" w:after="60" w:line="300" w:lineRule="auto"/>
      <w:jc w:val="left"/>
      <w:outlineLvl w:val="1"/>
    </w:pPr>
    <w:rPr>
      <w:rFonts w:ascii="Cambria" w:eastAsia="黑体" w:hAnsi="Cambria"/>
      <w:b/>
      <w:bCs/>
      <w:sz w:val="28"/>
      <w:szCs w:val="32"/>
    </w:rPr>
  </w:style>
  <w:style w:type="character" w:styleId="af7">
    <w:name w:val="endnote reference"/>
    <w:uiPriority w:val="99"/>
    <w:qFormat/>
    <w:rPr>
      <w:vertAlign w:val="superscript"/>
    </w:rPr>
  </w:style>
  <w:style w:type="character" w:styleId="af8">
    <w:name w:val="page number"/>
    <w:basedOn w:val="a0"/>
  </w:style>
  <w:style w:type="character" w:styleId="af9">
    <w:name w:val="Hyperlink"/>
    <w:uiPriority w:val="99"/>
    <w:rPr>
      <w:color w:val="0000FF"/>
      <w:u w:val="single"/>
    </w:rPr>
  </w:style>
  <w:style w:type="character" w:styleId="afa">
    <w:name w:val="annotation reference"/>
    <w:rPr>
      <w:sz w:val="21"/>
      <w:szCs w:val="21"/>
    </w:rPr>
  </w:style>
  <w:style w:type="character" w:styleId="afb">
    <w:name w:val="footnote reference"/>
    <w:rPr>
      <w:vertAlign w:val="superscript"/>
    </w:rPr>
  </w:style>
  <w:style w:type="paragraph" w:customStyle="1" w:styleId="afc">
    <w:name w:val="图标"/>
    <w:basedOn w:val="a6"/>
    <w:next w:val="a"/>
    <w:pPr>
      <w:jc w:val="center"/>
    </w:pPr>
    <w:rPr>
      <w:rFonts w:eastAsia="宋体" w:cs="Times New Roman"/>
      <w:sz w:val="21"/>
    </w:rPr>
  </w:style>
  <w:style w:type="paragraph" w:customStyle="1" w:styleId="afd">
    <w:name w:val="表和图"/>
    <w:basedOn w:val="a"/>
    <w:pPr>
      <w:jc w:val="center"/>
    </w:pPr>
    <w:rPr>
      <w:rFonts w:ascii="宋体"/>
      <w:szCs w:val="21"/>
    </w:rPr>
  </w:style>
  <w:style w:type="paragraph" w:customStyle="1" w:styleId="net0">
    <w:name w:val="net0"/>
    <w:basedOn w:val="a"/>
    <w:pPr>
      <w:widowControl/>
      <w:jc w:val="left"/>
    </w:pPr>
    <w:rPr>
      <w:rFonts w:ascii="宋体" w:hAnsi="宋体" w:cs="宋体"/>
      <w:kern w:val="0"/>
    </w:rPr>
  </w:style>
  <w:style w:type="paragraph" w:customStyle="1" w:styleId="l1">
    <w:name w:val="l1"/>
    <w:basedOn w:val="a"/>
    <w:pPr>
      <w:widowControl/>
      <w:jc w:val="left"/>
    </w:pPr>
    <w:rPr>
      <w:rFonts w:ascii="宋体" w:hAnsi="宋体" w:cs="宋体"/>
      <w:kern w:val="0"/>
    </w:rPr>
  </w:style>
  <w:style w:type="paragraph" w:customStyle="1" w:styleId="afe">
    <w:hidden/>
    <w:uiPriority w:val="99"/>
    <w:semiHidden/>
    <w:rPr>
      <w:kern w:val="2"/>
      <w:sz w:val="21"/>
      <w:szCs w:val="24"/>
    </w:rPr>
  </w:style>
  <w:style w:type="paragraph" w:customStyle="1" w:styleId="aff">
    <w:name w:val="三级节标题"/>
    <w:basedOn w:val="a"/>
    <w:next w:val="a"/>
    <w:link w:val="Char"/>
    <w:qFormat/>
    <w:pPr>
      <w:spacing w:line="300" w:lineRule="auto"/>
      <w:outlineLvl w:val="3"/>
    </w:pPr>
    <w:rPr>
      <w:rFonts w:eastAsia="黑体"/>
      <w:b/>
      <w:szCs w:val="20"/>
    </w:rPr>
  </w:style>
  <w:style w:type="paragraph" w:customStyle="1" w:styleId="aff0">
    <w:name w:val="图标题"/>
    <w:basedOn w:val="a"/>
    <w:link w:val="Char0"/>
    <w:qFormat/>
    <w:rsid w:val="007321D2"/>
    <w:pPr>
      <w:spacing w:line="300" w:lineRule="auto"/>
      <w:jc w:val="center"/>
    </w:pPr>
    <w:rPr>
      <w:rFonts w:eastAsia="黑体"/>
      <w:kern w:val="0"/>
      <w:sz w:val="21"/>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style>
  <w:style w:type="paragraph" w:customStyle="1" w:styleId="aff1">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rPr>
      <w:rFonts w:eastAsia="黑体"/>
      <w:b/>
      <w:bCs/>
      <w:kern w:val="44"/>
      <w:sz w:val="32"/>
      <w:szCs w:val="44"/>
    </w:rPr>
  </w:style>
  <w:style w:type="character" w:customStyle="1" w:styleId="20">
    <w:name w:val="标题 2 字符"/>
    <w:link w:val="2"/>
    <w:rPr>
      <w:rFonts w:ascii="Arial" w:eastAsia="黑体" w:hAnsi="Arial"/>
      <w:b/>
      <w:bCs/>
      <w:kern w:val="2"/>
      <w:sz w:val="28"/>
      <w:szCs w:val="32"/>
      <w:lang w:val="en-US" w:eastAsia="zh-CN" w:bidi="ar-SA"/>
    </w:rPr>
  </w:style>
  <w:style w:type="character" w:customStyle="1" w:styleId="30">
    <w:name w:val="标题 3 字符"/>
    <w:link w:val="3"/>
    <w:rPr>
      <w:rFonts w:eastAsia="黑体"/>
      <w:bCs/>
      <w:kern w:val="2"/>
      <w:sz w:val="24"/>
      <w:szCs w:val="32"/>
      <w:lang w:val="en-US" w:eastAsia="zh-CN" w:bidi="ar-SA"/>
    </w:rPr>
  </w:style>
  <w:style w:type="character" w:customStyle="1" w:styleId="af1">
    <w:name w:val="副标题 字符"/>
    <w:link w:val="af0"/>
    <w:uiPriority w:val="11"/>
    <w:qFormat/>
    <w:rPr>
      <w:rFonts w:ascii="Cambria" w:eastAsia="黑体" w:hAnsi="Cambria"/>
      <w:b/>
      <w:bCs/>
      <w:kern w:val="28"/>
      <w:sz w:val="24"/>
      <w:szCs w:val="32"/>
    </w:rPr>
  </w:style>
  <w:style w:type="character" w:customStyle="1" w:styleId="af6">
    <w:name w:val="标题 字符"/>
    <w:link w:val="af5"/>
    <w:qFormat/>
    <w:rPr>
      <w:rFonts w:ascii="Cambria" w:eastAsia="黑体" w:hAnsi="Cambria"/>
      <w:b/>
      <w:bCs/>
      <w:kern w:val="2"/>
      <w:sz w:val="28"/>
      <w:szCs w:val="32"/>
    </w:rPr>
  </w:style>
  <w:style w:type="character" w:customStyle="1" w:styleId="Char">
    <w:name w:val="三级节标题 Char"/>
    <w:link w:val="aff"/>
    <w:qFormat/>
    <w:rPr>
      <w:rFonts w:eastAsia="黑体"/>
      <w:b/>
      <w:kern w:val="2"/>
      <w:sz w:val="24"/>
    </w:rPr>
  </w:style>
  <w:style w:type="character" w:customStyle="1" w:styleId="Char0">
    <w:name w:val="图标题 Char"/>
    <w:link w:val="aff0"/>
    <w:qFormat/>
    <w:rsid w:val="007321D2"/>
    <w:rPr>
      <w:rFonts w:eastAsia="黑体"/>
      <w:sz w:val="21"/>
    </w:rPr>
  </w:style>
  <w:style w:type="character" w:customStyle="1" w:styleId="a5">
    <w:name w:val="批注文字 字符"/>
    <w:link w:val="a4"/>
    <w:qFormat/>
    <w:rPr>
      <w:kern w:val="2"/>
      <w:sz w:val="21"/>
      <w:szCs w:val="24"/>
    </w:rPr>
  </w:style>
  <w:style w:type="character" w:customStyle="1" w:styleId="ad">
    <w:name w:val="页脚 字符"/>
    <w:link w:val="ac"/>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f">
    <w:name w:val="页眉 字符"/>
    <w:link w:val="ae"/>
    <w:uiPriority w:val="99"/>
    <w:rPr>
      <w:kern w:val="2"/>
      <w:sz w:val="18"/>
      <w:szCs w:val="18"/>
    </w:rPr>
  </w:style>
  <w:style w:type="character" w:customStyle="1" w:styleId="40">
    <w:name w:val="标题 4 字符"/>
    <w:link w:val="4"/>
    <w:rPr>
      <w:rFonts w:ascii="Calibri Light" w:eastAsia="宋体" w:hAnsi="Calibri Light" w:cs="Times New Roman"/>
      <w:b/>
      <w:bCs/>
      <w:kern w:val="2"/>
      <w:sz w:val="28"/>
      <w:szCs w:val="28"/>
    </w:rPr>
  </w:style>
  <w:style w:type="character" w:customStyle="1" w:styleId="12">
    <w:name w:val="标题 字符1"/>
    <w:basedOn w:val="a0"/>
    <w:uiPriority w:val="10"/>
    <w:rsid w:val="00DF4FF3"/>
    <w:rPr>
      <w:rFonts w:asciiTheme="majorHAnsi" w:eastAsiaTheme="majorEastAsia" w:hAnsiTheme="majorHAnsi" w:cstheme="majorBidi"/>
      <w:b/>
      <w:bCs/>
      <w:sz w:val="32"/>
      <w:szCs w:val="32"/>
    </w:rPr>
  </w:style>
  <w:style w:type="paragraph" w:customStyle="1" w:styleId="TableContents">
    <w:name w:val="TableContents"/>
    <w:basedOn w:val="a"/>
    <w:qFormat/>
    <w:rsid w:val="00DF4FF3"/>
    <w:pPr>
      <w:spacing w:line="300" w:lineRule="auto"/>
    </w:pPr>
    <w:rPr>
      <w:sz w:val="21"/>
      <w:szCs w:val="21"/>
    </w:rPr>
  </w:style>
  <w:style w:type="character" w:customStyle="1" w:styleId="Char1">
    <w:name w:val="封面表格文字 Char"/>
    <w:link w:val="aff2"/>
    <w:locked/>
    <w:rsid w:val="00DF4FF3"/>
    <w:rPr>
      <w:rFonts w:ascii="宋体" w:hAnsi="宋体"/>
      <w:b/>
      <w:bCs/>
      <w:sz w:val="24"/>
      <w:szCs w:val="24"/>
    </w:rPr>
  </w:style>
  <w:style w:type="paragraph" w:customStyle="1" w:styleId="aff2">
    <w:name w:val="封面表格文字"/>
    <w:basedOn w:val="a"/>
    <w:link w:val="Char1"/>
    <w:qFormat/>
    <w:rsid w:val="00DF4FF3"/>
    <w:pPr>
      <w:spacing w:line="300" w:lineRule="auto"/>
      <w:jc w:val="center"/>
    </w:pPr>
    <w:rPr>
      <w:rFonts w:ascii="宋体" w:hAnsi="宋体"/>
      <w:b/>
      <w:bCs/>
      <w:kern w:val="0"/>
    </w:rPr>
  </w:style>
  <w:style w:type="paragraph" w:customStyle="1" w:styleId="-">
    <w:name w:val="正文-不缩进"/>
    <w:basedOn w:val="a"/>
    <w:qFormat/>
    <w:rsid w:val="00DF4FF3"/>
    <w:pPr>
      <w:spacing w:line="300" w:lineRule="auto"/>
    </w:pPr>
    <w:rPr>
      <w:rFonts w:ascii="宋体" w:hAnsi="宋体"/>
    </w:rPr>
  </w:style>
  <w:style w:type="character" w:styleId="aff3">
    <w:name w:val="Strong"/>
    <w:qFormat/>
    <w:rsid w:val="00DF4FF3"/>
    <w:rPr>
      <w:b/>
      <w:bCs/>
    </w:rPr>
  </w:style>
  <w:style w:type="paragraph" w:styleId="aff4">
    <w:name w:val="List Paragraph"/>
    <w:basedOn w:val="a"/>
    <w:uiPriority w:val="34"/>
    <w:qFormat/>
    <w:rsid w:val="00DF4FF3"/>
    <w:pPr>
      <w:ind w:firstLineChars="200" w:firstLine="420"/>
    </w:pPr>
    <w:rPr>
      <w:rFonts w:ascii="Calibri" w:hAnsi="Calibri"/>
      <w:sz w:val="21"/>
      <w:szCs w:val="22"/>
    </w:rPr>
  </w:style>
  <w:style w:type="table" w:styleId="aff5">
    <w:name w:val="Table Grid"/>
    <w:basedOn w:val="a1"/>
    <w:uiPriority w:val="59"/>
    <w:rsid w:val="00DF4FF3"/>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批注框文本 字符"/>
    <w:basedOn w:val="a0"/>
    <w:link w:val="aa"/>
    <w:uiPriority w:val="99"/>
    <w:rsid w:val="00DF4FF3"/>
    <w:rPr>
      <w:kern w:val="2"/>
      <w:sz w:val="18"/>
      <w:szCs w:val="18"/>
    </w:rPr>
  </w:style>
  <w:style w:type="paragraph" w:styleId="TOC">
    <w:name w:val="TOC Heading"/>
    <w:basedOn w:val="1"/>
    <w:next w:val="a"/>
    <w:uiPriority w:val="39"/>
    <w:unhideWhenUsed/>
    <w:qFormat/>
    <w:rsid w:val="00DF4FF3"/>
    <w:pPr>
      <w:widowControl/>
      <w:numPr>
        <w:numId w:val="0"/>
      </w:numPr>
      <w:tabs>
        <w:tab w:val="clear" w:pos="425"/>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customStyle="1" w:styleId="aff6">
    <w:name w:val="表题"/>
    <w:basedOn w:val="aff0"/>
    <w:qFormat/>
    <w:rsid w:val="0026059A"/>
    <w:rPr>
      <w:b/>
      <w:szCs w:val="21"/>
    </w:rPr>
  </w:style>
  <w:style w:type="character" w:styleId="aff7">
    <w:name w:val="Unresolved Mention"/>
    <w:basedOn w:val="a0"/>
    <w:uiPriority w:val="99"/>
    <w:semiHidden/>
    <w:unhideWhenUsed/>
    <w:rsid w:val="008439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375227">
      <w:bodyDiv w:val="1"/>
      <w:marLeft w:val="0"/>
      <w:marRight w:val="0"/>
      <w:marTop w:val="0"/>
      <w:marBottom w:val="0"/>
      <w:divBdr>
        <w:top w:val="none" w:sz="0" w:space="0" w:color="auto"/>
        <w:left w:val="none" w:sz="0" w:space="0" w:color="auto"/>
        <w:bottom w:val="none" w:sz="0" w:space="0" w:color="auto"/>
        <w:right w:val="none" w:sz="0" w:space="0" w:color="auto"/>
      </w:divBdr>
    </w:div>
    <w:div w:id="1838299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3.xml"/><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ADAD013B-03CD-4C0A-949A-771508D809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TotalTime>1055</TotalTime>
  <Pages>100</Pages>
  <Words>10591</Words>
  <Characters>60371</Characters>
  <Application>Microsoft Office Word</Application>
  <DocSecurity>0</DocSecurity>
  <Lines>503</Lines>
  <Paragraphs>141</Paragraphs>
  <ScaleCrop>false</ScaleCrop>
  <Company>soft</Company>
  <LinksUpToDate>false</LinksUpToDate>
  <CharactersWithSpaces>70821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15</cp:revision>
  <cp:lastPrinted>2020-05-13T17:08:00Z</cp:lastPrinted>
  <dcterms:created xsi:type="dcterms:W3CDTF">2020-05-07T09:18:00Z</dcterms:created>
  <dcterms:modified xsi:type="dcterms:W3CDTF">2022-09-26T15:26:00Z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